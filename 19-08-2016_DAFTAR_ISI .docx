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EC" w:rsidRPr="00A33F7E" w:rsidRDefault="00260AB8">
      <w:pPr>
        <w:spacing w:after="200" w:line="276" w:lineRule="auto"/>
        <w:ind w:firstLine="0"/>
        <w:jc w:val="left"/>
      </w:pPr>
      <w:r>
        <w:rPr>
          <w:noProof/>
          <w:lang w:val="id-ID" w:eastAsia="id-ID"/>
        </w:rPr>
        <mc:AlternateContent>
          <mc:Choice Requires="wps">
            <w:drawing>
              <wp:anchor distT="0" distB="0" distL="114300" distR="114300" simplePos="0" relativeHeight="251655168" behindDoc="0" locked="0" layoutInCell="1" allowOverlap="0" wp14:anchorId="1F2B3A70" wp14:editId="586D8D1D">
                <wp:simplePos x="0" y="0"/>
                <wp:positionH relativeFrom="page">
                  <wp:align>center</wp:align>
                </wp:positionH>
                <wp:positionV relativeFrom="page">
                  <wp:posOffset>8533130</wp:posOffset>
                </wp:positionV>
                <wp:extent cx="6224270" cy="949325"/>
                <wp:effectExtent l="1905" t="0" r="3175" b="444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313" w:rsidRPr="00D47207" w:rsidRDefault="00237313" w:rsidP="003D159E">
                            <w:pPr>
                              <w:ind w:firstLine="0"/>
                              <w:jc w:val="center"/>
                              <w:rPr>
                                <w:b/>
                                <w:sz w:val="26"/>
                                <w:szCs w:val="26"/>
                              </w:rPr>
                            </w:pPr>
                            <w:r>
                              <w:rPr>
                                <w:b/>
                                <w:sz w:val="26"/>
                                <w:szCs w:val="26"/>
                              </w:rPr>
                              <w:t>DEPARTEMEN ILMU KOMPUTER</w:t>
                            </w:r>
                          </w:p>
                          <w:p w:rsidR="00237313" w:rsidRPr="00D47207" w:rsidRDefault="00237313" w:rsidP="003D159E">
                            <w:pPr>
                              <w:ind w:firstLine="0"/>
                              <w:jc w:val="center"/>
                              <w:rPr>
                                <w:b/>
                                <w:sz w:val="26"/>
                                <w:szCs w:val="26"/>
                              </w:rPr>
                            </w:pPr>
                            <w:r>
                              <w:rPr>
                                <w:b/>
                                <w:sz w:val="26"/>
                                <w:szCs w:val="26"/>
                              </w:rPr>
                              <w:t>FAKULTAS MATEMATIKA DAN ILMU PENGETAHUAN ALAM</w:t>
                            </w:r>
                          </w:p>
                          <w:p w:rsidR="00237313" w:rsidRPr="00D47207" w:rsidRDefault="00237313" w:rsidP="003D159E">
                            <w:pPr>
                              <w:ind w:firstLine="0"/>
                              <w:jc w:val="center"/>
                              <w:rPr>
                                <w:b/>
                                <w:sz w:val="26"/>
                                <w:szCs w:val="26"/>
                              </w:rPr>
                            </w:pPr>
                            <w:r w:rsidRPr="00D47207">
                              <w:rPr>
                                <w:b/>
                                <w:sz w:val="26"/>
                                <w:szCs w:val="26"/>
                              </w:rPr>
                              <w:t>INSTITUT PERTANIAN BOGOR</w:t>
                            </w:r>
                          </w:p>
                          <w:p w:rsidR="00237313" w:rsidRPr="00D47207" w:rsidRDefault="00237313" w:rsidP="003D159E">
                            <w:pPr>
                              <w:ind w:firstLine="0"/>
                              <w:jc w:val="center"/>
                              <w:rPr>
                                <w:b/>
                                <w:sz w:val="26"/>
                                <w:szCs w:val="26"/>
                              </w:rPr>
                            </w:pPr>
                            <w:r w:rsidRPr="00D47207">
                              <w:rPr>
                                <w:b/>
                                <w:sz w:val="26"/>
                                <w:szCs w:val="26"/>
                              </w:rPr>
                              <w:t>BOGOR</w:t>
                            </w:r>
                          </w:p>
                          <w:p w:rsidR="00237313" w:rsidRPr="00D47207" w:rsidRDefault="00237313" w:rsidP="003D159E">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F2B3A70" id="_x0000_t202" coordsize="21600,21600" o:spt="202" path="m,l,21600r21600,l21600,xe">
                <v:stroke joinstyle="miter"/>
                <v:path gradientshapeok="t" o:connecttype="rect"/>
              </v:shapetype>
              <v:shape id="Text Box 7" o:spid="_x0000_s1026" type="#_x0000_t202" style="position:absolute;margin-left:0;margin-top:671.9pt;width:490.1pt;height:74.75pt;z-index:25165516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rsidR="00237313" w:rsidRPr="00D47207" w:rsidRDefault="00237313" w:rsidP="003D159E">
                      <w:pPr>
                        <w:ind w:firstLine="0"/>
                        <w:jc w:val="center"/>
                        <w:rPr>
                          <w:b/>
                          <w:sz w:val="26"/>
                          <w:szCs w:val="26"/>
                        </w:rPr>
                      </w:pPr>
                      <w:r>
                        <w:rPr>
                          <w:b/>
                          <w:sz w:val="26"/>
                          <w:szCs w:val="26"/>
                        </w:rPr>
                        <w:t>DEPARTEMEN ILMU KOMPUTER</w:t>
                      </w:r>
                    </w:p>
                    <w:p w:rsidR="00237313" w:rsidRPr="00D47207" w:rsidRDefault="00237313" w:rsidP="003D159E">
                      <w:pPr>
                        <w:ind w:firstLine="0"/>
                        <w:jc w:val="center"/>
                        <w:rPr>
                          <w:b/>
                          <w:sz w:val="26"/>
                          <w:szCs w:val="26"/>
                        </w:rPr>
                      </w:pPr>
                      <w:r>
                        <w:rPr>
                          <w:b/>
                          <w:sz w:val="26"/>
                          <w:szCs w:val="26"/>
                        </w:rPr>
                        <w:t>FAKULTAS MATEMATIKA DAN ILMU PENGETAHUAN ALAM</w:t>
                      </w:r>
                    </w:p>
                    <w:p w:rsidR="00237313" w:rsidRPr="00D47207" w:rsidRDefault="00237313" w:rsidP="003D159E">
                      <w:pPr>
                        <w:ind w:firstLine="0"/>
                        <w:jc w:val="center"/>
                        <w:rPr>
                          <w:b/>
                          <w:sz w:val="26"/>
                          <w:szCs w:val="26"/>
                        </w:rPr>
                      </w:pPr>
                      <w:r w:rsidRPr="00D47207">
                        <w:rPr>
                          <w:b/>
                          <w:sz w:val="26"/>
                          <w:szCs w:val="26"/>
                        </w:rPr>
                        <w:t>INSTITUT PERTANIAN BOGOR</w:t>
                      </w:r>
                    </w:p>
                    <w:p w:rsidR="00237313" w:rsidRPr="00D47207" w:rsidRDefault="00237313" w:rsidP="003D159E">
                      <w:pPr>
                        <w:ind w:firstLine="0"/>
                        <w:jc w:val="center"/>
                        <w:rPr>
                          <w:b/>
                          <w:sz w:val="26"/>
                          <w:szCs w:val="26"/>
                        </w:rPr>
                      </w:pPr>
                      <w:r w:rsidRPr="00D47207">
                        <w:rPr>
                          <w:b/>
                          <w:sz w:val="26"/>
                          <w:szCs w:val="26"/>
                        </w:rPr>
                        <w:t>BOGOR</w:t>
                      </w:r>
                    </w:p>
                    <w:p w:rsidR="00237313" w:rsidRPr="00D47207" w:rsidRDefault="00237313" w:rsidP="003D159E">
                      <w:pPr>
                        <w:ind w:firstLine="0"/>
                        <w:jc w:val="center"/>
                        <w:rPr>
                          <w:b/>
                          <w:sz w:val="26"/>
                          <w:szCs w:val="26"/>
                        </w:rPr>
                      </w:pPr>
                      <w:r>
                        <w:rPr>
                          <w:b/>
                          <w:sz w:val="26"/>
                          <w:szCs w:val="26"/>
                        </w:rPr>
                        <w:t>2016</w:t>
                      </w:r>
                    </w:p>
                  </w:txbxContent>
                </v:textbox>
                <w10:wrap anchorx="page" anchory="page"/>
              </v:shape>
            </w:pict>
          </mc:Fallback>
        </mc:AlternateContent>
      </w:r>
      <w:r w:rsidR="003507ED">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56192;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33116988" r:id="rId9"/>
        </w:object>
      </w:r>
      <w:r>
        <w:rPr>
          <w:noProof/>
          <w:lang w:val="id-ID" w:eastAsia="id-ID"/>
        </w:rPr>
        <mc:AlternateContent>
          <mc:Choice Requires="wps">
            <w:drawing>
              <wp:anchor distT="0" distB="0" distL="114300" distR="114300" simplePos="0" relativeHeight="251654144" behindDoc="0" locked="0" layoutInCell="1" allowOverlap="0" wp14:anchorId="43CB1D73" wp14:editId="62359AB8">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313" w:rsidRPr="003D159E" w:rsidRDefault="00237313" w:rsidP="003D159E">
                            <w:pPr>
                              <w:ind w:firstLine="0"/>
                              <w:jc w:val="center"/>
                              <w:rPr>
                                <w:b/>
                                <w:sz w:val="28"/>
                              </w:rPr>
                            </w:pPr>
                            <w:r w:rsidRPr="00F3147A">
                              <w:rPr>
                                <w:b/>
                                <w:sz w:val="28"/>
                              </w:rPr>
                              <w:t>RIZKI ADI UTOMO</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CB1D73" id="Text Box 6" o:spid="_x0000_s1027" type="#_x0000_t202" style="position:absolute;margin-left:0;margin-top:340.2pt;width:395.4pt;height:16.1pt;z-index:25165414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237313" w:rsidRPr="003D159E" w:rsidRDefault="00237313" w:rsidP="003D159E">
                      <w:pPr>
                        <w:ind w:firstLine="0"/>
                        <w:jc w:val="center"/>
                        <w:rPr>
                          <w:b/>
                          <w:sz w:val="28"/>
                        </w:rPr>
                      </w:pPr>
                      <w:r w:rsidRPr="00F3147A">
                        <w:rPr>
                          <w:b/>
                          <w:sz w:val="28"/>
                        </w:rPr>
                        <w:t>RIZKI ADI UTOMO</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251653120"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313" w:rsidRPr="003D159E" w:rsidRDefault="00237313" w:rsidP="003D159E">
                            <w:pPr>
                              <w:ind w:firstLine="0"/>
                              <w:jc w:val="center"/>
                              <w:rPr>
                                <w:b/>
                                <w:sz w:val="28"/>
                              </w:rPr>
                            </w:pPr>
                            <w:r w:rsidRPr="00E613BE">
                              <w:rPr>
                                <w:b/>
                                <w:i/>
                                <w:sz w:val="28"/>
                              </w:rPr>
                              <w:t>SEARCH ENGINE</w:t>
                            </w:r>
                            <w:r w:rsidRPr="00F3147A">
                              <w:rPr>
                                <w:b/>
                                <w:sz w:val="28"/>
                              </w:rPr>
                              <w:t xml:space="preserve"> PADA DOKUMEN </w:t>
                            </w:r>
                            <w:r w:rsidRPr="00E613BE">
                              <w:rPr>
                                <w:b/>
                                <w:i/>
                                <w:sz w:val="28"/>
                              </w:rPr>
                              <w:t>ONLINE SHOP</w:t>
                            </w:r>
                            <w:r w:rsidRPr="00F3147A">
                              <w:rPr>
                                <w:b/>
                                <w:sz w:val="28"/>
                              </w:rPr>
                              <w:t xml:space="preserve"> MENGGUNAKAN METODE BERBASIS KONSEP</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5312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rsidR="00237313" w:rsidRPr="003D159E" w:rsidRDefault="00237313" w:rsidP="003D159E">
                      <w:pPr>
                        <w:ind w:firstLine="0"/>
                        <w:jc w:val="center"/>
                        <w:rPr>
                          <w:b/>
                          <w:sz w:val="28"/>
                        </w:rPr>
                      </w:pPr>
                      <w:r w:rsidRPr="00E613BE">
                        <w:rPr>
                          <w:b/>
                          <w:i/>
                          <w:sz w:val="28"/>
                        </w:rPr>
                        <w:t>SEARCH ENGINE</w:t>
                      </w:r>
                      <w:r w:rsidRPr="00F3147A">
                        <w:rPr>
                          <w:b/>
                          <w:sz w:val="28"/>
                        </w:rPr>
                        <w:t xml:space="preserve"> PADA DOKUMEN </w:t>
                      </w:r>
                      <w:r w:rsidRPr="00E613BE">
                        <w:rPr>
                          <w:b/>
                          <w:i/>
                          <w:sz w:val="28"/>
                        </w:rPr>
                        <w:t>ONLINE SHOP</w:t>
                      </w:r>
                      <w:r w:rsidRPr="00F3147A">
                        <w:rPr>
                          <w:b/>
                          <w:sz w:val="28"/>
                        </w:rPr>
                        <w:t xml:space="preserve"> MENGGUNAKAN METODE BERBASIS KONSEP</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0F6961">
        <w:rPr>
          <w:b/>
          <w:sz w:val="28"/>
          <w:szCs w:val="28"/>
        </w:rPr>
        <w:t>SKRIPSI</w:t>
      </w:r>
      <w:r w:rsidRPr="000E7B16">
        <w:rPr>
          <w:b/>
          <w:sz w:val="28"/>
          <w:szCs w:val="28"/>
        </w:rPr>
        <w:t xml:space="preserve"> DAN</w:t>
      </w:r>
      <w:r>
        <w:rPr>
          <w:b/>
          <w:sz w:val="28"/>
          <w:szCs w:val="28"/>
        </w:rPr>
        <w:br/>
      </w:r>
      <w:r w:rsidRPr="000E7B16">
        <w:rPr>
          <w:b/>
          <w:sz w:val="28"/>
          <w:szCs w:val="28"/>
        </w:rPr>
        <w:t>SUMBER INFOR</w:t>
      </w:r>
      <w:r w:rsidR="003D2E10">
        <w:rPr>
          <w:b/>
          <w:sz w:val="28"/>
          <w:szCs w:val="28"/>
        </w:rPr>
        <w:t>MASI SERTA PELIMPAHAN HAK CIPTA</w:t>
      </w:r>
    </w:p>
    <w:p w:rsidR="00913411" w:rsidRDefault="00913411" w:rsidP="007329D3"/>
    <w:p w:rsidR="00DB01CA" w:rsidRPr="00DB01CA" w:rsidRDefault="00DB01CA" w:rsidP="00DB01CA">
      <w:pPr>
        <w:suppressAutoHyphens/>
        <w:rPr>
          <w:rFonts w:eastAsia="Calibri" w:cs="Calibri"/>
        </w:rPr>
      </w:pPr>
      <w:r w:rsidRPr="00DB01CA">
        <w:rPr>
          <w:rFonts w:eastAsia="Calibri" w:cs="Calibri"/>
        </w:rPr>
        <w:t xml:space="preserve">Dengan ini saya menyatakan bahwa skripsi berjudul </w:t>
      </w:r>
      <w:r w:rsidR="00FC278A">
        <w:rPr>
          <w:rFonts w:eastAsia="Calibri" w:cs="Calibri"/>
          <w:i/>
        </w:rPr>
        <w:t>Search E</w:t>
      </w:r>
      <w:r w:rsidR="00036305" w:rsidRPr="00036305">
        <w:rPr>
          <w:rFonts w:eastAsia="Calibri" w:cs="Calibri"/>
          <w:i/>
        </w:rPr>
        <w:t>ngine</w:t>
      </w:r>
      <w:r w:rsidRPr="00DB01CA">
        <w:rPr>
          <w:rFonts w:eastAsia="Calibri" w:cs="Calibri"/>
          <w:i/>
        </w:rPr>
        <w:t xml:space="preserve"> </w:t>
      </w:r>
      <w:r w:rsidRPr="00DB01CA">
        <w:rPr>
          <w:rFonts w:eastAsia="Calibri" w:cs="Calibri"/>
        </w:rPr>
        <w:t xml:space="preserve">pada Dokumen </w:t>
      </w:r>
      <w:r w:rsidR="00FC278A">
        <w:rPr>
          <w:rFonts w:eastAsia="Calibri" w:cs="Calibri"/>
          <w:i/>
        </w:rPr>
        <w:t>Online S</w:t>
      </w:r>
      <w:r w:rsidR="00036305" w:rsidRPr="00036305">
        <w:rPr>
          <w:rFonts w:eastAsia="Calibri" w:cs="Calibri"/>
          <w:i/>
        </w:rPr>
        <w:t>hop</w:t>
      </w:r>
      <w:r w:rsidRPr="00DB01CA">
        <w:rPr>
          <w:rFonts w:eastAsia="Calibri" w:cs="Calibri"/>
          <w:i/>
        </w:rPr>
        <w:t xml:space="preserve"> </w:t>
      </w:r>
      <w:r w:rsidR="00FC278A">
        <w:rPr>
          <w:rFonts w:eastAsia="Calibri" w:cs="Calibri"/>
        </w:rPr>
        <w:t>Menggunakan Metode Berbasis K</w:t>
      </w:r>
      <w:r w:rsidRPr="00DB01CA">
        <w:rPr>
          <w:rFonts w:eastAsia="Calibri" w:cs="Calibri"/>
        </w:rPr>
        <w:t xml:space="preserve">onsep adalah benar karya saya dengan arahan dari komisi pembimbing dan belum diajukan dalam bentuk </w:t>
      </w:r>
      <w:proofErr w:type="gramStart"/>
      <w:r w:rsidRPr="00DB01CA">
        <w:rPr>
          <w:rFonts w:eastAsia="Calibri" w:cs="Calibri"/>
        </w:rPr>
        <w:t>apa</w:t>
      </w:r>
      <w:proofErr w:type="gramEnd"/>
      <w:r w:rsidRPr="00DB01CA">
        <w:rPr>
          <w:rFonts w:eastAsia="Calibri" w:cs="Calibri"/>
        </w:rPr>
        <w:t xml:space="preserve"> pun kepada perguruan tinggi mana pun. Sumber informasi yang berasal atau dikutip dari karya yang diterbitkan maupun t</w:t>
      </w:r>
      <w:r w:rsidR="00250C0C" w:rsidRPr="00250C0C">
        <w:rPr>
          <w:rFonts w:eastAsia="Calibri" w:cs="Calibri"/>
        </w:rPr>
        <w:t>id</w:t>
      </w:r>
      <w:r w:rsidRPr="00DB01CA">
        <w:rPr>
          <w:rFonts w:eastAsia="Calibri" w:cs="Calibri"/>
        </w:rPr>
        <w:t xml:space="preserve">ak diterbitkan dari penulis lain telah disebutkan dalam teks dan dicantumkan dalam Daftar Pustaka di bagian akhir disertasi ini. </w:t>
      </w:r>
    </w:p>
    <w:p w:rsidR="00DB01CA" w:rsidRPr="00DB01CA" w:rsidRDefault="00DB01CA" w:rsidP="00DB01CA">
      <w:pPr>
        <w:suppressAutoHyphens/>
        <w:rPr>
          <w:rFonts w:eastAsia="Calibri" w:cs="Calibri"/>
        </w:rPr>
      </w:pPr>
      <w:r w:rsidRPr="00DB01CA">
        <w:rPr>
          <w:rFonts w:eastAsia="Calibri" w:cs="Calibri"/>
        </w:rPr>
        <w:t>Dengan ini saya melimpahkan hak cipta dari karya tulis saya kepada Institut Pertanian Bogor.</w:t>
      </w:r>
    </w:p>
    <w:p w:rsidR="00DB01CA" w:rsidRPr="00DB01CA" w:rsidRDefault="00DB01CA" w:rsidP="00DB01CA">
      <w:pPr>
        <w:suppressAutoHyphens/>
        <w:jc w:val="right"/>
        <w:rPr>
          <w:rFonts w:eastAsia="Calibri" w:cs="Calibri"/>
        </w:rPr>
      </w:pPr>
      <w:r w:rsidRPr="00DB01CA">
        <w:rPr>
          <w:rFonts w:eastAsia="Calibri" w:cs="Calibri"/>
        </w:rPr>
        <w:t>Bogor, Juni 2016</w:t>
      </w:r>
    </w:p>
    <w:p w:rsidR="00DB01CA" w:rsidRPr="00DB01CA" w:rsidRDefault="00DB01CA" w:rsidP="00DB01CA">
      <w:pPr>
        <w:suppressAutoHyphens/>
        <w:jc w:val="right"/>
        <w:rPr>
          <w:rFonts w:eastAsia="Calibri" w:cs="Calibri"/>
        </w:rPr>
      </w:pPr>
    </w:p>
    <w:p w:rsidR="00DB01CA" w:rsidRPr="00DB01CA" w:rsidRDefault="00DB01CA" w:rsidP="00DB01CA">
      <w:pPr>
        <w:suppressAutoHyphens/>
        <w:jc w:val="right"/>
        <w:rPr>
          <w:rFonts w:eastAsia="Calibri" w:cs="Calibri"/>
          <w:i/>
        </w:rPr>
      </w:pPr>
      <w:r w:rsidRPr="00DB01CA">
        <w:rPr>
          <w:rFonts w:eastAsia="Calibri" w:cs="Calibri"/>
          <w:i/>
        </w:rPr>
        <w:t>Rizki Adi Utomo</w:t>
      </w:r>
    </w:p>
    <w:p w:rsidR="00DB01CA" w:rsidRPr="00DB01CA" w:rsidRDefault="00DB01CA" w:rsidP="00DB01CA">
      <w:pPr>
        <w:suppressAutoHyphens/>
        <w:jc w:val="right"/>
        <w:rPr>
          <w:rFonts w:eastAsia="Calibri" w:cs="Calibri"/>
        </w:rPr>
      </w:pPr>
      <w:r w:rsidRPr="00DB01CA">
        <w:rPr>
          <w:rFonts w:eastAsia="Calibri" w:cs="Calibri"/>
        </w:rPr>
        <w:t>NIM G64120094</w:t>
      </w:r>
    </w:p>
    <w:p w:rsidR="00367A2B" w:rsidRDefault="00367A2B" w:rsidP="00367A2B">
      <w:pPr>
        <w:spacing w:after="200" w:line="276" w:lineRule="auto"/>
        <w:ind w:firstLine="0"/>
        <w:jc w:val="left"/>
        <w:rPr>
          <w:b/>
          <w:sz w:val="28"/>
          <w:lang w:val="id-ID"/>
        </w:rPr>
        <w:sectPr w:rsidR="00367A2B" w:rsidSect="00367A2B">
          <w:headerReference w:type="even" r:id="rId10"/>
          <w:headerReference w:type="default" r:id="rId11"/>
          <w:footerReference w:type="default" r:id="rId12"/>
          <w:headerReference w:type="first" r:id="rId13"/>
          <w:type w:val="continuous"/>
          <w:pgSz w:w="11907" w:h="16839" w:code="9"/>
          <w:pgMar w:top="1701" w:right="1701" w:bottom="1701" w:left="1701" w:header="720" w:footer="720" w:gutter="567"/>
          <w:pgNumType w:fmt="lowerRoman" w:start="1"/>
          <w:cols w:space="720"/>
          <w:docGrid w:linePitch="360"/>
        </w:sectPr>
      </w:pPr>
    </w:p>
    <w:p w:rsidR="00E04E1F" w:rsidRDefault="00367A2B" w:rsidP="00DC25AC">
      <w:pPr>
        <w:spacing w:after="200" w:line="276" w:lineRule="auto"/>
        <w:ind w:firstLine="0"/>
        <w:jc w:val="left"/>
        <w:rPr>
          <w:b/>
          <w:sz w:val="28"/>
          <w:lang w:val="id-ID"/>
        </w:rPr>
      </w:pPr>
      <w:r>
        <w:rPr>
          <w:b/>
          <w:sz w:val="28"/>
          <w:lang w:val="id-ID"/>
        </w:rPr>
        <w:lastRenderedPageBreak/>
        <w:br w:type="page"/>
      </w:r>
    </w:p>
    <w:p w:rsidR="00320F11" w:rsidRDefault="00320F11" w:rsidP="00057A69">
      <w:pPr>
        <w:spacing w:line="276" w:lineRule="auto"/>
        <w:ind w:firstLine="0"/>
        <w:jc w:val="center"/>
        <w:rPr>
          <w:b/>
          <w:sz w:val="28"/>
          <w:lang w:val="id-ID"/>
        </w:rPr>
      </w:pPr>
      <w:r w:rsidRPr="000E7B16">
        <w:rPr>
          <w:b/>
          <w:sz w:val="28"/>
          <w:lang w:val="id-ID"/>
        </w:rPr>
        <w:lastRenderedPageBreak/>
        <w:t>ABSTRAK</w:t>
      </w:r>
    </w:p>
    <w:p w:rsidR="00057A69" w:rsidRPr="00367A2B" w:rsidRDefault="00057A69" w:rsidP="00057A69">
      <w:pPr>
        <w:spacing w:line="276" w:lineRule="auto"/>
        <w:ind w:firstLine="0"/>
        <w:jc w:val="center"/>
        <w:rPr>
          <w:b/>
          <w:sz w:val="28"/>
          <w:lang w:val="id-ID"/>
        </w:rPr>
      </w:pPr>
    </w:p>
    <w:p w:rsidR="00D040B6" w:rsidRDefault="000F3778" w:rsidP="00320F11">
      <w:pPr>
        <w:pStyle w:val="Default"/>
        <w:jc w:val="both"/>
      </w:pPr>
      <w:r w:rsidRPr="000F3778">
        <w:t xml:space="preserve">RIZKI ADI UTOMO. </w:t>
      </w:r>
      <w:r w:rsidR="00036305" w:rsidRPr="00036305">
        <w:rPr>
          <w:i/>
        </w:rPr>
        <w:t>Search engine</w:t>
      </w:r>
      <w:r w:rsidRPr="000F3778">
        <w:t xml:space="preserve"> pada Dokumen </w:t>
      </w:r>
      <w:r w:rsidR="00036305" w:rsidRPr="00036305">
        <w:rPr>
          <w:i/>
        </w:rPr>
        <w:t>Online shop</w:t>
      </w:r>
      <w:r w:rsidRPr="000F3778">
        <w:t xml:space="preserve"> Menggunakan Metode Berbasis Konsep. Dibimbing oleh JULIO ADISANTOSO dan </w:t>
      </w:r>
      <w:r w:rsidR="007158F0">
        <w:t>YENI HERDIYENI</w:t>
      </w:r>
      <w:r w:rsidRPr="000F3778">
        <w:t>.</w:t>
      </w:r>
    </w:p>
    <w:p w:rsidR="000F3778" w:rsidRPr="00D040B6" w:rsidRDefault="000F3778" w:rsidP="00320F11">
      <w:pPr>
        <w:pStyle w:val="Default"/>
        <w:jc w:val="both"/>
        <w:rPr>
          <w:i/>
        </w:rPr>
      </w:pPr>
    </w:p>
    <w:p w:rsidR="000F3778" w:rsidRPr="000F3778" w:rsidRDefault="000F3778" w:rsidP="00C9090B">
      <w:pPr>
        <w:suppressAutoHyphens/>
        <w:ind w:right="18" w:firstLine="720"/>
        <w:rPr>
          <w:rFonts w:eastAsia="Calibri" w:cs="Calibri"/>
        </w:rPr>
      </w:pPr>
      <w:r w:rsidRPr="000F3778">
        <w:rPr>
          <w:rFonts w:eastAsia="Times New Roman" w:cs="Times New Roman"/>
          <w:i/>
        </w:rPr>
        <w:t>E</w:t>
      </w:r>
      <w:r w:rsidR="00BB7A71" w:rsidRPr="000F3778">
        <w:rPr>
          <w:rFonts w:eastAsia="Times New Roman" w:cs="Times New Roman"/>
          <w:i/>
        </w:rPr>
        <w:t>c</w:t>
      </w:r>
      <w:r w:rsidRPr="000F3778">
        <w:rPr>
          <w:rFonts w:eastAsia="Times New Roman" w:cs="Times New Roman"/>
          <w:i/>
        </w:rPr>
        <w:t>ommerce</w:t>
      </w:r>
      <w:r w:rsidR="00BB7A71">
        <w:rPr>
          <w:rFonts w:eastAsia="Times New Roman" w:cs="Times New Roman"/>
          <w:i/>
        </w:rPr>
        <w:t xml:space="preserve"> </w:t>
      </w:r>
      <w:r w:rsidR="00BB7A71">
        <w:rPr>
          <w:rFonts w:eastAsia="Times New Roman" w:cs="Times New Roman"/>
        </w:rPr>
        <w:t xml:space="preserve">atau </w:t>
      </w:r>
      <w:r w:rsidR="00BB7A71">
        <w:rPr>
          <w:rFonts w:eastAsia="Times New Roman" w:cs="Times New Roman"/>
          <w:i/>
        </w:rPr>
        <w:t>online shop</w:t>
      </w:r>
      <w:r w:rsidRPr="000F3778">
        <w:rPr>
          <w:rFonts w:eastAsia="Times New Roman" w:cs="Times New Roman"/>
          <w:i/>
        </w:rPr>
        <w:t xml:space="preserve"> </w:t>
      </w:r>
      <w:r w:rsidRPr="000F3778">
        <w:rPr>
          <w:rFonts w:eastAsia="Calibri" w:cs="Calibri"/>
        </w:rPr>
        <w:t xml:space="preserve">telah banyak menawarkan kemudahan, salah satunya </w:t>
      </w:r>
      <w:r w:rsidR="00DF4306">
        <w:rPr>
          <w:rFonts w:eastAsia="Calibri" w:cs="Calibri"/>
        </w:rPr>
        <w:t>berupa</w:t>
      </w:r>
      <w:r w:rsidRPr="000F3778">
        <w:rPr>
          <w:rFonts w:eastAsia="Calibri" w:cs="Calibri"/>
        </w:rPr>
        <w:t xml:space="preserve"> fitur </w:t>
      </w:r>
      <w:r w:rsidR="00C331BF">
        <w:rPr>
          <w:rFonts w:eastAsia="Calibri" w:cs="Calibri"/>
        </w:rPr>
        <w:t>mesin pencari</w:t>
      </w:r>
      <w:r w:rsidRPr="000F3778">
        <w:rPr>
          <w:rFonts w:eastAsia="Times New Roman" w:cs="Times New Roman"/>
          <w:i/>
        </w:rPr>
        <w:t>.</w:t>
      </w:r>
      <w:r w:rsidR="00C331BF">
        <w:rPr>
          <w:rFonts w:eastAsia="Times New Roman" w:cs="Times New Roman"/>
          <w:i/>
        </w:rPr>
        <w:t xml:space="preserve"> </w:t>
      </w:r>
      <w:r w:rsidR="001E4A8D">
        <w:rPr>
          <w:rFonts w:eastAsia="Times New Roman" w:cs="Times New Roman"/>
        </w:rPr>
        <w:t xml:space="preserve">Mesin pencari yang digunakan </w:t>
      </w:r>
      <w:r w:rsidR="001E4A8D">
        <w:rPr>
          <w:rFonts w:eastAsia="Times New Roman" w:cs="Times New Roman"/>
          <w:i/>
        </w:rPr>
        <w:t>o</w:t>
      </w:r>
      <w:r w:rsidR="009570CC">
        <w:rPr>
          <w:rFonts w:eastAsia="Times New Roman" w:cs="Times New Roman"/>
          <w:i/>
        </w:rPr>
        <w:t xml:space="preserve">nline shop </w:t>
      </w:r>
      <w:r w:rsidR="00C331BF">
        <w:rPr>
          <w:rFonts w:eastAsia="Times New Roman" w:cs="Times New Roman"/>
        </w:rPr>
        <w:t xml:space="preserve">pada saat ini masih menggunakan sistem pencarian berbasis </w:t>
      </w:r>
      <w:r w:rsidR="00C331BF">
        <w:rPr>
          <w:rFonts w:eastAsia="Times New Roman" w:cs="Times New Roman"/>
          <w:i/>
        </w:rPr>
        <w:t>keyword</w:t>
      </w:r>
      <w:r w:rsidR="00C331BF">
        <w:rPr>
          <w:rFonts w:eastAsia="Times New Roman" w:cs="Times New Roman"/>
        </w:rPr>
        <w:t xml:space="preserve"> dan menimbulkan beberapa masalah seperti efek kata polisemi dan </w:t>
      </w:r>
      <w:r w:rsidR="00DF4306">
        <w:rPr>
          <w:rFonts w:eastAsia="Times New Roman" w:cs="Times New Roman"/>
        </w:rPr>
        <w:t>homonim</w:t>
      </w:r>
      <w:r w:rsidR="00C331BF">
        <w:rPr>
          <w:rFonts w:eastAsia="Times New Roman" w:cs="Times New Roman"/>
          <w:i/>
        </w:rPr>
        <w:t>.</w:t>
      </w:r>
      <w:r w:rsidR="00F61362">
        <w:rPr>
          <w:rFonts w:eastAsia="Times New Roman" w:cs="Times New Roman"/>
          <w:i/>
        </w:rPr>
        <w:t xml:space="preserve"> </w:t>
      </w:r>
      <w:r w:rsidR="00F61362">
        <w:rPr>
          <w:rFonts w:eastAsia="Times New Roman" w:cs="Times New Roman"/>
        </w:rPr>
        <w:t>Hal ini menyebabkan kinerja mesin pencari menjadi tidak optimal.</w:t>
      </w:r>
      <w:r w:rsidR="00C331BF">
        <w:rPr>
          <w:rFonts w:eastAsia="Times New Roman" w:cs="Times New Roman"/>
          <w:i/>
        </w:rPr>
        <w:t xml:space="preserve"> </w:t>
      </w:r>
      <w:r w:rsidR="00C331BF">
        <w:rPr>
          <w:rFonts w:eastAsia="Times New Roman" w:cs="Times New Roman"/>
        </w:rPr>
        <w:t>Oleh karena itu</w:t>
      </w:r>
      <w:r w:rsidR="00C44D57">
        <w:rPr>
          <w:rFonts w:eastAsia="Times New Roman" w:cs="Times New Roman"/>
        </w:rPr>
        <w:t>,</w:t>
      </w:r>
      <w:r w:rsidR="00C331BF">
        <w:rPr>
          <w:rFonts w:eastAsia="Times New Roman" w:cs="Times New Roman"/>
        </w:rPr>
        <w:t xml:space="preserve"> </w:t>
      </w:r>
      <w:proofErr w:type="gramStart"/>
      <w:r w:rsidR="00C331BF">
        <w:rPr>
          <w:rFonts w:eastAsia="Times New Roman" w:cs="Times New Roman"/>
        </w:rPr>
        <w:t xml:space="preserve">diperlukan </w:t>
      </w:r>
      <w:r w:rsidR="002411DA">
        <w:rPr>
          <w:rFonts w:eastAsia="Times New Roman" w:cs="Times New Roman"/>
        </w:rPr>
        <w:t xml:space="preserve"> model</w:t>
      </w:r>
      <w:proofErr w:type="gramEnd"/>
      <w:r w:rsidR="002411DA">
        <w:rPr>
          <w:rFonts w:eastAsia="Times New Roman" w:cs="Times New Roman"/>
        </w:rPr>
        <w:t xml:space="preserve"> mesin pencari berbasis konsep untuk mengatasi masalah tersebut. Teknik temu kembali berbasis </w:t>
      </w:r>
      <w:proofErr w:type="gramStart"/>
      <w:r w:rsidR="002411DA">
        <w:rPr>
          <w:rFonts w:eastAsia="Times New Roman" w:cs="Times New Roman"/>
        </w:rPr>
        <w:t>konsep</w:t>
      </w:r>
      <w:r w:rsidR="00D13224">
        <w:rPr>
          <w:rFonts w:eastAsia="Times New Roman" w:cs="Times New Roman"/>
        </w:rPr>
        <w:t xml:space="preserve"> </w:t>
      </w:r>
      <w:r w:rsidR="002411DA">
        <w:rPr>
          <w:rFonts w:eastAsia="Times New Roman" w:cs="Times New Roman"/>
        </w:rPr>
        <w:t xml:space="preserve"> </w:t>
      </w:r>
      <w:r w:rsidR="002411DA">
        <w:rPr>
          <w:color w:val="000000"/>
        </w:rPr>
        <w:t>me</w:t>
      </w:r>
      <w:r w:rsidR="002411DA" w:rsidRPr="006D5E5B">
        <w:rPr>
          <w:color w:val="000000"/>
        </w:rPr>
        <w:t>ngurutkan</w:t>
      </w:r>
      <w:proofErr w:type="gramEnd"/>
      <w:r w:rsidR="002411DA" w:rsidRPr="006D5E5B">
        <w:rPr>
          <w:color w:val="000000"/>
        </w:rPr>
        <w:t xml:space="preserve"> dokumen berdasarkan kombinasi kemiripan kata dan konsep</w:t>
      </w:r>
      <w:r w:rsidR="00C43B47">
        <w:rPr>
          <w:color w:val="000000"/>
        </w:rPr>
        <w:t>,</w:t>
      </w:r>
      <w:r w:rsidR="00D13224">
        <w:rPr>
          <w:color w:val="000000"/>
        </w:rPr>
        <w:t xml:space="preserve"> sehingga mesin pencari dapat melakukan interpretasi lebih jauh terhadap kueri pengguna</w:t>
      </w:r>
      <w:r w:rsidR="002411DA" w:rsidRPr="006D5E5B">
        <w:rPr>
          <w:color w:val="000000"/>
        </w:rPr>
        <w:t>.</w:t>
      </w:r>
      <w:r w:rsidR="002411DA">
        <w:rPr>
          <w:rFonts w:eastAsia="Times New Roman" w:cs="Times New Roman"/>
          <w:i/>
        </w:rPr>
        <w:t xml:space="preserve"> </w:t>
      </w:r>
      <w:r w:rsidRPr="000F3778">
        <w:rPr>
          <w:rFonts w:eastAsia="Calibri" w:cs="Calibri"/>
        </w:rPr>
        <w:t xml:space="preserve">Struktur konsep yang </w:t>
      </w:r>
      <w:r w:rsidR="002411DA">
        <w:rPr>
          <w:rFonts w:eastAsia="Calibri" w:cs="Calibri"/>
        </w:rPr>
        <w:t>baik</w:t>
      </w:r>
      <w:r w:rsidRPr="000F3778">
        <w:rPr>
          <w:rFonts w:eastAsia="Calibri" w:cs="Calibri"/>
        </w:rPr>
        <w:t xml:space="preserve"> diperlukan untuk meningkatkan kinerja pencarian</w:t>
      </w:r>
      <w:r w:rsidR="004D7E03">
        <w:rPr>
          <w:rFonts w:eastAsia="Calibri" w:cs="Calibri"/>
        </w:rPr>
        <w:t xml:space="preserve"> berbasis konsep</w:t>
      </w:r>
      <w:r w:rsidR="00C44D57">
        <w:rPr>
          <w:rFonts w:eastAsia="Calibri" w:cs="Calibri"/>
        </w:rPr>
        <w:t xml:space="preserve">, terutama situs </w:t>
      </w:r>
      <w:r w:rsidR="00C44D57">
        <w:rPr>
          <w:rFonts w:eastAsia="Calibri" w:cs="Calibri"/>
          <w:i/>
        </w:rPr>
        <w:t>online shop</w:t>
      </w:r>
      <w:r w:rsidR="00A90CB7">
        <w:rPr>
          <w:rFonts w:eastAsia="Calibri" w:cs="Calibri"/>
        </w:rPr>
        <w:t xml:space="preserve"> yang memiliki banyak data produk</w:t>
      </w:r>
      <w:r w:rsidR="00C44D57">
        <w:rPr>
          <w:rFonts w:eastAsia="Calibri" w:cs="Calibri"/>
          <w:i/>
        </w:rPr>
        <w:t>.</w:t>
      </w:r>
      <w:r w:rsidRPr="000F3778">
        <w:rPr>
          <w:rFonts w:eastAsia="Calibri" w:cs="Calibri"/>
        </w:rPr>
        <w:t xml:space="preserve"> Cara terbaik untuk mendapatkan struktur konsep terbaik adalah dengan melalukan percobaan. </w:t>
      </w:r>
    </w:p>
    <w:p w:rsidR="000F3778" w:rsidRPr="000F3778" w:rsidRDefault="000F3778" w:rsidP="000F3778">
      <w:pPr>
        <w:suppressAutoHyphens/>
        <w:ind w:right="575" w:firstLine="0"/>
        <w:rPr>
          <w:rFonts w:eastAsia="Calibri" w:cs="Calibri"/>
        </w:rPr>
      </w:pPr>
    </w:p>
    <w:p w:rsidR="000F3778" w:rsidRPr="000F3778" w:rsidRDefault="000F3778" w:rsidP="000F3778">
      <w:pPr>
        <w:suppressAutoHyphens/>
        <w:ind w:right="575" w:firstLine="0"/>
        <w:rPr>
          <w:rFonts w:eastAsia="Calibri" w:cs="Calibri"/>
        </w:rPr>
      </w:pPr>
      <w:r w:rsidRPr="000F3778">
        <w:rPr>
          <w:rFonts w:eastAsia="Calibri" w:cs="Calibri"/>
        </w:rPr>
        <w:t>Kata Kunci</w:t>
      </w:r>
      <w:r w:rsidRPr="000F3778">
        <w:rPr>
          <w:rFonts w:eastAsia="Times New Roman" w:cs="Times New Roman"/>
          <w:b/>
        </w:rPr>
        <w:t xml:space="preserve">: </w:t>
      </w:r>
      <w:r w:rsidR="00603BD4">
        <w:rPr>
          <w:rFonts w:eastAsia="Calibri" w:cs="Calibri"/>
          <w:i/>
        </w:rPr>
        <w:t>online shop</w:t>
      </w:r>
      <w:r w:rsidRPr="000F3778">
        <w:rPr>
          <w:rFonts w:eastAsia="Calibri" w:cs="Calibri"/>
          <w:i/>
        </w:rPr>
        <w:t>,</w:t>
      </w:r>
      <w:r w:rsidRPr="000F3778">
        <w:rPr>
          <w:rFonts w:eastAsia="Calibri" w:cs="Calibri"/>
        </w:rPr>
        <w:t xml:space="preserve"> mesin pencari</w:t>
      </w:r>
      <w:r w:rsidRPr="000F3778">
        <w:rPr>
          <w:rFonts w:eastAsia="Times New Roman" w:cs="Times New Roman"/>
          <w:i/>
        </w:rPr>
        <w:t>,</w:t>
      </w:r>
      <w:r w:rsidR="007D5915">
        <w:rPr>
          <w:rFonts w:eastAsia="Times New Roman" w:cs="Times New Roman"/>
        </w:rPr>
        <w:t xml:space="preserve"> berbasis konsep,</w:t>
      </w:r>
      <w:r w:rsidR="007D5915">
        <w:rPr>
          <w:rFonts w:eastAsia="Calibri" w:cs="Calibri"/>
        </w:rPr>
        <w:t xml:space="preserve"> struktur k</w:t>
      </w:r>
      <w:r w:rsidRPr="000F3778">
        <w:rPr>
          <w:rFonts w:eastAsia="Calibri" w:cs="Calibri"/>
        </w:rPr>
        <w:t>onsep</w:t>
      </w:r>
      <w:r w:rsidR="007D5915">
        <w:rPr>
          <w:rFonts w:eastAsia="Calibri" w:cs="Calibri"/>
        </w:rPr>
        <w:t>.</w:t>
      </w:r>
      <w:r w:rsidRPr="000F3778">
        <w:rPr>
          <w:rFonts w:eastAsia="Calibri" w:cs="Calibri"/>
        </w:rPr>
        <w:t xml:space="preserve"> </w:t>
      </w:r>
    </w:p>
    <w:p w:rsidR="00956809" w:rsidRPr="006E797A" w:rsidRDefault="00956809"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0F3778" w:rsidRPr="00707718" w:rsidRDefault="000F3778" w:rsidP="00320F11">
      <w:pPr>
        <w:pStyle w:val="Default"/>
        <w:jc w:val="both"/>
      </w:pPr>
      <w:r w:rsidRPr="00707718">
        <w:t xml:space="preserve">RIZKI ADI UTOMO. </w:t>
      </w:r>
      <w:r w:rsidR="00036305" w:rsidRPr="00707718">
        <w:t>Search engine</w:t>
      </w:r>
      <w:r w:rsidRPr="00707718">
        <w:t xml:space="preserve"> with </w:t>
      </w:r>
      <w:r w:rsidR="00036305" w:rsidRPr="00707718">
        <w:t>Online shop</w:t>
      </w:r>
      <w:r w:rsidRPr="00707718">
        <w:t xml:space="preserve"> Document using Concept-Based Method. Supervised by JULIO ADISANTOSO and </w:t>
      </w:r>
      <w:r w:rsidR="0050745C">
        <w:t>YENI HERDIYENI.</w:t>
      </w:r>
      <w:r w:rsidR="00320F11" w:rsidRPr="00707718">
        <w:t xml:space="preserve">    </w:t>
      </w:r>
    </w:p>
    <w:p w:rsidR="00320F11" w:rsidRDefault="00320F11" w:rsidP="00320F11">
      <w:pPr>
        <w:pStyle w:val="Default"/>
        <w:jc w:val="both"/>
        <w:rPr>
          <w:i/>
        </w:rPr>
      </w:pPr>
      <w:r w:rsidRPr="0033275B">
        <w:rPr>
          <w:i/>
        </w:rPr>
        <w:t xml:space="preserve">   </w:t>
      </w:r>
    </w:p>
    <w:p w:rsidR="000F3778" w:rsidRDefault="007C2D63" w:rsidP="00B01EB5">
      <w:pPr>
        <w:pStyle w:val="Default"/>
        <w:jc w:val="both"/>
      </w:pPr>
      <w:r>
        <w:rPr>
          <w:i/>
        </w:rPr>
        <w:tab/>
      </w:r>
      <w:r w:rsidRPr="00B01EB5">
        <w:t xml:space="preserve">E-commerce has provide so many </w:t>
      </w:r>
      <w:r w:rsidR="00B01EB5" w:rsidRPr="00B01EB5">
        <w:t>advantage to user</w:t>
      </w:r>
      <w:r w:rsidR="00762C35">
        <w:t xml:space="preserve"> today</w:t>
      </w:r>
      <w:r w:rsidR="00B01EB5" w:rsidRPr="00B01EB5">
        <w:t>, one of them is sea</w:t>
      </w:r>
      <w:r w:rsidR="00B01EB5">
        <w:t>r</w:t>
      </w:r>
      <w:r w:rsidR="009D10B1">
        <w:t>c</w:t>
      </w:r>
      <w:r w:rsidR="00B01EB5">
        <w:t>h engine. Today’s online shop search engines are still following the paradigm of keyword-based search and con</w:t>
      </w:r>
      <w:r w:rsidR="00D916C9">
        <w:t>tains some problem like polisemy</w:t>
      </w:r>
      <w:r w:rsidR="00B01EB5">
        <w:t xml:space="preserve"> and </w:t>
      </w:r>
      <w:r w:rsidR="00402A3D">
        <w:t>homony</w:t>
      </w:r>
      <w:r w:rsidR="00133686">
        <w:t>m</w:t>
      </w:r>
      <w:r w:rsidR="00B01EB5">
        <w:t>. The problems makes se</w:t>
      </w:r>
      <w:r w:rsidR="00B06E3F">
        <w:t>arch engine’s performance give</w:t>
      </w:r>
      <w:r w:rsidR="00B01EB5">
        <w:t xml:space="preserve"> not</w:t>
      </w:r>
      <w:r w:rsidR="00B06E3F">
        <w:t xml:space="preserve"> an</w:t>
      </w:r>
      <w:r w:rsidR="00B01EB5">
        <w:t xml:space="preserve"> optimal result. </w:t>
      </w:r>
      <w:r w:rsidR="0014666F">
        <w:t>Therefore, we need search engine</w:t>
      </w:r>
      <w:r w:rsidR="00B01EB5">
        <w:t xml:space="preserve"> model concept-based to solve the problems. Information retrieval concept based rank the document based on similarity between term and concept, so the search engine have ability to accomplish more idea of query. The best concept structure needed to improve search engine performance especially online shop, which is contains so many product</w:t>
      </w:r>
      <w:r w:rsidR="000F3778">
        <w:t xml:space="preserve">. The best way to come up with an optimal value is through experimenting.  </w:t>
      </w:r>
    </w:p>
    <w:p w:rsidR="000F3778" w:rsidRDefault="000F3778" w:rsidP="000F3778">
      <w:pPr>
        <w:ind w:firstLine="0"/>
      </w:pPr>
    </w:p>
    <w:p w:rsidR="00077FBB" w:rsidRPr="00707718" w:rsidRDefault="000F3778" w:rsidP="000F3778">
      <w:pPr>
        <w:ind w:firstLine="0"/>
        <w:sectPr w:rsidR="00077FBB" w:rsidRPr="00707718" w:rsidSect="00367A2B">
          <w:type w:val="continuous"/>
          <w:pgSz w:w="11907" w:h="16839" w:code="9"/>
          <w:pgMar w:top="1701" w:right="1701" w:bottom="1701" w:left="1701" w:header="720" w:footer="720" w:gutter="567"/>
          <w:pgNumType w:fmt="lowerRoman" w:start="1"/>
          <w:cols w:space="720"/>
          <w:docGrid w:linePitch="360"/>
        </w:sectPr>
      </w:pPr>
      <w:r w:rsidRPr="00707718">
        <w:t xml:space="preserve">Keywords: </w:t>
      </w:r>
      <w:r w:rsidR="00707718" w:rsidRPr="00707718">
        <w:t>online shop, serach engine, concept-based, concept structure.</w:t>
      </w:r>
    </w:p>
    <w:p w:rsidR="002A32FD" w:rsidRDefault="002A32FD">
      <w:pPr>
        <w:spacing w:after="200" w:line="276" w:lineRule="auto"/>
        <w:ind w:firstLine="0"/>
        <w:jc w:val="left"/>
      </w:pPr>
    </w:p>
    <w:p w:rsidR="00320F11" w:rsidRPr="00487943" w:rsidRDefault="00320F11" w:rsidP="008D629F">
      <w:pPr>
        <w:framePr w:w="5781" w:wrap="around" w:vAnchor="page" w:hAnchor="page" w:x="3054" w:y="7939"/>
        <w:ind w:firstLine="0"/>
        <w:jc w:val="center"/>
        <w:rPr>
          <w:bCs/>
          <w:szCs w:val="28"/>
        </w:rPr>
      </w:pPr>
      <w:r w:rsidRPr="00487943">
        <w:rPr>
          <w:bCs/>
          <w:szCs w:val="28"/>
        </w:rPr>
        <w:t>Skripsi</w:t>
      </w:r>
      <w:r>
        <w:rPr>
          <w:bCs/>
          <w:szCs w:val="28"/>
        </w:rPr>
        <w:br/>
      </w:r>
      <w:r w:rsidRPr="00487943">
        <w:rPr>
          <w:bCs/>
          <w:szCs w:val="28"/>
        </w:rPr>
        <w:t>sebagai salah satu syarat untuk memperoleh gelar</w:t>
      </w:r>
      <w:r>
        <w:rPr>
          <w:bCs/>
          <w:szCs w:val="28"/>
        </w:rPr>
        <w:br/>
      </w:r>
      <w:r w:rsidRPr="00487943">
        <w:rPr>
          <w:bCs/>
          <w:szCs w:val="28"/>
        </w:rPr>
        <w:t xml:space="preserve">Sarjana </w:t>
      </w:r>
      <w:r w:rsidR="00D040B6">
        <w:rPr>
          <w:bCs/>
          <w:szCs w:val="28"/>
        </w:rPr>
        <w:t>Komputer</w:t>
      </w:r>
      <w:r w:rsidRPr="00487943">
        <w:rPr>
          <w:bCs/>
          <w:szCs w:val="28"/>
        </w:rPr>
        <w:t xml:space="preserve"> </w:t>
      </w:r>
      <w:r w:rsidR="00A32559">
        <w:rPr>
          <w:bCs/>
          <w:szCs w:val="28"/>
        </w:rPr>
        <w:br/>
      </w:r>
      <w:r w:rsidRPr="00487943">
        <w:rPr>
          <w:bCs/>
          <w:szCs w:val="28"/>
        </w:rPr>
        <w:t>pada</w:t>
      </w:r>
      <w:r>
        <w:rPr>
          <w:bCs/>
          <w:szCs w:val="28"/>
        </w:rPr>
        <w:br/>
      </w:r>
      <w:r w:rsidRPr="00487943">
        <w:rPr>
          <w:bCs/>
          <w:szCs w:val="28"/>
        </w:rPr>
        <w:t xml:space="preserve">Departemen Ilmu </w:t>
      </w:r>
      <w:r w:rsidR="00D040B6">
        <w:rPr>
          <w:bCs/>
          <w:szCs w:val="28"/>
        </w:rPr>
        <w:t>Komputer</w:t>
      </w:r>
    </w:p>
    <w:p w:rsidR="00320F11" w:rsidRDefault="004B70A8">
      <w:pPr>
        <w:spacing w:after="200" w:line="276" w:lineRule="auto"/>
        <w:ind w:firstLine="0"/>
        <w:jc w:val="left"/>
      </w:pPr>
      <w:r>
        <w:rPr>
          <w:bCs/>
          <w:noProof/>
          <w:szCs w:val="28"/>
          <w:lang w:val="id-ID" w:eastAsia="id-ID"/>
        </w:rPr>
        <mc:AlternateContent>
          <mc:Choice Requires="wps">
            <w:drawing>
              <wp:anchor distT="0" distB="0" distL="114300" distR="114300" simplePos="0" relativeHeight="251659264" behindDoc="0" locked="0" layoutInCell="1" allowOverlap="0" wp14:anchorId="5C1C19B2" wp14:editId="3D129E80">
                <wp:simplePos x="0" y="0"/>
                <wp:positionH relativeFrom="page">
                  <wp:posOffset>1389380</wp:posOffset>
                </wp:positionH>
                <wp:positionV relativeFrom="page">
                  <wp:posOffset>3438525</wp:posOffset>
                </wp:positionV>
                <wp:extent cx="4781550" cy="238125"/>
                <wp:effectExtent l="0" t="0" r="0" b="9525"/>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313" w:rsidRPr="003D159E" w:rsidRDefault="00237313" w:rsidP="00A248CB">
                            <w:pPr>
                              <w:ind w:firstLine="0"/>
                              <w:jc w:val="center"/>
                              <w:rPr>
                                <w:b/>
                                <w:sz w:val="28"/>
                              </w:rPr>
                            </w:pPr>
                            <w:r w:rsidRPr="00153E5E">
                              <w:rPr>
                                <w:b/>
                                <w:sz w:val="28"/>
                              </w:rPr>
                              <w:t>RIZKI ADI UTOMO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C19B2" id="Text Box 11" o:spid="_x0000_s1029" type="#_x0000_t202" style="position:absolute;margin-left:109.4pt;margin-top:270.75pt;width:376.5pt;height:1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" o:allowoverlap="f" stroked="f">
                <v:textbox inset="0,0,0,0">
                  <w:txbxContent>
                    <w:p w:rsidR="00237313" w:rsidRPr="003D159E" w:rsidRDefault="00237313" w:rsidP="00A248CB">
                      <w:pPr>
                        <w:ind w:firstLine="0"/>
                        <w:jc w:val="center"/>
                        <w:rPr>
                          <w:b/>
                          <w:sz w:val="28"/>
                        </w:rPr>
                      </w:pPr>
                      <w:r w:rsidRPr="00153E5E">
                        <w:rPr>
                          <w:b/>
                          <w:sz w:val="28"/>
                        </w:rPr>
                        <w:t>RIZKI ADI UTOMO</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251660288" behindDoc="0" locked="0" layoutInCell="1" allowOverlap="0" wp14:anchorId="06B8A42D" wp14:editId="747EF38A">
                <wp:simplePos x="0" y="0"/>
                <wp:positionH relativeFrom="page">
                  <wp:align>center</wp:align>
                </wp:positionH>
                <wp:positionV relativeFrom="page">
                  <wp:posOffset>8475980</wp:posOffset>
                </wp:positionV>
                <wp:extent cx="6224270" cy="949325"/>
                <wp:effectExtent l="0" t="0" r="5080" b="317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313" w:rsidRPr="00D47207" w:rsidRDefault="00237313" w:rsidP="00D040B6">
                            <w:pPr>
                              <w:ind w:firstLine="0"/>
                              <w:jc w:val="center"/>
                              <w:rPr>
                                <w:b/>
                                <w:sz w:val="26"/>
                                <w:szCs w:val="26"/>
                              </w:rPr>
                            </w:pPr>
                            <w:r>
                              <w:rPr>
                                <w:b/>
                                <w:sz w:val="26"/>
                                <w:szCs w:val="26"/>
                              </w:rPr>
                              <w:t>DEPARTEMEN ILMU KOMPUTER</w:t>
                            </w:r>
                          </w:p>
                          <w:p w:rsidR="00237313" w:rsidRPr="00D47207" w:rsidRDefault="00237313" w:rsidP="00D040B6">
                            <w:pPr>
                              <w:ind w:firstLine="0"/>
                              <w:jc w:val="center"/>
                              <w:rPr>
                                <w:b/>
                                <w:sz w:val="26"/>
                                <w:szCs w:val="26"/>
                              </w:rPr>
                            </w:pPr>
                            <w:r>
                              <w:rPr>
                                <w:b/>
                                <w:sz w:val="26"/>
                                <w:szCs w:val="26"/>
                              </w:rPr>
                              <w:t>FAKULTAS MATEMATIKA DAN ILMU PENGETAHUAN ALAM</w:t>
                            </w:r>
                          </w:p>
                          <w:p w:rsidR="00237313" w:rsidRPr="00D47207" w:rsidRDefault="00237313" w:rsidP="00D040B6">
                            <w:pPr>
                              <w:ind w:firstLine="0"/>
                              <w:jc w:val="center"/>
                              <w:rPr>
                                <w:b/>
                                <w:sz w:val="26"/>
                                <w:szCs w:val="26"/>
                              </w:rPr>
                            </w:pPr>
                            <w:r w:rsidRPr="00D47207">
                              <w:rPr>
                                <w:b/>
                                <w:sz w:val="26"/>
                                <w:szCs w:val="26"/>
                              </w:rPr>
                              <w:t>INSTITUT PERTANIAN BOGOR</w:t>
                            </w:r>
                          </w:p>
                          <w:p w:rsidR="00237313" w:rsidRPr="00D47207" w:rsidRDefault="00237313" w:rsidP="00D040B6">
                            <w:pPr>
                              <w:ind w:firstLine="0"/>
                              <w:jc w:val="center"/>
                              <w:rPr>
                                <w:b/>
                                <w:sz w:val="26"/>
                                <w:szCs w:val="26"/>
                              </w:rPr>
                            </w:pPr>
                            <w:r w:rsidRPr="00D47207">
                              <w:rPr>
                                <w:b/>
                                <w:sz w:val="26"/>
                                <w:szCs w:val="26"/>
                              </w:rPr>
                              <w:t>BOGOR</w:t>
                            </w:r>
                          </w:p>
                          <w:p w:rsidR="00237313" w:rsidRPr="00D47207" w:rsidRDefault="00237313" w:rsidP="00A248CB">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B8A42D" id="Text Box 12" o:spid="_x0000_s1030" type="#_x0000_t202" style="position:absolute;margin-left:0;margin-top:667.4pt;width:490.1pt;height:74.75pt;z-index:25166028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CgbU6N3wAA&#10;AAoBAAAPAAAAAAAAAAAAAAAAANUEAABkcnMvZG93bnJldi54bWxQSwUGAAAAAAQABADzAAAA4QUA&#10;AAAA&#10;" o:allowoverlap="f" stroked="f">
                <v:textbox style="mso-fit-shape-to-text:t" inset="0,0,0,0">
                  <w:txbxContent>
                    <w:p w:rsidR="00237313" w:rsidRPr="00D47207" w:rsidRDefault="00237313" w:rsidP="00D040B6">
                      <w:pPr>
                        <w:ind w:firstLine="0"/>
                        <w:jc w:val="center"/>
                        <w:rPr>
                          <w:b/>
                          <w:sz w:val="26"/>
                          <w:szCs w:val="26"/>
                        </w:rPr>
                      </w:pPr>
                      <w:r>
                        <w:rPr>
                          <w:b/>
                          <w:sz w:val="26"/>
                          <w:szCs w:val="26"/>
                        </w:rPr>
                        <w:t>DEPARTEMEN ILMU KOMPUTER</w:t>
                      </w:r>
                    </w:p>
                    <w:p w:rsidR="00237313" w:rsidRPr="00D47207" w:rsidRDefault="00237313" w:rsidP="00D040B6">
                      <w:pPr>
                        <w:ind w:firstLine="0"/>
                        <w:jc w:val="center"/>
                        <w:rPr>
                          <w:b/>
                          <w:sz w:val="26"/>
                          <w:szCs w:val="26"/>
                        </w:rPr>
                      </w:pPr>
                      <w:r>
                        <w:rPr>
                          <w:b/>
                          <w:sz w:val="26"/>
                          <w:szCs w:val="26"/>
                        </w:rPr>
                        <w:t>FAKULTAS MATEMATIKA DAN ILMU PENGETAHUAN ALAM</w:t>
                      </w:r>
                    </w:p>
                    <w:p w:rsidR="00237313" w:rsidRPr="00D47207" w:rsidRDefault="00237313" w:rsidP="00D040B6">
                      <w:pPr>
                        <w:ind w:firstLine="0"/>
                        <w:jc w:val="center"/>
                        <w:rPr>
                          <w:b/>
                          <w:sz w:val="26"/>
                          <w:szCs w:val="26"/>
                        </w:rPr>
                      </w:pPr>
                      <w:r w:rsidRPr="00D47207">
                        <w:rPr>
                          <w:b/>
                          <w:sz w:val="26"/>
                          <w:szCs w:val="26"/>
                        </w:rPr>
                        <w:t>INSTITUT PERTANIAN BOGOR</w:t>
                      </w:r>
                    </w:p>
                    <w:p w:rsidR="00237313" w:rsidRPr="00D47207" w:rsidRDefault="00237313" w:rsidP="00D040B6">
                      <w:pPr>
                        <w:ind w:firstLine="0"/>
                        <w:jc w:val="center"/>
                        <w:rPr>
                          <w:b/>
                          <w:sz w:val="26"/>
                          <w:szCs w:val="26"/>
                        </w:rPr>
                      </w:pPr>
                      <w:r w:rsidRPr="00D47207">
                        <w:rPr>
                          <w:b/>
                          <w:sz w:val="26"/>
                          <w:szCs w:val="26"/>
                        </w:rPr>
                        <w:t>BOGOR</w:t>
                      </w:r>
                    </w:p>
                    <w:p w:rsidR="00237313" w:rsidRPr="00D47207" w:rsidRDefault="00237313" w:rsidP="00A248CB">
                      <w:pPr>
                        <w:ind w:firstLine="0"/>
                        <w:jc w:val="center"/>
                        <w:rPr>
                          <w:b/>
                          <w:sz w:val="26"/>
                          <w:szCs w:val="26"/>
                        </w:rPr>
                      </w:pPr>
                      <w:r>
                        <w:rPr>
                          <w:b/>
                          <w:sz w:val="26"/>
                          <w:szCs w:val="26"/>
                        </w:rPr>
                        <w:t>2016</w:t>
                      </w:r>
                    </w:p>
                  </w:txbxContent>
                </v:textbox>
                <w10:wrap anchorx="page" anchory="page"/>
              </v:shape>
            </w:pict>
          </mc:Fallback>
        </mc:AlternateContent>
      </w:r>
      <w:r w:rsidR="00260AB8">
        <w:rPr>
          <w:noProof/>
          <w:lang w:val="id-ID" w:eastAsia="id-ID"/>
        </w:rPr>
        <mc:AlternateContent>
          <mc:Choice Requires="wps">
            <w:drawing>
              <wp:anchor distT="0" distB="0" distL="114300" distR="114300" simplePos="0" relativeHeight="251658240" behindDoc="0" locked="0" layoutInCell="1" allowOverlap="0">
                <wp:simplePos x="0" y="0"/>
                <wp:positionH relativeFrom="page">
                  <wp:posOffset>1269365</wp:posOffset>
                </wp:positionH>
                <wp:positionV relativeFrom="page">
                  <wp:posOffset>1800225</wp:posOffset>
                </wp:positionV>
                <wp:extent cx="502158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313" w:rsidRPr="003D159E" w:rsidRDefault="00237313" w:rsidP="00D040B6">
                            <w:pPr>
                              <w:ind w:firstLine="0"/>
                              <w:jc w:val="center"/>
                              <w:rPr>
                                <w:b/>
                                <w:sz w:val="28"/>
                              </w:rPr>
                            </w:pPr>
                            <w:r w:rsidRPr="00153E5E">
                              <w:rPr>
                                <w:b/>
                                <w:sz w:val="28"/>
                              </w:rPr>
                              <w:t>SEARCH ENGINE PADA DOKUMEN ONLINE SHOP MENGGUNAKAN METODE BERBASIS KONSEP</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99.95pt;margin-top:141.75pt;width:395.4pt;height:48.3pt;z-index:251658240;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" o:allowoverlap="f" stroked="f">
                <v:textbox style="mso-fit-shape-to-text:t" inset="0,0,0,0">
                  <w:txbxContent>
                    <w:p w:rsidR="00237313" w:rsidRPr="003D159E" w:rsidRDefault="00237313" w:rsidP="00D040B6">
                      <w:pPr>
                        <w:ind w:firstLine="0"/>
                        <w:jc w:val="center"/>
                        <w:rPr>
                          <w:b/>
                          <w:sz w:val="28"/>
                        </w:rPr>
                      </w:pPr>
                      <w:r w:rsidRPr="00153E5E">
                        <w:rPr>
                          <w:b/>
                          <w:sz w:val="28"/>
                        </w:rPr>
                        <w:t>SEARCH ENGINE PADA DOKUMEN ONLINE SHOP MENGGUNAKAN METODE BERBASIS KONSEP</w:t>
                      </w:r>
                    </w:p>
                  </w:txbxContent>
                </v:textbox>
                <w10:wrap anchorx="page" anchory="page"/>
              </v:shape>
            </w:pict>
          </mc:Fallback>
        </mc:AlternateContent>
      </w:r>
      <w:r w:rsidR="002A32FD">
        <w:br w:type="page"/>
      </w:r>
      <w:r w:rsidR="00F03B9D">
        <w:rPr>
          <w:noProof/>
          <w:lang w:val="id-ID" w:eastAsia="id-ID"/>
        </w:rPr>
        <w:lastRenderedPageBreak/>
        <mc:AlternateContent>
          <mc:Choice Requires="wps">
            <w:drawing>
              <wp:anchor distT="45720" distB="45720" distL="114300" distR="114300" simplePos="0" relativeHeight="251730944" behindDoc="0" locked="0" layoutInCell="1" allowOverlap="1" wp14:anchorId="04132B4A" wp14:editId="6E707233">
                <wp:simplePos x="0" y="0"/>
                <wp:positionH relativeFrom="margin">
                  <wp:posOffset>-438785</wp:posOffset>
                </wp:positionH>
                <wp:positionV relativeFrom="paragraph">
                  <wp:posOffset>7483475</wp:posOffset>
                </wp:positionV>
                <wp:extent cx="3420110" cy="1404620"/>
                <wp:effectExtent l="0" t="0" r="8890" b="2540"/>
                <wp:wrapThrough wrapText="bothSides">
                  <wp:wrapPolygon edited="0">
                    <wp:start x="0" y="0"/>
                    <wp:lineTo x="0" y="21030"/>
                    <wp:lineTo x="21536" y="21030"/>
                    <wp:lineTo x="2153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404620"/>
                        </a:xfrm>
                        <a:prstGeom prst="rect">
                          <a:avLst/>
                        </a:prstGeom>
                        <a:solidFill>
                          <a:srgbClr val="FFFFFF"/>
                        </a:solidFill>
                        <a:ln w="9525">
                          <a:noFill/>
                          <a:miter lim="800000"/>
                          <a:headEnd/>
                          <a:tailEnd/>
                        </a:ln>
                      </wps:spPr>
                      <wps:txbx>
                        <w:txbxContent>
                          <w:p w:rsidR="00237313" w:rsidRDefault="00237313">
                            <w:r>
                              <w:t>Penguji:</w:t>
                            </w:r>
                          </w:p>
                          <w:p w:rsidR="00237313" w:rsidRDefault="00237313" w:rsidP="00653800">
                            <w:pPr>
                              <w:pStyle w:val="ListParagraph"/>
                              <w:numPr>
                                <w:ilvl w:val="0"/>
                                <w:numId w:val="29"/>
                              </w:numPr>
                              <w:ind w:left="851" w:hanging="284"/>
                            </w:pPr>
                            <w:r>
                              <w:t>Mayanda Mega Santoni S.Komp, M.Kom</w:t>
                            </w:r>
                          </w:p>
                          <w:p w:rsidR="00237313" w:rsidRDefault="00237313" w:rsidP="000562AF">
                            <w:pPr>
                              <w:ind w:left="567" w:firstLine="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32B4A" id="Text Box 2" o:spid="_x0000_s1032" type="#_x0000_t202" style="position:absolute;margin-left:-34.55pt;margin-top:589.25pt;width:269.3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" stroked="f">
                <v:textbox style="mso-fit-shape-to-text:t">
                  <w:txbxContent>
                    <w:p w:rsidR="00237313" w:rsidRDefault="00237313">
                      <w:r>
                        <w:t>Penguji:</w:t>
                      </w:r>
                    </w:p>
                    <w:p w:rsidR="00237313" w:rsidRDefault="00237313" w:rsidP="00653800">
                      <w:pPr>
                        <w:pStyle w:val="ListParagraph"/>
                        <w:numPr>
                          <w:ilvl w:val="0"/>
                          <w:numId w:val="29"/>
                        </w:numPr>
                        <w:ind w:left="851" w:hanging="284"/>
                      </w:pPr>
                      <w:r>
                        <w:t>Mayanda Mega Santoni S.Komp, M.Kom</w:t>
                      </w:r>
                    </w:p>
                    <w:p w:rsidR="00237313" w:rsidRDefault="00237313" w:rsidP="000562AF">
                      <w:pPr>
                        <w:ind w:left="567" w:firstLine="0"/>
                      </w:pPr>
                    </w:p>
                  </w:txbxContent>
                </v:textbox>
                <w10:wrap type="through" anchorx="margin"/>
              </v:shape>
            </w:pict>
          </mc:Fallback>
        </mc:AlternateConten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881353">
        <w:rPr>
          <w:i/>
        </w:rPr>
        <w:t>Search E</w:t>
      </w:r>
      <w:r w:rsidR="00036305" w:rsidRPr="00036305">
        <w:rPr>
          <w:i/>
        </w:rPr>
        <w:t>ngine</w:t>
      </w:r>
      <w:r w:rsidR="00881353">
        <w:t xml:space="preserve"> p</w:t>
      </w:r>
      <w:r w:rsidR="000562AF">
        <w:t xml:space="preserve">ada Dokumen </w:t>
      </w:r>
      <w:r w:rsidR="00881353">
        <w:rPr>
          <w:i/>
        </w:rPr>
        <w:t>Online S</w:t>
      </w:r>
      <w:r w:rsidR="00036305" w:rsidRPr="00036305">
        <w:rPr>
          <w:i/>
        </w:rPr>
        <w:t>hop</w:t>
      </w:r>
      <w:r w:rsidR="00881353">
        <w:t xml:space="preserve"> M</w:t>
      </w:r>
      <w:r w:rsidR="000562AF">
        <w:t>enggunakan Metode Berbasis Konsep</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0562AF">
        <w:t>Rizki Adi Utomo</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4B70A8">
        <w:t>G641</w:t>
      </w:r>
      <w:r w:rsidR="000562AF">
        <w:t>20094</w:t>
      </w:r>
    </w:p>
    <w:p w:rsidR="00320F11" w:rsidRPr="00736867" w:rsidRDefault="00320F11" w:rsidP="00320F11">
      <w:pPr>
        <w:rPr>
          <w:lang w:val="id-ID"/>
        </w:rPr>
      </w:pPr>
    </w:p>
    <w:p w:rsidR="00320F11" w:rsidRPr="00736867" w:rsidRDefault="00320F11" w:rsidP="00320F11">
      <w:pPr>
        <w:rPr>
          <w:lang w:val="id-ID"/>
        </w:rPr>
      </w:pPr>
    </w:p>
    <w:p w:rsidR="00320F11" w:rsidRDefault="00320F11" w:rsidP="00881353">
      <w:pPr>
        <w:ind w:firstLine="0"/>
        <w:rPr>
          <w:lang w:val="id-ID"/>
        </w:rPr>
      </w:pPr>
    </w:p>
    <w:p w:rsidR="00ED0635" w:rsidRDefault="00ED0635" w:rsidP="00881353">
      <w:pPr>
        <w:ind w:firstLine="0"/>
        <w:rPr>
          <w:lang w:val="id-ID"/>
        </w:rPr>
      </w:pPr>
    </w:p>
    <w:p w:rsidR="00ED0635" w:rsidRPr="00736867" w:rsidRDefault="00ED0635" w:rsidP="00881353">
      <w:pPr>
        <w:ind w:firstLine="0"/>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Default="00320F11" w:rsidP="00320F11">
      <w:pPr>
        <w:rPr>
          <w:lang w:val="id-ID"/>
        </w:rPr>
      </w:pPr>
    </w:p>
    <w:p w:rsidR="00ED0635" w:rsidRDefault="00ED0635" w:rsidP="00320F11">
      <w:pPr>
        <w:rPr>
          <w:lang w:val="id-ID"/>
        </w:rPr>
      </w:pPr>
    </w:p>
    <w:p w:rsidR="00881353" w:rsidRDefault="00ED0635" w:rsidP="00320F11">
      <w:pPr>
        <w:rPr>
          <w:lang w:val="id-ID"/>
        </w:rPr>
      </w:pPr>
      <w:r>
        <w:rPr>
          <w:noProof/>
          <w:lang w:val="id-ID" w:eastAsia="id-ID"/>
        </w:rPr>
        <mc:AlternateContent>
          <mc:Choice Requires="wps">
            <w:drawing>
              <wp:anchor distT="0" distB="0" distL="114300" distR="114300" simplePos="0" relativeHeight="251799552" behindDoc="0" locked="0" layoutInCell="1" allowOverlap="1" wp14:anchorId="7D8D6ED9" wp14:editId="35E275DE">
                <wp:simplePos x="0" y="0"/>
                <wp:positionH relativeFrom="column">
                  <wp:posOffset>-130175</wp:posOffset>
                </wp:positionH>
                <wp:positionV relativeFrom="paragraph">
                  <wp:posOffset>196138</wp:posOffset>
                </wp:positionV>
                <wp:extent cx="2984500" cy="599440"/>
                <wp:effectExtent l="0" t="0" r="25400" b="10160"/>
                <wp:wrapNone/>
                <wp:docPr id="1" name="Rectangle 1"/>
                <wp:cNvGraphicFramePr/>
                <a:graphic xmlns:a="http://schemas.openxmlformats.org/drawingml/2006/main">
                  <a:graphicData uri="http://schemas.microsoft.com/office/word/2010/wordprocessingShape">
                    <wps:wsp>
                      <wps:cNvSpPr/>
                      <wps:spPr>
                        <a:xfrm>
                          <a:off x="0" y="0"/>
                          <a:ext cx="2984500" cy="599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7313" w:rsidRPr="004B70A8" w:rsidRDefault="00237313" w:rsidP="00881353">
                            <w:pPr>
                              <w:ind w:right="674" w:firstLine="0"/>
                              <w:jc w:val="center"/>
                              <w:rPr>
                                <w:u w:val="single"/>
                                <w:lang w:val="id-ID"/>
                              </w:rPr>
                            </w:pPr>
                            <w:r>
                              <w:rPr>
                                <w:color w:val="000000"/>
                                <w:u w:val="single"/>
                              </w:rPr>
                              <w:t>Ir Julio Adisantoso, Mkom</w:t>
                            </w:r>
                          </w:p>
                          <w:p w:rsidR="00237313" w:rsidRDefault="00237313" w:rsidP="00881353">
                            <w:pPr>
                              <w:ind w:right="702" w:firstLine="0"/>
                              <w:jc w:val="center"/>
                            </w:pPr>
                            <w:r>
                              <w:rPr>
                                <w:lang w:val="id-ID"/>
                              </w:rPr>
                              <w:t xml:space="preserve">Pembimbing </w:t>
                            </w:r>
                            <w:r>
                              <w:t>I</w:t>
                            </w:r>
                          </w:p>
                          <w:p w:rsidR="00237313" w:rsidRDefault="00237313" w:rsidP="008813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D6ED9" id="Rectangle 1" o:spid="_x0000_s1033" style="position:absolute;left:0;text-align:left;margin-left:-10.25pt;margin-top:15.45pt;width:235pt;height:47.2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" fillcolor="white [3201]" strokecolor="white [3212]" strokeweight="2pt">
                <v:textbox>
                  <w:txbxContent>
                    <w:p w:rsidR="00237313" w:rsidRPr="004B70A8" w:rsidRDefault="00237313" w:rsidP="00881353">
                      <w:pPr>
                        <w:ind w:right="674" w:firstLine="0"/>
                        <w:jc w:val="center"/>
                        <w:rPr>
                          <w:u w:val="single"/>
                          <w:lang w:val="id-ID"/>
                        </w:rPr>
                      </w:pPr>
                      <w:r>
                        <w:rPr>
                          <w:color w:val="000000"/>
                          <w:u w:val="single"/>
                        </w:rPr>
                        <w:t>Ir Julio Adisantoso, Mkom</w:t>
                      </w:r>
                    </w:p>
                    <w:p w:rsidR="00237313" w:rsidRDefault="00237313" w:rsidP="00881353">
                      <w:pPr>
                        <w:ind w:right="702" w:firstLine="0"/>
                        <w:jc w:val="center"/>
                      </w:pPr>
                      <w:r>
                        <w:rPr>
                          <w:lang w:val="id-ID"/>
                        </w:rPr>
                        <w:t xml:space="preserve">Pembimbing </w:t>
                      </w:r>
                      <w:r>
                        <w:t>I</w:t>
                      </w:r>
                    </w:p>
                    <w:p w:rsidR="00237313" w:rsidRDefault="00237313" w:rsidP="00881353">
                      <w:pPr>
                        <w:jc w:val="center"/>
                      </w:pPr>
                    </w:p>
                  </w:txbxContent>
                </v:textbox>
              </v:rect>
            </w:pict>
          </mc:Fallback>
        </mc:AlternateContent>
      </w:r>
    </w:p>
    <w:p w:rsidR="00881353" w:rsidRDefault="00881353" w:rsidP="00320F11">
      <w:pPr>
        <w:rPr>
          <w:lang w:val="id-ID"/>
        </w:rPr>
      </w:pPr>
      <w:r>
        <w:rPr>
          <w:noProof/>
          <w:lang w:val="id-ID" w:eastAsia="id-ID"/>
        </w:rPr>
        <mc:AlternateContent>
          <mc:Choice Requires="wps">
            <w:drawing>
              <wp:anchor distT="0" distB="0" distL="114300" distR="114300" simplePos="0" relativeHeight="251801600" behindDoc="0" locked="0" layoutInCell="1" allowOverlap="1" wp14:anchorId="0B0B8711" wp14:editId="54495CB5">
                <wp:simplePos x="0" y="0"/>
                <wp:positionH relativeFrom="column">
                  <wp:posOffset>2928620</wp:posOffset>
                </wp:positionH>
                <wp:positionV relativeFrom="paragraph">
                  <wp:posOffset>30480</wp:posOffset>
                </wp:positionV>
                <wp:extent cx="2984601" cy="599846"/>
                <wp:effectExtent l="0" t="0" r="25400" b="10160"/>
                <wp:wrapNone/>
                <wp:docPr id="5" name="Rectangle 5"/>
                <wp:cNvGraphicFramePr/>
                <a:graphic xmlns:a="http://schemas.openxmlformats.org/drawingml/2006/main">
                  <a:graphicData uri="http://schemas.microsoft.com/office/word/2010/wordprocessingShape">
                    <wps:wsp>
                      <wps:cNvSpPr/>
                      <wps:spPr>
                        <a:xfrm>
                          <a:off x="0" y="0"/>
                          <a:ext cx="2984601" cy="59984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7313" w:rsidRPr="004B70A8" w:rsidRDefault="00237313" w:rsidP="00881353">
                            <w:pPr>
                              <w:ind w:right="674" w:firstLine="0"/>
                              <w:jc w:val="center"/>
                              <w:rPr>
                                <w:u w:val="single"/>
                                <w:lang w:val="id-ID"/>
                              </w:rPr>
                            </w:pPr>
                            <w:r>
                              <w:rPr>
                                <w:color w:val="000000"/>
                                <w:u w:val="single"/>
                              </w:rPr>
                              <w:t xml:space="preserve">Dr Yeni Herdiyeni, </w:t>
                            </w:r>
                            <w:proofErr w:type="gramStart"/>
                            <w:r>
                              <w:rPr>
                                <w:color w:val="000000"/>
                                <w:u w:val="single"/>
                              </w:rPr>
                              <w:t>SSi</w:t>
                            </w:r>
                            <w:proofErr w:type="gramEnd"/>
                            <w:r>
                              <w:rPr>
                                <w:color w:val="000000"/>
                                <w:u w:val="single"/>
                              </w:rPr>
                              <w:t xml:space="preserve"> </w:t>
                            </w:r>
                            <w:r w:rsidRPr="004B70A8">
                              <w:rPr>
                                <w:color w:val="000000"/>
                                <w:u w:val="single"/>
                              </w:rPr>
                              <w:t>MKom</w:t>
                            </w:r>
                            <w:r w:rsidRPr="004B70A8">
                              <w:rPr>
                                <w:u w:val="single"/>
                                <w:lang w:val="id-ID"/>
                              </w:rPr>
                              <w:t xml:space="preserve"> </w:t>
                            </w:r>
                          </w:p>
                          <w:p w:rsidR="00237313" w:rsidRDefault="00237313" w:rsidP="00881353">
                            <w:pPr>
                              <w:ind w:right="702" w:firstLine="0"/>
                              <w:jc w:val="center"/>
                            </w:pPr>
                            <w:r>
                              <w:rPr>
                                <w:lang w:val="id-ID"/>
                              </w:rPr>
                              <w:t xml:space="preserve">Pembimbing </w:t>
                            </w:r>
                            <w:r>
                              <w:t>II</w:t>
                            </w:r>
                          </w:p>
                          <w:p w:rsidR="00237313" w:rsidRDefault="00237313" w:rsidP="008813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B8711" id="Rectangle 5" o:spid="_x0000_s1034" style="position:absolute;left:0;text-align:left;margin-left:230.6pt;margin-top:2.4pt;width:235pt;height:47.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" fillcolor="white [3201]" strokecolor="white [3212]" strokeweight="2pt">
                <v:textbox>
                  <w:txbxContent>
                    <w:p w:rsidR="00237313" w:rsidRPr="004B70A8" w:rsidRDefault="00237313" w:rsidP="00881353">
                      <w:pPr>
                        <w:ind w:right="674" w:firstLine="0"/>
                        <w:jc w:val="center"/>
                        <w:rPr>
                          <w:u w:val="single"/>
                          <w:lang w:val="id-ID"/>
                        </w:rPr>
                      </w:pPr>
                      <w:r>
                        <w:rPr>
                          <w:color w:val="000000"/>
                          <w:u w:val="single"/>
                        </w:rPr>
                        <w:t xml:space="preserve">Dr Yeni Herdiyeni, </w:t>
                      </w:r>
                      <w:proofErr w:type="gramStart"/>
                      <w:r>
                        <w:rPr>
                          <w:color w:val="000000"/>
                          <w:u w:val="single"/>
                        </w:rPr>
                        <w:t>SSi</w:t>
                      </w:r>
                      <w:proofErr w:type="gramEnd"/>
                      <w:r>
                        <w:rPr>
                          <w:color w:val="000000"/>
                          <w:u w:val="single"/>
                        </w:rPr>
                        <w:t xml:space="preserve"> </w:t>
                      </w:r>
                      <w:r w:rsidRPr="004B70A8">
                        <w:rPr>
                          <w:color w:val="000000"/>
                          <w:u w:val="single"/>
                        </w:rPr>
                        <w:t>MKom</w:t>
                      </w:r>
                      <w:r w:rsidRPr="004B70A8">
                        <w:rPr>
                          <w:u w:val="single"/>
                          <w:lang w:val="id-ID"/>
                        </w:rPr>
                        <w:t xml:space="preserve"> </w:t>
                      </w:r>
                    </w:p>
                    <w:p w:rsidR="00237313" w:rsidRDefault="00237313" w:rsidP="00881353">
                      <w:pPr>
                        <w:ind w:right="702" w:firstLine="0"/>
                        <w:jc w:val="center"/>
                      </w:pPr>
                      <w:r>
                        <w:rPr>
                          <w:lang w:val="id-ID"/>
                        </w:rPr>
                        <w:t xml:space="preserve">Pembimbing </w:t>
                      </w:r>
                      <w:r>
                        <w:t>II</w:t>
                      </w:r>
                    </w:p>
                    <w:p w:rsidR="00237313" w:rsidRDefault="00237313" w:rsidP="00881353">
                      <w:pPr>
                        <w:jc w:val="center"/>
                      </w:pPr>
                    </w:p>
                  </w:txbxContent>
                </v:textbox>
              </v:rect>
            </w:pict>
          </mc:Fallback>
        </mc:AlternateContent>
      </w:r>
    </w:p>
    <w:p w:rsidR="00881353" w:rsidRDefault="00881353" w:rsidP="00320F11">
      <w:pPr>
        <w:rPr>
          <w:lang w:val="id-ID"/>
        </w:rPr>
      </w:pPr>
    </w:p>
    <w:p w:rsidR="00881353" w:rsidRDefault="00881353" w:rsidP="00320F11">
      <w:pPr>
        <w:rPr>
          <w:lang w:val="id-ID"/>
        </w:rPr>
      </w:pPr>
    </w:p>
    <w:p w:rsidR="00881353" w:rsidRPr="00736867" w:rsidRDefault="00881353" w:rsidP="00320F11">
      <w:pPr>
        <w:rPr>
          <w:lang w:val="id-ID"/>
        </w:rPr>
      </w:pPr>
    </w:p>
    <w:p w:rsidR="00320F11" w:rsidRPr="00736867" w:rsidRDefault="00320F11" w:rsidP="00881353">
      <w:pPr>
        <w:ind w:firstLine="0"/>
        <w:rPr>
          <w:lang w:val="id-ID"/>
        </w:rPr>
      </w:pPr>
    </w:p>
    <w:tbl>
      <w:tblPr>
        <w:tblW w:w="12646" w:type="dxa"/>
        <w:tblLook w:val="04A0" w:firstRow="1" w:lastRow="0" w:firstColumn="1" w:lastColumn="0" w:noHBand="0" w:noVBand="1"/>
      </w:tblPr>
      <w:tblGrid>
        <w:gridCol w:w="8730"/>
        <w:gridCol w:w="3916"/>
      </w:tblGrid>
      <w:tr w:rsidR="00320F11" w:rsidRPr="009F4498" w:rsidTr="004B70A8">
        <w:trPr>
          <w:trHeight w:val="504"/>
        </w:trPr>
        <w:tc>
          <w:tcPr>
            <w:tcW w:w="8730" w:type="dxa"/>
            <w:shd w:val="clear" w:color="auto" w:fill="auto"/>
          </w:tcPr>
          <w:p w:rsidR="00881353" w:rsidRDefault="00881353" w:rsidP="004B70A8">
            <w:pPr>
              <w:ind w:right="702" w:firstLine="0"/>
              <w:jc w:val="center"/>
            </w:pPr>
          </w:p>
          <w:p w:rsidR="00881353" w:rsidRDefault="00881353" w:rsidP="004B70A8">
            <w:pPr>
              <w:ind w:right="702" w:firstLine="0"/>
              <w:jc w:val="center"/>
            </w:pPr>
          </w:p>
          <w:p w:rsidR="00881353" w:rsidRDefault="00881353" w:rsidP="004B70A8">
            <w:pPr>
              <w:ind w:right="702" w:firstLine="0"/>
              <w:jc w:val="center"/>
            </w:pPr>
          </w:p>
          <w:p w:rsidR="00881353" w:rsidRDefault="00881353" w:rsidP="004B70A8">
            <w:pPr>
              <w:ind w:right="702" w:firstLine="0"/>
              <w:jc w:val="center"/>
            </w:pPr>
          </w:p>
          <w:p w:rsidR="00881353" w:rsidRDefault="00881353" w:rsidP="004B70A8">
            <w:pPr>
              <w:ind w:right="702" w:firstLine="0"/>
              <w:jc w:val="center"/>
            </w:pPr>
          </w:p>
          <w:p w:rsidR="00881353" w:rsidRDefault="00881353" w:rsidP="004B70A8">
            <w:pPr>
              <w:ind w:right="702" w:firstLine="0"/>
              <w:jc w:val="center"/>
            </w:pPr>
          </w:p>
          <w:p w:rsidR="00881353" w:rsidRPr="00881353" w:rsidRDefault="00881353" w:rsidP="00881353">
            <w:pPr>
              <w:ind w:right="674" w:firstLine="0"/>
              <w:jc w:val="center"/>
              <w:rPr>
                <w:u w:val="single"/>
                <w:lang w:val="id-ID"/>
              </w:rPr>
            </w:pPr>
          </w:p>
        </w:tc>
        <w:tc>
          <w:tcPr>
            <w:tcW w:w="3916" w:type="dxa"/>
            <w:shd w:val="clear" w:color="auto" w:fill="auto"/>
          </w:tcPr>
          <w:p w:rsidR="00320F11" w:rsidRPr="009F4498" w:rsidRDefault="00320F11" w:rsidP="007A6E0E">
            <w:pPr>
              <w:ind w:left="601" w:firstLine="0"/>
              <w:jc w:val="center"/>
              <w:rPr>
                <w:lang w:val="id-ID"/>
              </w:rPr>
            </w:pPr>
          </w:p>
        </w:tc>
      </w:tr>
    </w:tbl>
    <w:p w:rsidR="00320F11" w:rsidRPr="00736867" w:rsidRDefault="00320F11" w:rsidP="00ED0635">
      <w:pPr>
        <w:ind w:firstLine="0"/>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Default="00320F11" w:rsidP="00320F11">
      <w:pPr>
        <w:rPr>
          <w:lang w:val="id-ID"/>
        </w:rPr>
      </w:pPr>
    </w:p>
    <w:p w:rsidR="00ED0635" w:rsidRDefault="00ED0635" w:rsidP="00320F11">
      <w:pPr>
        <w:rPr>
          <w:lang w:val="id-ID"/>
        </w:rPr>
      </w:pPr>
    </w:p>
    <w:p w:rsidR="00ED0635" w:rsidRPr="00736867" w:rsidRDefault="00ED0635" w:rsidP="00320F11">
      <w:pPr>
        <w:rPr>
          <w:lang w:val="id-ID"/>
        </w:rPr>
      </w:pPr>
    </w:p>
    <w:p w:rsidR="00320F11" w:rsidRPr="008D629F" w:rsidRDefault="00B90BB3" w:rsidP="007A6E0E">
      <w:pPr>
        <w:pStyle w:val="NoSpacing"/>
        <w:ind w:firstLine="0"/>
        <w:jc w:val="center"/>
        <w:rPr>
          <w:color w:val="FFFFFF"/>
          <w:u w:val="single"/>
          <w:lang w:val="id-ID"/>
        </w:rPr>
      </w:pPr>
      <w:r w:rsidRPr="008D629F">
        <w:rPr>
          <w:u w:val="single"/>
        </w:rPr>
        <w:t>Dr Ir</w:t>
      </w:r>
      <w:r w:rsidR="00E77517">
        <w:rPr>
          <w:u w:val="single"/>
        </w:rPr>
        <w:t xml:space="preserve"> Agus Buono, M</w:t>
      </w:r>
      <w:r w:rsidR="00326EC9">
        <w:rPr>
          <w:u w:val="single"/>
        </w:rPr>
        <w:t>S</w:t>
      </w:r>
      <w:r w:rsidR="00E77517">
        <w:rPr>
          <w:u w:val="single"/>
        </w:rPr>
        <w:t>i</w:t>
      </w:r>
      <w:r w:rsidR="00326EC9">
        <w:rPr>
          <w:u w:val="single"/>
        </w:rPr>
        <w:t>,</w:t>
      </w:r>
      <w:r w:rsidR="00E77517">
        <w:rPr>
          <w:u w:val="single"/>
        </w:rPr>
        <w:t xml:space="preserve"> M</w:t>
      </w:r>
      <w:r w:rsidRPr="008D629F">
        <w:rPr>
          <w:u w:val="single"/>
        </w:rPr>
        <w:t>Kom </w:t>
      </w:r>
    </w:p>
    <w:p w:rsidR="00320F11" w:rsidRPr="00736867" w:rsidRDefault="00320F11" w:rsidP="007A6E0E">
      <w:pPr>
        <w:pStyle w:val="NoSpacing"/>
        <w:ind w:firstLine="0"/>
        <w:jc w:val="center"/>
        <w:rPr>
          <w:lang w:val="id-ID"/>
        </w:rPr>
      </w:pPr>
      <w:bookmarkStart w:id="0" w:name="_GoBack"/>
      <w:bookmarkEnd w:id="0"/>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ED0635" w:rsidRDefault="00ED0635" w:rsidP="00ED0635">
      <w:pPr>
        <w:ind w:firstLine="0"/>
        <w:rPr>
          <w:b/>
          <w:lang w:val="id-ID"/>
        </w:rPr>
      </w:pPr>
    </w:p>
    <w:p w:rsidR="00ED0635" w:rsidRPr="0060663A" w:rsidRDefault="00ED0635" w:rsidP="00320F11">
      <w:pPr>
        <w:rPr>
          <w:b/>
          <w:lang w:val="id-ID"/>
        </w:rPr>
      </w:pPr>
    </w:p>
    <w:p w:rsidR="00262611" w:rsidRDefault="00320F11" w:rsidP="00E81AAD">
      <w:pPr>
        <w:spacing w:after="200" w:line="276" w:lineRule="auto"/>
        <w:ind w:firstLine="0"/>
        <w:jc w:val="left"/>
        <w:rPr>
          <w:lang w:val="id-ID"/>
        </w:rPr>
      </w:pPr>
      <w:r w:rsidRPr="00736867">
        <w:rPr>
          <w:lang w:val="id-ID"/>
        </w:rPr>
        <w:t>Tanggal Lulus</w:t>
      </w:r>
      <w:r w:rsidR="00ED0635">
        <w:rPr>
          <w:szCs w:val="24"/>
          <w:lang w:val="id-ID"/>
        </w:rPr>
        <w:t>:</w:t>
      </w:r>
      <w:r w:rsidR="00ED0635">
        <w:rPr>
          <w:szCs w:val="24"/>
        </w:rPr>
        <w:t>___________________________</w:t>
      </w:r>
      <w:r w:rsidR="002A32FD" w:rsidRPr="0060663A">
        <w:rPr>
          <w:lang w:val="id-ID"/>
        </w:rPr>
        <w:br w:type="page"/>
      </w:r>
    </w:p>
    <w:p w:rsidR="00A2671A" w:rsidRPr="0060663A" w:rsidRDefault="00A2671A" w:rsidP="00A2671A">
      <w:pPr>
        <w:ind w:firstLine="0"/>
        <w:jc w:val="center"/>
        <w:rPr>
          <w:b/>
          <w:sz w:val="28"/>
          <w:szCs w:val="28"/>
          <w:lang w:val="id-ID"/>
        </w:rPr>
      </w:pPr>
      <w:r w:rsidRPr="0060663A">
        <w:rPr>
          <w:b/>
          <w:sz w:val="28"/>
          <w:szCs w:val="28"/>
          <w:lang w:val="id-ID"/>
        </w:rPr>
        <w:lastRenderedPageBreak/>
        <w:t>PRAKATA</w:t>
      </w:r>
    </w:p>
    <w:p w:rsidR="00A2671A" w:rsidRPr="0060663A" w:rsidRDefault="00A2671A" w:rsidP="00A2671A">
      <w:pPr>
        <w:pStyle w:val="Paragraf"/>
      </w:pPr>
    </w:p>
    <w:p w:rsidR="00A2671A" w:rsidRPr="0060663A" w:rsidRDefault="00A2671A" w:rsidP="00A2671A">
      <w:pPr>
        <w:pStyle w:val="Paragraf"/>
      </w:pPr>
    </w:p>
    <w:p w:rsidR="00A2671A" w:rsidRDefault="00A2671A" w:rsidP="00A2671A">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ilmiah ini berhasil diselesaikan. Tema yang dipilih dalam penelitian yang dilaksanakan sejak bulan </w:t>
      </w:r>
      <w:r w:rsidR="0089213A">
        <w:rPr>
          <w:lang w:val="en-US"/>
        </w:rPr>
        <w:t>November</w:t>
      </w:r>
      <w:r w:rsidR="00B80C44">
        <w:rPr>
          <w:lang w:val="en-US"/>
        </w:rPr>
        <w:t xml:space="preserve"> 2015</w:t>
      </w:r>
      <w:r w:rsidRPr="006E797A">
        <w:t xml:space="preserve"> ini ialah </w:t>
      </w:r>
      <w:r w:rsidR="003F3C0D">
        <w:rPr>
          <w:lang w:val="en-US"/>
        </w:rPr>
        <w:t>temu kembali informasi</w:t>
      </w:r>
      <w:r w:rsidRPr="006E797A">
        <w:t xml:space="preserve">, dengan judul </w:t>
      </w:r>
      <w:r w:rsidR="00A21DD2">
        <w:rPr>
          <w:i/>
          <w:lang w:val="en-US"/>
        </w:rPr>
        <w:t xml:space="preserve">Search Engine </w:t>
      </w:r>
      <w:r w:rsidR="00A21DD2">
        <w:rPr>
          <w:lang w:val="en-US"/>
        </w:rPr>
        <w:t>pada Dokumen Online Shop menggunakan Metode Berbasis Konsep</w:t>
      </w:r>
      <w:r w:rsidRPr="006E797A">
        <w:t>.</w:t>
      </w:r>
    </w:p>
    <w:p w:rsidR="001B764C" w:rsidRPr="00B552D5" w:rsidRDefault="001B764C" w:rsidP="00B552D5">
      <w:pPr>
        <w:autoSpaceDE w:val="0"/>
        <w:autoSpaceDN w:val="0"/>
        <w:adjustRightInd w:val="0"/>
        <w:rPr>
          <w:rFonts w:cs="Times New Roman"/>
          <w:color w:val="000000"/>
          <w:szCs w:val="24"/>
          <w:lang w:val="id-ID"/>
        </w:rPr>
      </w:pPr>
      <w:r>
        <w:rPr>
          <w:rFonts w:cs="Times New Roman"/>
          <w:color w:val="000000"/>
          <w:szCs w:val="24"/>
          <w:lang w:val="id-ID"/>
        </w:rPr>
        <w:t xml:space="preserve">Selain itu, penulis menyadari bahwa dalam proses penyusunan </w:t>
      </w:r>
      <w:r w:rsidR="00081202">
        <w:rPr>
          <w:rFonts w:cs="Times New Roman"/>
          <w:color w:val="000000"/>
          <w:szCs w:val="24"/>
        </w:rPr>
        <w:t>skripsi</w:t>
      </w:r>
      <w:r>
        <w:rPr>
          <w:rFonts w:cs="Times New Roman"/>
          <w:color w:val="000000"/>
          <w:szCs w:val="24"/>
          <w:lang w:val="id-ID"/>
        </w:rPr>
        <w:t xml:space="preserve"> ini</w:t>
      </w:r>
      <w:r w:rsidR="00B552D5">
        <w:rPr>
          <w:rFonts w:cs="Times New Roman"/>
          <w:color w:val="000000"/>
          <w:szCs w:val="24"/>
        </w:rPr>
        <w:t xml:space="preserve"> </w:t>
      </w:r>
      <w:r>
        <w:rPr>
          <w:rFonts w:cs="Times New Roman"/>
          <w:color w:val="000000"/>
          <w:szCs w:val="24"/>
          <w:lang w:val="id-ID"/>
        </w:rPr>
        <w:t xml:space="preserve">tidak lepas dari kontribusi dan dukungan semua </w:t>
      </w:r>
      <w:r w:rsidR="00B552D5">
        <w:rPr>
          <w:rFonts w:cs="Times New Roman"/>
          <w:color w:val="000000"/>
          <w:szCs w:val="24"/>
          <w:lang w:val="id-ID"/>
        </w:rPr>
        <w:t>pihak. Oleh karena itu, penulis</w:t>
      </w:r>
      <w:r w:rsidR="00B552D5">
        <w:rPr>
          <w:rFonts w:cs="Times New Roman"/>
          <w:color w:val="000000"/>
          <w:szCs w:val="24"/>
        </w:rPr>
        <w:t xml:space="preserve"> </w:t>
      </w:r>
      <w:r>
        <w:rPr>
          <w:rFonts w:cs="Times New Roman"/>
          <w:color w:val="000000"/>
          <w:szCs w:val="24"/>
          <w:lang w:val="id-ID"/>
        </w:rPr>
        <w:t xml:space="preserve">ingin menyampaikan terima kasih kepada: </w:t>
      </w:r>
    </w:p>
    <w:p w:rsidR="001B764C" w:rsidRPr="00034FE3" w:rsidRDefault="001B764C" w:rsidP="008000A2">
      <w:pPr>
        <w:pStyle w:val="Paragraf"/>
        <w:numPr>
          <w:ilvl w:val="0"/>
          <w:numId w:val="44"/>
        </w:numPr>
        <w:ind w:left="540" w:hanging="270"/>
      </w:pPr>
      <w:r w:rsidRPr="0002104E">
        <w:t xml:space="preserve">Bapak Ir Julio Adisantoso, MKom </w:t>
      </w:r>
      <w:r>
        <w:rPr>
          <w:lang w:val="en-US"/>
        </w:rPr>
        <w:t xml:space="preserve">dan </w:t>
      </w:r>
      <w:r w:rsidRPr="0002104E">
        <w:t>Ibu</w:t>
      </w:r>
      <w:r w:rsidRPr="006E797A">
        <w:t xml:space="preserve"> </w:t>
      </w:r>
      <w:r>
        <w:rPr>
          <w:color w:val="000000"/>
        </w:rPr>
        <w:t>Dr Yeni Herdiyeni, SSi</w:t>
      </w:r>
      <w:r w:rsidRPr="005B1DE4">
        <w:rPr>
          <w:color w:val="000000"/>
        </w:rPr>
        <w:t xml:space="preserve"> MKom</w:t>
      </w:r>
      <w:r w:rsidRPr="006E797A">
        <w:t xml:space="preserve"> </w:t>
      </w:r>
      <w:r>
        <w:t>selaku pembimbing</w:t>
      </w:r>
      <w:r>
        <w:rPr>
          <w:lang w:val="en-US"/>
        </w:rPr>
        <w:t xml:space="preserve"> yang tela</w:t>
      </w:r>
      <w:r w:rsidR="00C00F14">
        <w:rPr>
          <w:lang w:val="en-US"/>
        </w:rPr>
        <w:t>h mendukung, dan memberikan ins</w:t>
      </w:r>
      <w:r>
        <w:rPr>
          <w:lang w:val="en-US"/>
        </w:rPr>
        <w:t>pirasi yang luar biasa dalam penyusunan skripsi.</w:t>
      </w:r>
    </w:p>
    <w:p w:rsidR="00034FE3" w:rsidRPr="00034FE3" w:rsidRDefault="00034FE3" w:rsidP="008000A2">
      <w:pPr>
        <w:pStyle w:val="Paragraf"/>
        <w:numPr>
          <w:ilvl w:val="0"/>
          <w:numId w:val="44"/>
        </w:numPr>
        <w:ind w:left="540" w:hanging="270"/>
      </w:pPr>
      <w:r>
        <w:rPr>
          <w:lang w:val="en-US"/>
        </w:rPr>
        <w:t>Ayahanda Susilo Utomo dan Ibunda Titin Astuti yang telah memberikan dukungan moral</w:t>
      </w:r>
      <w:r w:rsidR="00C00F14">
        <w:rPr>
          <w:lang w:val="en-US"/>
        </w:rPr>
        <w:t xml:space="preserve"> dan </w:t>
      </w:r>
      <w:proofErr w:type="gramStart"/>
      <w:r w:rsidR="00C00F14">
        <w:rPr>
          <w:lang w:val="en-US"/>
        </w:rPr>
        <w:t>doa</w:t>
      </w:r>
      <w:proofErr w:type="gramEnd"/>
      <w:r w:rsidR="00C00F14">
        <w:rPr>
          <w:lang w:val="en-US"/>
        </w:rPr>
        <w:t xml:space="preserve"> yang tak terbatas kepad</w:t>
      </w:r>
      <w:r>
        <w:rPr>
          <w:lang w:val="en-US"/>
        </w:rPr>
        <w:t>a penulis sehingga mampu menjalani banyak hal sampai tahap ini.</w:t>
      </w:r>
    </w:p>
    <w:p w:rsidR="006336F4" w:rsidRPr="006336F4" w:rsidRDefault="00034FE3" w:rsidP="008000A2">
      <w:pPr>
        <w:pStyle w:val="Paragraf"/>
        <w:numPr>
          <w:ilvl w:val="0"/>
          <w:numId w:val="44"/>
        </w:numPr>
        <w:ind w:left="540" w:hanging="270"/>
      </w:pPr>
      <w:r>
        <w:rPr>
          <w:lang w:val="en-US"/>
        </w:rPr>
        <w:t>PT. Global Digital Niaga yang telah memberikan kesempatan untuk melakukan kerjasama terkait penelitian yang telah dilakukan</w:t>
      </w:r>
      <w:r w:rsidR="006336F4">
        <w:rPr>
          <w:lang w:val="en-US"/>
        </w:rPr>
        <w:t>.</w:t>
      </w:r>
    </w:p>
    <w:p w:rsidR="00034FE3" w:rsidRPr="006336F4" w:rsidRDefault="006336F4" w:rsidP="008000A2">
      <w:pPr>
        <w:pStyle w:val="Paragraf"/>
        <w:numPr>
          <w:ilvl w:val="0"/>
          <w:numId w:val="44"/>
        </w:numPr>
        <w:ind w:left="540" w:hanging="270"/>
      </w:pPr>
      <w:r>
        <w:rPr>
          <w:lang w:val="en-US"/>
        </w:rPr>
        <w:t>Bapak Ifnu Bima, Bapak Ronald Prasetya</w:t>
      </w:r>
      <w:proofErr w:type="gramStart"/>
      <w:r>
        <w:rPr>
          <w:lang w:val="en-US"/>
        </w:rPr>
        <w:t>,  dan</w:t>
      </w:r>
      <w:proofErr w:type="gramEnd"/>
      <w:r>
        <w:rPr>
          <w:lang w:val="en-US"/>
        </w:rPr>
        <w:t xml:space="preserve"> seluruh rekan-rekan karyawan Blibli.com yang te</w:t>
      </w:r>
      <w:r w:rsidR="00C00F14">
        <w:rPr>
          <w:lang w:val="en-US"/>
        </w:rPr>
        <w:t xml:space="preserve">lah membantu </w:t>
      </w:r>
      <w:r w:rsidR="00D97E2A">
        <w:rPr>
          <w:lang w:val="en-US"/>
        </w:rPr>
        <w:t>terkait penelitian.</w:t>
      </w:r>
    </w:p>
    <w:p w:rsidR="006336F4" w:rsidRPr="006336F4" w:rsidRDefault="006336F4" w:rsidP="008000A2">
      <w:pPr>
        <w:pStyle w:val="Paragraf"/>
        <w:numPr>
          <w:ilvl w:val="0"/>
          <w:numId w:val="44"/>
        </w:numPr>
        <w:ind w:left="540" w:hanging="270"/>
      </w:pPr>
      <w:r>
        <w:rPr>
          <w:lang w:val="en-US"/>
        </w:rPr>
        <w:t>Rijen Sianturi, Muhammad Syarif, dan Muhammad Ammar Imron sebagai teman satu bimbingan yang telah memberikan motivasi serta pengalaman-pengalaman yang tak terlupakan selama melakukan penelitian.</w:t>
      </w:r>
    </w:p>
    <w:p w:rsidR="006336F4" w:rsidRPr="009168F5" w:rsidRDefault="006336F4" w:rsidP="008000A2">
      <w:pPr>
        <w:pStyle w:val="Paragraf"/>
        <w:numPr>
          <w:ilvl w:val="0"/>
          <w:numId w:val="44"/>
        </w:numPr>
        <w:ind w:left="540" w:hanging="270"/>
      </w:pPr>
      <w:r>
        <w:rPr>
          <w:lang w:val="en-US"/>
        </w:rPr>
        <w:t>Teman-teman satu angkatan Ilmu Komputer IPB</w:t>
      </w:r>
      <w:r w:rsidR="000D7C09">
        <w:rPr>
          <w:lang w:val="en-US"/>
        </w:rPr>
        <w:t xml:space="preserve"> 49</w:t>
      </w:r>
      <w:r>
        <w:rPr>
          <w:lang w:val="en-US"/>
        </w:rPr>
        <w:t xml:space="preserve"> yang telah memberikan sema</w:t>
      </w:r>
      <w:r w:rsidR="000D7C09">
        <w:rPr>
          <w:lang w:val="en-US"/>
        </w:rPr>
        <w:t>ngat dalam melakukan penelitian, dan</w:t>
      </w:r>
      <w:r>
        <w:rPr>
          <w:lang w:val="en-US"/>
        </w:rPr>
        <w:t xml:space="preserve"> Meong yang </w:t>
      </w:r>
      <w:r w:rsidR="00DC0F80">
        <w:rPr>
          <w:lang w:val="en-US"/>
        </w:rPr>
        <w:t>telah membantu dan memberikan semangat dalam penyusunan skripsi</w:t>
      </w:r>
      <w:r w:rsidR="009168F5">
        <w:rPr>
          <w:lang w:val="en-US"/>
        </w:rPr>
        <w:t>.</w:t>
      </w:r>
    </w:p>
    <w:p w:rsidR="009168F5" w:rsidRPr="00CF007E" w:rsidRDefault="009168F5" w:rsidP="008000A2">
      <w:pPr>
        <w:pStyle w:val="Paragraf"/>
        <w:numPr>
          <w:ilvl w:val="0"/>
          <w:numId w:val="44"/>
        </w:numPr>
        <w:ind w:left="540" w:hanging="270"/>
      </w:pPr>
      <w:r>
        <w:rPr>
          <w:lang w:val="en-US"/>
        </w:rPr>
        <w:t xml:space="preserve">Semua pihak yang telah memberikan kontribusi, dukungan, dan </w:t>
      </w:r>
      <w:proofErr w:type="gramStart"/>
      <w:r>
        <w:rPr>
          <w:lang w:val="en-US"/>
        </w:rPr>
        <w:t>doa</w:t>
      </w:r>
      <w:proofErr w:type="gramEnd"/>
      <w:r>
        <w:rPr>
          <w:lang w:val="en-US"/>
        </w:rPr>
        <w:t xml:space="preserve"> kepada penulis selama ini.</w:t>
      </w:r>
    </w:p>
    <w:p w:rsidR="008000A2" w:rsidRPr="00381108" w:rsidRDefault="008000A2" w:rsidP="008000A2">
      <w:pPr>
        <w:autoSpaceDE w:val="0"/>
        <w:autoSpaceDN w:val="0"/>
        <w:adjustRightInd w:val="0"/>
        <w:ind w:firstLine="270"/>
        <w:rPr>
          <w:rFonts w:cs="Times New Roman"/>
          <w:color w:val="000000"/>
          <w:szCs w:val="24"/>
        </w:rPr>
      </w:pPr>
      <w:r>
        <w:rPr>
          <w:rFonts w:cs="Times New Roman"/>
          <w:color w:val="000000"/>
          <w:szCs w:val="24"/>
          <w:lang w:val="id-ID"/>
        </w:rPr>
        <w:t xml:space="preserve">Penulis berharap kajian </w:t>
      </w:r>
      <w:r w:rsidR="00381108">
        <w:rPr>
          <w:rFonts w:cs="Times New Roman"/>
          <w:i/>
          <w:color w:val="000000"/>
          <w:szCs w:val="24"/>
        </w:rPr>
        <w:t xml:space="preserve">Search Engine </w:t>
      </w:r>
      <w:r w:rsidR="00381108">
        <w:rPr>
          <w:rFonts w:cs="Times New Roman"/>
          <w:color w:val="000000"/>
          <w:szCs w:val="24"/>
        </w:rPr>
        <w:t xml:space="preserve">pada Dokumen </w:t>
      </w:r>
      <w:r w:rsidR="00381108">
        <w:rPr>
          <w:rFonts w:cs="Times New Roman"/>
          <w:i/>
          <w:color w:val="000000"/>
          <w:szCs w:val="24"/>
        </w:rPr>
        <w:t xml:space="preserve">Online Shop </w:t>
      </w:r>
      <w:r w:rsidR="00381108">
        <w:rPr>
          <w:rFonts w:cs="Times New Roman"/>
          <w:color w:val="000000"/>
          <w:szCs w:val="24"/>
        </w:rPr>
        <w:t>menggunakan Metode Berbasis Konsep ini mampu memberikan manfaat dan sumbangsih terhadap khazanah ilmu pengetahuan.</w:t>
      </w:r>
    </w:p>
    <w:p w:rsidR="008000A2" w:rsidRDefault="008000A2" w:rsidP="008000A2">
      <w:pPr>
        <w:jc w:val="right"/>
        <w:rPr>
          <w:rFonts w:cs="Times New Roman"/>
          <w:color w:val="000000"/>
          <w:szCs w:val="24"/>
          <w:lang w:val="id-ID"/>
        </w:rPr>
      </w:pPr>
    </w:p>
    <w:p w:rsidR="00A2671A" w:rsidRPr="00D30A3B" w:rsidRDefault="00A2671A" w:rsidP="008000A2">
      <w:pPr>
        <w:jc w:val="right"/>
      </w:pPr>
      <w:r w:rsidRPr="006E797A">
        <w:rPr>
          <w:lang w:val="id-ID"/>
        </w:rPr>
        <w:t xml:space="preserve">Bogor, </w:t>
      </w:r>
      <w:r>
        <w:t>Agustus 2016</w:t>
      </w:r>
    </w:p>
    <w:p w:rsidR="00A2671A" w:rsidRPr="006E797A" w:rsidRDefault="00A2671A" w:rsidP="00A2671A">
      <w:pPr>
        <w:pStyle w:val="BodyTextIndent"/>
        <w:jc w:val="right"/>
        <w:rPr>
          <w:lang w:val="id-ID"/>
        </w:rPr>
      </w:pPr>
    </w:p>
    <w:p w:rsidR="00A2671A" w:rsidRPr="001E2034" w:rsidRDefault="00332302" w:rsidP="00A2671A">
      <w:pPr>
        <w:pStyle w:val="NoSpacing"/>
        <w:ind w:firstLine="0"/>
        <w:jc w:val="right"/>
        <w:rPr>
          <w:i/>
        </w:rPr>
      </w:pPr>
      <w:r>
        <w:rPr>
          <w:i/>
        </w:rPr>
        <w:t>Rizki Adi Utomo</w:t>
      </w:r>
    </w:p>
    <w:p w:rsidR="00A2671A" w:rsidRPr="00351288" w:rsidRDefault="00A2671A" w:rsidP="00A2671A">
      <w:pPr>
        <w:pStyle w:val="NoSpacing"/>
        <w:ind w:firstLine="0"/>
        <w:rPr>
          <w:i/>
        </w:rPr>
      </w:pPr>
    </w:p>
    <w:p w:rsidR="00A2671A" w:rsidRDefault="00A2671A" w:rsidP="00E81AAD">
      <w:pPr>
        <w:spacing w:after="200" w:line="276" w:lineRule="auto"/>
        <w:ind w:firstLine="0"/>
        <w:jc w:val="left"/>
      </w:pPr>
    </w:p>
    <w:p w:rsidR="00052CD8" w:rsidRDefault="00052CD8" w:rsidP="00E81AAD">
      <w:pPr>
        <w:spacing w:after="200" w:line="276" w:lineRule="auto"/>
        <w:ind w:firstLine="0"/>
        <w:jc w:val="left"/>
      </w:pPr>
    </w:p>
    <w:p w:rsidR="0075059D" w:rsidRDefault="0075059D" w:rsidP="00E81AAD">
      <w:pPr>
        <w:spacing w:after="200" w:line="276" w:lineRule="auto"/>
        <w:ind w:firstLine="0"/>
        <w:jc w:val="left"/>
      </w:pPr>
    </w:p>
    <w:p w:rsidR="0075059D" w:rsidRPr="0075059D" w:rsidRDefault="0075059D" w:rsidP="00E81AAD">
      <w:pPr>
        <w:spacing w:after="200" w:line="276" w:lineRule="auto"/>
        <w:ind w:firstLine="0"/>
        <w:jc w:val="left"/>
      </w:pPr>
    </w:p>
    <w:sdt>
      <w:sdtPr>
        <w:rPr>
          <w:rFonts w:ascii="Times New Roman" w:eastAsiaTheme="minorEastAsia" w:hAnsi="Times New Roman" w:cstheme="minorBidi"/>
          <w:b w:val="0"/>
          <w:bCs w:val="0"/>
          <w:color w:val="auto"/>
          <w:sz w:val="24"/>
          <w:szCs w:val="22"/>
          <w:lang w:eastAsia="ja-JP"/>
        </w:rPr>
        <w:id w:val="1442342598"/>
        <w:docPartObj>
          <w:docPartGallery w:val="Table of Contents"/>
          <w:docPartUnique/>
        </w:docPartObj>
      </w:sdtPr>
      <w:sdtEndPr>
        <w:rPr>
          <w:noProof/>
        </w:rPr>
      </w:sdtEndPr>
      <w:sdtContent>
        <w:p w:rsidR="00E81AAD" w:rsidRPr="00E81AAD" w:rsidRDefault="00E81AAD" w:rsidP="00E81AAD">
          <w:pPr>
            <w:pStyle w:val="TOCHeading"/>
            <w:jc w:val="center"/>
            <w:rPr>
              <w:rFonts w:ascii="Times New Roman" w:hAnsi="Times New Roman" w:cs="Times New Roman"/>
              <w:color w:val="000000" w:themeColor="text1"/>
            </w:rPr>
          </w:pPr>
          <w:r w:rsidRPr="00E81AAD">
            <w:rPr>
              <w:rFonts w:ascii="Times New Roman" w:hAnsi="Times New Roman" w:cs="Times New Roman"/>
              <w:color w:val="000000" w:themeColor="text1"/>
            </w:rPr>
            <w:t>DAFTAR ISI</w:t>
          </w:r>
        </w:p>
        <w:p w:rsidR="00701DCA" w:rsidRDefault="00E81AAD">
          <w:pPr>
            <w:pStyle w:val="TOC1"/>
            <w:rPr>
              <w:rFonts w:asciiTheme="minorHAnsi" w:hAnsiTheme="minorHAnsi"/>
              <w:sz w:val="22"/>
              <w:lang w:val="id-ID" w:eastAsia="id-ID"/>
            </w:rPr>
          </w:pPr>
          <w:r>
            <w:fldChar w:fldCharType="begin"/>
          </w:r>
          <w:r>
            <w:instrText xml:space="preserve"> TOC \o "1-2" \h \z \u </w:instrText>
          </w:r>
          <w:r>
            <w:fldChar w:fldCharType="separate"/>
          </w:r>
          <w:hyperlink w:anchor="_Toc458419798" w:history="1">
            <w:r w:rsidR="00701DCA" w:rsidRPr="00E1258E">
              <w:rPr>
                <w:rStyle w:val="Hyperlink"/>
              </w:rPr>
              <w:t>DAFTAR TABEL</w:t>
            </w:r>
            <w:r w:rsidR="00701DCA">
              <w:rPr>
                <w:webHidden/>
              </w:rPr>
              <w:tab/>
            </w:r>
            <w:r w:rsidR="00701DCA">
              <w:rPr>
                <w:webHidden/>
              </w:rPr>
              <w:fldChar w:fldCharType="begin"/>
            </w:r>
            <w:r w:rsidR="00701DCA">
              <w:rPr>
                <w:webHidden/>
              </w:rPr>
              <w:instrText xml:space="preserve"> PAGEREF _Toc458419798 \h </w:instrText>
            </w:r>
            <w:r w:rsidR="00701DCA">
              <w:rPr>
                <w:webHidden/>
              </w:rPr>
            </w:r>
            <w:r w:rsidR="00701DCA">
              <w:rPr>
                <w:webHidden/>
              </w:rPr>
              <w:fldChar w:fldCharType="separate"/>
            </w:r>
            <w:r w:rsidR="00F87843">
              <w:rPr>
                <w:webHidden/>
              </w:rPr>
              <w:t>vi</w:t>
            </w:r>
            <w:r w:rsidR="00701DCA">
              <w:rPr>
                <w:webHidden/>
              </w:rPr>
              <w:fldChar w:fldCharType="end"/>
            </w:r>
          </w:hyperlink>
        </w:p>
        <w:p w:rsidR="00701DCA" w:rsidRDefault="003507ED">
          <w:pPr>
            <w:pStyle w:val="TOC1"/>
            <w:rPr>
              <w:rFonts w:asciiTheme="minorHAnsi" w:hAnsiTheme="minorHAnsi"/>
              <w:sz w:val="22"/>
              <w:lang w:val="id-ID" w:eastAsia="id-ID"/>
            </w:rPr>
          </w:pPr>
          <w:hyperlink w:anchor="_Toc458419799" w:history="1">
            <w:r w:rsidR="00701DCA" w:rsidRPr="00E1258E">
              <w:rPr>
                <w:rStyle w:val="Hyperlink"/>
              </w:rPr>
              <w:t>DAFTAR GAMBAR</w:t>
            </w:r>
            <w:r w:rsidR="00701DCA">
              <w:rPr>
                <w:webHidden/>
              </w:rPr>
              <w:tab/>
            </w:r>
            <w:r w:rsidR="00701DCA">
              <w:rPr>
                <w:webHidden/>
              </w:rPr>
              <w:fldChar w:fldCharType="begin"/>
            </w:r>
            <w:r w:rsidR="00701DCA">
              <w:rPr>
                <w:webHidden/>
              </w:rPr>
              <w:instrText xml:space="preserve"> PAGEREF _Toc458419799 \h </w:instrText>
            </w:r>
            <w:r w:rsidR="00701DCA">
              <w:rPr>
                <w:webHidden/>
              </w:rPr>
            </w:r>
            <w:r w:rsidR="00701DCA">
              <w:rPr>
                <w:webHidden/>
              </w:rPr>
              <w:fldChar w:fldCharType="separate"/>
            </w:r>
            <w:r w:rsidR="00F87843">
              <w:rPr>
                <w:webHidden/>
              </w:rPr>
              <w:t>vi</w:t>
            </w:r>
            <w:r w:rsidR="00701DCA">
              <w:rPr>
                <w:webHidden/>
              </w:rPr>
              <w:fldChar w:fldCharType="end"/>
            </w:r>
          </w:hyperlink>
        </w:p>
        <w:p w:rsidR="00701DCA" w:rsidRDefault="003507ED">
          <w:pPr>
            <w:pStyle w:val="TOC1"/>
            <w:rPr>
              <w:rFonts w:asciiTheme="minorHAnsi" w:hAnsiTheme="minorHAnsi"/>
              <w:sz w:val="22"/>
              <w:lang w:val="id-ID" w:eastAsia="id-ID"/>
            </w:rPr>
          </w:pPr>
          <w:hyperlink w:anchor="_Toc458419800" w:history="1">
            <w:r w:rsidR="00701DCA" w:rsidRPr="00E1258E">
              <w:rPr>
                <w:rStyle w:val="Hyperlink"/>
              </w:rPr>
              <w:t>DAFTAR LAMPIRAN</w:t>
            </w:r>
            <w:r w:rsidR="00701DCA">
              <w:rPr>
                <w:webHidden/>
              </w:rPr>
              <w:tab/>
            </w:r>
            <w:r w:rsidR="00701DCA">
              <w:rPr>
                <w:webHidden/>
              </w:rPr>
              <w:fldChar w:fldCharType="begin"/>
            </w:r>
            <w:r w:rsidR="00701DCA">
              <w:rPr>
                <w:webHidden/>
              </w:rPr>
              <w:instrText xml:space="preserve"> PAGEREF _Toc458419800 \h </w:instrText>
            </w:r>
            <w:r w:rsidR="00701DCA">
              <w:rPr>
                <w:webHidden/>
              </w:rPr>
            </w:r>
            <w:r w:rsidR="00701DCA">
              <w:rPr>
                <w:webHidden/>
              </w:rPr>
              <w:fldChar w:fldCharType="separate"/>
            </w:r>
            <w:r w:rsidR="00F87843">
              <w:rPr>
                <w:webHidden/>
              </w:rPr>
              <w:t>vi</w:t>
            </w:r>
            <w:r w:rsidR="00701DCA">
              <w:rPr>
                <w:webHidden/>
              </w:rPr>
              <w:fldChar w:fldCharType="end"/>
            </w:r>
          </w:hyperlink>
        </w:p>
        <w:p w:rsidR="00701DCA" w:rsidRDefault="003507ED">
          <w:pPr>
            <w:pStyle w:val="TOC1"/>
            <w:rPr>
              <w:rFonts w:asciiTheme="minorHAnsi" w:hAnsiTheme="minorHAnsi"/>
              <w:sz w:val="22"/>
              <w:lang w:val="id-ID" w:eastAsia="id-ID"/>
            </w:rPr>
          </w:pPr>
          <w:hyperlink w:anchor="_Toc458419801" w:history="1">
            <w:r w:rsidR="00701DCA" w:rsidRPr="00E1258E">
              <w:rPr>
                <w:rStyle w:val="Hyperlink"/>
              </w:rPr>
              <w:t>PENDAHULUAN</w:t>
            </w:r>
            <w:r w:rsidR="00701DCA">
              <w:rPr>
                <w:webHidden/>
              </w:rPr>
              <w:tab/>
            </w:r>
            <w:r w:rsidR="00701DCA">
              <w:rPr>
                <w:webHidden/>
              </w:rPr>
              <w:fldChar w:fldCharType="begin"/>
            </w:r>
            <w:r w:rsidR="00701DCA">
              <w:rPr>
                <w:webHidden/>
              </w:rPr>
              <w:instrText xml:space="preserve"> PAGEREF _Toc458419801 \h </w:instrText>
            </w:r>
            <w:r w:rsidR="00701DCA">
              <w:rPr>
                <w:webHidden/>
              </w:rPr>
            </w:r>
            <w:r w:rsidR="00701DCA">
              <w:rPr>
                <w:webHidden/>
              </w:rPr>
              <w:fldChar w:fldCharType="separate"/>
            </w:r>
            <w:r w:rsidR="00F87843">
              <w:rPr>
                <w:webHidden/>
              </w:rPr>
              <w:t>1</w:t>
            </w:r>
            <w:r w:rsidR="00701DCA">
              <w:rPr>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02" w:history="1">
            <w:r w:rsidR="00701DCA" w:rsidRPr="00E1258E">
              <w:rPr>
                <w:rStyle w:val="Hyperlink"/>
                <w:noProof/>
              </w:rPr>
              <w:t>Latar Belakang</w:t>
            </w:r>
            <w:r w:rsidR="00701DCA">
              <w:rPr>
                <w:noProof/>
                <w:webHidden/>
              </w:rPr>
              <w:tab/>
            </w:r>
            <w:r w:rsidR="00701DCA">
              <w:rPr>
                <w:noProof/>
                <w:webHidden/>
              </w:rPr>
              <w:fldChar w:fldCharType="begin"/>
            </w:r>
            <w:r w:rsidR="00701DCA">
              <w:rPr>
                <w:noProof/>
                <w:webHidden/>
              </w:rPr>
              <w:instrText xml:space="preserve"> PAGEREF _Toc458419802 \h </w:instrText>
            </w:r>
            <w:r w:rsidR="00701DCA">
              <w:rPr>
                <w:noProof/>
                <w:webHidden/>
              </w:rPr>
            </w:r>
            <w:r w:rsidR="00701DCA">
              <w:rPr>
                <w:noProof/>
                <w:webHidden/>
              </w:rPr>
              <w:fldChar w:fldCharType="separate"/>
            </w:r>
            <w:r w:rsidR="00F87843">
              <w:rPr>
                <w:noProof/>
                <w:webHidden/>
              </w:rPr>
              <w:t>1</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03" w:history="1">
            <w:r w:rsidR="00701DCA" w:rsidRPr="00E1258E">
              <w:rPr>
                <w:rStyle w:val="Hyperlink"/>
                <w:noProof/>
              </w:rPr>
              <w:t>Perumusan Masalah</w:t>
            </w:r>
            <w:r w:rsidR="00701DCA">
              <w:rPr>
                <w:noProof/>
                <w:webHidden/>
              </w:rPr>
              <w:tab/>
            </w:r>
            <w:r w:rsidR="00701DCA">
              <w:rPr>
                <w:noProof/>
                <w:webHidden/>
              </w:rPr>
              <w:fldChar w:fldCharType="begin"/>
            </w:r>
            <w:r w:rsidR="00701DCA">
              <w:rPr>
                <w:noProof/>
                <w:webHidden/>
              </w:rPr>
              <w:instrText xml:space="preserve"> PAGEREF _Toc458419803 \h </w:instrText>
            </w:r>
            <w:r w:rsidR="00701DCA">
              <w:rPr>
                <w:noProof/>
                <w:webHidden/>
              </w:rPr>
            </w:r>
            <w:r w:rsidR="00701DCA">
              <w:rPr>
                <w:noProof/>
                <w:webHidden/>
              </w:rPr>
              <w:fldChar w:fldCharType="separate"/>
            </w:r>
            <w:r w:rsidR="00F87843">
              <w:rPr>
                <w:noProof/>
                <w:webHidden/>
              </w:rPr>
              <w:t>2</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04" w:history="1">
            <w:r w:rsidR="00701DCA" w:rsidRPr="00E1258E">
              <w:rPr>
                <w:rStyle w:val="Hyperlink"/>
                <w:noProof/>
              </w:rPr>
              <w:t>Tujuan Penelitian</w:t>
            </w:r>
            <w:r w:rsidR="00701DCA">
              <w:rPr>
                <w:noProof/>
                <w:webHidden/>
              </w:rPr>
              <w:tab/>
            </w:r>
            <w:r w:rsidR="00701DCA">
              <w:rPr>
                <w:noProof/>
                <w:webHidden/>
              </w:rPr>
              <w:fldChar w:fldCharType="begin"/>
            </w:r>
            <w:r w:rsidR="00701DCA">
              <w:rPr>
                <w:noProof/>
                <w:webHidden/>
              </w:rPr>
              <w:instrText xml:space="preserve"> PAGEREF _Toc458419804 \h </w:instrText>
            </w:r>
            <w:r w:rsidR="00701DCA">
              <w:rPr>
                <w:noProof/>
                <w:webHidden/>
              </w:rPr>
            </w:r>
            <w:r w:rsidR="00701DCA">
              <w:rPr>
                <w:noProof/>
                <w:webHidden/>
              </w:rPr>
              <w:fldChar w:fldCharType="separate"/>
            </w:r>
            <w:r w:rsidR="00F87843">
              <w:rPr>
                <w:noProof/>
                <w:webHidden/>
              </w:rPr>
              <w:t>2</w:t>
            </w:r>
            <w:r w:rsidR="00701DCA">
              <w:rPr>
                <w:noProof/>
                <w:webHidden/>
              </w:rPr>
              <w:fldChar w:fldCharType="end"/>
            </w:r>
          </w:hyperlink>
        </w:p>
        <w:p w:rsidR="00701DCA" w:rsidRDefault="003507ED">
          <w:pPr>
            <w:pStyle w:val="TOC1"/>
            <w:rPr>
              <w:rFonts w:asciiTheme="minorHAnsi" w:hAnsiTheme="minorHAnsi"/>
              <w:sz w:val="22"/>
              <w:lang w:val="id-ID" w:eastAsia="id-ID"/>
            </w:rPr>
          </w:pPr>
          <w:hyperlink w:anchor="_Toc458419805" w:history="1">
            <w:r w:rsidR="00701DCA" w:rsidRPr="00E1258E">
              <w:rPr>
                <w:rStyle w:val="Hyperlink"/>
              </w:rPr>
              <w:t>METODE</w:t>
            </w:r>
            <w:r w:rsidR="00701DCA">
              <w:rPr>
                <w:webHidden/>
              </w:rPr>
              <w:tab/>
            </w:r>
            <w:r w:rsidR="00701DCA">
              <w:rPr>
                <w:webHidden/>
              </w:rPr>
              <w:fldChar w:fldCharType="begin"/>
            </w:r>
            <w:r w:rsidR="00701DCA">
              <w:rPr>
                <w:webHidden/>
              </w:rPr>
              <w:instrText xml:space="preserve"> PAGEREF _Toc458419805 \h </w:instrText>
            </w:r>
            <w:r w:rsidR="00701DCA">
              <w:rPr>
                <w:webHidden/>
              </w:rPr>
            </w:r>
            <w:r w:rsidR="00701DCA">
              <w:rPr>
                <w:webHidden/>
              </w:rPr>
              <w:fldChar w:fldCharType="separate"/>
            </w:r>
            <w:r w:rsidR="00F87843">
              <w:rPr>
                <w:webHidden/>
              </w:rPr>
              <w:t>3</w:t>
            </w:r>
            <w:r w:rsidR="00701DCA">
              <w:rPr>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06" w:history="1">
            <w:r w:rsidR="00701DCA" w:rsidRPr="00E1258E">
              <w:rPr>
                <w:rStyle w:val="Hyperlink"/>
                <w:noProof/>
              </w:rPr>
              <w:t>Pengumpulan Dokumen</w:t>
            </w:r>
            <w:r w:rsidR="00701DCA">
              <w:rPr>
                <w:noProof/>
                <w:webHidden/>
              </w:rPr>
              <w:tab/>
            </w:r>
            <w:r w:rsidR="00701DCA">
              <w:rPr>
                <w:noProof/>
                <w:webHidden/>
              </w:rPr>
              <w:fldChar w:fldCharType="begin"/>
            </w:r>
            <w:r w:rsidR="00701DCA">
              <w:rPr>
                <w:noProof/>
                <w:webHidden/>
              </w:rPr>
              <w:instrText xml:space="preserve"> PAGEREF _Toc458419806 \h </w:instrText>
            </w:r>
            <w:r w:rsidR="00701DCA">
              <w:rPr>
                <w:noProof/>
                <w:webHidden/>
              </w:rPr>
            </w:r>
            <w:r w:rsidR="00701DCA">
              <w:rPr>
                <w:noProof/>
                <w:webHidden/>
              </w:rPr>
              <w:fldChar w:fldCharType="separate"/>
            </w:r>
            <w:r w:rsidR="00F87843">
              <w:rPr>
                <w:noProof/>
                <w:webHidden/>
              </w:rPr>
              <w:t>3</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07" w:history="1">
            <w:r w:rsidR="00701DCA" w:rsidRPr="00E1258E">
              <w:rPr>
                <w:rStyle w:val="Hyperlink"/>
                <w:noProof/>
              </w:rPr>
              <w:t>Pembuatan Indeks</w:t>
            </w:r>
            <w:r w:rsidR="00701DCA">
              <w:rPr>
                <w:noProof/>
                <w:webHidden/>
              </w:rPr>
              <w:tab/>
            </w:r>
            <w:r w:rsidR="00701DCA">
              <w:rPr>
                <w:noProof/>
                <w:webHidden/>
              </w:rPr>
              <w:fldChar w:fldCharType="begin"/>
            </w:r>
            <w:r w:rsidR="00701DCA">
              <w:rPr>
                <w:noProof/>
                <w:webHidden/>
              </w:rPr>
              <w:instrText xml:space="preserve"> PAGEREF _Toc458419807 \h </w:instrText>
            </w:r>
            <w:r w:rsidR="00701DCA">
              <w:rPr>
                <w:noProof/>
                <w:webHidden/>
              </w:rPr>
            </w:r>
            <w:r w:rsidR="00701DCA">
              <w:rPr>
                <w:noProof/>
                <w:webHidden/>
              </w:rPr>
              <w:fldChar w:fldCharType="separate"/>
            </w:r>
            <w:r w:rsidR="00F87843">
              <w:rPr>
                <w:noProof/>
                <w:webHidden/>
              </w:rPr>
              <w:t>5</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08" w:history="1">
            <w:r w:rsidR="00701DCA" w:rsidRPr="00E1258E">
              <w:rPr>
                <w:rStyle w:val="Hyperlink"/>
                <w:noProof/>
              </w:rPr>
              <w:t>Temu Kembali Berbasis Konsep</w:t>
            </w:r>
            <w:r w:rsidR="00701DCA">
              <w:rPr>
                <w:noProof/>
                <w:webHidden/>
              </w:rPr>
              <w:tab/>
            </w:r>
            <w:r w:rsidR="00701DCA">
              <w:rPr>
                <w:noProof/>
                <w:webHidden/>
              </w:rPr>
              <w:fldChar w:fldCharType="begin"/>
            </w:r>
            <w:r w:rsidR="00701DCA">
              <w:rPr>
                <w:noProof/>
                <w:webHidden/>
              </w:rPr>
              <w:instrText xml:space="preserve"> PAGEREF _Toc458419808 \h </w:instrText>
            </w:r>
            <w:r w:rsidR="00701DCA">
              <w:rPr>
                <w:noProof/>
                <w:webHidden/>
              </w:rPr>
            </w:r>
            <w:r w:rsidR="00701DCA">
              <w:rPr>
                <w:noProof/>
                <w:webHidden/>
              </w:rPr>
              <w:fldChar w:fldCharType="separate"/>
            </w:r>
            <w:r w:rsidR="00F87843">
              <w:rPr>
                <w:noProof/>
                <w:webHidden/>
              </w:rPr>
              <w:t>7</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09" w:history="1">
            <w:r w:rsidR="00701DCA" w:rsidRPr="00E1258E">
              <w:rPr>
                <w:rStyle w:val="Hyperlink"/>
                <w:noProof/>
              </w:rPr>
              <w:t>Apache Solr</w:t>
            </w:r>
            <w:r w:rsidR="00701DCA">
              <w:rPr>
                <w:noProof/>
                <w:webHidden/>
              </w:rPr>
              <w:tab/>
            </w:r>
            <w:r w:rsidR="00701DCA">
              <w:rPr>
                <w:noProof/>
                <w:webHidden/>
              </w:rPr>
              <w:fldChar w:fldCharType="begin"/>
            </w:r>
            <w:r w:rsidR="00701DCA">
              <w:rPr>
                <w:noProof/>
                <w:webHidden/>
              </w:rPr>
              <w:instrText xml:space="preserve"> PAGEREF _Toc458419809 \h </w:instrText>
            </w:r>
            <w:r w:rsidR="00701DCA">
              <w:rPr>
                <w:noProof/>
                <w:webHidden/>
              </w:rPr>
            </w:r>
            <w:r w:rsidR="00701DCA">
              <w:rPr>
                <w:noProof/>
                <w:webHidden/>
              </w:rPr>
              <w:fldChar w:fldCharType="separate"/>
            </w:r>
            <w:r w:rsidR="00F87843">
              <w:rPr>
                <w:noProof/>
                <w:webHidden/>
              </w:rPr>
              <w:t>9</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0" w:history="1">
            <w:r w:rsidR="00701DCA" w:rsidRPr="00E1258E">
              <w:rPr>
                <w:rStyle w:val="Hyperlink"/>
                <w:noProof/>
              </w:rPr>
              <w:t>Pemrosesan Kueri</w:t>
            </w:r>
            <w:r w:rsidR="00701DCA">
              <w:rPr>
                <w:noProof/>
                <w:webHidden/>
              </w:rPr>
              <w:tab/>
            </w:r>
            <w:r w:rsidR="00701DCA">
              <w:rPr>
                <w:noProof/>
                <w:webHidden/>
              </w:rPr>
              <w:fldChar w:fldCharType="begin"/>
            </w:r>
            <w:r w:rsidR="00701DCA">
              <w:rPr>
                <w:noProof/>
                <w:webHidden/>
              </w:rPr>
              <w:instrText xml:space="preserve"> PAGEREF _Toc458419810 \h </w:instrText>
            </w:r>
            <w:r w:rsidR="00701DCA">
              <w:rPr>
                <w:noProof/>
                <w:webHidden/>
              </w:rPr>
            </w:r>
            <w:r w:rsidR="00701DCA">
              <w:rPr>
                <w:noProof/>
                <w:webHidden/>
              </w:rPr>
              <w:fldChar w:fldCharType="separate"/>
            </w:r>
            <w:r w:rsidR="00F87843">
              <w:rPr>
                <w:noProof/>
                <w:webHidden/>
              </w:rPr>
              <w:t>10</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1" w:history="1">
            <w:r w:rsidR="00701DCA" w:rsidRPr="00E1258E">
              <w:rPr>
                <w:rStyle w:val="Hyperlink"/>
                <w:noProof/>
              </w:rPr>
              <w:t>Evaluasi</w:t>
            </w:r>
            <w:r w:rsidR="00701DCA">
              <w:rPr>
                <w:noProof/>
                <w:webHidden/>
              </w:rPr>
              <w:tab/>
            </w:r>
            <w:r w:rsidR="00701DCA">
              <w:rPr>
                <w:noProof/>
                <w:webHidden/>
              </w:rPr>
              <w:fldChar w:fldCharType="begin"/>
            </w:r>
            <w:r w:rsidR="00701DCA">
              <w:rPr>
                <w:noProof/>
                <w:webHidden/>
              </w:rPr>
              <w:instrText xml:space="preserve"> PAGEREF _Toc458419811 \h </w:instrText>
            </w:r>
            <w:r w:rsidR="00701DCA">
              <w:rPr>
                <w:noProof/>
                <w:webHidden/>
              </w:rPr>
            </w:r>
            <w:r w:rsidR="00701DCA">
              <w:rPr>
                <w:noProof/>
                <w:webHidden/>
              </w:rPr>
              <w:fldChar w:fldCharType="separate"/>
            </w:r>
            <w:r w:rsidR="00F87843">
              <w:rPr>
                <w:noProof/>
                <w:webHidden/>
              </w:rPr>
              <w:t>10</w:t>
            </w:r>
            <w:r w:rsidR="00701DCA">
              <w:rPr>
                <w:noProof/>
                <w:webHidden/>
              </w:rPr>
              <w:fldChar w:fldCharType="end"/>
            </w:r>
          </w:hyperlink>
        </w:p>
        <w:p w:rsidR="00701DCA" w:rsidRDefault="003507ED">
          <w:pPr>
            <w:pStyle w:val="TOC1"/>
            <w:rPr>
              <w:rFonts w:asciiTheme="minorHAnsi" w:hAnsiTheme="minorHAnsi"/>
              <w:sz w:val="22"/>
              <w:lang w:val="id-ID" w:eastAsia="id-ID"/>
            </w:rPr>
          </w:pPr>
          <w:hyperlink w:anchor="_Toc458419812" w:history="1">
            <w:r w:rsidR="00701DCA" w:rsidRPr="00E1258E">
              <w:rPr>
                <w:rStyle w:val="Hyperlink"/>
              </w:rPr>
              <w:t>HASIL DAN PEMBAHASAN</w:t>
            </w:r>
            <w:r w:rsidR="00701DCA">
              <w:rPr>
                <w:webHidden/>
              </w:rPr>
              <w:tab/>
            </w:r>
            <w:r w:rsidR="00701DCA">
              <w:rPr>
                <w:webHidden/>
              </w:rPr>
              <w:fldChar w:fldCharType="begin"/>
            </w:r>
            <w:r w:rsidR="00701DCA">
              <w:rPr>
                <w:webHidden/>
              </w:rPr>
              <w:instrText xml:space="preserve"> PAGEREF _Toc458419812 \h </w:instrText>
            </w:r>
            <w:r w:rsidR="00701DCA">
              <w:rPr>
                <w:webHidden/>
              </w:rPr>
            </w:r>
            <w:r w:rsidR="00701DCA">
              <w:rPr>
                <w:webHidden/>
              </w:rPr>
              <w:fldChar w:fldCharType="separate"/>
            </w:r>
            <w:r w:rsidR="00F87843">
              <w:rPr>
                <w:webHidden/>
              </w:rPr>
              <w:t>12</w:t>
            </w:r>
            <w:r w:rsidR="00701DCA">
              <w:rPr>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3" w:history="1">
            <w:r w:rsidR="00701DCA" w:rsidRPr="00E1258E">
              <w:rPr>
                <w:rStyle w:val="Hyperlink"/>
                <w:noProof/>
              </w:rPr>
              <w:t>Pemodelan Struktur Konsep</w:t>
            </w:r>
            <w:r w:rsidR="00701DCA">
              <w:rPr>
                <w:noProof/>
                <w:webHidden/>
              </w:rPr>
              <w:tab/>
            </w:r>
            <w:r w:rsidR="00701DCA">
              <w:rPr>
                <w:noProof/>
                <w:webHidden/>
              </w:rPr>
              <w:fldChar w:fldCharType="begin"/>
            </w:r>
            <w:r w:rsidR="00701DCA">
              <w:rPr>
                <w:noProof/>
                <w:webHidden/>
              </w:rPr>
              <w:instrText xml:space="preserve"> PAGEREF _Toc458419813 \h </w:instrText>
            </w:r>
            <w:r w:rsidR="00701DCA">
              <w:rPr>
                <w:noProof/>
                <w:webHidden/>
              </w:rPr>
            </w:r>
            <w:r w:rsidR="00701DCA">
              <w:rPr>
                <w:noProof/>
                <w:webHidden/>
              </w:rPr>
              <w:fldChar w:fldCharType="separate"/>
            </w:r>
            <w:r w:rsidR="00F87843">
              <w:rPr>
                <w:noProof/>
                <w:webHidden/>
              </w:rPr>
              <w:t>12</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4" w:history="1">
            <w:r w:rsidR="00701DCA" w:rsidRPr="00E1258E">
              <w:rPr>
                <w:rStyle w:val="Hyperlink"/>
                <w:noProof/>
              </w:rPr>
              <w:t xml:space="preserve">Model </w:t>
            </w:r>
            <w:r w:rsidR="00701DCA" w:rsidRPr="00E1258E">
              <w:rPr>
                <w:rStyle w:val="Hyperlink"/>
                <w:i/>
                <w:noProof/>
              </w:rPr>
              <w:t>User</w:t>
            </w:r>
            <w:r w:rsidR="00701DCA">
              <w:rPr>
                <w:noProof/>
                <w:webHidden/>
              </w:rPr>
              <w:tab/>
            </w:r>
            <w:r w:rsidR="00701DCA">
              <w:rPr>
                <w:noProof/>
                <w:webHidden/>
              </w:rPr>
              <w:fldChar w:fldCharType="begin"/>
            </w:r>
            <w:r w:rsidR="00701DCA">
              <w:rPr>
                <w:noProof/>
                <w:webHidden/>
              </w:rPr>
              <w:instrText xml:space="preserve"> PAGEREF _Toc458419814 \h </w:instrText>
            </w:r>
            <w:r w:rsidR="00701DCA">
              <w:rPr>
                <w:noProof/>
                <w:webHidden/>
              </w:rPr>
            </w:r>
            <w:r w:rsidR="00701DCA">
              <w:rPr>
                <w:noProof/>
                <w:webHidden/>
              </w:rPr>
              <w:fldChar w:fldCharType="separate"/>
            </w:r>
            <w:r w:rsidR="00F87843">
              <w:rPr>
                <w:noProof/>
                <w:webHidden/>
              </w:rPr>
              <w:t>14</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5" w:history="1">
            <w:r w:rsidR="00701DCA" w:rsidRPr="00E1258E">
              <w:rPr>
                <w:rStyle w:val="Hyperlink"/>
                <w:noProof/>
              </w:rPr>
              <w:t>Implementasi dan Desain</w:t>
            </w:r>
            <w:r w:rsidR="00701DCA">
              <w:rPr>
                <w:noProof/>
                <w:webHidden/>
              </w:rPr>
              <w:tab/>
            </w:r>
            <w:r w:rsidR="00701DCA">
              <w:rPr>
                <w:noProof/>
                <w:webHidden/>
              </w:rPr>
              <w:fldChar w:fldCharType="begin"/>
            </w:r>
            <w:r w:rsidR="00701DCA">
              <w:rPr>
                <w:noProof/>
                <w:webHidden/>
              </w:rPr>
              <w:instrText xml:space="preserve"> PAGEREF _Toc458419815 \h </w:instrText>
            </w:r>
            <w:r w:rsidR="00701DCA">
              <w:rPr>
                <w:noProof/>
                <w:webHidden/>
              </w:rPr>
            </w:r>
            <w:r w:rsidR="00701DCA">
              <w:rPr>
                <w:noProof/>
                <w:webHidden/>
              </w:rPr>
              <w:fldChar w:fldCharType="separate"/>
            </w:r>
            <w:r w:rsidR="00F87843">
              <w:rPr>
                <w:noProof/>
                <w:webHidden/>
              </w:rPr>
              <w:t>15</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6" w:history="1">
            <w:r w:rsidR="00701DCA" w:rsidRPr="00E1258E">
              <w:rPr>
                <w:rStyle w:val="Hyperlink"/>
                <w:noProof/>
              </w:rPr>
              <w:t>Evaluasi</w:t>
            </w:r>
            <w:r w:rsidR="00701DCA">
              <w:rPr>
                <w:noProof/>
                <w:webHidden/>
              </w:rPr>
              <w:tab/>
            </w:r>
            <w:r w:rsidR="00701DCA">
              <w:rPr>
                <w:noProof/>
                <w:webHidden/>
              </w:rPr>
              <w:fldChar w:fldCharType="begin"/>
            </w:r>
            <w:r w:rsidR="00701DCA">
              <w:rPr>
                <w:noProof/>
                <w:webHidden/>
              </w:rPr>
              <w:instrText xml:space="preserve"> PAGEREF _Toc458419816 \h </w:instrText>
            </w:r>
            <w:r w:rsidR="00701DCA">
              <w:rPr>
                <w:noProof/>
                <w:webHidden/>
              </w:rPr>
            </w:r>
            <w:r w:rsidR="00701DCA">
              <w:rPr>
                <w:noProof/>
                <w:webHidden/>
              </w:rPr>
              <w:fldChar w:fldCharType="separate"/>
            </w:r>
            <w:r w:rsidR="00F87843">
              <w:rPr>
                <w:noProof/>
                <w:webHidden/>
              </w:rPr>
              <w:t>15</w:t>
            </w:r>
            <w:r w:rsidR="00701DCA">
              <w:rPr>
                <w:noProof/>
                <w:webHidden/>
              </w:rPr>
              <w:fldChar w:fldCharType="end"/>
            </w:r>
          </w:hyperlink>
        </w:p>
        <w:p w:rsidR="00701DCA" w:rsidRDefault="003507ED">
          <w:pPr>
            <w:pStyle w:val="TOC1"/>
            <w:rPr>
              <w:rFonts w:asciiTheme="minorHAnsi" w:hAnsiTheme="minorHAnsi"/>
              <w:sz w:val="22"/>
              <w:lang w:val="id-ID" w:eastAsia="id-ID"/>
            </w:rPr>
          </w:pPr>
          <w:hyperlink w:anchor="_Toc458419817" w:history="1">
            <w:r w:rsidR="00701DCA" w:rsidRPr="00E1258E">
              <w:rPr>
                <w:rStyle w:val="Hyperlink"/>
              </w:rPr>
              <w:t>SIMPULAN DAN SARAN</w:t>
            </w:r>
            <w:r w:rsidR="00701DCA">
              <w:rPr>
                <w:webHidden/>
              </w:rPr>
              <w:tab/>
            </w:r>
            <w:r w:rsidR="00701DCA">
              <w:rPr>
                <w:webHidden/>
              </w:rPr>
              <w:fldChar w:fldCharType="begin"/>
            </w:r>
            <w:r w:rsidR="00701DCA">
              <w:rPr>
                <w:webHidden/>
              </w:rPr>
              <w:instrText xml:space="preserve"> PAGEREF _Toc458419817 \h </w:instrText>
            </w:r>
            <w:r w:rsidR="00701DCA">
              <w:rPr>
                <w:webHidden/>
              </w:rPr>
            </w:r>
            <w:r w:rsidR="00701DCA">
              <w:rPr>
                <w:webHidden/>
              </w:rPr>
              <w:fldChar w:fldCharType="separate"/>
            </w:r>
            <w:r w:rsidR="00F87843">
              <w:rPr>
                <w:webHidden/>
              </w:rPr>
              <w:t>18</w:t>
            </w:r>
            <w:r w:rsidR="00701DCA">
              <w:rPr>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8" w:history="1">
            <w:r w:rsidR="00701DCA" w:rsidRPr="00E1258E">
              <w:rPr>
                <w:rStyle w:val="Hyperlink"/>
                <w:noProof/>
              </w:rPr>
              <w:t>Simpulan</w:t>
            </w:r>
            <w:r w:rsidR="00701DCA">
              <w:rPr>
                <w:noProof/>
                <w:webHidden/>
              </w:rPr>
              <w:tab/>
            </w:r>
            <w:r w:rsidR="00701DCA">
              <w:rPr>
                <w:noProof/>
                <w:webHidden/>
              </w:rPr>
              <w:fldChar w:fldCharType="begin"/>
            </w:r>
            <w:r w:rsidR="00701DCA">
              <w:rPr>
                <w:noProof/>
                <w:webHidden/>
              </w:rPr>
              <w:instrText xml:space="preserve"> PAGEREF _Toc458419818 \h </w:instrText>
            </w:r>
            <w:r w:rsidR="00701DCA">
              <w:rPr>
                <w:noProof/>
                <w:webHidden/>
              </w:rPr>
            </w:r>
            <w:r w:rsidR="00701DCA">
              <w:rPr>
                <w:noProof/>
                <w:webHidden/>
              </w:rPr>
              <w:fldChar w:fldCharType="separate"/>
            </w:r>
            <w:r w:rsidR="00F87843">
              <w:rPr>
                <w:noProof/>
                <w:webHidden/>
              </w:rPr>
              <w:t>18</w:t>
            </w:r>
            <w:r w:rsidR="00701DCA">
              <w:rPr>
                <w:noProof/>
                <w:webHidden/>
              </w:rPr>
              <w:fldChar w:fldCharType="end"/>
            </w:r>
          </w:hyperlink>
        </w:p>
        <w:p w:rsidR="00701DCA" w:rsidRDefault="003507ED">
          <w:pPr>
            <w:pStyle w:val="TOC2"/>
            <w:tabs>
              <w:tab w:val="right" w:pos="7928"/>
            </w:tabs>
            <w:rPr>
              <w:rFonts w:asciiTheme="minorHAnsi" w:hAnsiTheme="minorHAnsi"/>
              <w:noProof/>
              <w:sz w:val="22"/>
              <w:lang w:val="id-ID" w:eastAsia="id-ID"/>
            </w:rPr>
          </w:pPr>
          <w:hyperlink w:anchor="_Toc458419819" w:history="1">
            <w:r w:rsidR="00701DCA" w:rsidRPr="00E1258E">
              <w:rPr>
                <w:rStyle w:val="Hyperlink"/>
                <w:noProof/>
              </w:rPr>
              <w:t>Saran</w:t>
            </w:r>
            <w:r w:rsidR="00701DCA">
              <w:rPr>
                <w:noProof/>
                <w:webHidden/>
              </w:rPr>
              <w:tab/>
            </w:r>
            <w:r w:rsidR="00701DCA">
              <w:rPr>
                <w:noProof/>
                <w:webHidden/>
              </w:rPr>
              <w:fldChar w:fldCharType="begin"/>
            </w:r>
            <w:r w:rsidR="00701DCA">
              <w:rPr>
                <w:noProof/>
                <w:webHidden/>
              </w:rPr>
              <w:instrText xml:space="preserve"> PAGEREF _Toc458419819 \h </w:instrText>
            </w:r>
            <w:r w:rsidR="00701DCA">
              <w:rPr>
                <w:noProof/>
                <w:webHidden/>
              </w:rPr>
            </w:r>
            <w:r w:rsidR="00701DCA">
              <w:rPr>
                <w:noProof/>
                <w:webHidden/>
              </w:rPr>
              <w:fldChar w:fldCharType="separate"/>
            </w:r>
            <w:r w:rsidR="00F87843">
              <w:rPr>
                <w:noProof/>
                <w:webHidden/>
              </w:rPr>
              <w:t>19</w:t>
            </w:r>
            <w:r w:rsidR="00701DCA">
              <w:rPr>
                <w:noProof/>
                <w:webHidden/>
              </w:rPr>
              <w:fldChar w:fldCharType="end"/>
            </w:r>
          </w:hyperlink>
        </w:p>
        <w:p w:rsidR="00701DCA" w:rsidRDefault="003507ED">
          <w:pPr>
            <w:pStyle w:val="TOC1"/>
            <w:rPr>
              <w:rFonts w:asciiTheme="minorHAnsi" w:hAnsiTheme="minorHAnsi"/>
              <w:sz w:val="22"/>
              <w:lang w:val="id-ID" w:eastAsia="id-ID"/>
            </w:rPr>
          </w:pPr>
          <w:hyperlink w:anchor="_Toc458419820" w:history="1">
            <w:r w:rsidR="00701DCA" w:rsidRPr="00E1258E">
              <w:rPr>
                <w:rStyle w:val="Hyperlink"/>
              </w:rPr>
              <w:t>DAFTAR PUSTAKA</w:t>
            </w:r>
            <w:r w:rsidR="00701DCA">
              <w:rPr>
                <w:webHidden/>
              </w:rPr>
              <w:tab/>
            </w:r>
            <w:r w:rsidR="00701DCA">
              <w:rPr>
                <w:webHidden/>
              </w:rPr>
              <w:fldChar w:fldCharType="begin"/>
            </w:r>
            <w:r w:rsidR="00701DCA">
              <w:rPr>
                <w:webHidden/>
              </w:rPr>
              <w:instrText xml:space="preserve"> PAGEREF _Toc458419820 \h </w:instrText>
            </w:r>
            <w:r w:rsidR="00701DCA">
              <w:rPr>
                <w:webHidden/>
              </w:rPr>
            </w:r>
            <w:r w:rsidR="00701DCA">
              <w:rPr>
                <w:webHidden/>
              </w:rPr>
              <w:fldChar w:fldCharType="separate"/>
            </w:r>
            <w:r w:rsidR="00F87843">
              <w:rPr>
                <w:webHidden/>
              </w:rPr>
              <w:t>19</w:t>
            </w:r>
            <w:r w:rsidR="00701DCA">
              <w:rPr>
                <w:webHidden/>
              </w:rPr>
              <w:fldChar w:fldCharType="end"/>
            </w:r>
          </w:hyperlink>
        </w:p>
        <w:p w:rsidR="00701DCA" w:rsidRDefault="003507ED">
          <w:pPr>
            <w:pStyle w:val="TOC1"/>
            <w:rPr>
              <w:rFonts w:asciiTheme="minorHAnsi" w:hAnsiTheme="minorHAnsi"/>
              <w:sz w:val="22"/>
              <w:lang w:val="id-ID" w:eastAsia="id-ID"/>
            </w:rPr>
          </w:pPr>
          <w:hyperlink w:anchor="_Toc458419821" w:history="1">
            <w:r w:rsidR="00701DCA" w:rsidRPr="00E1258E">
              <w:rPr>
                <w:rStyle w:val="Hyperlink"/>
              </w:rPr>
              <w:t>RIWAYAT HIDUP</w:t>
            </w:r>
            <w:r w:rsidR="00701DCA">
              <w:rPr>
                <w:webHidden/>
              </w:rPr>
              <w:tab/>
            </w:r>
            <w:r w:rsidR="00701DCA">
              <w:rPr>
                <w:webHidden/>
              </w:rPr>
              <w:fldChar w:fldCharType="begin"/>
            </w:r>
            <w:r w:rsidR="00701DCA">
              <w:rPr>
                <w:webHidden/>
              </w:rPr>
              <w:instrText xml:space="preserve"> PAGEREF _Toc458419821 \h </w:instrText>
            </w:r>
            <w:r w:rsidR="00701DCA">
              <w:rPr>
                <w:webHidden/>
              </w:rPr>
            </w:r>
            <w:r w:rsidR="00701DCA">
              <w:rPr>
                <w:webHidden/>
              </w:rPr>
              <w:fldChar w:fldCharType="separate"/>
            </w:r>
            <w:r w:rsidR="00F87843">
              <w:rPr>
                <w:webHidden/>
              </w:rPr>
              <w:t>27</w:t>
            </w:r>
            <w:r w:rsidR="00701DCA">
              <w:rPr>
                <w:webHidden/>
              </w:rPr>
              <w:fldChar w:fldCharType="end"/>
            </w:r>
          </w:hyperlink>
        </w:p>
        <w:p w:rsidR="00E81AAD" w:rsidRDefault="00E81AAD">
          <w:r>
            <w:rPr>
              <w:noProof/>
              <w:lang w:eastAsia="en-US"/>
            </w:rPr>
            <w:fldChar w:fldCharType="end"/>
          </w:r>
        </w:p>
      </w:sdtContent>
    </w:sdt>
    <w:p w:rsidR="00E81AAD" w:rsidRDefault="00E81AAD" w:rsidP="00E81AAD">
      <w:pPr>
        <w:spacing w:after="200" w:line="276" w:lineRule="auto"/>
        <w:ind w:firstLine="0"/>
        <w:jc w:val="left"/>
        <w:rPr>
          <w:lang w:val="id-ID"/>
        </w:rPr>
      </w:pPr>
    </w:p>
    <w:p w:rsidR="009001D0" w:rsidRDefault="009001D0" w:rsidP="00E81AAD">
      <w:pPr>
        <w:spacing w:after="200" w:line="276" w:lineRule="auto"/>
        <w:ind w:firstLine="0"/>
        <w:jc w:val="left"/>
        <w:rPr>
          <w:lang w:val="id-ID"/>
        </w:rPr>
      </w:pPr>
    </w:p>
    <w:p w:rsidR="009001D0" w:rsidRDefault="009001D0" w:rsidP="00E81AAD">
      <w:pPr>
        <w:spacing w:after="200" w:line="276" w:lineRule="auto"/>
        <w:ind w:firstLine="0"/>
        <w:jc w:val="left"/>
        <w:rPr>
          <w:lang w:val="id-ID"/>
        </w:rPr>
      </w:pPr>
    </w:p>
    <w:p w:rsidR="009001D0" w:rsidRDefault="009001D0" w:rsidP="00E81AAD">
      <w:pPr>
        <w:spacing w:after="200" w:line="276" w:lineRule="auto"/>
        <w:ind w:firstLine="0"/>
        <w:jc w:val="left"/>
        <w:rPr>
          <w:lang w:val="id-ID"/>
        </w:rPr>
      </w:pPr>
    </w:p>
    <w:p w:rsidR="009001D0" w:rsidRPr="00E81AAD" w:rsidRDefault="009001D0" w:rsidP="00E81AAD">
      <w:pPr>
        <w:spacing w:after="200" w:line="276" w:lineRule="auto"/>
        <w:ind w:firstLine="0"/>
        <w:jc w:val="left"/>
        <w:rPr>
          <w:lang w:val="id-ID"/>
        </w:rPr>
      </w:pPr>
    </w:p>
    <w:p w:rsidR="00DA1F61" w:rsidRDefault="00DA1F61" w:rsidP="00DA1F61">
      <w:pPr>
        <w:pStyle w:val="Heading1"/>
        <w:spacing w:after="0"/>
      </w:pPr>
      <w:bookmarkStart w:id="1" w:name="_Toc331005282"/>
      <w:bookmarkStart w:id="2" w:name="_Toc427898867"/>
      <w:bookmarkStart w:id="3" w:name="_Toc458419798"/>
      <w:r w:rsidRPr="00B7685B">
        <w:t>DAFTAR TABEL</w:t>
      </w:r>
      <w:bookmarkEnd w:id="1"/>
      <w:bookmarkEnd w:id="2"/>
      <w:bookmarkEnd w:id="3"/>
    </w:p>
    <w:p w:rsidR="00DA1F61" w:rsidRPr="00ED08D6" w:rsidRDefault="00DA1F61" w:rsidP="00DA1F61"/>
    <w:p w:rsidR="00DA1F61" w:rsidRPr="00ED127D" w:rsidRDefault="009D10B1" w:rsidP="004649AB">
      <w:pPr>
        <w:pStyle w:val="DaftarIlustrasi"/>
        <w:numPr>
          <w:ilvl w:val="0"/>
          <w:numId w:val="1"/>
        </w:numPr>
        <w:ind w:left="450" w:hanging="166"/>
        <w:rPr>
          <w:noProof/>
        </w:rPr>
      </w:pPr>
      <w:r>
        <w:rPr>
          <w:rFonts w:eastAsia="Calibri" w:cs="Calibri"/>
        </w:rPr>
        <w:t xml:space="preserve">Analisis teks berdasarkan </w:t>
      </w:r>
      <w:r>
        <w:rPr>
          <w:rFonts w:eastAsia="Calibri" w:cs="Calibri"/>
          <w:i/>
        </w:rPr>
        <w:t>analysis chain</w:t>
      </w:r>
      <w:r w:rsidR="003F66A2" w:rsidRPr="00ED127D">
        <w:rPr>
          <w:noProof/>
        </w:rPr>
        <w:t xml:space="preserve"> </w:t>
      </w:r>
      <w:r w:rsidR="00DA1F61" w:rsidRPr="00ED127D">
        <w:rPr>
          <w:noProof/>
        </w:rPr>
        <w:fldChar w:fldCharType="begin"/>
      </w:r>
      <w:r w:rsidR="00DA1F61">
        <w:rPr>
          <w:noProof/>
        </w:rPr>
        <w:instrText xml:space="preserve"> TOC \h \z \a "Tabel" </w:instrText>
      </w:r>
      <w:r w:rsidR="00DA1F61" w:rsidRPr="00ED127D">
        <w:rPr>
          <w:noProof/>
        </w:rPr>
        <w:fldChar w:fldCharType="separate"/>
      </w:r>
      <w:hyperlink r:id="rId14" w:anchor="_Toc330897740" w:history="1">
        <w:r w:rsidR="00DA1F61">
          <w:rPr>
            <w:noProof/>
            <w:webHidden/>
          </w:rPr>
          <w:tab/>
        </w:r>
      </w:hyperlink>
      <w:r w:rsidR="003F66A2">
        <w:rPr>
          <w:noProof/>
        </w:rPr>
        <w:t>6</w:t>
      </w:r>
    </w:p>
    <w:p w:rsidR="00DA1F61" w:rsidRPr="00ED127D" w:rsidRDefault="003F66A2" w:rsidP="00DA1F61">
      <w:pPr>
        <w:pStyle w:val="DaftarIlustrasi"/>
        <w:numPr>
          <w:ilvl w:val="0"/>
          <w:numId w:val="1"/>
        </w:numPr>
        <w:ind w:left="450" w:hanging="166"/>
        <w:rPr>
          <w:noProof/>
        </w:rPr>
      </w:pPr>
      <w:r w:rsidRPr="00EA573C">
        <w:rPr>
          <w:rFonts w:eastAsia="Calibri" w:cs="Calibri"/>
          <w:i/>
          <w:lang w:val="id-ID"/>
        </w:rPr>
        <w:t>Confusion Matrix</w:t>
      </w:r>
      <w:r w:rsidR="004649AB">
        <w:rPr>
          <w:noProof/>
        </w:rPr>
        <w:tab/>
        <w:t>9</w:t>
      </w:r>
    </w:p>
    <w:p w:rsidR="00DA1F61" w:rsidRPr="00ED127D" w:rsidRDefault="00887B4E" w:rsidP="00DA1F61">
      <w:pPr>
        <w:pStyle w:val="DaftarIlustrasi"/>
        <w:numPr>
          <w:ilvl w:val="0"/>
          <w:numId w:val="1"/>
        </w:numPr>
        <w:ind w:left="450" w:hanging="166"/>
        <w:rPr>
          <w:noProof/>
        </w:rPr>
      </w:pPr>
      <w:r>
        <w:rPr>
          <w:szCs w:val="24"/>
        </w:rPr>
        <w:t>Struktur konsep pencarian online shop</w:t>
      </w:r>
      <w:r>
        <w:rPr>
          <w:i/>
          <w:szCs w:val="24"/>
        </w:rPr>
        <w:t xml:space="preserve"> </w:t>
      </w:r>
      <w:r>
        <w:rPr>
          <w:szCs w:val="24"/>
        </w:rPr>
        <w:t>Blibli.com</w:t>
      </w:r>
      <w:r w:rsidR="00AD6310">
        <w:rPr>
          <w:noProof/>
        </w:rPr>
        <w:tab/>
        <w:t>12</w:t>
      </w:r>
    </w:p>
    <w:p w:rsidR="00DA1F61" w:rsidRDefault="00887B4E" w:rsidP="00DA1F61">
      <w:pPr>
        <w:pStyle w:val="DaftarIlustrasi"/>
        <w:numPr>
          <w:ilvl w:val="0"/>
          <w:numId w:val="1"/>
        </w:numPr>
        <w:ind w:left="450" w:hanging="166"/>
        <w:rPr>
          <w:noProof/>
        </w:rPr>
      </w:pPr>
      <w:r>
        <w:t xml:space="preserve">Deskripsi </w:t>
      </w:r>
      <w:r w:rsidRPr="00180BB5">
        <w:t>use case sistem</w:t>
      </w:r>
      <w:r w:rsidR="00DA1F61" w:rsidRPr="00ED127D">
        <w:rPr>
          <w:noProof/>
        </w:rPr>
        <w:tab/>
        <w:t>1</w:t>
      </w:r>
      <w:r w:rsidR="00AD6310">
        <w:rPr>
          <w:noProof/>
        </w:rPr>
        <w:t>4</w:t>
      </w:r>
    </w:p>
    <w:p w:rsidR="005919E6" w:rsidRDefault="00887B4E" w:rsidP="00887B4E">
      <w:pPr>
        <w:pStyle w:val="DaftarIlustrasi"/>
        <w:ind w:left="450" w:hanging="180"/>
        <w:rPr>
          <w:lang w:eastAsia="id-ID"/>
        </w:rPr>
      </w:pPr>
      <w:r w:rsidRPr="00830CC3">
        <w:rPr>
          <w:lang w:eastAsia="id-ID"/>
        </w:rPr>
        <w:t>Perbandingan struktur konsep berdasarkan nilai MAP</w:t>
      </w:r>
      <w:r w:rsidR="005919E6">
        <w:rPr>
          <w:noProof/>
        </w:rPr>
        <w:tab/>
      </w:r>
      <w:r w:rsidR="004649AB">
        <w:rPr>
          <w:noProof/>
        </w:rPr>
        <w:t>15</w:t>
      </w:r>
    </w:p>
    <w:p w:rsidR="005919E6" w:rsidRDefault="00887B4E" w:rsidP="00DA1F61">
      <w:pPr>
        <w:pStyle w:val="DaftarIlustrasi"/>
        <w:numPr>
          <w:ilvl w:val="0"/>
          <w:numId w:val="1"/>
        </w:numPr>
        <w:ind w:left="450" w:hanging="166"/>
        <w:rPr>
          <w:noProof/>
        </w:rPr>
      </w:pPr>
      <w:r>
        <w:rPr>
          <w:rFonts w:eastAsia="Times New Roman" w:cs="Times New Roman"/>
          <w:color w:val="333333"/>
          <w:szCs w:val="24"/>
          <w:lang w:eastAsia="id-ID"/>
        </w:rPr>
        <w:t>Perbandingan penggunaan metode struktur konsep pada Apache Solr</w:t>
      </w:r>
      <w:r w:rsidR="004649AB">
        <w:rPr>
          <w:noProof/>
        </w:rPr>
        <w:tab/>
        <w:t>17</w:t>
      </w:r>
    </w:p>
    <w:p w:rsidR="00DA1F61" w:rsidRDefault="00DA1F61" w:rsidP="00DA1F61">
      <w:pPr>
        <w:pStyle w:val="DaftarIlustrasi"/>
        <w:numPr>
          <w:ilvl w:val="0"/>
          <w:numId w:val="0"/>
        </w:numPr>
        <w:ind w:left="644"/>
      </w:pPr>
      <w:r w:rsidRPr="00ED127D">
        <w:rPr>
          <w:noProof/>
        </w:rPr>
        <w:fldChar w:fldCharType="end"/>
      </w:r>
    </w:p>
    <w:p w:rsidR="00DA1F61" w:rsidRPr="00F54F6F" w:rsidRDefault="00DA1F61" w:rsidP="00DA1F61"/>
    <w:p w:rsidR="00DA1F61" w:rsidRDefault="00DA1F61" w:rsidP="00DA1F61">
      <w:pPr>
        <w:pStyle w:val="Heading1"/>
        <w:spacing w:after="0"/>
      </w:pPr>
      <w:bookmarkStart w:id="4" w:name="_Toc331005283"/>
      <w:bookmarkStart w:id="5" w:name="_Toc427898868"/>
      <w:bookmarkStart w:id="6" w:name="_Toc458419799"/>
      <w:r w:rsidRPr="00B7685B">
        <w:t>DAFTAR GAMBAR</w:t>
      </w:r>
      <w:bookmarkEnd w:id="4"/>
      <w:bookmarkEnd w:id="5"/>
      <w:bookmarkEnd w:id="6"/>
    </w:p>
    <w:p w:rsidR="005919E6" w:rsidRPr="005919E6" w:rsidRDefault="005919E6" w:rsidP="005919E6"/>
    <w:p w:rsidR="005919E6" w:rsidRPr="00ED127D" w:rsidRDefault="005919E6" w:rsidP="005919E6">
      <w:pPr>
        <w:pStyle w:val="DaftarIlustrasi"/>
        <w:numPr>
          <w:ilvl w:val="0"/>
          <w:numId w:val="40"/>
        </w:numPr>
        <w:tabs>
          <w:tab w:val="left" w:pos="450"/>
        </w:tabs>
        <w:ind w:left="540" w:hanging="270"/>
        <w:rPr>
          <w:noProof/>
        </w:rPr>
      </w:pPr>
      <w:r>
        <w:t>Metodologi penelitian</w:t>
      </w:r>
      <w:r w:rsidRPr="00ED127D">
        <w:rPr>
          <w:noProof/>
        </w:rPr>
        <w:fldChar w:fldCharType="begin"/>
      </w:r>
      <w:r>
        <w:rPr>
          <w:noProof/>
        </w:rPr>
        <w:instrText xml:space="preserve"> TOC \h \z \a "Tabel" </w:instrText>
      </w:r>
      <w:r w:rsidRPr="00ED127D">
        <w:rPr>
          <w:noProof/>
        </w:rPr>
        <w:fldChar w:fldCharType="separate"/>
      </w:r>
      <w:hyperlink r:id="rId15" w:anchor="_Toc330897740" w:history="1">
        <w:r>
          <w:rPr>
            <w:noProof/>
            <w:webHidden/>
          </w:rPr>
          <w:tab/>
        </w:r>
      </w:hyperlink>
      <w:r>
        <w:rPr>
          <w:noProof/>
        </w:rPr>
        <w:t>3</w:t>
      </w:r>
    </w:p>
    <w:p w:rsidR="005919E6" w:rsidRDefault="003507ED" w:rsidP="005919E6">
      <w:pPr>
        <w:pStyle w:val="DaftarIlustrasi"/>
        <w:numPr>
          <w:ilvl w:val="0"/>
          <w:numId w:val="1"/>
        </w:numPr>
        <w:ind w:left="450" w:hanging="166"/>
        <w:rPr>
          <w:noProof/>
        </w:rPr>
      </w:pPr>
      <w:hyperlink r:id="rId16" w:anchor="_Toc330897741" w:history="1">
        <w:r w:rsidR="005919E6">
          <w:t>Format dokumen produk online shop</w:t>
        </w:r>
        <w:r w:rsidR="005919E6">
          <w:rPr>
            <w:i/>
          </w:rPr>
          <w:t xml:space="preserve"> </w:t>
        </w:r>
        <w:r w:rsidR="005919E6">
          <w:t>Blibli.com</w:t>
        </w:r>
        <w:r w:rsidR="005919E6">
          <w:rPr>
            <w:noProof/>
            <w:webHidden/>
          </w:rPr>
          <w:tab/>
        </w:r>
      </w:hyperlink>
      <w:r w:rsidR="005919E6">
        <w:rPr>
          <w:noProof/>
        </w:rPr>
        <w:t>4</w:t>
      </w:r>
    </w:p>
    <w:p w:rsidR="00B1569D" w:rsidRPr="00ED127D" w:rsidRDefault="00B1569D" w:rsidP="005919E6">
      <w:pPr>
        <w:pStyle w:val="DaftarIlustrasi"/>
        <w:numPr>
          <w:ilvl w:val="0"/>
          <w:numId w:val="1"/>
        </w:numPr>
        <w:ind w:left="450" w:hanging="166"/>
        <w:rPr>
          <w:noProof/>
        </w:rPr>
      </w:pPr>
      <w:r>
        <w:rPr>
          <w:rFonts w:eastAsia="Calibri" w:cs="Calibri"/>
        </w:rPr>
        <w:t>Contoh dokumen produk Blibli.com</w:t>
      </w:r>
      <w:r>
        <w:rPr>
          <w:rFonts w:eastAsia="Calibri" w:cs="Calibri"/>
        </w:rPr>
        <w:tab/>
        <w:t>4</w:t>
      </w:r>
    </w:p>
    <w:p w:rsidR="005919E6" w:rsidRDefault="005919E6" w:rsidP="005919E6">
      <w:pPr>
        <w:pStyle w:val="DaftarIlustrasi"/>
        <w:numPr>
          <w:ilvl w:val="0"/>
          <w:numId w:val="1"/>
        </w:numPr>
        <w:ind w:left="450" w:hanging="166"/>
        <w:rPr>
          <w:noProof/>
        </w:rPr>
      </w:pPr>
      <w:r>
        <w:t xml:space="preserve">Tipe </w:t>
      </w:r>
      <w:r w:rsidRPr="00C02D8C">
        <w:t>analyzer</w:t>
      </w:r>
      <w:r>
        <w:rPr>
          <w:i/>
        </w:rPr>
        <w:t xml:space="preserve"> </w:t>
      </w:r>
      <w:r>
        <w:t>pada Apache Solr</w:t>
      </w:r>
      <w:r w:rsidR="00B1569D">
        <w:rPr>
          <w:noProof/>
        </w:rPr>
        <w:tab/>
        <w:t>7</w:t>
      </w:r>
    </w:p>
    <w:p w:rsidR="00B1569D" w:rsidRDefault="00B1569D" w:rsidP="00B1569D">
      <w:pPr>
        <w:pStyle w:val="DaftarIlustrasi"/>
        <w:numPr>
          <w:ilvl w:val="0"/>
          <w:numId w:val="1"/>
        </w:numPr>
        <w:ind w:left="450" w:hanging="166"/>
        <w:rPr>
          <w:noProof/>
        </w:rPr>
      </w:pPr>
      <w:r>
        <w:rPr>
          <w:noProof/>
        </w:rPr>
        <w:t xml:space="preserve">Struktur konsep </w:t>
      </w:r>
      <w:r>
        <w:rPr>
          <w:i/>
          <w:noProof/>
        </w:rPr>
        <w:t xml:space="preserve">online shop </w:t>
      </w:r>
      <w:r>
        <w:rPr>
          <w:noProof/>
        </w:rPr>
        <w:t>Blibli.com</w:t>
      </w:r>
      <w:r>
        <w:rPr>
          <w:noProof/>
        </w:rPr>
        <w:tab/>
        <w:t>8</w:t>
      </w:r>
    </w:p>
    <w:p w:rsidR="005A785A" w:rsidRPr="00ED127D" w:rsidRDefault="008C5A23" w:rsidP="005919E6">
      <w:pPr>
        <w:pStyle w:val="DaftarIlustrasi"/>
        <w:numPr>
          <w:ilvl w:val="0"/>
          <w:numId w:val="1"/>
        </w:numPr>
        <w:ind w:left="450" w:hanging="166"/>
        <w:rPr>
          <w:noProof/>
        </w:rPr>
      </w:pPr>
      <w:r>
        <w:rPr>
          <w:noProof/>
        </w:rPr>
        <w:t xml:space="preserve">Struktur </w:t>
      </w:r>
      <w:r>
        <w:rPr>
          <w:i/>
          <w:noProof/>
        </w:rPr>
        <w:t xml:space="preserve">XML </w:t>
      </w:r>
      <w:r>
        <w:rPr>
          <w:noProof/>
        </w:rPr>
        <w:t>yang dihasilkan</w:t>
      </w:r>
      <w:r w:rsidR="00B1569D">
        <w:rPr>
          <w:noProof/>
        </w:rPr>
        <w:tab/>
        <w:t>12</w:t>
      </w:r>
    </w:p>
    <w:p w:rsidR="005919E6" w:rsidRDefault="00B1569D" w:rsidP="005919E6">
      <w:pPr>
        <w:pStyle w:val="DaftarIlustrasi"/>
        <w:numPr>
          <w:ilvl w:val="0"/>
          <w:numId w:val="1"/>
        </w:numPr>
        <w:ind w:left="450" w:hanging="166"/>
        <w:rPr>
          <w:noProof/>
        </w:rPr>
      </w:pPr>
      <w:r>
        <w:rPr>
          <w:szCs w:val="24"/>
        </w:rPr>
        <w:t>Skema konsep Apache Solr Blibli.com</w:t>
      </w:r>
      <w:r w:rsidR="005919E6" w:rsidRPr="00ED127D">
        <w:rPr>
          <w:noProof/>
        </w:rPr>
        <w:tab/>
        <w:t>1</w:t>
      </w:r>
      <w:r>
        <w:rPr>
          <w:noProof/>
        </w:rPr>
        <w:t>2</w:t>
      </w:r>
    </w:p>
    <w:p w:rsidR="00C01D06" w:rsidRDefault="004E5E81" w:rsidP="00B1569D">
      <w:pPr>
        <w:pStyle w:val="DaftarIlustrasi"/>
        <w:numPr>
          <w:ilvl w:val="0"/>
          <w:numId w:val="1"/>
        </w:numPr>
        <w:ind w:left="450" w:hanging="166"/>
        <w:rPr>
          <w:noProof/>
        </w:rPr>
      </w:pPr>
      <w:r>
        <w:t xml:space="preserve">Implementasi algoritma </w:t>
      </w:r>
      <w:r>
        <w:rPr>
          <w:i/>
        </w:rPr>
        <w:t>brute force</w:t>
      </w:r>
      <w:r w:rsidR="00B1569D">
        <w:rPr>
          <w:noProof/>
        </w:rPr>
        <w:tab/>
        <w:t>13</w:t>
      </w:r>
    </w:p>
    <w:p w:rsidR="005919E6" w:rsidRDefault="005919E6" w:rsidP="005919E6">
      <w:pPr>
        <w:pStyle w:val="DaftarIlustrasi"/>
        <w:numPr>
          <w:ilvl w:val="0"/>
          <w:numId w:val="1"/>
        </w:numPr>
        <w:ind w:left="450" w:hanging="166"/>
        <w:rPr>
          <w:noProof/>
        </w:rPr>
      </w:pPr>
      <w:r w:rsidRPr="00180BB5">
        <w:t>Use case diagram tool</w:t>
      </w:r>
      <w:r>
        <w:t xml:space="preserve"> evaluasi</w:t>
      </w:r>
      <w:r w:rsidR="00B1569D">
        <w:rPr>
          <w:noProof/>
        </w:rPr>
        <w:tab/>
        <w:t>14</w:t>
      </w:r>
    </w:p>
    <w:p w:rsidR="005919E6" w:rsidRPr="009A134E" w:rsidRDefault="004D0440" w:rsidP="005919E6">
      <w:pPr>
        <w:pStyle w:val="DaftarIlustrasi"/>
        <w:numPr>
          <w:ilvl w:val="0"/>
          <w:numId w:val="1"/>
        </w:numPr>
        <w:ind w:left="450" w:hanging="166"/>
        <w:rPr>
          <w:noProof/>
          <w:color w:val="000000" w:themeColor="text1"/>
        </w:rPr>
      </w:pPr>
      <w:r w:rsidRPr="009A134E">
        <w:rPr>
          <w:rFonts w:eastAsia="Times New Roman" w:cs="Times New Roman"/>
          <w:color w:val="000000" w:themeColor="text1"/>
          <w:szCs w:val="24"/>
          <w:lang w:eastAsia="id-ID"/>
        </w:rPr>
        <w:t xml:space="preserve">Grafik perbandingan nilai </w:t>
      </w:r>
      <w:r w:rsidRPr="009A134E">
        <w:rPr>
          <w:rFonts w:eastAsia="Times New Roman" w:cs="Times New Roman"/>
          <w:i/>
          <w:color w:val="000000" w:themeColor="text1"/>
          <w:szCs w:val="24"/>
          <w:lang w:eastAsia="id-ID"/>
        </w:rPr>
        <w:t>average interpolation precision</w:t>
      </w:r>
      <w:r w:rsidR="00B1569D">
        <w:rPr>
          <w:noProof/>
          <w:color w:val="000000" w:themeColor="text1"/>
        </w:rPr>
        <w:tab/>
        <w:t>17</w:t>
      </w:r>
    </w:p>
    <w:p w:rsidR="005919E6" w:rsidRPr="009A134E" w:rsidRDefault="005919E6" w:rsidP="00B1569D">
      <w:pPr>
        <w:pStyle w:val="DaftarIlustrasi"/>
        <w:numPr>
          <w:ilvl w:val="0"/>
          <w:numId w:val="0"/>
        </w:numPr>
        <w:rPr>
          <w:noProof/>
          <w:color w:val="000000" w:themeColor="text1"/>
        </w:rPr>
      </w:pPr>
    </w:p>
    <w:p w:rsidR="00DA1F61" w:rsidRPr="00203CD6" w:rsidRDefault="005919E6" w:rsidP="005919E6">
      <w:r w:rsidRPr="00ED127D">
        <w:rPr>
          <w:noProof/>
        </w:rPr>
        <w:fldChar w:fldCharType="end"/>
      </w:r>
    </w:p>
    <w:p w:rsidR="00DA1F61" w:rsidRPr="00F54F6F" w:rsidRDefault="00DA1F61" w:rsidP="005919E6">
      <w:pPr>
        <w:pStyle w:val="DaftarIlustrasi"/>
        <w:numPr>
          <w:ilvl w:val="0"/>
          <w:numId w:val="0"/>
        </w:numPr>
      </w:pPr>
    </w:p>
    <w:p w:rsidR="00DA1F61" w:rsidRDefault="00DA1F61" w:rsidP="00DA1F61">
      <w:pPr>
        <w:pStyle w:val="Heading1"/>
        <w:spacing w:after="0"/>
      </w:pPr>
      <w:bookmarkStart w:id="7" w:name="_Toc331005284"/>
      <w:bookmarkStart w:id="8" w:name="_Toc427898869"/>
      <w:bookmarkStart w:id="9" w:name="_Toc458419800"/>
      <w:r w:rsidRPr="00B7685B">
        <w:t>DAFTAR LAMPIRAN</w:t>
      </w:r>
      <w:bookmarkEnd w:id="7"/>
      <w:bookmarkEnd w:id="8"/>
      <w:bookmarkEnd w:id="9"/>
    </w:p>
    <w:p w:rsidR="00DA1F61" w:rsidRPr="00203CD6" w:rsidRDefault="00DA1F61" w:rsidP="00DA1F61"/>
    <w:p w:rsidR="00701DCA" w:rsidRDefault="00DA1F61" w:rsidP="004649AB">
      <w:pPr>
        <w:pStyle w:val="TableofFigures"/>
        <w:numPr>
          <w:ilvl w:val="0"/>
          <w:numId w:val="45"/>
        </w:numPr>
        <w:tabs>
          <w:tab w:val="right" w:pos="7928"/>
        </w:tabs>
        <w:ind w:left="540" w:hanging="450"/>
        <w:rPr>
          <w:rStyle w:val="Hyperlink"/>
          <w:noProof/>
        </w:rPr>
      </w:pPr>
      <w:r>
        <w:rPr>
          <w:b/>
          <w:sz w:val="28"/>
        </w:rPr>
        <w:fldChar w:fldCharType="begin"/>
      </w:r>
      <w:r w:rsidRPr="00B0382B">
        <w:rPr>
          <w:b/>
          <w:sz w:val="28"/>
        </w:rPr>
        <w:instrText xml:space="preserve"> TOC \h \z \a "Lampiran" </w:instrText>
      </w:r>
      <w:r>
        <w:rPr>
          <w:b/>
          <w:sz w:val="28"/>
        </w:rPr>
        <w:fldChar w:fldCharType="separate"/>
      </w:r>
      <w:hyperlink w:anchor="_Toc458419714" w:history="1">
        <w:r w:rsidR="00701DCA" w:rsidRPr="00BA1684">
          <w:rPr>
            <w:rStyle w:val="Hyperlink"/>
            <w:noProof/>
          </w:rPr>
          <w:t xml:space="preserve">Daftar </w:t>
        </w:r>
        <w:r w:rsidR="00701DCA" w:rsidRPr="008A162B">
          <w:rPr>
            <w:rStyle w:val="Hyperlink"/>
            <w:i/>
            <w:noProof/>
          </w:rPr>
          <w:t>stopwords</w:t>
        </w:r>
        <w:r w:rsidR="00701DCA">
          <w:rPr>
            <w:noProof/>
            <w:webHidden/>
          </w:rPr>
          <w:tab/>
        </w:r>
        <w:r w:rsidR="00701DCA">
          <w:rPr>
            <w:noProof/>
            <w:webHidden/>
          </w:rPr>
          <w:fldChar w:fldCharType="begin"/>
        </w:r>
        <w:r w:rsidR="00701DCA">
          <w:rPr>
            <w:noProof/>
            <w:webHidden/>
          </w:rPr>
          <w:instrText xml:space="preserve"> PAGEREF _Toc458419714 \h </w:instrText>
        </w:r>
        <w:r w:rsidR="00701DCA">
          <w:rPr>
            <w:noProof/>
            <w:webHidden/>
          </w:rPr>
        </w:r>
        <w:r w:rsidR="00701DCA">
          <w:rPr>
            <w:noProof/>
            <w:webHidden/>
          </w:rPr>
          <w:fldChar w:fldCharType="separate"/>
        </w:r>
        <w:r w:rsidR="00F87843">
          <w:rPr>
            <w:noProof/>
            <w:webHidden/>
          </w:rPr>
          <w:t>21</w:t>
        </w:r>
        <w:r w:rsidR="00701DCA">
          <w:rPr>
            <w:noProof/>
            <w:webHidden/>
          </w:rPr>
          <w:fldChar w:fldCharType="end"/>
        </w:r>
      </w:hyperlink>
    </w:p>
    <w:p w:rsidR="004649AB" w:rsidRDefault="004649AB" w:rsidP="004649AB">
      <w:pPr>
        <w:pStyle w:val="ListParagraph"/>
        <w:numPr>
          <w:ilvl w:val="0"/>
          <w:numId w:val="45"/>
        </w:numPr>
        <w:ind w:left="540" w:hanging="450"/>
      </w:pPr>
      <w:r>
        <w:t xml:space="preserve">Koleksi kueri </w:t>
      </w:r>
      <w:r>
        <w:tab/>
      </w:r>
      <w:r>
        <w:tab/>
      </w:r>
      <w:r>
        <w:tab/>
      </w:r>
      <w:r>
        <w:tab/>
      </w:r>
      <w:r>
        <w:tab/>
      </w:r>
      <w:r>
        <w:tab/>
      </w:r>
      <w:r>
        <w:tab/>
        <w:t xml:space="preserve">           23</w:t>
      </w:r>
    </w:p>
    <w:p w:rsidR="004649AB" w:rsidRDefault="004649AB" w:rsidP="004649AB">
      <w:pPr>
        <w:pStyle w:val="ListParagraph"/>
        <w:numPr>
          <w:ilvl w:val="0"/>
          <w:numId w:val="45"/>
        </w:numPr>
        <w:ind w:left="540" w:hanging="450"/>
      </w:pPr>
      <w:r>
        <w:t>Desain antarmuka</w:t>
      </w:r>
      <w:r>
        <w:tab/>
      </w:r>
      <w:r>
        <w:tab/>
      </w:r>
      <w:r>
        <w:tab/>
      </w:r>
      <w:r>
        <w:tab/>
      </w:r>
      <w:r>
        <w:tab/>
      </w:r>
      <w:r>
        <w:tab/>
        <w:t xml:space="preserve">           24</w:t>
      </w:r>
    </w:p>
    <w:p w:rsidR="004649AB" w:rsidRDefault="004649AB" w:rsidP="004649AB">
      <w:pPr>
        <w:pStyle w:val="ListParagraph"/>
        <w:numPr>
          <w:ilvl w:val="0"/>
          <w:numId w:val="45"/>
        </w:numPr>
        <w:ind w:left="540" w:hanging="450"/>
      </w:pPr>
      <w:r>
        <w:rPr>
          <w:i/>
        </w:rPr>
        <w:t xml:space="preserve">Precision </w:t>
      </w:r>
      <w:r>
        <w:t xml:space="preserve">tiap kueri       </w:t>
      </w:r>
      <w:r>
        <w:tab/>
      </w:r>
      <w:r>
        <w:tab/>
      </w:r>
      <w:r>
        <w:tab/>
      </w:r>
      <w:r>
        <w:tab/>
      </w:r>
      <w:r>
        <w:tab/>
      </w:r>
      <w:r>
        <w:tab/>
        <w:t xml:space="preserve">           26</w:t>
      </w:r>
    </w:p>
    <w:p w:rsidR="00CA4A77" w:rsidRDefault="00B1569D" w:rsidP="004649AB">
      <w:pPr>
        <w:pStyle w:val="ListParagraph"/>
        <w:numPr>
          <w:ilvl w:val="0"/>
          <w:numId w:val="45"/>
        </w:numPr>
        <w:ind w:left="540" w:hanging="450"/>
      </w:pPr>
      <w:r>
        <w:rPr>
          <w:rFonts w:cs="Times New Roman"/>
          <w:szCs w:val="24"/>
        </w:rPr>
        <w:t>Grafik bobot konsep berdasarkan MAP</w:t>
      </w:r>
      <w:r w:rsidR="008D0D8B">
        <w:rPr>
          <w:rFonts w:cs="Times New Roman"/>
          <w:szCs w:val="24"/>
        </w:rPr>
        <w:tab/>
      </w:r>
      <w:r w:rsidR="008D0D8B">
        <w:rPr>
          <w:rFonts w:cs="Times New Roman"/>
          <w:szCs w:val="24"/>
        </w:rPr>
        <w:tab/>
      </w:r>
      <w:r w:rsidR="008D0D8B">
        <w:rPr>
          <w:rFonts w:cs="Times New Roman"/>
          <w:szCs w:val="24"/>
        </w:rPr>
        <w:tab/>
      </w:r>
      <w:r w:rsidR="008D0D8B">
        <w:rPr>
          <w:rFonts w:cs="Times New Roman"/>
          <w:szCs w:val="24"/>
        </w:rPr>
        <w:tab/>
        <w:t xml:space="preserve">           27</w:t>
      </w:r>
    </w:p>
    <w:p w:rsidR="00984541" w:rsidRPr="00984541" w:rsidRDefault="00DA1F61" w:rsidP="004649AB">
      <w:pPr>
        <w:ind w:left="540" w:hanging="450"/>
      </w:pPr>
      <w:r>
        <w:rPr>
          <w:b/>
          <w:sz w:val="28"/>
        </w:rPr>
        <w:fldChar w:fldCharType="end"/>
      </w:r>
    </w:p>
    <w:p w:rsidR="00262611" w:rsidRDefault="00262611" w:rsidP="00B43495">
      <w:pPr>
        <w:pStyle w:val="TableofFigures"/>
        <w:tabs>
          <w:tab w:val="right" w:pos="7928"/>
        </w:tabs>
        <w:ind w:left="511" w:hanging="227"/>
      </w:pPr>
    </w:p>
    <w:p w:rsidR="00262611" w:rsidRDefault="00262611" w:rsidP="00B43495">
      <w:pPr>
        <w:pStyle w:val="TableofFigures"/>
        <w:tabs>
          <w:tab w:val="right" w:pos="7928"/>
        </w:tabs>
        <w:ind w:left="511" w:hanging="227"/>
      </w:pPr>
    </w:p>
    <w:p w:rsidR="00262611" w:rsidRDefault="00262611" w:rsidP="00B43495">
      <w:pPr>
        <w:pStyle w:val="TableofFigures"/>
        <w:tabs>
          <w:tab w:val="right" w:pos="7928"/>
        </w:tabs>
        <w:ind w:left="511" w:hanging="227"/>
      </w:pPr>
    </w:p>
    <w:p w:rsidR="00262611" w:rsidRDefault="00262611" w:rsidP="00B43495">
      <w:pPr>
        <w:pStyle w:val="TableofFigures"/>
        <w:tabs>
          <w:tab w:val="right" w:pos="7928"/>
        </w:tabs>
        <w:ind w:left="511" w:hanging="227"/>
      </w:pPr>
    </w:p>
    <w:p w:rsidR="00262611" w:rsidRDefault="00262611" w:rsidP="00B43495">
      <w:pPr>
        <w:pStyle w:val="TableofFigures"/>
        <w:tabs>
          <w:tab w:val="right" w:pos="7928"/>
        </w:tabs>
        <w:ind w:left="511" w:hanging="227"/>
      </w:pPr>
    </w:p>
    <w:p w:rsidR="00262611" w:rsidRDefault="00262611" w:rsidP="00B43495">
      <w:pPr>
        <w:pStyle w:val="TableofFigures"/>
        <w:tabs>
          <w:tab w:val="right" w:pos="7928"/>
        </w:tabs>
        <w:ind w:left="511" w:hanging="227"/>
      </w:pPr>
    </w:p>
    <w:p w:rsidR="00262611" w:rsidRDefault="00262611" w:rsidP="00B43495">
      <w:pPr>
        <w:pStyle w:val="TableofFigures"/>
        <w:tabs>
          <w:tab w:val="right" w:pos="7928"/>
        </w:tabs>
        <w:ind w:left="511" w:hanging="227"/>
      </w:pPr>
    </w:p>
    <w:p w:rsidR="00262611" w:rsidRDefault="00262611" w:rsidP="00B43495">
      <w:pPr>
        <w:pStyle w:val="TableofFigures"/>
        <w:tabs>
          <w:tab w:val="right" w:pos="7928"/>
        </w:tabs>
        <w:ind w:left="511" w:hanging="227"/>
      </w:pPr>
    </w:p>
    <w:p w:rsidR="0005366E" w:rsidRDefault="0005366E" w:rsidP="0005366E"/>
    <w:p w:rsidR="0005366E" w:rsidRDefault="0005366E" w:rsidP="0005366E"/>
    <w:p w:rsidR="00537429" w:rsidRDefault="00537429" w:rsidP="00D30AB5">
      <w:pPr>
        <w:ind w:firstLine="0"/>
      </w:pPr>
    </w:p>
    <w:p w:rsidR="002A32FD" w:rsidRDefault="00785881" w:rsidP="00B43495">
      <w:pPr>
        <w:pStyle w:val="TableofFigures"/>
        <w:tabs>
          <w:tab w:val="right" w:pos="7928"/>
        </w:tabs>
        <w:ind w:left="511" w:hanging="227"/>
        <w:sectPr w:rsidR="002A32FD" w:rsidSect="00077FBB">
          <w:pgSz w:w="11907" w:h="16839" w:code="9"/>
          <w:pgMar w:top="1701" w:right="1701" w:bottom="1701" w:left="1701" w:header="720" w:footer="720" w:gutter="567"/>
          <w:pgNumType w:fmt="lowerRoman" w:start="1"/>
          <w:cols w:space="720"/>
          <w:docGrid w:linePitch="360"/>
        </w:sectPr>
      </w:pPr>
      <w:r>
        <w:fldChar w:fldCharType="begin"/>
      </w:r>
      <w:r w:rsidR="00715C50">
        <w:instrText xml:space="preserve"> TOC \a "Lampiran" </w:instrText>
      </w:r>
      <w:r>
        <w:fldChar w:fldCharType="end"/>
      </w:r>
    </w:p>
    <w:p w:rsidR="000F08C7" w:rsidRPr="001075B8" w:rsidRDefault="000F08C7" w:rsidP="001075B8">
      <w:pPr>
        <w:pStyle w:val="Heading1"/>
      </w:pPr>
      <w:bookmarkStart w:id="10" w:name="_Toc330535261"/>
      <w:bookmarkStart w:id="11" w:name="_Toc330535323"/>
      <w:bookmarkStart w:id="12" w:name="_Toc330535349"/>
      <w:bookmarkStart w:id="13" w:name="_Toc330964701"/>
      <w:bookmarkStart w:id="14" w:name="_Toc427898870"/>
      <w:bookmarkStart w:id="15" w:name="_Toc454452396"/>
      <w:bookmarkStart w:id="16" w:name="_Toc458419801"/>
      <w:r w:rsidRPr="001075B8">
        <w:lastRenderedPageBreak/>
        <w:t>PENDAHULUAN</w:t>
      </w:r>
      <w:bookmarkEnd w:id="10"/>
      <w:bookmarkEnd w:id="11"/>
      <w:bookmarkEnd w:id="12"/>
      <w:bookmarkEnd w:id="13"/>
      <w:bookmarkEnd w:id="14"/>
      <w:bookmarkEnd w:id="15"/>
      <w:bookmarkEnd w:id="16"/>
    </w:p>
    <w:p w:rsidR="00C04650" w:rsidRPr="00357B6B" w:rsidRDefault="00146CBE" w:rsidP="001075B8">
      <w:pPr>
        <w:pStyle w:val="Heading2"/>
      </w:pPr>
      <w:bookmarkStart w:id="17" w:name="_Toc427898871"/>
      <w:bookmarkStart w:id="18" w:name="_Toc454452397"/>
      <w:bookmarkStart w:id="19" w:name="_Toc458419802"/>
      <w:r>
        <w:t>Latar Belakang</w:t>
      </w:r>
      <w:bookmarkEnd w:id="17"/>
      <w:bookmarkEnd w:id="18"/>
      <w:bookmarkEnd w:id="19"/>
    </w:p>
    <w:p w:rsidR="007B77D6" w:rsidRDefault="00C81E1B" w:rsidP="007B77D6">
      <w:pPr>
        <w:ind w:firstLine="720"/>
        <w:rPr>
          <w:color w:val="000000"/>
        </w:rPr>
      </w:pPr>
      <w:r>
        <w:rPr>
          <w:i/>
          <w:color w:val="000000"/>
        </w:rPr>
        <w:t>E-commerce</w:t>
      </w:r>
      <w:r w:rsidR="00AB1E2B">
        <w:rPr>
          <w:i/>
          <w:color w:val="000000"/>
        </w:rPr>
        <w:t xml:space="preserve"> </w:t>
      </w:r>
      <w:r w:rsidR="00AB1E2B">
        <w:rPr>
          <w:color w:val="000000"/>
        </w:rPr>
        <w:t xml:space="preserve">atau </w:t>
      </w:r>
      <w:r w:rsidR="00AB1E2B">
        <w:rPr>
          <w:i/>
          <w:color w:val="000000"/>
        </w:rPr>
        <w:t xml:space="preserve">online shop </w:t>
      </w:r>
      <w:r w:rsidR="00B80D76">
        <w:rPr>
          <w:color w:val="000000"/>
        </w:rPr>
        <w:t xml:space="preserve">merupakan </w:t>
      </w:r>
      <w:r w:rsidR="00DC58B0">
        <w:rPr>
          <w:color w:val="000000"/>
        </w:rPr>
        <w:t>bidang usaha yang lebih menekankan pada penggunaan teknologi informasi dan komunikasi (</w:t>
      </w:r>
      <w:r w:rsidR="00CF48EB">
        <w:rPr>
          <w:color w:val="000000"/>
        </w:rPr>
        <w:t>TIK) dalam trans</w:t>
      </w:r>
      <w:r w:rsidR="00DC58B0">
        <w:rPr>
          <w:color w:val="000000"/>
        </w:rPr>
        <w:t>a</w:t>
      </w:r>
      <w:r w:rsidR="00CF48EB">
        <w:rPr>
          <w:color w:val="000000"/>
        </w:rPr>
        <w:t>k</w:t>
      </w:r>
      <w:r w:rsidR="00E613BE">
        <w:rPr>
          <w:color w:val="000000"/>
        </w:rPr>
        <w:t>si antarbisnis, antarorganisasi</w:t>
      </w:r>
      <w:r w:rsidR="00DC58B0">
        <w:rPr>
          <w:color w:val="000000"/>
        </w:rPr>
        <w:t xml:space="preserve"> dan transaksi antara bisnis dengan konsumen</w:t>
      </w:r>
      <w:r w:rsidR="00AB1E2B">
        <w:rPr>
          <w:color w:val="000000"/>
        </w:rPr>
        <w:t xml:space="preserve">. </w:t>
      </w:r>
      <w:r w:rsidR="00036305" w:rsidRPr="00036305">
        <w:rPr>
          <w:i/>
          <w:color w:val="000000"/>
        </w:rPr>
        <w:t>E-commerce</w:t>
      </w:r>
      <w:r w:rsidR="006D5E5B" w:rsidRPr="006D5E5B">
        <w:rPr>
          <w:color w:val="000000"/>
        </w:rPr>
        <w:t xml:space="preserve"> menawarkan kemudahan dalam melakukan transaksi jual-bel</w:t>
      </w:r>
      <w:r w:rsidR="00CF3A30">
        <w:rPr>
          <w:color w:val="000000"/>
        </w:rPr>
        <w:t xml:space="preserve">i, salah satunya berupa </w:t>
      </w:r>
      <w:r w:rsidR="00036305" w:rsidRPr="00036305">
        <w:rPr>
          <w:i/>
          <w:color w:val="000000"/>
        </w:rPr>
        <w:t>search engine</w:t>
      </w:r>
      <w:r w:rsidR="006D5E5B" w:rsidRPr="006D5E5B">
        <w:rPr>
          <w:color w:val="000000"/>
        </w:rPr>
        <w:t xml:space="preserve"> atau mesin pencari. Dengan adanya mesin pencari, pengunjung situs </w:t>
      </w:r>
      <w:r w:rsidR="00036305" w:rsidRPr="00036305">
        <w:rPr>
          <w:i/>
          <w:color w:val="000000"/>
        </w:rPr>
        <w:t>online shop</w:t>
      </w:r>
      <w:r w:rsidR="006D5E5B" w:rsidRPr="006D5E5B">
        <w:rPr>
          <w:color w:val="000000"/>
        </w:rPr>
        <w:t xml:space="preserve"> dapat melakukan pencar</w:t>
      </w:r>
      <w:r w:rsidR="006C7FDE">
        <w:rPr>
          <w:color w:val="000000"/>
        </w:rPr>
        <w:t>ian terhadap produk yang di</w:t>
      </w:r>
      <w:r w:rsidR="006D5E5B" w:rsidRPr="006D5E5B">
        <w:rPr>
          <w:color w:val="000000"/>
        </w:rPr>
        <w:t xml:space="preserve">inginkan </w:t>
      </w:r>
      <w:r w:rsidR="002C4289">
        <w:rPr>
          <w:color w:val="000000"/>
        </w:rPr>
        <w:t>dan dapat mengakses informasi yang berkaitan dengan barang-barang dan layanan mereka</w:t>
      </w:r>
      <w:r w:rsidR="00B80D76">
        <w:rPr>
          <w:color w:val="000000"/>
        </w:rPr>
        <w:t>,</w:t>
      </w:r>
      <w:r w:rsidR="002C4289">
        <w:rPr>
          <w:color w:val="000000"/>
        </w:rPr>
        <w:t xml:space="preserve"> sehingga pada akhirnya melakukan pembelian terhadap barang tersebut (Munandar 2011</w:t>
      </w:r>
      <w:r w:rsidR="006D5E5B" w:rsidRPr="006D5E5B">
        <w:rPr>
          <w:color w:val="000000"/>
        </w:rPr>
        <w:t xml:space="preserve">). Platform pencarian yang banyak digunakan </w:t>
      </w:r>
      <w:r w:rsidR="00036305" w:rsidRPr="00036305">
        <w:rPr>
          <w:i/>
          <w:color w:val="000000"/>
        </w:rPr>
        <w:t>online shop</w:t>
      </w:r>
      <w:r w:rsidR="006D5E5B" w:rsidRPr="006D5E5B">
        <w:rPr>
          <w:color w:val="000000"/>
        </w:rPr>
        <w:t xml:space="preserve"> adalah Apache Solr. Apache Solr adalah mesin pencari yang dibuat untuk skala enterprise, memiliki kemampuan pencarian secara cepat, dan memiliki skalabilitas yang tinggi yang dibangun menggunakan Apache Lucene (Shahi 2015).</w:t>
      </w:r>
    </w:p>
    <w:p w:rsidR="006D5E5B" w:rsidRPr="006D5E5B" w:rsidRDefault="006D5E5B" w:rsidP="006D5E5B">
      <w:pPr>
        <w:ind w:firstLine="720"/>
        <w:rPr>
          <w:color w:val="000000"/>
        </w:rPr>
      </w:pPr>
      <w:r w:rsidRPr="006D5E5B">
        <w:rPr>
          <w:color w:val="000000"/>
        </w:rPr>
        <w:t>Menemukan informasi yang tepat dalam koleksi dokumen yang besar merupakan hal yang sulit. Ke</w:t>
      </w:r>
      <w:r w:rsidR="002C2FB7">
        <w:rPr>
          <w:color w:val="000000"/>
        </w:rPr>
        <w:t>sulitan tersebut disebabkan</w:t>
      </w:r>
      <w:r w:rsidRPr="006D5E5B">
        <w:rPr>
          <w:color w:val="000000"/>
        </w:rPr>
        <w:t xml:space="preserve"> banyaknya mesin pencari yang menggunakan metode pencarian berbasis </w:t>
      </w:r>
      <w:r w:rsidR="00D16772">
        <w:rPr>
          <w:i/>
          <w:color w:val="000000"/>
        </w:rPr>
        <w:t>keyword</w:t>
      </w:r>
      <w:r w:rsidR="005E0C7B">
        <w:rPr>
          <w:i/>
          <w:color w:val="000000"/>
        </w:rPr>
        <w:t xml:space="preserve"> </w:t>
      </w:r>
      <w:r w:rsidR="00D16772">
        <w:rPr>
          <w:color w:val="000000"/>
        </w:rPr>
        <w:t>(</w:t>
      </w:r>
      <w:r w:rsidR="00391CB1">
        <w:rPr>
          <w:color w:val="000000"/>
        </w:rPr>
        <w:t>Haav dan Lubi</w:t>
      </w:r>
      <w:r w:rsidR="00D16772">
        <w:rPr>
          <w:i/>
          <w:color w:val="000000"/>
        </w:rPr>
        <w:t xml:space="preserve"> </w:t>
      </w:r>
      <w:r w:rsidR="00D16772">
        <w:rPr>
          <w:color w:val="000000"/>
        </w:rPr>
        <w:t>2005).</w:t>
      </w:r>
      <w:r w:rsidR="001743C6">
        <w:rPr>
          <w:color w:val="000000"/>
        </w:rPr>
        <w:t xml:space="preserve"> </w:t>
      </w:r>
      <w:r w:rsidR="00B903F6">
        <w:rPr>
          <w:color w:val="000000"/>
        </w:rPr>
        <w:t>Pada m</w:t>
      </w:r>
      <w:r w:rsidR="001743C6">
        <w:rPr>
          <w:color w:val="000000"/>
        </w:rPr>
        <w:t xml:space="preserve">etode pencarian berbasis </w:t>
      </w:r>
      <w:r w:rsidR="001743C6">
        <w:rPr>
          <w:i/>
          <w:color w:val="000000"/>
        </w:rPr>
        <w:t>keyword</w:t>
      </w:r>
      <w:r w:rsidR="00B903F6">
        <w:rPr>
          <w:i/>
          <w:color w:val="000000"/>
        </w:rPr>
        <w:t>,</w:t>
      </w:r>
      <w:r w:rsidR="00191A72">
        <w:rPr>
          <w:color w:val="000000"/>
        </w:rPr>
        <w:t xml:space="preserve"> daftar </w:t>
      </w:r>
      <w:r w:rsidR="0042668F">
        <w:rPr>
          <w:i/>
          <w:color w:val="000000"/>
        </w:rPr>
        <w:t>keyword</w:t>
      </w:r>
      <w:r w:rsidR="00191A72">
        <w:rPr>
          <w:color w:val="000000"/>
        </w:rPr>
        <w:t xml:space="preserve"> digunakan untuk menjelaskan konten dari</w:t>
      </w:r>
      <w:r w:rsidR="0042668F">
        <w:rPr>
          <w:color w:val="000000"/>
        </w:rPr>
        <w:t xml:space="preserve"> suatu dokumen</w:t>
      </w:r>
      <w:r w:rsidR="00184847">
        <w:rPr>
          <w:color w:val="000000"/>
        </w:rPr>
        <w:t xml:space="preserve"> dan tidak m</w:t>
      </w:r>
      <w:r w:rsidR="00FC278A">
        <w:rPr>
          <w:color w:val="000000"/>
        </w:rPr>
        <w:t>emiliki hubungan semantik antar</w:t>
      </w:r>
      <w:r w:rsidR="005D2BE3">
        <w:rPr>
          <w:color w:val="000000"/>
        </w:rPr>
        <w:t>-</w:t>
      </w:r>
      <w:r w:rsidR="00184847">
        <w:rPr>
          <w:i/>
          <w:color w:val="000000"/>
        </w:rPr>
        <w:t>keywords</w:t>
      </w:r>
      <w:r w:rsidR="00DD45F0">
        <w:rPr>
          <w:i/>
          <w:color w:val="000000"/>
        </w:rPr>
        <w:t>.</w:t>
      </w:r>
      <w:r w:rsidR="00E2112E">
        <w:rPr>
          <w:color w:val="000000"/>
        </w:rPr>
        <w:t xml:space="preserve"> Pada metode ini</w:t>
      </w:r>
      <w:r w:rsidR="00CF48EB">
        <w:rPr>
          <w:color w:val="000000"/>
        </w:rPr>
        <w:t>, hasil pencarian</w:t>
      </w:r>
      <w:r w:rsidR="008739D3">
        <w:rPr>
          <w:i/>
          <w:color w:val="000000"/>
        </w:rPr>
        <w:t xml:space="preserve"> </w:t>
      </w:r>
      <w:proofErr w:type="gramStart"/>
      <w:r w:rsidR="001743C6">
        <w:rPr>
          <w:color w:val="000000"/>
        </w:rPr>
        <w:t>akan</w:t>
      </w:r>
      <w:proofErr w:type="gramEnd"/>
      <w:r w:rsidRPr="006D5E5B">
        <w:rPr>
          <w:color w:val="000000"/>
        </w:rPr>
        <w:t xml:space="preserve"> memberikan dokumen sebagai jawaban jika terdapat </w:t>
      </w:r>
      <w:r w:rsidR="00D66F9C">
        <w:rPr>
          <w:i/>
          <w:color w:val="000000"/>
        </w:rPr>
        <w:t>keyword</w:t>
      </w:r>
      <w:r w:rsidR="00D66F9C">
        <w:rPr>
          <w:color w:val="000000"/>
        </w:rPr>
        <w:t xml:space="preserve"> yang </w:t>
      </w:r>
      <w:r w:rsidR="00A90CA0">
        <w:rPr>
          <w:color w:val="000000"/>
        </w:rPr>
        <w:t>sama</w:t>
      </w:r>
      <w:r w:rsidR="006644F8">
        <w:rPr>
          <w:color w:val="000000"/>
        </w:rPr>
        <w:t xml:space="preserve"> dengan </w:t>
      </w:r>
      <w:r w:rsidR="00ED0798">
        <w:rPr>
          <w:i/>
          <w:color w:val="000000"/>
        </w:rPr>
        <w:t>key</w:t>
      </w:r>
      <w:r w:rsidR="00B80D76">
        <w:rPr>
          <w:i/>
          <w:color w:val="000000"/>
        </w:rPr>
        <w:t xml:space="preserve">word </w:t>
      </w:r>
      <w:r w:rsidR="00B80D76">
        <w:rPr>
          <w:color w:val="000000"/>
        </w:rPr>
        <w:t>yang menjelaskan suatu dokumen dan</w:t>
      </w:r>
      <w:r w:rsidR="00A90CA0">
        <w:rPr>
          <w:color w:val="000000"/>
        </w:rPr>
        <w:t xml:space="preserve"> </w:t>
      </w:r>
      <w:r w:rsidR="00A90CA0">
        <w:rPr>
          <w:i/>
          <w:color w:val="000000"/>
        </w:rPr>
        <w:t>keyword</w:t>
      </w:r>
      <w:r w:rsidR="00B80D76">
        <w:rPr>
          <w:i/>
          <w:color w:val="000000"/>
        </w:rPr>
        <w:t xml:space="preserve"> </w:t>
      </w:r>
      <w:r w:rsidR="00B80D76">
        <w:rPr>
          <w:color w:val="000000"/>
        </w:rPr>
        <w:t>yang terdapat</w:t>
      </w:r>
      <w:r w:rsidR="00A90CA0">
        <w:rPr>
          <w:i/>
          <w:color w:val="000000"/>
        </w:rPr>
        <w:t xml:space="preserve"> </w:t>
      </w:r>
      <w:r w:rsidR="00A90CA0">
        <w:rPr>
          <w:color w:val="000000"/>
        </w:rPr>
        <w:t>pada kueri</w:t>
      </w:r>
      <w:r w:rsidR="00BA703A">
        <w:rPr>
          <w:color w:val="000000"/>
        </w:rPr>
        <w:t>.</w:t>
      </w:r>
      <w:r w:rsidR="00C86204">
        <w:rPr>
          <w:color w:val="000000"/>
        </w:rPr>
        <w:t xml:space="preserve"> Metode pencarian berbasis </w:t>
      </w:r>
      <w:r w:rsidR="00C86204">
        <w:rPr>
          <w:i/>
          <w:color w:val="000000"/>
        </w:rPr>
        <w:t xml:space="preserve">keyword </w:t>
      </w:r>
      <w:r w:rsidR="00C86204">
        <w:rPr>
          <w:color w:val="000000"/>
        </w:rPr>
        <w:t>memiliki kel</w:t>
      </w:r>
      <w:r w:rsidR="003528B6">
        <w:rPr>
          <w:color w:val="000000"/>
        </w:rPr>
        <w:t>emahan, yaitu efek pada kata polisemi dan efek</w:t>
      </w:r>
      <w:r w:rsidR="00576468">
        <w:rPr>
          <w:color w:val="000000"/>
        </w:rPr>
        <w:t xml:space="preserve"> pada kata homonim</w:t>
      </w:r>
      <w:r w:rsidR="00B459FB">
        <w:rPr>
          <w:color w:val="000000"/>
        </w:rPr>
        <w:t xml:space="preserve"> (</w:t>
      </w:r>
      <w:r w:rsidR="00251769">
        <w:rPr>
          <w:color w:val="000000"/>
        </w:rPr>
        <w:t>Krovertz 1997)</w:t>
      </w:r>
      <w:r w:rsidR="007100DA">
        <w:rPr>
          <w:color w:val="000000"/>
        </w:rPr>
        <w:t>. Efek pada kata p</w:t>
      </w:r>
      <w:r w:rsidR="00C50FE1">
        <w:rPr>
          <w:color w:val="000000"/>
        </w:rPr>
        <w:t>olisemi menyebabkan</w:t>
      </w:r>
      <w:r w:rsidRPr="006D5E5B">
        <w:rPr>
          <w:color w:val="000000"/>
        </w:rPr>
        <w:t xml:space="preserve"> dokumen</w:t>
      </w:r>
      <w:r w:rsidR="00C50FE1">
        <w:rPr>
          <w:color w:val="000000"/>
        </w:rPr>
        <w:t xml:space="preserve"> yang</w:t>
      </w:r>
      <w:r w:rsidRPr="006D5E5B">
        <w:rPr>
          <w:color w:val="000000"/>
        </w:rPr>
        <w:t xml:space="preserve"> t</w:t>
      </w:r>
      <w:r w:rsidR="00250C0C" w:rsidRPr="00250C0C">
        <w:rPr>
          <w:color w:val="000000"/>
        </w:rPr>
        <w:t>id</w:t>
      </w:r>
      <w:r w:rsidR="00C50FE1">
        <w:rPr>
          <w:color w:val="000000"/>
        </w:rPr>
        <w:t xml:space="preserve">ak relevan </w:t>
      </w:r>
      <w:r w:rsidRPr="006D5E5B">
        <w:rPr>
          <w:color w:val="000000"/>
        </w:rPr>
        <w:t>terambil</w:t>
      </w:r>
      <w:r w:rsidR="007B77D6">
        <w:rPr>
          <w:color w:val="000000"/>
        </w:rPr>
        <w:t xml:space="preserve"> karena kata yang terdapat pada kueri memiliki banyak makna</w:t>
      </w:r>
      <w:r w:rsidR="00B6744C">
        <w:rPr>
          <w:color w:val="000000"/>
        </w:rPr>
        <w:t>. Sementara itu,</w:t>
      </w:r>
      <w:r w:rsidR="00C50FE1">
        <w:rPr>
          <w:color w:val="000000"/>
        </w:rPr>
        <w:t xml:space="preserve"> efek pada kata homonim</w:t>
      </w:r>
      <w:r w:rsidRPr="006D5E5B">
        <w:rPr>
          <w:color w:val="000000"/>
        </w:rPr>
        <w:t xml:space="preserve"> </w:t>
      </w:r>
      <w:r w:rsidR="00C50FE1">
        <w:rPr>
          <w:color w:val="000000"/>
        </w:rPr>
        <w:t>menyebabkan</w:t>
      </w:r>
      <w:r w:rsidR="00036305">
        <w:rPr>
          <w:color w:val="000000"/>
        </w:rPr>
        <w:t xml:space="preserve"> dokumen </w:t>
      </w:r>
      <w:r w:rsidRPr="006D5E5B">
        <w:rPr>
          <w:color w:val="000000"/>
        </w:rPr>
        <w:t>relevan pada suatu koleksi dokumen yang t</w:t>
      </w:r>
      <w:r w:rsidR="00250C0C" w:rsidRPr="00250C0C">
        <w:rPr>
          <w:color w:val="000000"/>
        </w:rPr>
        <w:t>id</w:t>
      </w:r>
      <w:r w:rsidRPr="006D5E5B">
        <w:rPr>
          <w:color w:val="000000"/>
        </w:rPr>
        <w:t xml:space="preserve">ak terambil karena menggunakan kata yang </w:t>
      </w:r>
      <w:proofErr w:type="gramStart"/>
      <w:r w:rsidR="00501C2F">
        <w:rPr>
          <w:color w:val="000000"/>
        </w:rPr>
        <w:t>sama</w:t>
      </w:r>
      <w:proofErr w:type="gramEnd"/>
      <w:r w:rsidRPr="006D5E5B">
        <w:rPr>
          <w:color w:val="000000"/>
        </w:rPr>
        <w:t xml:space="preserve"> pada kata yang terdapat pada kueri</w:t>
      </w:r>
      <w:r w:rsidR="00501C2F">
        <w:rPr>
          <w:color w:val="000000"/>
        </w:rPr>
        <w:t xml:space="preserve"> namun memiliki makna yang berbeda</w:t>
      </w:r>
      <w:r w:rsidR="006164CF">
        <w:rPr>
          <w:color w:val="000000"/>
        </w:rPr>
        <w:t>.</w:t>
      </w:r>
    </w:p>
    <w:p w:rsidR="006D5E5B" w:rsidRPr="006D5E5B" w:rsidRDefault="006D5E5B" w:rsidP="006D5E5B">
      <w:pPr>
        <w:ind w:firstLine="720"/>
        <w:rPr>
          <w:color w:val="000000"/>
        </w:rPr>
      </w:pPr>
      <w:r w:rsidRPr="006D5E5B">
        <w:rPr>
          <w:color w:val="000000"/>
        </w:rPr>
        <w:t xml:space="preserve">Banyak metode yang digunakan untuk memecahkan masalah penggunaan kata pada mesin pencari. Salah satu pendekatan yang telah digunakan adalah mempertimbangkan aspek semantik pada dokumen. Pendekatan </w:t>
      </w:r>
      <w:r w:rsidR="00C05E8B">
        <w:rPr>
          <w:color w:val="000000"/>
        </w:rPr>
        <w:t>ini</w:t>
      </w:r>
      <w:r w:rsidRPr="006D5E5B">
        <w:rPr>
          <w:color w:val="000000"/>
        </w:rPr>
        <w:t xml:space="preserve"> melihat dokumen sebagai koleksi konsep dan melakukan uji kemiripan antara kueri dan dokumen pada konsep tersebut</w:t>
      </w:r>
      <w:r w:rsidR="009A2781">
        <w:rPr>
          <w:color w:val="000000"/>
        </w:rPr>
        <w:t xml:space="preserve">, </w:t>
      </w:r>
      <w:r w:rsidR="002038FE">
        <w:rPr>
          <w:color w:val="000000"/>
        </w:rPr>
        <w:t xml:space="preserve">seperti </w:t>
      </w:r>
      <w:r w:rsidR="009A2781" w:rsidRPr="0079673E">
        <w:rPr>
          <w:i/>
          <w:color w:val="000000"/>
        </w:rPr>
        <w:t>Implemented fuzzy logic to automatically construct concept from concept hierarchies</w:t>
      </w:r>
      <w:r w:rsidR="00854578">
        <w:rPr>
          <w:color w:val="000000"/>
        </w:rPr>
        <w:t xml:space="preserve"> </w:t>
      </w:r>
      <w:r w:rsidR="00C0653D">
        <w:rPr>
          <w:color w:val="000000"/>
        </w:rPr>
        <w:t xml:space="preserve">(Goyal </w:t>
      </w:r>
      <w:r w:rsidR="009A2781">
        <w:rPr>
          <w:color w:val="000000"/>
        </w:rPr>
        <w:t>2009)</w:t>
      </w:r>
      <w:r w:rsidRPr="006D5E5B">
        <w:rPr>
          <w:color w:val="000000"/>
        </w:rPr>
        <w:t xml:space="preserve">. Selain itu, mengingat bahwa dokumen bukan saja merupakan koleksi </w:t>
      </w:r>
      <w:r w:rsidR="002644CF">
        <w:rPr>
          <w:i/>
          <w:color w:val="000000"/>
        </w:rPr>
        <w:t>keyword</w:t>
      </w:r>
      <w:r w:rsidRPr="006D5E5B">
        <w:rPr>
          <w:color w:val="000000"/>
        </w:rPr>
        <w:t xml:space="preserve"> tetapi juga merupakan koleksi konsep, diperlukan suatu teknik temu kembali berbasis konsep. Tekni</w:t>
      </w:r>
      <w:r w:rsidR="00036305">
        <w:rPr>
          <w:color w:val="000000"/>
        </w:rPr>
        <w:t xml:space="preserve">k temu kembali berbasis konsep </w:t>
      </w:r>
      <w:r w:rsidRPr="006D5E5B">
        <w:rPr>
          <w:color w:val="000000"/>
        </w:rPr>
        <w:t xml:space="preserve">berbeda dengan temu kembali berbasis </w:t>
      </w:r>
      <w:r w:rsidR="002644CF">
        <w:rPr>
          <w:i/>
          <w:color w:val="000000"/>
        </w:rPr>
        <w:t>keyword</w:t>
      </w:r>
      <w:r w:rsidRPr="006D5E5B">
        <w:rPr>
          <w:color w:val="000000"/>
        </w:rPr>
        <w:t xml:space="preserve"> pada tahap temu kembali. </w:t>
      </w:r>
      <w:r w:rsidR="004711A4">
        <w:rPr>
          <w:color w:val="000000"/>
        </w:rPr>
        <w:t xml:space="preserve">Teknik </w:t>
      </w:r>
      <w:r w:rsidRPr="006D5E5B">
        <w:rPr>
          <w:color w:val="000000"/>
        </w:rPr>
        <w:t>temu</w:t>
      </w:r>
      <w:r w:rsidR="00036305">
        <w:rPr>
          <w:color w:val="000000"/>
        </w:rPr>
        <w:t xml:space="preserve"> kembali berbasis konsep me</w:t>
      </w:r>
      <w:r w:rsidRPr="006D5E5B">
        <w:rPr>
          <w:color w:val="000000"/>
        </w:rPr>
        <w:t>ngurutkan dokumen berdasarkan kombinasi kemiripan kata dan konsep.</w:t>
      </w:r>
    </w:p>
    <w:p w:rsidR="006D5E5B" w:rsidRDefault="006D5E5B" w:rsidP="006D5E5B">
      <w:pPr>
        <w:ind w:firstLine="720"/>
        <w:rPr>
          <w:color w:val="000000"/>
        </w:rPr>
      </w:pPr>
      <w:r w:rsidRPr="006D5E5B">
        <w:rPr>
          <w:color w:val="000000"/>
        </w:rPr>
        <w:t>Pendekatan berbasis konsep pada temu kembali informasi telah menjadi teknik yang men</w:t>
      </w:r>
      <w:r w:rsidR="00CF48EB">
        <w:rPr>
          <w:color w:val="000000"/>
        </w:rPr>
        <w:t>gedepankan kreativ</w:t>
      </w:r>
      <w:r w:rsidRPr="006D5E5B">
        <w:rPr>
          <w:color w:val="000000"/>
        </w:rPr>
        <w:t>itas pen</w:t>
      </w:r>
      <w:r w:rsidR="002644CF">
        <w:rPr>
          <w:color w:val="000000"/>
        </w:rPr>
        <w:t>eliti</w:t>
      </w:r>
      <w:r w:rsidRPr="006D5E5B">
        <w:rPr>
          <w:color w:val="000000"/>
        </w:rPr>
        <w:t xml:space="preserve"> pada pe</w:t>
      </w:r>
      <w:r w:rsidR="00036305">
        <w:rPr>
          <w:color w:val="000000"/>
        </w:rPr>
        <w:t>nelitian temu kembali informasi</w:t>
      </w:r>
      <w:r w:rsidRPr="006D5E5B">
        <w:rPr>
          <w:color w:val="000000"/>
        </w:rPr>
        <w:t xml:space="preserve"> </w:t>
      </w:r>
      <w:r w:rsidR="00962B56">
        <w:rPr>
          <w:color w:val="000000"/>
        </w:rPr>
        <w:t>dan</w:t>
      </w:r>
      <w:r w:rsidRPr="006D5E5B">
        <w:rPr>
          <w:color w:val="000000"/>
        </w:rPr>
        <w:t xml:space="preserve"> juga digunakan pada ilmu disiplin lain (Cleary </w:t>
      </w:r>
      <w:r w:rsidR="00036305" w:rsidRPr="00036305">
        <w:rPr>
          <w:i/>
          <w:color w:val="000000"/>
        </w:rPr>
        <w:t>et al.</w:t>
      </w:r>
      <w:r w:rsidRPr="006D5E5B">
        <w:rPr>
          <w:color w:val="000000"/>
        </w:rPr>
        <w:t xml:space="preserve"> 2008). M</w:t>
      </w:r>
      <w:r w:rsidR="00581E25">
        <w:rPr>
          <w:color w:val="000000"/>
        </w:rPr>
        <w:t xml:space="preserve">eskipun terdapat perbedaan pada </w:t>
      </w:r>
      <w:proofErr w:type="gramStart"/>
      <w:r w:rsidR="00581E25">
        <w:rPr>
          <w:color w:val="000000"/>
        </w:rPr>
        <w:t>cara</w:t>
      </w:r>
      <w:proofErr w:type="gramEnd"/>
      <w:r w:rsidR="00581E25">
        <w:rPr>
          <w:color w:val="000000"/>
        </w:rPr>
        <w:t xml:space="preserve"> </w:t>
      </w:r>
      <w:r w:rsidRPr="006D5E5B">
        <w:rPr>
          <w:color w:val="000000"/>
        </w:rPr>
        <w:t xml:space="preserve">bagaimana membangun struktur konsep pada tahap implementasi, pendekatan berbasis konsep merupakan pendekatan yang lebih baik daripada pendekatan berbasis kata. Beberapa sistem menggunakan taksonomi </w:t>
      </w:r>
      <w:r w:rsidRPr="006D5E5B">
        <w:rPr>
          <w:color w:val="000000"/>
        </w:rPr>
        <w:lastRenderedPageBreak/>
        <w:t xml:space="preserve">konseptual sebagai struktur konsep, seperti </w:t>
      </w:r>
      <w:r w:rsidRPr="00FE6659">
        <w:rPr>
          <w:i/>
          <w:color w:val="000000"/>
        </w:rPr>
        <w:t>Sun Micorsystems Conceptual Indexing</w:t>
      </w:r>
      <w:r w:rsidRPr="006D5E5B">
        <w:rPr>
          <w:color w:val="000000"/>
        </w:rPr>
        <w:t xml:space="preserve"> (Woods 1997) atau menggunakan analisis semantik eksplisit yang meng</w:t>
      </w:r>
      <w:r w:rsidR="004E5EC8">
        <w:rPr>
          <w:color w:val="000000"/>
        </w:rPr>
        <w:t>gunakan</w:t>
      </w:r>
      <w:r w:rsidR="000908B3">
        <w:rPr>
          <w:color w:val="000000"/>
        </w:rPr>
        <w:t xml:space="preserve"> t</w:t>
      </w:r>
      <w:r w:rsidR="00962B56">
        <w:rPr>
          <w:color w:val="000000"/>
        </w:rPr>
        <w:t xml:space="preserve">eknik temu kembali </w:t>
      </w:r>
      <w:r w:rsidRPr="006D5E5B">
        <w:rPr>
          <w:color w:val="000000"/>
        </w:rPr>
        <w:t xml:space="preserve">berbasis konsep (Egozi </w:t>
      </w:r>
      <w:r w:rsidR="00036305" w:rsidRPr="00036305">
        <w:rPr>
          <w:i/>
          <w:color w:val="000000"/>
        </w:rPr>
        <w:t>et al.</w:t>
      </w:r>
      <w:r w:rsidRPr="006D5E5B">
        <w:rPr>
          <w:color w:val="000000"/>
        </w:rPr>
        <w:t xml:space="preserve"> 2011). Pemilihan </w:t>
      </w:r>
      <w:r w:rsidRPr="008A162B">
        <w:rPr>
          <w:i/>
          <w:color w:val="000000"/>
        </w:rPr>
        <w:t>domain</w:t>
      </w:r>
      <w:r w:rsidRPr="006D5E5B">
        <w:rPr>
          <w:color w:val="000000"/>
        </w:rPr>
        <w:t xml:space="preserve"> ontologi sebagai struktur konseptual merupakan model yang paling banyak dipilih karena mempunyai beberapa k</w:t>
      </w:r>
      <w:r w:rsidR="0062501E">
        <w:rPr>
          <w:color w:val="000000"/>
        </w:rPr>
        <w:t>elebihan pada saat implementasi.</w:t>
      </w:r>
      <w:r w:rsidR="006C1712">
        <w:rPr>
          <w:color w:val="000000"/>
        </w:rPr>
        <w:t xml:space="preserve"> Beberapa sistem yang menggunakan </w:t>
      </w:r>
      <w:r w:rsidR="006C1712" w:rsidRPr="008A162B">
        <w:rPr>
          <w:i/>
          <w:color w:val="000000"/>
        </w:rPr>
        <w:t>domain</w:t>
      </w:r>
      <w:r w:rsidR="006C1712">
        <w:rPr>
          <w:color w:val="000000"/>
        </w:rPr>
        <w:t xml:space="preserve"> ontologi adalah </w:t>
      </w:r>
      <w:r w:rsidR="006C1712" w:rsidRPr="00924859">
        <w:rPr>
          <w:i/>
          <w:color w:val="000000"/>
        </w:rPr>
        <w:t>Ontoseek</w:t>
      </w:r>
      <w:r w:rsidR="006C1712" w:rsidRPr="006D5E5B">
        <w:rPr>
          <w:color w:val="000000"/>
        </w:rPr>
        <w:t xml:space="preserve"> (Guarino </w:t>
      </w:r>
      <w:r w:rsidR="006C1712" w:rsidRPr="00036305">
        <w:rPr>
          <w:i/>
          <w:color w:val="000000"/>
        </w:rPr>
        <w:t>et al.</w:t>
      </w:r>
      <w:r w:rsidR="006C1712" w:rsidRPr="006D5E5B">
        <w:rPr>
          <w:color w:val="000000"/>
        </w:rPr>
        <w:t xml:space="preserve"> </w:t>
      </w:r>
      <w:r w:rsidR="006C1712">
        <w:rPr>
          <w:color w:val="000000"/>
        </w:rPr>
        <w:t xml:space="preserve">1999), </w:t>
      </w:r>
      <w:r w:rsidR="006C1712" w:rsidRPr="00924859">
        <w:rPr>
          <w:i/>
          <w:color w:val="000000"/>
        </w:rPr>
        <w:t xml:space="preserve">Ontobroker, </w:t>
      </w:r>
      <w:r w:rsidR="006C1712" w:rsidRPr="006D5E5B">
        <w:rPr>
          <w:color w:val="000000"/>
        </w:rPr>
        <w:t>(</w:t>
      </w:r>
      <w:r w:rsidR="006C1712">
        <w:rPr>
          <w:color w:val="000000"/>
        </w:rPr>
        <w:t>Haav dan Lubi</w:t>
      </w:r>
      <w:r w:rsidR="006C1712" w:rsidRPr="006D5E5B">
        <w:rPr>
          <w:color w:val="000000"/>
        </w:rPr>
        <w:t xml:space="preserve"> 2005) dan </w:t>
      </w:r>
      <w:r w:rsidR="006C1712">
        <w:rPr>
          <w:i/>
          <w:color w:val="000000"/>
        </w:rPr>
        <w:t>Concept-based Information Retrieval with Ontology</w:t>
      </w:r>
      <w:r w:rsidR="006C1712" w:rsidRPr="00924859">
        <w:rPr>
          <w:i/>
          <w:color w:val="000000"/>
        </w:rPr>
        <w:t xml:space="preserve"> in Cross-Language Search</w:t>
      </w:r>
      <w:r w:rsidR="006C1712">
        <w:rPr>
          <w:i/>
          <w:color w:val="000000"/>
        </w:rPr>
        <w:t>ing</w:t>
      </w:r>
      <w:r w:rsidR="006C1712" w:rsidRPr="006D5E5B">
        <w:rPr>
          <w:color w:val="000000"/>
        </w:rPr>
        <w:t xml:space="preserve"> (Rad </w:t>
      </w:r>
      <w:r w:rsidR="006C1712" w:rsidRPr="00036305">
        <w:rPr>
          <w:i/>
          <w:color w:val="000000"/>
        </w:rPr>
        <w:t>et al.</w:t>
      </w:r>
      <w:r w:rsidR="00E956F9">
        <w:rPr>
          <w:color w:val="000000"/>
        </w:rPr>
        <w:t xml:space="preserve"> 2010). Namun </w:t>
      </w:r>
      <w:r w:rsidRPr="006D5E5B">
        <w:rPr>
          <w:color w:val="000000"/>
        </w:rPr>
        <w:t>ontologi juga mempunyai kekurangan seperti pengetahuan yang sudah dibuat seringkali t</w:t>
      </w:r>
      <w:r w:rsidR="00250C0C" w:rsidRPr="00250C0C">
        <w:rPr>
          <w:color w:val="000000"/>
        </w:rPr>
        <w:t>id</w:t>
      </w:r>
      <w:r w:rsidRPr="006D5E5B">
        <w:rPr>
          <w:color w:val="000000"/>
        </w:rPr>
        <w:t xml:space="preserve">ak sesuai dengan kebutuhan </w:t>
      </w:r>
      <w:r w:rsidRPr="00581E25">
        <w:rPr>
          <w:i/>
          <w:color w:val="000000"/>
        </w:rPr>
        <w:t>user</w:t>
      </w:r>
      <w:r w:rsidRPr="006D5E5B">
        <w:rPr>
          <w:color w:val="000000"/>
        </w:rPr>
        <w:t xml:space="preserve"> terkai</w:t>
      </w:r>
      <w:r w:rsidR="00AA3082">
        <w:rPr>
          <w:color w:val="000000"/>
        </w:rPr>
        <w:t xml:space="preserve">t mendapatkan konsep yang </w:t>
      </w:r>
      <w:r w:rsidR="003E6BA3">
        <w:rPr>
          <w:color w:val="000000"/>
        </w:rPr>
        <w:t xml:space="preserve">diinginkan. </w:t>
      </w:r>
      <w:r w:rsidR="00F95B18">
        <w:rPr>
          <w:color w:val="000000"/>
        </w:rPr>
        <w:t>Selain itu, p</w:t>
      </w:r>
      <w:r w:rsidR="00704E70">
        <w:rPr>
          <w:color w:val="000000"/>
        </w:rPr>
        <w:t>enggunaan</w:t>
      </w:r>
      <w:r w:rsidRPr="006D5E5B">
        <w:rPr>
          <w:color w:val="000000"/>
        </w:rPr>
        <w:t xml:space="preserve"> ontologi juga memerlukan usaha yang lebih untuk membangun sebuah pengetahuan secara manual dan memerlukan sumber daya</w:t>
      </w:r>
      <w:r w:rsidR="00E64655">
        <w:rPr>
          <w:color w:val="000000"/>
        </w:rPr>
        <w:t xml:space="preserve"> waktu</w:t>
      </w:r>
      <w:r w:rsidRPr="006D5E5B">
        <w:rPr>
          <w:color w:val="000000"/>
        </w:rPr>
        <w:t xml:space="preserve"> yang t</w:t>
      </w:r>
      <w:r w:rsidR="00250C0C" w:rsidRPr="00250C0C">
        <w:rPr>
          <w:color w:val="000000"/>
        </w:rPr>
        <w:t>id</w:t>
      </w:r>
      <w:r w:rsidR="000172AC">
        <w:rPr>
          <w:color w:val="000000"/>
        </w:rPr>
        <w:t xml:space="preserve">ak </w:t>
      </w:r>
      <w:r w:rsidR="005F201B">
        <w:rPr>
          <w:color w:val="000000"/>
        </w:rPr>
        <w:t xml:space="preserve">sedikit </w:t>
      </w:r>
      <w:r w:rsidR="000172AC">
        <w:rPr>
          <w:color w:val="000000"/>
        </w:rPr>
        <w:t xml:space="preserve">(Goyal </w:t>
      </w:r>
      <w:r w:rsidR="000172AC">
        <w:rPr>
          <w:i/>
          <w:color w:val="000000"/>
        </w:rPr>
        <w:t xml:space="preserve">et al. </w:t>
      </w:r>
      <w:r w:rsidR="000172AC">
        <w:rPr>
          <w:color w:val="000000"/>
        </w:rPr>
        <w:t>2009)</w:t>
      </w:r>
      <w:r w:rsidR="000172AC" w:rsidRPr="006D5E5B">
        <w:rPr>
          <w:color w:val="000000"/>
        </w:rPr>
        <w:t>.</w:t>
      </w:r>
    </w:p>
    <w:p w:rsidR="00861235" w:rsidRDefault="00861235" w:rsidP="00861235">
      <w:pPr>
        <w:ind w:firstLine="720"/>
        <w:rPr>
          <w:bCs/>
        </w:rPr>
      </w:pPr>
      <w:r w:rsidRPr="00EA573C">
        <w:t>Saat ini sistem temu kembali</w:t>
      </w:r>
      <w:r>
        <w:t xml:space="preserve"> yang</w:t>
      </w:r>
      <w:r w:rsidRPr="00EA573C">
        <w:t xml:space="preserve"> diimplementasikan pada </w:t>
      </w:r>
      <w:r w:rsidRPr="00036305">
        <w:rPr>
          <w:i/>
        </w:rPr>
        <w:t>online shop</w:t>
      </w:r>
      <w:r w:rsidRPr="00EA573C">
        <w:t xml:space="preserve"> </w:t>
      </w:r>
      <w:r>
        <w:t>Blibli.com sudah berbasis konsep. Hal ini</w:t>
      </w:r>
      <w:r w:rsidRPr="00EA573C">
        <w:t xml:space="preserve"> karena Apache Solr merupakan salah satu platform pencarian yang menerapkan sistem</w:t>
      </w:r>
      <w:r>
        <w:t xml:space="preserve"> temu kembali berbasis konsep. Namun kombinasi bobot pada </w:t>
      </w:r>
      <w:r w:rsidRPr="00EA573C">
        <w:t xml:space="preserve">struktur konsep yang digunakan masih belum dipastikan apakah merupakan kombinasi yang </w:t>
      </w:r>
      <w:r w:rsidR="003E6BA3">
        <w:t xml:space="preserve">paling baik </w:t>
      </w:r>
      <w:r w:rsidRPr="00EA573C">
        <w:t xml:space="preserve">di antara kombinasi struktur konsep lainnya. </w:t>
      </w:r>
      <w:r w:rsidR="006F7728">
        <w:t>P</w:t>
      </w:r>
      <w:r w:rsidRPr="00EA573C">
        <w:t>enelitian ini melakukan percobaan terhadap kombinasi</w:t>
      </w:r>
      <w:r w:rsidR="00082946">
        <w:t xml:space="preserve"> bobot</w:t>
      </w:r>
      <w:r w:rsidRPr="00EA573C">
        <w:t xml:space="preserve"> konsep dengan menggunakan dokumen </w:t>
      </w:r>
      <w:r w:rsidRPr="00036305">
        <w:rPr>
          <w:i/>
        </w:rPr>
        <w:t>online shop</w:t>
      </w:r>
      <w:r w:rsidRPr="00EA573C">
        <w:t xml:space="preserve"> </w:t>
      </w:r>
      <w:r>
        <w:t>Blibli.com</w:t>
      </w:r>
      <w:r w:rsidRPr="00EA573C">
        <w:t xml:space="preserve">. </w:t>
      </w:r>
    </w:p>
    <w:p w:rsidR="003F5950" w:rsidRPr="006D6DDC" w:rsidRDefault="003F5950" w:rsidP="006D5E5B">
      <w:pPr>
        <w:ind w:firstLine="720"/>
        <w:rPr>
          <w:color w:val="000000"/>
        </w:rPr>
      </w:pPr>
    </w:p>
    <w:p w:rsidR="007B6578" w:rsidRPr="001075B8" w:rsidRDefault="00146CBE" w:rsidP="001075B8">
      <w:pPr>
        <w:pStyle w:val="Heading2"/>
      </w:pPr>
      <w:bookmarkStart w:id="20" w:name="_Toc427898872"/>
      <w:bookmarkStart w:id="21" w:name="_Toc454452398"/>
      <w:bookmarkStart w:id="22" w:name="_Toc458419803"/>
      <w:r w:rsidRPr="001075B8">
        <w:t>Perumusan Masalah</w:t>
      </w:r>
      <w:bookmarkEnd w:id="20"/>
      <w:bookmarkEnd w:id="21"/>
      <w:bookmarkEnd w:id="22"/>
    </w:p>
    <w:p w:rsidR="005D2576" w:rsidRPr="005D2576" w:rsidRDefault="005D2576" w:rsidP="005D2576">
      <w:pPr>
        <w:suppressAutoHyphens/>
        <w:spacing w:before="120"/>
        <w:ind w:firstLine="720"/>
        <w:rPr>
          <w:rFonts w:eastAsia="Calibri" w:cs="Calibri"/>
        </w:rPr>
      </w:pPr>
      <w:r w:rsidRPr="005D2576">
        <w:rPr>
          <w:rFonts w:eastAsia="Calibri" w:cs="Times New Roman"/>
          <w:szCs w:val="24"/>
        </w:rPr>
        <w:t>Penelitian ini dilakukan untuk menjawab masalah-masalah sebagai berikut:</w:t>
      </w:r>
    </w:p>
    <w:p w:rsidR="005D2576" w:rsidRPr="005D2576" w:rsidRDefault="005D2576" w:rsidP="005D2576">
      <w:pPr>
        <w:numPr>
          <w:ilvl w:val="0"/>
          <w:numId w:val="34"/>
        </w:numPr>
        <w:suppressAutoHyphens/>
        <w:ind w:left="270" w:hanging="270"/>
        <w:contextualSpacing/>
        <w:rPr>
          <w:rFonts w:eastAsia="Calibri" w:cs="Times New Roman"/>
          <w:szCs w:val="24"/>
        </w:rPr>
      </w:pPr>
      <w:r w:rsidRPr="005D2576">
        <w:rPr>
          <w:rFonts w:eastAsia="Calibri" w:cs="Times New Roman"/>
          <w:szCs w:val="24"/>
        </w:rPr>
        <w:t xml:space="preserve">Bagaimana </w:t>
      </w:r>
      <w:r w:rsidR="00BF293F">
        <w:rPr>
          <w:rFonts w:eastAsia="Calibri" w:cs="Times New Roman"/>
          <w:szCs w:val="24"/>
        </w:rPr>
        <w:t>kinerja pencarian</w:t>
      </w:r>
      <w:r w:rsidR="00BE1931">
        <w:rPr>
          <w:rFonts w:eastAsia="Calibri" w:cs="Times New Roman"/>
          <w:szCs w:val="24"/>
        </w:rPr>
        <w:t xml:space="preserve"> temu kembali</w:t>
      </w:r>
      <w:r w:rsidR="00BF293F">
        <w:rPr>
          <w:rFonts w:eastAsia="Calibri" w:cs="Times New Roman"/>
          <w:szCs w:val="24"/>
        </w:rPr>
        <w:t xml:space="preserve"> </w:t>
      </w:r>
      <w:r w:rsidR="00BF293F">
        <w:rPr>
          <w:rFonts w:eastAsia="Calibri" w:cs="Times New Roman"/>
          <w:i/>
          <w:szCs w:val="24"/>
        </w:rPr>
        <w:t xml:space="preserve">online shop </w:t>
      </w:r>
      <w:r w:rsidR="00BF293F">
        <w:rPr>
          <w:rFonts w:eastAsia="Calibri" w:cs="Times New Roman"/>
          <w:szCs w:val="24"/>
        </w:rPr>
        <w:t>Blibli.com menggunakan metode berbasis konsep?</w:t>
      </w:r>
    </w:p>
    <w:p w:rsidR="005D2576" w:rsidRPr="005D2576" w:rsidRDefault="005D2576" w:rsidP="005D2576">
      <w:pPr>
        <w:numPr>
          <w:ilvl w:val="0"/>
          <w:numId w:val="34"/>
        </w:numPr>
        <w:suppressAutoHyphens/>
        <w:spacing w:before="120"/>
        <w:ind w:left="270" w:hanging="270"/>
        <w:contextualSpacing/>
        <w:rPr>
          <w:rFonts w:eastAsia="Calibri" w:cs="Times New Roman"/>
          <w:szCs w:val="24"/>
        </w:rPr>
      </w:pPr>
      <w:r w:rsidRPr="005D2576">
        <w:rPr>
          <w:rFonts w:eastAsia="Calibri" w:cs="Times New Roman"/>
          <w:szCs w:val="24"/>
        </w:rPr>
        <w:t xml:space="preserve">Konsep </w:t>
      </w:r>
      <w:proofErr w:type="gramStart"/>
      <w:r w:rsidRPr="005D2576">
        <w:rPr>
          <w:rFonts w:eastAsia="Calibri" w:cs="Times New Roman"/>
          <w:szCs w:val="24"/>
        </w:rPr>
        <w:t>apa</w:t>
      </w:r>
      <w:proofErr w:type="gramEnd"/>
      <w:r w:rsidRPr="005D2576">
        <w:rPr>
          <w:rFonts w:eastAsia="Calibri" w:cs="Times New Roman"/>
          <w:szCs w:val="24"/>
        </w:rPr>
        <w:t xml:space="preserve"> yang paling berpengaruh terhadap hasil temu kembali dengan dokumen produk </w:t>
      </w:r>
      <w:r w:rsidR="00B16296">
        <w:rPr>
          <w:rFonts w:eastAsia="Calibri" w:cs="Times New Roman"/>
          <w:szCs w:val="24"/>
        </w:rPr>
        <w:t>Blibli.com</w:t>
      </w:r>
      <w:r w:rsidRPr="005D2576">
        <w:rPr>
          <w:rFonts w:eastAsia="Calibri" w:cs="Times New Roman"/>
          <w:szCs w:val="24"/>
        </w:rPr>
        <w:t>?</w:t>
      </w:r>
    </w:p>
    <w:p w:rsidR="00BF293F" w:rsidRPr="005D2576" w:rsidRDefault="00BF293F" w:rsidP="00BF293F">
      <w:pPr>
        <w:numPr>
          <w:ilvl w:val="0"/>
          <w:numId w:val="34"/>
        </w:numPr>
        <w:suppressAutoHyphens/>
        <w:ind w:left="270" w:hanging="270"/>
        <w:contextualSpacing/>
        <w:rPr>
          <w:rFonts w:eastAsia="Calibri" w:cs="Times New Roman"/>
          <w:szCs w:val="24"/>
        </w:rPr>
      </w:pPr>
      <w:r w:rsidRPr="005D2576">
        <w:rPr>
          <w:rFonts w:eastAsia="Calibri" w:cs="Times New Roman"/>
          <w:szCs w:val="24"/>
        </w:rPr>
        <w:t xml:space="preserve">Bagaimana kombinasi struktur konsep pada dokumen produk </w:t>
      </w:r>
      <w:r w:rsidRPr="00036305">
        <w:rPr>
          <w:rFonts w:eastAsia="Calibri" w:cs="Times New Roman"/>
          <w:i/>
          <w:szCs w:val="24"/>
        </w:rPr>
        <w:t>online shop</w:t>
      </w:r>
      <w:r w:rsidRPr="005D2576">
        <w:rPr>
          <w:rFonts w:eastAsia="Calibri" w:cs="Times New Roman"/>
          <w:i/>
          <w:szCs w:val="24"/>
        </w:rPr>
        <w:t xml:space="preserve"> </w:t>
      </w:r>
      <w:r w:rsidRPr="005D2576">
        <w:rPr>
          <w:rFonts w:eastAsia="Calibri" w:cs="Times New Roman"/>
          <w:szCs w:val="24"/>
        </w:rPr>
        <w:t xml:space="preserve">yang menghasilkan nilai </w:t>
      </w:r>
      <w:r w:rsidR="00995F19">
        <w:rPr>
          <w:rFonts w:eastAsia="Calibri" w:cs="Times New Roman"/>
          <w:i/>
          <w:szCs w:val="24"/>
        </w:rPr>
        <w:t>mean average p</w:t>
      </w:r>
      <w:r w:rsidRPr="005D2576">
        <w:rPr>
          <w:rFonts w:eastAsia="Calibri" w:cs="Times New Roman"/>
          <w:i/>
          <w:szCs w:val="24"/>
        </w:rPr>
        <w:t xml:space="preserve">recision </w:t>
      </w:r>
      <w:r w:rsidRPr="005D2576">
        <w:rPr>
          <w:rFonts w:eastAsia="Calibri" w:cs="Times New Roman"/>
          <w:szCs w:val="24"/>
        </w:rPr>
        <w:t>tertinggi?</w:t>
      </w:r>
    </w:p>
    <w:p w:rsidR="00357B6B" w:rsidRPr="006D6DDC" w:rsidRDefault="00357B6B" w:rsidP="00742E21">
      <w:pPr>
        <w:pStyle w:val="Paragraf"/>
        <w:ind w:firstLine="720"/>
        <w:rPr>
          <w:lang w:val="en-US"/>
        </w:rPr>
      </w:pPr>
    </w:p>
    <w:p w:rsidR="007B6578" w:rsidRPr="001075B8" w:rsidRDefault="00146CBE" w:rsidP="001075B8">
      <w:pPr>
        <w:pStyle w:val="Heading2"/>
      </w:pPr>
      <w:bookmarkStart w:id="23" w:name="_Toc427898873"/>
      <w:bookmarkStart w:id="24" w:name="_Toc454452399"/>
      <w:bookmarkStart w:id="25" w:name="_Toc458419804"/>
      <w:r w:rsidRPr="001075B8">
        <w:t>Tujuan Penelitian</w:t>
      </w:r>
      <w:bookmarkEnd w:id="23"/>
      <w:bookmarkEnd w:id="24"/>
      <w:bookmarkEnd w:id="25"/>
    </w:p>
    <w:p w:rsidR="005D2576" w:rsidRPr="005D2576" w:rsidRDefault="005D2576" w:rsidP="005D2576">
      <w:pPr>
        <w:suppressAutoHyphens/>
        <w:ind w:firstLine="720"/>
        <w:rPr>
          <w:rFonts w:eastAsia="Calibri" w:cs="Times New Roman"/>
          <w:szCs w:val="24"/>
        </w:rPr>
      </w:pPr>
      <w:r w:rsidRPr="005D2576">
        <w:rPr>
          <w:rFonts w:eastAsia="Calibri" w:cs="Times New Roman"/>
          <w:szCs w:val="24"/>
        </w:rPr>
        <w:t>Tujuan dari penelitian ini adalah:</w:t>
      </w:r>
    </w:p>
    <w:p w:rsidR="005D2576" w:rsidRPr="005D2576" w:rsidRDefault="005D2576" w:rsidP="005D2576">
      <w:pPr>
        <w:numPr>
          <w:ilvl w:val="0"/>
          <w:numId w:val="35"/>
        </w:numPr>
        <w:suppressAutoHyphens/>
        <w:ind w:left="270" w:hanging="270"/>
        <w:contextualSpacing/>
        <w:rPr>
          <w:rFonts w:eastAsia="Calibri" w:cs="Times New Roman"/>
          <w:szCs w:val="24"/>
        </w:rPr>
      </w:pPr>
      <w:r w:rsidRPr="005D2576">
        <w:rPr>
          <w:rFonts w:eastAsia="Calibri" w:cs="Times New Roman"/>
          <w:szCs w:val="24"/>
        </w:rPr>
        <w:t xml:space="preserve">Melakukan analisis kinerja sistem temu kembali menggunakan </w:t>
      </w:r>
      <w:r w:rsidR="0006648E">
        <w:rPr>
          <w:rFonts w:eastAsia="Calibri" w:cs="Times New Roman"/>
          <w:szCs w:val="24"/>
        </w:rPr>
        <w:t>metode berbasis</w:t>
      </w:r>
      <w:r w:rsidRPr="005D2576">
        <w:rPr>
          <w:rFonts w:eastAsia="Calibri" w:cs="Times New Roman"/>
          <w:szCs w:val="24"/>
        </w:rPr>
        <w:t xml:space="preserve"> konsep</w:t>
      </w:r>
      <w:r w:rsidRPr="005D2576">
        <w:rPr>
          <w:rFonts w:eastAsia="Calibri" w:cs="Calibri"/>
        </w:rPr>
        <w:t xml:space="preserve"> pada dokumen produk </w:t>
      </w:r>
      <w:r w:rsidR="003C7CE2">
        <w:rPr>
          <w:rFonts w:eastAsia="Calibri" w:cs="Calibri"/>
          <w:i/>
        </w:rPr>
        <w:t>online shop</w:t>
      </w:r>
      <w:r w:rsidRPr="005D2576">
        <w:rPr>
          <w:rFonts w:eastAsia="Calibri" w:cs="Calibri"/>
        </w:rPr>
        <w:t xml:space="preserve"> </w:t>
      </w:r>
      <w:r w:rsidR="00B16296">
        <w:rPr>
          <w:rFonts w:eastAsia="Calibri" w:cs="Calibri"/>
        </w:rPr>
        <w:t>Blibli.com</w:t>
      </w:r>
    </w:p>
    <w:p w:rsidR="005D2576" w:rsidRPr="005D2576" w:rsidRDefault="005D2576" w:rsidP="005D2576">
      <w:pPr>
        <w:numPr>
          <w:ilvl w:val="0"/>
          <w:numId w:val="35"/>
        </w:numPr>
        <w:suppressAutoHyphens/>
        <w:ind w:left="270" w:hanging="270"/>
        <w:contextualSpacing/>
        <w:rPr>
          <w:rFonts w:eastAsia="Calibri" w:cs="Times New Roman"/>
          <w:szCs w:val="24"/>
        </w:rPr>
      </w:pPr>
      <w:r w:rsidRPr="005D2576">
        <w:rPr>
          <w:rFonts w:eastAsia="Calibri" w:cs="Calibri"/>
        </w:rPr>
        <w:t xml:space="preserve">Melakukan analisis terhadap konsep dari struktur dokumen yang memberikan pengaruh paling </w:t>
      </w:r>
      <w:r w:rsidR="000D75D7">
        <w:rPr>
          <w:rFonts w:eastAsia="Calibri" w:cs="Calibri"/>
        </w:rPr>
        <w:t>besar</w:t>
      </w:r>
      <w:r w:rsidRPr="005D2576">
        <w:rPr>
          <w:rFonts w:eastAsia="Calibri" w:cs="Calibri"/>
        </w:rPr>
        <w:t xml:space="preserve"> pada hasil temu kembali.</w:t>
      </w:r>
    </w:p>
    <w:p w:rsidR="005D2576" w:rsidRDefault="005D2576" w:rsidP="005D2576">
      <w:pPr>
        <w:numPr>
          <w:ilvl w:val="0"/>
          <w:numId w:val="35"/>
        </w:numPr>
        <w:suppressAutoHyphens/>
        <w:spacing w:before="120"/>
        <w:ind w:left="270" w:hanging="270"/>
        <w:contextualSpacing/>
        <w:rPr>
          <w:rFonts w:eastAsia="Calibri" w:cs="Times New Roman"/>
          <w:szCs w:val="24"/>
        </w:rPr>
      </w:pPr>
      <w:r w:rsidRPr="005D2576">
        <w:rPr>
          <w:rFonts w:eastAsia="Calibri" w:cs="Times New Roman"/>
          <w:szCs w:val="24"/>
        </w:rPr>
        <w:t>M</w:t>
      </w:r>
      <w:r w:rsidR="005420FE">
        <w:rPr>
          <w:rFonts w:eastAsia="Calibri" w:cs="Times New Roman"/>
          <w:szCs w:val="24"/>
        </w:rPr>
        <w:t>elakukan analisis terhadap</w:t>
      </w:r>
      <w:r w:rsidRPr="005D2576">
        <w:rPr>
          <w:rFonts w:eastAsia="Calibri" w:cs="Times New Roman"/>
          <w:szCs w:val="24"/>
        </w:rPr>
        <w:t xml:space="preserve"> </w:t>
      </w:r>
      <w:r w:rsidR="00566011">
        <w:rPr>
          <w:rFonts w:eastAsia="Calibri" w:cs="Times New Roman"/>
          <w:szCs w:val="24"/>
        </w:rPr>
        <w:t xml:space="preserve">kombinasi </w:t>
      </w:r>
      <w:r w:rsidRPr="005D2576">
        <w:rPr>
          <w:rFonts w:eastAsia="Calibri" w:cs="Times New Roman"/>
          <w:szCs w:val="24"/>
        </w:rPr>
        <w:t xml:space="preserve">struktur konsep dengan nilai </w:t>
      </w:r>
      <w:r w:rsidRPr="005D2576">
        <w:rPr>
          <w:rFonts w:eastAsia="Calibri" w:cs="Times New Roman"/>
          <w:i/>
          <w:szCs w:val="24"/>
        </w:rPr>
        <w:t>mean average precision</w:t>
      </w:r>
      <w:r w:rsidRPr="005D2576">
        <w:rPr>
          <w:rFonts w:eastAsia="Calibri" w:cs="Times New Roman"/>
          <w:szCs w:val="24"/>
        </w:rPr>
        <w:t xml:space="preserve"> </w:t>
      </w:r>
      <w:r w:rsidR="00566011">
        <w:rPr>
          <w:rFonts w:eastAsia="Calibri" w:cs="Times New Roman"/>
          <w:szCs w:val="24"/>
        </w:rPr>
        <w:t xml:space="preserve">tertinggi pada dokumen produk </w:t>
      </w:r>
      <w:r w:rsidR="00036305" w:rsidRPr="00036305">
        <w:rPr>
          <w:rFonts w:eastAsia="Calibri" w:cs="Times New Roman"/>
          <w:i/>
          <w:szCs w:val="24"/>
        </w:rPr>
        <w:t>online shop</w:t>
      </w:r>
      <w:r w:rsidR="00566011">
        <w:rPr>
          <w:rFonts w:eastAsia="Calibri" w:cs="Times New Roman"/>
          <w:i/>
          <w:szCs w:val="24"/>
        </w:rPr>
        <w:t xml:space="preserve"> </w:t>
      </w:r>
      <w:r w:rsidR="00566011">
        <w:rPr>
          <w:rFonts w:eastAsia="Calibri" w:cs="Times New Roman"/>
          <w:szCs w:val="24"/>
        </w:rPr>
        <w:t>Blibli.com</w:t>
      </w:r>
      <w:r w:rsidR="00346930">
        <w:rPr>
          <w:rFonts w:eastAsia="Calibri" w:cs="Times New Roman"/>
          <w:szCs w:val="24"/>
        </w:rPr>
        <w:t>.</w:t>
      </w:r>
    </w:p>
    <w:p w:rsidR="000D1D6E" w:rsidRPr="003B77CF" w:rsidRDefault="000D1D6E" w:rsidP="00357B6B">
      <w:pPr>
        <w:ind w:firstLine="0"/>
        <w:rPr>
          <w:szCs w:val="24"/>
        </w:rPr>
      </w:pPr>
    </w:p>
    <w:p w:rsidR="00254961" w:rsidRDefault="00254961" w:rsidP="00A4385B">
      <w:pPr>
        <w:ind w:firstLine="0"/>
      </w:pPr>
    </w:p>
    <w:p w:rsidR="00F87843" w:rsidRDefault="00F87843" w:rsidP="00A4385B">
      <w:pPr>
        <w:ind w:firstLine="0"/>
      </w:pPr>
    </w:p>
    <w:p w:rsidR="00F87843" w:rsidRDefault="00F87843" w:rsidP="00A4385B">
      <w:pPr>
        <w:ind w:firstLine="0"/>
      </w:pPr>
    </w:p>
    <w:p w:rsidR="00F87843" w:rsidRDefault="00F87843" w:rsidP="00A4385B">
      <w:pPr>
        <w:ind w:firstLine="0"/>
      </w:pPr>
    </w:p>
    <w:p w:rsidR="004C54D5" w:rsidRDefault="00F62ADA" w:rsidP="008E1B0F">
      <w:pPr>
        <w:pStyle w:val="Heading1"/>
      </w:pPr>
      <w:bookmarkStart w:id="26" w:name="_Toc330535267"/>
      <w:bookmarkStart w:id="27" w:name="_Toc330535329"/>
      <w:bookmarkStart w:id="28" w:name="_Toc330535355"/>
      <w:bookmarkStart w:id="29" w:name="_Toc330964708"/>
      <w:bookmarkStart w:id="30" w:name="_Toc427898881"/>
      <w:bookmarkStart w:id="31" w:name="_Toc454452401"/>
      <w:bookmarkStart w:id="32" w:name="_Toc458419805"/>
      <w:r w:rsidRPr="001075B8">
        <w:lastRenderedPageBreak/>
        <w:t>METODE</w:t>
      </w:r>
      <w:bookmarkEnd w:id="26"/>
      <w:bookmarkEnd w:id="27"/>
      <w:bookmarkEnd w:id="28"/>
      <w:bookmarkEnd w:id="29"/>
      <w:bookmarkEnd w:id="30"/>
      <w:bookmarkEnd w:id="31"/>
      <w:bookmarkEnd w:id="32"/>
    </w:p>
    <w:p w:rsidR="00C04650" w:rsidRDefault="004C54D5" w:rsidP="008A1A38">
      <w:pPr>
        <w:autoSpaceDE w:val="0"/>
        <w:autoSpaceDN w:val="0"/>
        <w:adjustRightInd w:val="0"/>
        <w:ind w:firstLine="720"/>
        <w:rPr>
          <w:rFonts w:eastAsia="Calibri" w:cs="Calibri"/>
          <w:i/>
        </w:rPr>
      </w:pPr>
      <w:r>
        <w:rPr>
          <w:rFonts w:cs="Times New Roman"/>
          <w:color w:val="000000"/>
          <w:szCs w:val="24"/>
          <w:lang w:val="id-ID"/>
        </w:rPr>
        <w:t xml:space="preserve">Penerapan aplikasi dari sistem temu-kembali informasi adalah </w:t>
      </w:r>
      <w:r>
        <w:rPr>
          <w:rFonts w:cs="Times New Roman"/>
          <w:i/>
          <w:iCs/>
          <w:color w:val="000000"/>
          <w:szCs w:val="24"/>
          <w:lang w:val="id-ID"/>
        </w:rPr>
        <w:t xml:space="preserve">search engine </w:t>
      </w:r>
      <w:r>
        <w:rPr>
          <w:rFonts w:cs="Times New Roman"/>
          <w:szCs w:val="24"/>
        </w:rPr>
        <w:t xml:space="preserve"> </w:t>
      </w:r>
      <w:r>
        <w:rPr>
          <w:rFonts w:cs="Times New Roman"/>
          <w:color w:val="000000"/>
          <w:szCs w:val="24"/>
          <w:lang w:val="id-ID"/>
        </w:rPr>
        <w:t>atau mesin pencari yang t</w:t>
      </w:r>
      <w:r w:rsidR="00C654AB">
        <w:rPr>
          <w:rFonts w:cs="Times New Roman"/>
          <w:color w:val="000000"/>
          <w:szCs w:val="24"/>
          <w:lang w:val="id-ID"/>
        </w:rPr>
        <w:t>erdapat pada jaringan internet</w:t>
      </w:r>
      <w:r w:rsidR="00FC42BA">
        <w:rPr>
          <w:rFonts w:cs="Times New Roman"/>
          <w:color w:val="000000"/>
          <w:szCs w:val="24"/>
        </w:rPr>
        <w:t>.</w:t>
      </w:r>
      <w:r w:rsidR="00DA24FA">
        <w:rPr>
          <w:rFonts w:cs="Times New Roman"/>
          <w:color w:val="000000"/>
          <w:szCs w:val="24"/>
        </w:rPr>
        <w:t xml:space="preserve"> P</w:t>
      </w:r>
      <w:r w:rsidR="003E5E20">
        <w:rPr>
          <w:rFonts w:cs="Times New Roman"/>
          <w:color w:val="000000"/>
          <w:szCs w:val="24"/>
        </w:rPr>
        <w:t>engguna dapat mencari suatu inf</w:t>
      </w:r>
      <w:r w:rsidR="00DA24FA">
        <w:rPr>
          <w:rFonts w:cs="Times New Roman"/>
          <w:color w:val="000000"/>
          <w:szCs w:val="24"/>
        </w:rPr>
        <w:t>o</w:t>
      </w:r>
      <w:r w:rsidR="003E5E20">
        <w:rPr>
          <w:rFonts w:cs="Times New Roman"/>
          <w:color w:val="000000"/>
          <w:szCs w:val="24"/>
        </w:rPr>
        <w:t>r</w:t>
      </w:r>
      <w:r w:rsidR="00DA24FA">
        <w:rPr>
          <w:rFonts w:cs="Times New Roman"/>
          <w:color w:val="000000"/>
          <w:szCs w:val="24"/>
        </w:rPr>
        <w:t xml:space="preserve">masi dengan melakukan penelusuran pada halaman-halaman </w:t>
      </w:r>
      <w:r w:rsidR="00DA24FA">
        <w:rPr>
          <w:rFonts w:cs="Times New Roman"/>
          <w:i/>
          <w:color w:val="000000"/>
          <w:szCs w:val="24"/>
        </w:rPr>
        <w:t xml:space="preserve">web </w:t>
      </w:r>
      <w:r w:rsidR="00DA24FA">
        <w:rPr>
          <w:rFonts w:cs="Times New Roman"/>
          <w:color w:val="000000"/>
          <w:szCs w:val="24"/>
        </w:rPr>
        <w:t>dengan menggunakan mesin pencari (Zuliarso 2010).</w:t>
      </w:r>
      <w:r w:rsidR="00FC42BA">
        <w:rPr>
          <w:rFonts w:cs="Times New Roman"/>
          <w:color w:val="000000"/>
          <w:szCs w:val="24"/>
          <w:lang w:val="id-ID"/>
        </w:rPr>
        <w:t xml:space="preserve"> </w:t>
      </w:r>
      <w:r>
        <w:rPr>
          <w:rFonts w:cs="Times New Roman"/>
          <w:color w:val="000000"/>
          <w:szCs w:val="24"/>
          <w:lang w:val="id-ID"/>
        </w:rPr>
        <w:t>Mesin</w:t>
      </w:r>
      <w:r>
        <w:rPr>
          <w:rFonts w:cs="Times New Roman"/>
          <w:szCs w:val="24"/>
        </w:rPr>
        <w:t xml:space="preserve"> </w:t>
      </w:r>
      <w:r>
        <w:rPr>
          <w:rFonts w:cs="Times New Roman"/>
          <w:color w:val="000000"/>
          <w:szCs w:val="24"/>
          <w:lang w:val="id-ID"/>
        </w:rPr>
        <w:t>pencari (</w:t>
      </w:r>
      <w:r>
        <w:rPr>
          <w:rFonts w:cs="Times New Roman"/>
          <w:i/>
          <w:iCs/>
          <w:color w:val="000000"/>
          <w:szCs w:val="24"/>
          <w:lang w:val="id-ID"/>
        </w:rPr>
        <w:t>search engine</w:t>
      </w:r>
      <w:r>
        <w:rPr>
          <w:rFonts w:cs="Times New Roman"/>
          <w:color w:val="000000"/>
          <w:szCs w:val="24"/>
          <w:lang w:val="id-ID"/>
        </w:rPr>
        <w:t>) adalah salah satu sistem temu-kembali informasi yang</w:t>
      </w:r>
      <w:r>
        <w:rPr>
          <w:rFonts w:cs="Times New Roman"/>
          <w:szCs w:val="24"/>
        </w:rPr>
        <w:t xml:space="preserve"> </w:t>
      </w:r>
      <w:r>
        <w:rPr>
          <w:rFonts w:cs="Times New Roman"/>
          <w:color w:val="000000"/>
          <w:szCs w:val="24"/>
          <w:lang w:val="id-ID"/>
        </w:rPr>
        <w:t>mengolah informasi dan mengambil daftar, peringkat maupun urutan dari</w:t>
      </w:r>
      <w:r>
        <w:rPr>
          <w:rFonts w:cs="Times New Roman"/>
          <w:szCs w:val="24"/>
        </w:rPr>
        <w:t xml:space="preserve"> </w:t>
      </w:r>
      <w:r>
        <w:rPr>
          <w:rFonts w:cs="Times New Roman"/>
          <w:color w:val="000000"/>
          <w:szCs w:val="24"/>
          <w:lang w:val="id-ID"/>
        </w:rPr>
        <w:t xml:space="preserve">dokumen berdasarkan relevansi antara </w:t>
      </w:r>
      <w:r>
        <w:rPr>
          <w:rFonts w:cs="Times New Roman"/>
          <w:i/>
          <w:iCs/>
          <w:color w:val="000000"/>
          <w:szCs w:val="24"/>
          <w:lang w:val="id-ID"/>
        </w:rPr>
        <w:t>query</w:t>
      </w:r>
      <w:r>
        <w:rPr>
          <w:rFonts w:cs="Times New Roman"/>
          <w:color w:val="000000"/>
          <w:szCs w:val="24"/>
          <w:lang w:val="id-ID"/>
        </w:rPr>
        <w:t xml:space="preserve"> dengan dokumen yang dibutuhkan</w:t>
      </w:r>
      <w:r>
        <w:rPr>
          <w:rFonts w:cs="Times New Roman"/>
          <w:szCs w:val="24"/>
        </w:rPr>
        <w:t xml:space="preserve"> </w:t>
      </w:r>
      <w:r>
        <w:rPr>
          <w:rFonts w:cs="Times New Roman"/>
          <w:color w:val="000000"/>
          <w:szCs w:val="24"/>
          <w:lang w:val="id-ID"/>
        </w:rPr>
        <w:t xml:space="preserve">dalam rangka memenuhi pencarian yang dilakukan oleh </w:t>
      </w:r>
      <w:r>
        <w:rPr>
          <w:rFonts w:cs="Times New Roman"/>
          <w:i/>
          <w:iCs/>
          <w:color w:val="000000"/>
          <w:szCs w:val="24"/>
          <w:lang w:val="id-ID"/>
        </w:rPr>
        <w:t>user</w:t>
      </w:r>
      <w:r>
        <w:rPr>
          <w:rFonts w:cs="Times New Roman"/>
          <w:color w:val="000000"/>
          <w:szCs w:val="24"/>
          <w:lang w:val="id-ID"/>
        </w:rPr>
        <w:t xml:space="preserve">. </w:t>
      </w:r>
      <w:r w:rsidR="008A1A38">
        <w:rPr>
          <w:rFonts w:cs="Times New Roman"/>
          <w:color w:val="000000"/>
          <w:szCs w:val="24"/>
        </w:rPr>
        <w:t>Mesin pencari pada dasarnya terbagi menjadi dua komponen utama</w:t>
      </w:r>
      <w:r w:rsidR="00CF48EB">
        <w:rPr>
          <w:rFonts w:cs="Times New Roman"/>
          <w:color w:val="000000"/>
          <w:szCs w:val="24"/>
        </w:rPr>
        <w:t>, yaitu pengindeks</w:t>
      </w:r>
      <w:r w:rsidR="006A68BA">
        <w:rPr>
          <w:rFonts w:cs="Times New Roman"/>
          <w:color w:val="000000"/>
          <w:szCs w:val="24"/>
        </w:rPr>
        <w:t>an (</w:t>
      </w:r>
      <w:r w:rsidR="006A68BA">
        <w:rPr>
          <w:rFonts w:cs="Times New Roman"/>
          <w:i/>
          <w:color w:val="000000"/>
          <w:szCs w:val="24"/>
        </w:rPr>
        <w:t xml:space="preserve">indexing) </w:t>
      </w:r>
      <w:r w:rsidR="006A68BA">
        <w:rPr>
          <w:rFonts w:cs="Times New Roman"/>
          <w:color w:val="000000"/>
          <w:szCs w:val="24"/>
        </w:rPr>
        <w:t xml:space="preserve">dan gabungan antara </w:t>
      </w:r>
      <w:r w:rsidR="006A68BA">
        <w:rPr>
          <w:rFonts w:cs="Times New Roman"/>
          <w:i/>
          <w:color w:val="000000"/>
          <w:szCs w:val="24"/>
        </w:rPr>
        <w:t xml:space="preserve">user interface </w:t>
      </w:r>
      <w:r w:rsidR="006A68BA">
        <w:rPr>
          <w:rFonts w:cs="Times New Roman"/>
          <w:color w:val="000000"/>
          <w:szCs w:val="24"/>
        </w:rPr>
        <w:t xml:space="preserve">dan </w:t>
      </w:r>
      <w:r w:rsidR="006A68BA">
        <w:rPr>
          <w:rFonts w:cs="Times New Roman"/>
          <w:i/>
          <w:color w:val="000000"/>
          <w:szCs w:val="24"/>
        </w:rPr>
        <w:t>look-up-table</w:t>
      </w:r>
      <w:r w:rsidR="008A1A38">
        <w:rPr>
          <w:rFonts w:cs="Times New Roman"/>
          <w:i/>
          <w:color w:val="000000"/>
          <w:szCs w:val="24"/>
        </w:rPr>
        <w:t xml:space="preserve"> </w:t>
      </w:r>
      <w:r w:rsidR="008A1A38">
        <w:rPr>
          <w:rFonts w:cs="Times New Roman"/>
          <w:color w:val="000000"/>
          <w:szCs w:val="24"/>
        </w:rPr>
        <w:t xml:space="preserve">(Sudirman dan Kodar 2012). Pada penelitian ini, kedua komponen tersebut dilakukan oleh </w:t>
      </w:r>
      <w:r w:rsidR="008A1A38">
        <w:rPr>
          <w:rFonts w:cs="Times New Roman"/>
          <w:i/>
          <w:color w:val="000000"/>
          <w:szCs w:val="24"/>
        </w:rPr>
        <w:t xml:space="preserve">platform </w:t>
      </w:r>
      <w:r w:rsidR="008A1A38">
        <w:rPr>
          <w:rFonts w:cs="Times New Roman"/>
          <w:color w:val="000000"/>
          <w:szCs w:val="24"/>
        </w:rPr>
        <w:t>pencarian yang digunakan, yakni Apache Solr.</w:t>
      </w:r>
      <w:r w:rsidR="001B6E93">
        <w:rPr>
          <w:rFonts w:cs="Times New Roman"/>
          <w:color w:val="000000"/>
          <w:szCs w:val="24"/>
        </w:rPr>
        <w:t xml:space="preserve"> Apache Solr meru</w:t>
      </w:r>
      <w:r w:rsidR="0062501E">
        <w:rPr>
          <w:rFonts w:cs="Times New Roman"/>
          <w:color w:val="000000"/>
          <w:szCs w:val="24"/>
        </w:rPr>
        <w:t>pakan platform pencarian yang melakukan pencarian berdasarkan konsep. Apache solr memiliki konfigurasi struktur konsep yang dapat diubah nilainya sesuai kebutuhan (Shahi 2015).</w:t>
      </w:r>
      <w:r w:rsidR="008A1A38">
        <w:rPr>
          <w:rFonts w:cs="Times New Roman"/>
          <w:color w:val="000000"/>
          <w:szCs w:val="24"/>
        </w:rPr>
        <w:t xml:space="preserve"> </w:t>
      </w:r>
      <w:r w:rsidR="005D2576" w:rsidRPr="005D2576">
        <w:rPr>
          <w:rFonts w:eastAsia="Calibri" w:cs="Calibri"/>
        </w:rPr>
        <w:t>Tahap-tahap yang dilakukan pada penelitian ini dapat dilihat pada Gambar 1</w:t>
      </w:r>
      <w:r w:rsidR="005D2576" w:rsidRPr="005D2576">
        <w:rPr>
          <w:rFonts w:eastAsia="Calibri" w:cs="Calibri"/>
          <w:i/>
        </w:rPr>
        <w:t>.</w:t>
      </w:r>
    </w:p>
    <w:p w:rsidR="005D2576" w:rsidRPr="005D2576" w:rsidRDefault="005D2576" w:rsidP="00DB74F9">
      <w:pPr>
        <w:suppressAutoHyphens/>
        <w:ind w:firstLine="0"/>
        <w:rPr>
          <w:rFonts w:eastAsia="Calibri" w:cs="Times New Roman"/>
          <w:b/>
          <w:sz w:val="28"/>
          <w:szCs w:val="28"/>
        </w:rPr>
      </w:pPr>
    </w:p>
    <w:p w:rsidR="005D2576" w:rsidRPr="005D2576" w:rsidRDefault="00491D52" w:rsidP="005919E6">
      <w:pPr>
        <w:suppressAutoHyphens/>
        <w:ind w:firstLine="0"/>
        <w:rPr>
          <w:rFonts w:eastAsia="Calibri" w:cs="Times New Roman"/>
          <w:b/>
          <w:sz w:val="28"/>
          <w:szCs w:val="28"/>
        </w:rPr>
      </w:pPr>
      <w:r>
        <w:rPr>
          <w:rFonts w:eastAsia="Calibri" w:cs="Times New Roman"/>
          <w:b/>
          <w:noProof/>
          <w:sz w:val="28"/>
          <w:szCs w:val="28"/>
          <w:lang w:val="id-ID" w:eastAsia="id-ID"/>
        </w:rPr>
        <mc:AlternateContent>
          <mc:Choice Requires="wps">
            <w:drawing>
              <wp:anchor distT="0" distB="0" distL="114300" distR="114300" simplePos="0" relativeHeight="251802624" behindDoc="0" locked="0" layoutInCell="1" allowOverlap="1" wp14:anchorId="412D5625" wp14:editId="034E944C">
                <wp:simplePos x="0" y="0"/>
                <wp:positionH relativeFrom="column">
                  <wp:posOffset>1905000</wp:posOffset>
                </wp:positionH>
                <wp:positionV relativeFrom="paragraph">
                  <wp:posOffset>175260</wp:posOffset>
                </wp:positionV>
                <wp:extent cx="914400" cy="381000"/>
                <wp:effectExtent l="0" t="0" r="19050" b="19050"/>
                <wp:wrapNone/>
                <wp:docPr id="13" name="Flowchart: Data 13"/>
                <wp:cNvGraphicFramePr/>
                <a:graphic xmlns:a="http://schemas.openxmlformats.org/drawingml/2006/main">
                  <a:graphicData uri="http://schemas.microsoft.com/office/word/2010/wordprocessingShape">
                    <wps:wsp>
                      <wps:cNvSpPr/>
                      <wps:spPr>
                        <a:xfrm>
                          <a:off x="0" y="0"/>
                          <a:ext cx="914400" cy="381000"/>
                        </a:xfrm>
                        <a:prstGeom prst="flowChartInputOutpu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7313" w:rsidRDefault="00237313" w:rsidP="0007606E">
                            <w:pPr>
                              <w:ind w:firstLine="0"/>
                            </w:pPr>
                            <w:r>
                              <w:t>Kueri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D5625"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5" type="#_x0000_t111" style="position:absolute;left:0;text-align:left;margin-left:150pt;margin-top:13.8pt;width:1in;height:30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" fillcolor="white [3201]" strokecolor="black [3213]" strokeweight=".25pt">
                <v:textbox>
                  <w:txbxContent>
                    <w:p w:rsidR="00237313" w:rsidRDefault="00237313" w:rsidP="0007606E">
                      <w:pPr>
                        <w:ind w:firstLine="0"/>
                      </w:pPr>
                      <w:r>
                        <w:t>Kueri</w:t>
                      </w:r>
                    </w:p>
                  </w:txbxContent>
                </v:textbox>
              </v:shape>
            </w:pict>
          </mc:Fallback>
        </mc:AlternateContent>
      </w:r>
      <w:r w:rsidR="000E1023" w:rsidRPr="005D2576">
        <w:rPr>
          <w:rFonts w:eastAsia="Calibri" w:cs="Times New Roman"/>
          <w:b/>
          <w:noProof/>
          <w:sz w:val="28"/>
          <w:szCs w:val="28"/>
          <w:lang w:val="id-ID" w:eastAsia="id-ID"/>
        </w:rPr>
        <mc:AlternateContent>
          <mc:Choice Requires="wps">
            <w:drawing>
              <wp:anchor distT="0" distB="0" distL="114300" distR="114300" simplePos="0" relativeHeight="251744256" behindDoc="0" locked="0" layoutInCell="1" allowOverlap="1" wp14:anchorId="789BECB1" wp14:editId="10D42E47">
                <wp:simplePos x="0" y="0"/>
                <wp:positionH relativeFrom="column">
                  <wp:posOffset>405765</wp:posOffset>
                </wp:positionH>
                <wp:positionV relativeFrom="paragraph">
                  <wp:posOffset>147320</wp:posOffset>
                </wp:positionV>
                <wp:extent cx="1258277" cy="619125"/>
                <wp:effectExtent l="0" t="0" r="18415" b="28575"/>
                <wp:wrapNone/>
                <wp:docPr id="60" name="Flowchart: Multidocument 5"/>
                <wp:cNvGraphicFramePr/>
                <a:graphic xmlns:a="http://schemas.openxmlformats.org/drawingml/2006/main">
                  <a:graphicData uri="http://schemas.microsoft.com/office/word/2010/wordprocessingShape">
                    <wps:wsp>
                      <wps:cNvSpPr/>
                      <wps:spPr>
                        <a:xfrm>
                          <a:off x="0" y="0"/>
                          <a:ext cx="1258277" cy="619125"/>
                        </a:xfrm>
                        <a:prstGeom prst="flowChartMultidocument">
                          <a:avLst/>
                        </a:prstGeom>
                        <a:solidFill>
                          <a:sysClr val="window" lastClr="FFFFFF"/>
                        </a:solidFill>
                        <a:ln w="12700" cap="flat" cmpd="sng" algn="ctr">
                          <a:solidFill>
                            <a:sysClr val="windowText" lastClr="000000"/>
                          </a:solidFill>
                          <a:prstDash val="solid"/>
                          <a:miter lim="800000"/>
                        </a:ln>
                        <a:effectLst/>
                      </wps:spPr>
                      <wps:txbx>
                        <w:txbxContent>
                          <w:p w:rsidR="00237313" w:rsidRPr="005D2576" w:rsidRDefault="00237313" w:rsidP="005D2576">
                            <w:pPr>
                              <w:pStyle w:val="FrameContents"/>
                              <w:ind w:firstLine="0"/>
                              <w:jc w:val="center"/>
                              <w:rPr>
                                <w:color w:val="000000"/>
                              </w:rPr>
                            </w:pPr>
                            <w:r w:rsidRPr="005D2576">
                              <w:rPr>
                                <w:color w:val="000000"/>
                              </w:rPr>
                              <w:t>Pengumpulan dokumen</w:t>
                            </w:r>
                          </w:p>
                          <w:p w:rsidR="00237313" w:rsidRDefault="00237313" w:rsidP="005D2576">
                            <w:pPr>
                              <w:pStyle w:val="FrameContents"/>
                            </w:pPr>
                          </w:p>
                          <w:p w:rsidR="00237313" w:rsidRDefault="00237313" w:rsidP="005D2576">
                            <w:pPr>
                              <w:pStyle w:val="FrameContents"/>
                              <w:jc w:val="center"/>
                              <w:rPr>
                                <w:i/>
                              </w:rPr>
                            </w:pPr>
                            <w:proofErr w:type="gramStart"/>
                            <w:r w:rsidRPr="005D2576">
                              <w:rPr>
                                <w:color w:val="000000"/>
                              </w:rPr>
                              <w:t>u</w:t>
                            </w:r>
                            <w:r>
                              <w:t>Periksa</w:t>
                            </w:r>
                            <w:proofErr w:type="gramEnd"/>
                            <w:r>
                              <w:t xml:space="preserve"> Kesamaan dengan ukuran kesamaan koefisien </w:t>
                            </w:r>
                            <w:r>
                              <w:rPr>
                                <w:i/>
                              </w:rPr>
                              <w:t>cosine</w:t>
                            </w:r>
                          </w:p>
                          <w:p w:rsidR="00237313" w:rsidRDefault="00237313" w:rsidP="005D2576">
                            <w:pPr>
                              <w:pStyle w:val="FrameContents"/>
                            </w:pPr>
                          </w:p>
                          <w:p w:rsidR="00237313" w:rsidRPr="005D2576" w:rsidRDefault="00237313" w:rsidP="005D2576">
                            <w:pPr>
                              <w:pStyle w:val="FrameContents"/>
                              <w:jc w:val="center"/>
                              <w:rPr>
                                <w:color w:val="000000"/>
                              </w:rPr>
                            </w:pPr>
                            <w:proofErr w:type="gramStart"/>
                            <w:r w:rsidRPr="005D2576">
                              <w:rPr>
                                <w:color w:val="000000"/>
                              </w:rPr>
                              <w:t>pulan</w:t>
                            </w:r>
                            <w:proofErr w:type="gramEnd"/>
                            <w:r w:rsidRPr="005D2576">
                              <w:rPr>
                                <w:color w:val="000000"/>
                              </w:rPr>
                              <w:t xml:space="preserve"> Dokumen</w:t>
                            </w:r>
                          </w:p>
                          <w:p w:rsidR="00237313" w:rsidRDefault="00237313" w:rsidP="005D2576">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BECB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 o:spid="_x0000_s1036" type="#_x0000_t115" style="position:absolute;left:0;text-align:left;margin-left:31.95pt;margin-top:11.6pt;width:99.1pt;height:4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" fillcolor="window" strokecolor="windowText" strokeweight="1pt">
                <v:textbox>
                  <w:txbxContent>
                    <w:p w:rsidR="00237313" w:rsidRPr="005D2576" w:rsidRDefault="00237313" w:rsidP="005D2576">
                      <w:pPr>
                        <w:pStyle w:val="FrameContents"/>
                        <w:ind w:firstLine="0"/>
                        <w:jc w:val="center"/>
                        <w:rPr>
                          <w:color w:val="000000"/>
                        </w:rPr>
                      </w:pPr>
                      <w:r w:rsidRPr="005D2576">
                        <w:rPr>
                          <w:color w:val="000000"/>
                        </w:rPr>
                        <w:t>Pengumpulan dokumen</w:t>
                      </w:r>
                    </w:p>
                    <w:p w:rsidR="00237313" w:rsidRDefault="00237313" w:rsidP="005D2576">
                      <w:pPr>
                        <w:pStyle w:val="FrameContents"/>
                      </w:pPr>
                    </w:p>
                    <w:p w:rsidR="00237313" w:rsidRDefault="00237313" w:rsidP="005D2576">
                      <w:pPr>
                        <w:pStyle w:val="FrameContents"/>
                        <w:jc w:val="center"/>
                        <w:rPr>
                          <w:i/>
                        </w:rPr>
                      </w:pPr>
                      <w:proofErr w:type="gramStart"/>
                      <w:r w:rsidRPr="005D2576">
                        <w:rPr>
                          <w:color w:val="000000"/>
                        </w:rPr>
                        <w:t>u</w:t>
                      </w:r>
                      <w:r>
                        <w:t>Periksa</w:t>
                      </w:r>
                      <w:proofErr w:type="gramEnd"/>
                      <w:r>
                        <w:t xml:space="preserve"> Kesamaan dengan ukuran kesamaan koefisien </w:t>
                      </w:r>
                      <w:r>
                        <w:rPr>
                          <w:i/>
                        </w:rPr>
                        <w:t>cosine</w:t>
                      </w:r>
                    </w:p>
                    <w:p w:rsidR="00237313" w:rsidRDefault="00237313" w:rsidP="005D2576">
                      <w:pPr>
                        <w:pStyle w:val="FrameContents"/>
                      </w:pPr>
                    </w:p>
                    <w:p w:rsidR="00237313" w:rsidRPr="005D2576" w:rsidRDefault="00237313" w:rsidP="005D2576">
                      <w:pPr>
                        <w:pStyle w:val="FrameContents"/>
                        <w:jc w:val="center"/>
                        <w:rPr>
                          <w:color w:val="000000"/>
                        </w:rPr>
                      </w:pPr>
                      <w:proofErr w:type="gramStart"/>
                      <w:r w:rsidRPr="005D2576">
                        <w:rPr>
                          <w:color w:val="000000"/>
                        </w:rPr>
                        <w:t>pulan</w:t>
                      </w:r>
                      <w:proofErr w:type="gramEnd"/>
                      <w:r w:rsidRPr="005D2576">
                        <w:rPr>
                          <w:color w:val="000000"/>
                        </w:rPr>
                        <w:t xml:space="preserve"> Dokumen</w:t>
                      </w:r>
                    </w:p>
                    <w:p w:rsidR="00237313" w:rsidRDefault="00237313" w:rsidP="005D2576">
                      <w:pPr>
                        <w:pStyle w:val="FrameContents"/>
                        <w:jc w:val="center"/>
                      </w:pPr>
                    </w:p>
                  </w:txbxContent>
                </v:textbox>
              </v:shape>
            </w:pict>
          </mc:Fallback>
        </mc:AlternateContent>
      </w:r>
    </w:p>
    <w:p w:rsidR="005D2576" w:rsidRPr="005D2576" w:rsidRDefault="000E1023" w:rsidP="005D2576">
      <w:pPr>
        <w:suppressAutoHyphens/>
        <w:rPr>
          <w:rFonts w:eastAsia="Calibri" w:cs="Times New Roman"/>
          <w:b/>
          <w:sz w:val="28"/>
          <w:szCs w:val="28"/>
        </w:rPr>
      </w:pPr>
      <w:r w:rsidRPr="005D2576">
        <w:rPr>
          <w:rFonts w:eastAsia="Calibri" w:cs="Times New Roman"/>
          <w:b/>
          <w:noProof/>
          <w:sz w:val="28"/>
          <w:szCs w:val="28"/>
          <w:lang w:val="id-ID" w:eastAsia="id-ID"/>
        </w:rPr>
        <mc:AlternateContent>
          <mc:Choice Requires="wps">
            <w:drawing>
              <wp:anchor distT="0" distB="0" distL="114300" distR="114300" simplePos="0" relativeHeight="251808768" behindDoc="0" locked="0" layoutInCell="1" allowOverlap="1" wp14:anchorId="37001A75" wp14:editId="1A03CAFB">
                <wp:simplePos x="0" y="0"/>
                <wp:positionH relativeFrom="column">
                  <wp:posOffset>3215640</wp:posOffset>
                </wp:positionH>
                <wp:positionV relativeFrom="paragraph">
                  <wp:posOffset>9525</wp:posOffset>
                </wp:positionV>
                <wp:extent cx="1895475" cy="332105"/>
                <wp:effectExtent l="0" t="0" r="28575" b="10795"/>
                <wp:wrapNone/>
                <wp:docPr id="28" name="Rectangle 3"/>
                <wp:cNvGraphicFramePr/>
                <a:graphic xmlns:a="http://schemas.openxmlformats.org/drawingml/2006/main">
                  <a:graphicData uri="http://schemas.microsoft.com/office/word/2010/wordprocessingShape">
                    <wps:wsp>
                      <wps:cNvSpPr/>
                      <wps:spPr>
                        <a:xfrm>
                          <a:off x="0" y="0"/>
                          <a:ext cx="1895475" cy="33210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37313" w:rsidRDefault="00237313" w:rsidP="000E1023">
                            <w:pPr>
                              <w:pStyle w:val="FrameContents"/>
                              <w:ind w:firstLine="0"/>
                              <w:jc w:val="center"/>
                              <w:rPr>
                                <w:color w:val="000000"/>
                              </w:rPr>
                            </w:pPr>
                            <w:r>
                              <w:rPr>
                                <w:color w:val="000000"/>
                              </w:rPr>
                              <w:t>Pemodelan struktur konsep</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37001A75" id="Rectangle 3" o:spid="_x0000_s1037" style="position:absolute;left:0;text-align:left;margin-left:253.2pt;margin-top:.75pt;width:149.25pt;height:26.1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" fillcolor="window" strokecolor="windowText" strokeweight="1pt">
                <v:textbox>
                  <w:txbxContent>
                    <w:p w:rsidR="00237313" w:rsidRDefault="00237313" w:rsidP="000E1023">
                      <w:pPr>
                        <w:pStyle w:val="FrameContents"/>
                        <w:ind w:firstLine="0"/>
                        <w:jc w:val="center"/>
                        <w:rPr>
                          <w:color w:val="000000"/>
                        </w:rPr>
                      </w:pPr>
                      <w:r>
                        <w:rPr>
                          <w:color w:val="000000"/>
                        </w:rPr>
                        <w:t>Pemodelan struktur konsep</w:t>
                      </w:r>
                    </w:p>
                  </w:txbxContent>
                </v:textbox>
              </v:rect>
            </w:pict>
          </mc:Fallback>
        </mc:AlternateContent>
      </w:r>
    </w:p>
    <w:p w:rsidR="005D2576" w:rsidRPr="005D2576" w:rsidRDefault="00DB74F9" w:rsidP="005D2576">
      <w:pPr>
        <w:suppressAutoHyphens/>
        <w:rPr>
          <w:rFonts w:eastAsia="Calibri" w:cs="Times New Roman"/>
          <w:b/>
          <w:sz w:val="28"/>
          <w:szCs w:val="28"/>
        </w:rPr>
      </w:pPr>
      <w:r>
        <w:rPr>
          <w:rFonts w:eastAsia="Calibri" w:cs="Times New Roman"/>
          <w:b/>
          <w:noProof/>
          <w:sz w:val="28"/>
          <w:szCs w:val="28"/>
          <w:lang w:val="id-ID" w:eastAsia="id-ID"/>
        </w:rPr>
        <mc:AlternateContent>
          <mc:Choice Requires="wps">
            <w:drawing>
              <wp:anchor distT="0" distB="0" distL="114300" distR="114300" simplePos="0" relativeHeight="251809792" behindDoc="0" locked="0" layoutInCell="1" allowOverlap="1" wp14:anchorId="1E8EB5CF" wp14:editId="63E189A2">
                <wp:simplePos x="0" y="0"/>
                <wp:positionH relativeFrom="column">
                  <wp:posOffset>2818311</wp:posOffset>
                </wp:positionH>
                <wp:positionV relativeFrom="paragraph">
                  <wp:posOffset>141969</wp:posOffset>
                </wp:positionV>
                <wp:extent cx="1837690" cy="1109708"/>
                <wp:effectExtent l="38100" t="0" r="10160" b="90805"/>
                <wp:wrapNone/>
                <wp:docPr id="29" name="Elbow Connector 29"/>
                <wp:cNvGraphicFramePr/>
                <a:graphic xmlns:a="http://schemas.openxmlformats.org/drawingml/2006/main">
                  <a:graphicData uri="http://schemas.microsoft.com/office/word/2010/wordprocessingShape">
                    <wps:wsp>
                      <wps:cNvCnPr/>
                      <wps:spPr>
                        <a:xfrm flipH="1">
                          <a:off x="0" y="0"/>
                          <a:ext cx="1837690" cy="1109708"/>
                        </a:xfrm>
                        <a:prstGeom prst="bentConnector3">
                          <a:avLst>
                            <a:gd name="adj1" fmla="val 339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CB75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221.9pt;margin-top:11.2pt;width:144.7pt;height:87.4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" adj="7329" strokecolor="black [3040]">
                <v:stroke endarrow="block"/>
              </v:shape>
            </w:pict>
          </mc:Fallback>
        </mc:AlternateContent>
      </w:r>
      <w:r w:rsidRPr="005D2576">
        <w:rPr>
          <w:rFonts w:eastAsia="Calibri" w:cs="Times New Roman"/>
          <w:b/>
          <w:noProof/>
          <w:sz w:val="28"/>
          <w:szCs w:val="28"/>
          <w:lang w:val="id-ID" w:eastAsia="id-ID"/>
        </w:rPr>
        <mc:AlternateContent>
          <mc:Choice Requires="wps">
            <w:drawing>
              <wp:anchor distT="0" distB="0" distL="114300" distR="114300" simplePos="0" relativeHeight="251758592" behindDoc="0" locked="0" layoutInCell="1" allowOverlap="1" wp14:anchorId="5E69F7F9" wp14:editId="225AE96B">
                <wp:simplePos x="0" y="0"/>
                <wp:positionH relativeFrom="column">
                  <wp:posOffset>2361565</wp:posOffset>
                </wp:positionH>
                <wp:positionV relativeFrom="paragraph">
                  <wp:posOffset>185057</wp:posOffset>
                </wp:positionV>
                <wp:extent cx="4445" cy="897255"/>
                <wp:effectExtent l="76200" t="0" r="71755" b="55245"/>
                <wp:wrapNone/>
                <wp:docPr id="25" name="Straight Arrow Connector 20"/>
                <wp:cNvGraphicFramePr/>
                <a:graphic xmlns:a="http://schemas.openxmlformats.org/drawingml/2006/main">
                  <a:graphicData uri="http://schemas.microsoft.com/office/word/2010/wordprocessingShape">
                    <wps:wsp>
                      <wps:cNvCnPr/>
                      <wps:spPr>
                        <a:xfrm>
                          <a:off x="0" y="0"/>
                          <a:ext cx="4445" cy="897255"/>
                        </a:xfrm>
                        <a:prstGeom prst="straightConnector1">
                          <a:avLst/>
                        </a:prstGeom>
                        <a:noFill/>
                        <a:ln w="6350" cap="flat" cmpd="sng" algn="ctr">
                          <a:solidFill>
                            <a:sysClr val="windowText" lastClr="000000"/>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0440D6AF" id="_x0000_t32" coordsize="21600,21600" o:spt="32" o:oned="t" path="m,l21600,21600e" filled="f">
                <v:path arrowok="t" fillok="f" o:connecttype="none"/>
                <o:lock v:ext="edit" shapetype="t"/>
              </v:shapetype>
              <v:shape id="Straight Arrow Connector 20" o:spid="_x0000_s1026" type="#_x0000_t32" style="position:absolute;margin-left:185.95pt;margin-top:14.55pt;width:.35pt;height:70.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" strokecolor="windowText" strokeweight=".5pt">
                <v:stroke endarrow="block" joinstyle="miter"/>
              </v:shape>
            </w:pict>
          </mc:Fallback>
        </mc:AlternateContent>
      </w:r>
    </w:p>
    <w:p w:rsidR="005D2576" w:rsidRPr="005D2576" w:rsidRDefault="00DB74F9" w:rsidP="005D2576">
      <w:pPr>
        <w:suppressAutoHyphens/>
        <w:rPr>
          <w:rFonts w:eastAsia="Calibri" w:cs="Times New Roman"/>
          <w:b/>
          <w:sz w:val="28"/>
          <w:szCs w:val="28"/>
        </w:rPr>
      </w:pPr>
      <w:r w:rsidRPr="005D2576">
        <w:rPr>
          <w:rFonts w:eastAsia="Calibri" w:cs="Times New Roman"/>
          <w:b/>
          <w:noProof/>
          <w:sz w:val="28"/>
          <w:szCs w:val="28"/>
          <w:lang w:val="id-ID" w:eastAsia="id-ID"/>
        </w:rPr>
        <mc:AlternateContent>
          <mc:Choice Requires="wps">
            <w:drawing>
              <wp:anchor distT="0" distB="0" distL="114300" distR="114300" simplePos="0" relativeHeight="251747328" behindDoc="0" locked="0" layoutInCell="1" allowOverlap="1" wp14:anchorId="14B97F2C" wp14:editId="2B507189">
                <wp:simplePos x="0" y="0"/>
                <wp:positionH relativeFrom="column">
                  <wp:posOffset>977265</wp:posOffset>
                </wp:positionH>
                <wp:positionV relativeFrom="paragraph">
                  <wp:posOffset>150132</wp:posOffset>
                </wp:positionV>
                <wp:extent cx="4445" cy="283865"/>
                <wp:effectExtent l="76200" t="0" r="71755" b="59055"/>
                <wp:wrapNone/>
                <wp:docPr id="62" name="Straight Arrow Connector 20"/>
                <wp:cNvGraphicFramePr/>
                <a:graphic xmlns:a="http://schemas.openxmlformats.org/drawingml/2006/main">
                  <a:graphicData uri="http://schemas.microsoft.com/office/word/2010/wordprocessingShape">
                    <wps:wsp>
                      <wps:cNvCnPr/>
                      <wps:spPr>
                        <a:xfrm>
                          <a:off x="0" y="0"/>
                          <a:ext cx="4445" cy="283865"/>
                        </a:xfrm>
                        <a:prstGeom prst="straightConnector1">
                          <a:avLst/>
                        </a:prstGeom>
                        <a:noFill/>
                        <a:ln w="6350" cap="flat" cmpd="sng" algn="ctr">
                          <a:solidFill>
                            <a:sysClr val="windowText" lastClr="000000"/>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F33B897" id="Straight Arrow Connector 20" o:spid="_x0000_s1026" type="#_x0000_t32" style="position:absolute;margin-left:76.95pt;margin-top:11.8pt;width:.35pt;height:22.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" strokecolor="windowText" strokeweight=".5pt">
                <v:stroke endarrow="block" joinstyle="miter"/>
              </v:shape>
            </w:pict>
          </mc:Fallback>
        </mc:AlternateContent>
      </w:r>
      <w:r w:rsidR="004F246F">
        <w:rPr>
          <w:rFonts w:eastAsia="Calibri" w:cs="Times New Roman"/>
          <w:b/>
          <w:noProof/>
          <w:sz w:val="28"/>
          <w:szCs w:val="28"/>
          <w:lang w:val="id-ID" w:eastAsia="id-ID"/>
        </w:rPr>
        <mc:AlternateContent>
          <mc:Choice Requires="wps">
            <w:drawing>
              <wp:anchor distT="0" distB="0" distL="114300" distR="114300" simplePos="0" relativeHeight="251651070" behindDoc="0" locked="0" layoutInCell="1" allowOverlap="1" wp14:anchorId="4820513D" wp14:editId="1AD95B0B">
                <wp:simplePos x="0" y="0"/>
                <wp:positionH relativeFrom="column">
                  <wp:posOffset>2491740</wp:posOffset>
                </wp:positionH>
                <wp:positionV relativeFrom="paragraph">
                  <wp:posOffset>20320</wp:posOffset>
                </wp:positionV>
                <wp:extent cx="942975" cy="323850"/>
                <wp:effectExtent l="0" t="0" r="9525" b="0"/>
                <wp:wrapNone/>
                <wp:docPr id="34" name="Rectangle 34"/>
                <wp:cNvGraphicFramePr/>
                <a:graphic xmlns:a="http://schemas.openxmlformats.org/drawingml/2006/main">
                  <a:graphicData uri="http://schemas.microsoft.com/office/word/2010/wordprocessingShape">
                    <wps:wsp>
                      <wps:cNvSpPr/>
                      <wps:spPr>
                        <a:xfrm>
                          <a:off x="0" y="0"/>
                          <a:ext cx="942975" cy="323850"/>
                        </a:xfrm>
                        <a:prstGeom prst="rect">
                          <a:avLst/>
                        </a:prstGeom>
                        <a:ln w="3175">
                          <a:noFill/>
                        </a:ln>
                      </wps:spPr>
                      <wps:style>
                        <a:lnRef idx="2">
                          <a:schemeClr val="accent6"/>
                        </a:lnRef>
                        <a:fillRef idx="1">
                          <a:schemeClr val="lt1"/>
                        </a:fillRef>
                        <a:effectRef idx="0">
                          <a:schemeClr val="accent6"/>
                        </a:effectRef>
                        <a:fontRef idx="minor">
                          <a:schemeClr val="dk1"/>
                        </a:fontRef>
                      </wps:style>
                      <wps:txbx>
                        <w:txbxContent>
                          <w:p w:rsidR="00237313" w:rsidRDefault="00237313" w:rsidP="004F246F">
                            <w:pPr>
                              <w:ind w:firstLine="0"/>
                            </w:pPr>
                            <w:r>
                              <w:t>Apache Solr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0513D" id="Rectangle 34" o:spid="_x0000_s1038" style="position:absolute;left:0;text-align:left;margin-left:196.2pt;margin-top:1.6pt;width:74.25pt;height:25.5pt;z-index:2516510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" fillcolor="white [3201]" stroked="f" strokeweight=".25pt">
                <v:textbox>
                  <w:txbxContent>
                    <w:p w:rsidR="00237313" w:rsidRDefault="00237313" w:rsidP="004F246F">
                      <w:pPr>
                        <w:ind w:firstLine="0"/>
                      </w:pPr>
                      <w:r>
                        <w:t>Apache Solr</w:t>
                      </w:r>
                    </w:p>
                  </w:txbxContent>
                </v:textbox>
              </v:rect>
            </w:pict>
          </mc:Fallback>
        </mc:AlternateContent>
      </w:r>
    </w:p>
    <w:p w:rsidR="005D2576" w:rsidRPr="005D2576" w:rsidRDefault="004F246F" w:rsidP="005D2576">
      <w:pPr>
        <w:suppressAutoHyphens/>
        <w:rPr>
          <w:rFonts w:eastAsia="Calibri" w:cs="Times New Roman"/>
          <w:b/>
          <w:sz w:val="28"/>
          <w:szCs w:val="28"/>
        </w:rPr>
      </w:pPr>
      <w:r>
        <w:rPr>
          <w:rFonts w:eastAsia="Calibri" w:cs="Times New Roman"/>
          <w:b/>
          <w:noProof/>
          <w:sz w:val="28"/>
          <w:szCs w:val="28"/>
          <w:lang w:val="id-ID" w:eastAsia="id-ID"/>
        </w:rPr>
        <mc:AlternateContent>
          <mc:Choice Requires="wps">
            <w:drawing>
              <wp:anchor distT="0" distB="0" distL="114300" distR="114300" simplePos="0" relativeHeight="251652095" behindDoc="0" locked="0" layoutInCell="1" allowOverlap="1" wp14:anchorId="1F866C38" wp14:editId="02F2752B">
                <wp:simplePos x="0" y="0"/>
                <wp:positionH relativeFrom="column">
                  <wp:posOffset>88174</wp:posOffset>
                </wp:positionH>
                <wp:positionV relativeFrom="paragraph">
                  <wp:posOffset>97246</wp:posOffset>
                </wp:positionV>
                <wp:extent cx="3562350" cy="1031965"/>
                <wp:effectExtent l="0" t="0" r="19050" b="15875"/>
                <wp:wrapNone/>
                <wp:docPr id="33" name="Rounded Rectangle 33"/>
                <wp:cNvGraphicFramePr/>
                <a:graphic xmlns:a="http://schemas.openxmlformats.org/drawingml/2006/main">
                  <a:graphicData uri="http://schemas.microsoft.com/office/word/2010/wordprocessingShape">
                    <wps:wsp>
                      <wps:cNvSpPr/>
                      <wps:spPr>
                        <a:xfrm>
                          <a:off x="0" y="0"/>
                          <a:ext cx="3562350" cy="1031965"/>
                        </a:xfrm>
                        <a:prstGeom prst="roundRect">
                          <a:avLst/>
                        </a:prstGeom>
                        <a:ln w="3175">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F0972" id="Rounded Rectangle 33" o:spid="_x0000_s1026" style="position:absolute;margin-left:6.95pt;margin-top:7.65pt;width:280.5pt;height:81.25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" fillcolor="white [3201]" strokecolor="black [3213]" strokeweight=".25pt">
                <v:stroke dashstyle="dash"/>
              </v:roundrect>
            </w:pict>
          </mc:Fallback>
        </mc:AlternateContent>
      </w:r>
    </w:p>
    <w:p w:rsidR="005D2576" w:rsidRPr="005D2576" w:rsidRDefault="004F246F" w:rsidP="005D2576">
      <w:pPr>
        <w:suppressAutoHyphens/>
        <w:rPr>
          <w:rFonts w:eastAsia="Calibri" w:cs="Times New Roman"/>
          <w:b/>
          <w:sz w:val="28"/>
          <w:szCs w:val="28"/>
        </w:rPr>
      </w:pPr>
      <w:r w:rsidRPr="005D2576">
        <w:rPr>
          <w:rFonts w:eastAsia="Calibri" w:cs="Times New Roman"/>
          <w:b/>
          <w:noProof/>
          <w:sz w:val="28"/>
          <w:szCs w:val="28"/>
          <w:lang w:val="id-ID" w:eastAsia="id-ID"/>
        </w:rPr>
        <mc:AlternateContent>
          <mc:Choice Requires="wps">
            <w:drawing>
              <wp:anchor distT="0" distB="0" distL="114300" distR="114300" simplePos="0" relativeHeight="251745280" behindDoc="0" locked="0" layoutInCell="1" allowOverlap="1" wp14:anchorId="2A85976A" wp14:editId="620E781A">
                <wp:simplePos x="0" y="0"/>
                <wp:positionH relativeFrom="column">
                  <wp:posOffset>458470</wp:posOffset>
                </wp:positionH>
                <wp:positionV relativeFrom="paragraph">
                  <wp:posOffset>54882</wp:posOffset>
                </wp:positionV>
                <wp:extent cx="1104900" cy="501161"/>
                <wp:effectExtent l="0" t="0" r="19050" b="13335"/>
                <wp:wrapNone/>
                <wp:docPr id="7" name="Rectangle 14"/>
                <wp:cNvGraphicFramePr/>
                <a:graphic xmlns:a="http://schemas.openxmlformats.org/drawingml/2006/main">
                  <a:graphicData uri="http://schemas.microsoft.com/office/word/2010/wordprocessingShape">
                    <wps:wsp>
                      <wps:cNvSpPr/>
                      <wps:spPr>
                        <a:xfrm>
                          <a:off x="0" y="0"/>
                          <a:ext cx="1104900" cy="50116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37313" w:rsidRDefault="00237313" w:rsidP="005D2576">
                            <w:pPr>
                              <w:pStyle w:val="FrameContents"/>
                              <w:ind w:firstLine="0"/>
                              <w:jc w:val="center"/>
                              <w:rPr>
                                <w:color w:val="000000"/>
                              </w:rPr>
                            </w:pPr>
                            <w:r>
                              <w:rPr>
                                <w:color w:val="000000"/>
                              </w:rPr>
                              <w:t>Pembuatan indeks</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976A" id="Rectangle 14" o:spid="_x0000_s1039" style="position:absolute;left:0;text-align:left;margin-left:36.1pt;margin-top:4.3pt;width:87pt;height:39.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" fillcolor="window" strokecolor="windowText" strokeweight="1pt">
                <v:textbox>
                  <w:txbxContent>
                    <w:p w:rsidR="00237313" w:rsidRDefault="00237313" w:rsidP="005D2576">
                      <w:pPr>
                        <w:pStyle w:val="FrameContents"/>
                        <w:ind w:firstLine="0"/>
                        <w:jc w:val="center"/>
                        <w:rPr>
                          <w:color w:val="000000"/>
                        </w:rPr>
                      </w:pPr>
                      <w:r>
                        <w:rPr>
                          <w:color w:val="000000"/>
                        </w:rPr>
                        <w:t>Pembuatan indeks</w:t>
                      </w:r>
                    </w:p>
                  </w:txbxContent>
                </v:textbox>
              </v:rect>
            </w:pict>
          </mc:Fallback>
        </mc:AlternateContent>
      </w:r>
    </w:p>
    <w:p w:rsidR="005D2576" w:rsidRPr="005D2576" w:rsidRDefault="005D2576" w:rsidP="005D2576">
      <w:pPr>
        <w:suppressAutoHyphens/>
        <w:rPr>
          <w:rFonts w:eastAsia="Calibri" w:cs="Times New Roman"/>
          <w:b/>
          <w:sz w:val="28"/>
          <w:szCs w:val="28"/>
        </w:rPr>
      </w:pPr>
    </w:p>
    <w:p w:rsidR="005D2576" w:rsidRPr="005D2576" w:rsidRDefault="00DB74F9" w:rsidP="005D2576">
      <w:pPr>
        <w:suppressAutoHyphens/>
        <w:rPr>
          <w:rFonts w:eastAsia="Calibri" w:cs="Times New Roman"/>
          <w:b/>
          <w:sz w:val="28"/>
          <w:szCs w:val="28"/>
        </w:rPr>
      </w:pPr>
      <w:r>
        <w:rPr>
          <w:rFonts w:eastAsia="Calibri" w:cs="Times New Roman"/>
          <w:b/>
          <w:noProof/>
          <w:sz w:val="28"/>
          <w:szCs w:val="28"/>
          <w:lang w:val="id-ID" w:eastAsia="id-ID"/>
        </w:rPr>
        <mc:AlternateContent>
          <mc:Choice Requires="wps">
            <w:drawing>
              <wp:anchor distT="0" distB="0" distL="114300" distR="114300" simplePos="0" relativeHeight="251810816" behindDoc="0" locked="0" layoutInCell="1" allowOverlap="1" wp14:anchorId="60226FEF" wp14:editId="242D12A5">
                <wp:simplePos x="0" y="0"/>
                <wp:positionH relativeFrom="column">
                  <wp:posOffset>981075</wp:posOffset>
                </wp:positionH>
                <wp:positionV relativeFrom="paragraph">
                  <wp:posOffset>142512</wp:posOffset>
                </wp:positionV>
                <wp:extent cx="923925" cy="126365"/>
                <wp:effectExtent l="19050" t="0" r="66675" b="102235"/>
                <wp:wrapNone/>
                <wp:docPr id="30" name="Elbow Connector 30"/>
                <wp:cNvGraphicFramePr/>
                <a:graphic xmlns:a="http://schemas.openxmlformats.org/drawingml/2006/main">
                  <a:graphicData uri="http://schemas.microsoft.com/office/word/2010/wordprocessingShape">
                    <wps:wsp>
                      <wps:cNvCnPr/>
                      <wps:spPr>
                        <a:xfrm>
                          <a:off x="0" y="0"/>
                          <a:ext cx="923925" cy="126365"/>
                        </a:xfrm>
                        <a:prstGeom prst="bentConnector3">
                          <a:avLst>
                            <a:gd name="adj1" fmla="val -3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0EAC4" id="Elbow Connector 30" o:spid="_x0000_s1026" type="#_x0000_t34" style="position:absolute;margin-left:77.25pt;margin-top:11.2pt;width:72.75pt;height:9.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" adj="-81" strokecolor="black [3040]">
                <v:stroke endarrow="block"/>
              </v:shape>
            </w:pict>
          </mc:Fallback>
        </mc:AlternateContent>
      </w:r>
      <w:r w:rsidRPr="005D2576">
        <w:rPr>
          <w:rFonts w:eastAsia="Calibri" w:cs="Times New Roman"/>
          <w:noProof/>
          <w:szCs w:val="24"/>
          <w:lang w:val="id-ID" w:eastAsia="id-ID"/>
        </w:rPr>
        <mc:AlternateContent>
          <mc:Choice Requires="wps">
            <w:drawing>
              <wp:anchor distT="0" distB="0" distL="114300" distR="114300" simplePos="0" relativeHeight="251752448" behindDoc="0" locked="0" layoutInCell="1" allowOverlap="1" wp14:anchorId="70311037" wp14:editId="25480ABD">
                <wp:simplePos x="0" y="0"/>
                <wp:positionH relativeFrom="column">
                  <wp:posOffset>1922780</wp:posOffset>
                </wp:positionH>
                <wp:positionV relativeFrom="paragraph">
                  <wp:posOffset>60506</wp:posOffset>
                </wp:positionV>
                <wp:extent cx="905510" cy="276225"/>
                <wp:effectExtent l="0" t="0" r="27940" b="28575"/>
                <wp:wrapNone/>
                <wp:docPr id="10" name="Rectangle 10"/>
                <wp:cNvGraphicFramePr/>
                <a:graphic xmlns:a="http://schemas.openxmlformats.org/drawingml/2006/main">
                  <a:graphicData uri="http://schemas.microsoft.com/office/word/2010/wordprocessingShape">
                    <wps:wsp>
                      <wps:cNvSpPr/>
                      <wps:spPr>
                        <a:xfrm>
                          <a:off x="0" y="0"/>
                          <a:ext cx="90551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37313" w:rsidRPr="00DA3778" w:rsidRDefault="00237313" w:rsidP="005D2576">
                            <w:pPr>
                              <w:pStyle w:val="FrameContents"/>
                              <w:ind w:firstLine="0"/>
                              <w:jc w:val="center"/>
                              <w:rPr>
                                <w:i/>
                                <w:color w:val="000000"/>
                              </w:rPr>
                            </w:pPr>
                            <w:r w:rsidRPr="00DA3778">
                              <w:rPr>
                                <w:i/>
                                <w:color w:val="000000"/>
                              </w:rPr>
                              <w:t>Scoring</w:t>
                            </w:r>
                          </w:p>
                          <w:p w:rsidR="00237313" w:rsidRPr="00BC1BA2" w:rsidRDefault="00237313" w:rsidP="005D2576">
                            <w:pPr>
                              <w:pStyle w:val="FrameContents"/>
                              <w:ind w:firstLine="0"/>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11037" id="Rectangle 10" o:spid="_x0000_s1040" style="position:absolute;left:0;text-align:left;margin-left:151.4pt;margin-top:4.75pt;width:71.3pt;height:2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" fillcolor="window" strokecolor="windowText" strokeweight="1pt">
                <v:textbox>
                  <w:txbxContent>
                    <w:p w:rsidR="00237313" w:rsidRPr="00DA3778" w:rsidRDefault="00237313" w:rsidP="005D2576">
                      <w:pPr>
                        <w:pStyle w:val="FrameContents"/>
                        <w:ind w:firstLine="0"/>
                        <w:jc w:val="center"/>
                        <w:rPr>
                          <w:i/>
                          <w:color w:val="000000"/>
                        </w:rPr>
                      </w:pPr>
                      <w:r w:rsidRPr="00DA3778">
                        <w:rPr>
                          <w:i/>
                          <w:color w:val="000000"/>
                        </w:rPr>
                        <w:t>Scoring</w:t>
                      </w:r>
                    </w:p>
                    <w:p w:rsidR="00237313" w:rsidRPr="00BC1BA2" w:rsidRDefault="00237313" w:rsidP="005D2576">
                      <w:pPr>
                        <w:pStyle w:val="FrameContents"/>
                        <w:ind w:firstLine="0"/>
                        <w:jc w:val="center"/>
                        <w:rPr>
                          <w:color w:val="000000"/>
                        </w:rPr>
                      </w:pPr>
                    </w:p>
                  </w:txbxContent>
                </v:textbox>
              </v:rect>
            </w:pict>
          </mc:Fallback>
        </mc:AlternateContent>
      </w:r>
    </w:p>
    <w:p w:rsidR="005D2576" w:rsidRPr="005D2576" w:rsidRDefault="00DB74F9" w:rsidP="005D2576">
      <w:pPr>
        <w:suppressAutoHyphens/>
        <w:rPr>
          <w:rFonts w:eastAsia="Calibri" w:cs="Times New Roman"/>
          <w:b/>
          <w:sz w:val="28"/>
          <w:szCs w:val="28"/>
        </w:rPr>
      </w:pPr>
      <w:r w:rsidRPr="005D2576">
        <w:rPr>
          <w:rFonts w:eastAsia="Calibri" w:cs="Times New Roman"/>
          <w:b/>
          <w:noProof/>
          <w:sz w:val="28"/>
          <w:szCs w:val="28"/>
          <w:lang w:val="id-ID" w:eastAsia="id-ID"/>
        </w:rPr>
        <mc:AlternateContent>
          <mc:Choice Requires="wps">
            <w:drawing>
              <wp:anchor distT="0" distB="0" distL="114300" distR="114300" simplePos="0" relativeHeight="251754496" behindDoc="0" locked="0" layoutInCell="1" allowOverlap="1" wp14:anchorId="57D0B8C5" wp14:editId="7D4D3BAC">
                <wp:simplePos x="0" y="0"/>
                <wp:positionH relativeFrom="column">
                  <wp:posOffset>2370455</wp:posOffset>
                </wp:positionH>
                <wp:positionV relativeFrom="paragraph">
                  <wp:posOffset>133985</wp:posOffset>
                </wp:positionV>
                <wp:extent cx="4445" cy="346710"/>
                <wp:effectExtent l="76200" t="0" r="71755" b="53340"/>
                <wp:wrapNone/>
                <wp:docPr id="289" name="Straight Arrow Connector 20"/>
                <wp:cNvGraphicFramePr/>
                <a:graphic xmlns:a="http://schemas.openxmlformats.org/drawingml/2006/main">
                  <a:graphicData uri="http://schemas.microsoft.com/office/word/2010/wordprocessingShape">
                    <wps:wsp>
                      <wps:cNvCnPr/>
                      <wps:spPr>
                        <a:xfrm>
                          <a:off x="0" y="0"/>
                          <a:ext cx="4445" cy="346710"/>
                        </a:xfrm>
                        <a:prstGeom prst="straightConnector1">
                          <a:avLst/>
                        </a:prstGeom>
                        <a:noFill/>
                        <a:ln w="6350" cap="flat" cmpd="sng" algn="ctr">
                          <a:solidFill>
                            <a:sysClr val="windowText" lastClr="000000"/>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C6AB483" id="Straight Arrow Connector 20" o:spid="_x0000_s1026" type="#_x0000_t32" style="position:absolute;margin-left:186.65pt;margin-top:10.55pt;width:.35pt;height:27.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" strokecolor="windowText" strokeweight=".5pt">
                <v:stroke endarrow="block" joinstyle="miter"/>
              </v:shape>
            </w:pict>
          </mc:Fallback>
        </mc:AlternateContent>
      </w:r>
    </w:p>
    <w:p w:rsidR="005D2576" w:rsidRPr="005D2576" w:rsidRDefault="005D2576" w:rsidP="005D2576">
      <w:pPr>
        <w:suppressAutoHyphens/>
        <w:rPr>
          <w:rFonts w:eastAsia="Calibri" w:cs="Times New Roman"/>
          <w:b/>
          <w:sz w:val="28"/>
          <w:szCs w:val="28"/>
        </w:rPr>
      </w:pPr>
    </w:p>
    <w:p w:rsidR="005D2576" w:rsidRPr="005D2576" w:rsidRDefault="00DB74F9" w:rsidP="005D2576">
      <w:pPr>
        <w:suppressAutoHyphens/>
        <w:rPr>
          <w:rFonts w:eastAsia="Calibri" w:cs="Times New Roman"/>
          <w:b/>
          <w:sz w:val="28"/>
          <w:szCs w:val="28"/>
        </w:rPr>
      </w:pPr>
      <w:r w:rsidRPr="005D2576">
        <w:rPr>
          <w:rFonts w:eastAsia="Calibri" w:cs="Times New Roman"/>
          <w:noProof/>
          <w:szCs w:val="24"/>
          <w:lang w:val="id-ID" w:eastAsia="id-ID"/>
        </w:rPr>
        <mc:AlternateContent>
          <mc:Choice Requires="wps">
            <w:drawing>
              <wp:anchor distT="0" distB="0" distL="114300" distR="114300" simplePos="0" relativeHeight="251746304" behindDoc="0" locked="0" layoutInCell="1" allowOverlap="1" wp14:anchorId="16F73B16" wp14:editId="25A26960">
                <wp:simplePos x="0" y="0"/>
                <wp:positionH relativeFrom="column">
                  <wp:posOffset>1758950</wp:posOffset>
                </wp:positionH>
                <wp:positionV relativeFrom="paragraph">
                  <wp:posOffset>63318</wp:posOffset>
                </wp:positionV>
                <wp:extent cx="1257300" cy="276225"/>
                <wp:effectExtent l="0" t="0" r="19050" b="28575"/>
                <wp:wrapNone/>
                <wp:docPr id="290" name="Rectangle 290"/>
                <wp:cNvGraphicFramePr/>
                <a:graphic xmlns:a="http://schemas.openxmlformats.org/drawingml/2006/main">
                  <a:graphicData uri="http://schemas.microsoft.com/office/word/2010/wordprocessingShape">
                    <wps:wsp>
                      <wps:cNvSpPr/>
                      <wps:spPr>
                        <a:xfrm>
                          <a:off x="0" y="0"/>
                          <a:ext cx="125730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37313" w:rsidRPr="002122AB" w:rsidRDefault="00237313" w:rsidP="005D2576">
                            <w:pPr>
                              <w:pStyle w:val="FrameContents"/>
                              <w:ind w:firstLine="0"/>
                              <w:jc w:val="center"/>
                              <w:rPr>
                                <w:i/>
                                <w:color w:val="000000"/>
                              </w:rPr>
                            </w:pPr>
                            <w:r>
                              <w:rPr>
                                <w:color w:val="000000"/>
                              </w:rPr>
                              <w:t xml:space="preserve">Evaluasi </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73B16" id="Rectangle 290" o:spid="_x0000_s1041" style="position:absolute;left:0;text-align:left;margin-left:138.5pt;margin-top:5pt;width:99pt;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" fillcolor="window" strokecolor="windowText" strokeweight="1pt">
                <v:textbox>
                  <w:txbxContent>
                    <w:p w:rsidR="00237313" w:rsidRPr="002122AB" w:rsidRDefault="00237313" w:rsidP="005D2576">
                      <w:pPr>
                        <w:pStyle w:val="FrameContents"/>
                        <w:ind w:firstLine="0"/>
                        <w:jc w:val="center"/>
                        <w:rPr>
                          <w:i/>
                          <w:color w:val="000000"/>
                        </w:rPr>
                      </w:pPr>
                      <w:r>
                        <w:rPr>
                          <w:color w:val="000000"/>
                        </w:rPr>
                        <w:t xml:space="preserve">Evaluasi </w:t>
                      </w:r>
                    </w:p>
                  </w:txbxContent>
                </v:textbox>
              </v:rect>
            </w:pict>
          </mc:Fallback>
        </mc:AlternateContent>
      </w:r>
    </w:p>
    <w:p w:rsidR="005D2576" w:rsidRPr="005D2576" w:rsidRDefault="00DB74F9" w:rsidP="005D2576">
      <w:pPr>
        <w:suppressAutoHyphens/>
        <w:rPr>
          <w:rFonts w:eastAsia="Calibri" w:cs="Times New Roman"/>
          <w:b/>
          <w:sz w:val="28"/>
          <w:szCs w:val="28"/>
        </w:rPr>
      </w:pPr>
      <w:r w:rsidRPr="005D2576">
        <w:rPr>
          <w:rFonts w:eastAsia="Calibri" w:cs="Times New Roman"/>
          <w:b/>
          <w:noProof/>
          <w:sz w:val="28"/>
          <w:szCs w:val="28"/>
          <w:lang w:val="id-ID" w:eastAsia="id-ID"/>
        </w:rPr>
        <mc:AlternateContent>
          <mc:Choice Requires="wps">
            <w:drawing>
              <wp:anchor distT="0" distB="0" distL="114300" distR="114300" simplePos="0" relativeHeight="251804672" behindDoc="0" locked="0" layoutInCell="1" allowOverlap="1" wp14:anchorId="62B14C0F" wp14:editId="46BFC087">
                <wp:simplePos x="0" y="0"/>
                <wp:positionH relativeFrom="column">
                  <wp:posOffset>2376170</wp:posOffset>
                </wp:positionH>
                <wp:positionV relativeFrom="paragraph">
                  <wp:posOffset>127998</wp:posOffset>
                </wp:positionV>
                <wp:extent cx="4771" cy="315723"/>
                <wp:effectExtent l="76200" t="0" r="71755" b="65405"/>
                <wp:wrapNone/>
                <wp:docPr id="15" name="Straight Arrow Connector 20"/>
                <wp:cNvGraphicFramePr/>
                <a:graphic xmlns:a="http://schemas.openxmlformats.org/drawingml/2006/main">
                  <a:graphicData uri="http://schemas.microsoft.com/office/word/2010/wordprocessingShape">
                    <wps:wsp>
                      <wps:cNvCnPr/>
                      <wps:spPr>
                        <a:xfrm>
                          <a:off x="0" y="0"/>
                          <a:ext cx="4771" cy="315723"/>
                        </a:xfrm>
                        <a:prstGeom prst="straightConnector1">
                          <a:avLst/>
                        </a:prstGeom>
                        <a:noFill/>
                        <a:ln w="6350" cap="flat" cmpd="sng" algn="ctr">
                          <a:solidFill>
                            <a:sysClr val="windowText" lastClr="000000"/>
                          </a:solidFill>
                          <a:prstDash val="solid"/>
                          <a:miter lim="8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8F95F2F" id="Straight Arrow Connector 20" o:spid="_x0000_s1026" type="#_x0000_t32" style="position:absolute;margin-left:187.1pt;margin-top:10.1pt;width:.4pt;height:24.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" strokecolor="windowText" strokeweight=".5pt">
                <v:stroke endarrow="block" joinstyle="miter"/>
              </v:shape>
            </w:pict>
          </mc:Fallback>
        </mc:AlternateContent>
      </w:r>
    </w:p>
    <w:p w:rsidR="005D2576" w:rsidRPr="005D2576" w:rsidRDefault="005D2576" w:rsidP="005D2576">
      <w:pPr>
        <w:suppressAutoHyphens/>
        <w:contextualSpacing/>
        <w:rPr>
          <w:rFonts w:eastAsia="Calibri" w:cs="Times New Roman"/>
          <w:szCs w:val="24"/>
        </w:rPr>
      </w:pPr>
    </w:p>
    <w:p w:rsidR="005D2576" w:rsidRDefault="00DB74F9" w:rsidP="005D2576">
      <w:pPr>
        <w:suppressAutoHyphens/>
        <w:ind w:firstLine="0"/>
        <w:contextualSpacing/>
        <w:rPr>
          <w:rFonts w:eastAsia="Calibri" w:cs="Times New Roman"/>
          <w:szCs w:val="24"/>
        </w:rPr>
      </w:pPr>
      <w:r>
        <w:rPr>
          <w:rFonts w:eastAsia="Calibri" w:cs="Times New Roman"/>
          <w:b/>
          <w:noProof/>
          <w:sz w:val="28"/>
          <w:szCs w:val="28"/>
          <w:lang w:val="id-ID" w:eastAsia="id-ID"/>
        </w:rPr>
        <mc:AlternateContent>
          <mc:Choice Requires="wps">
            <w:drawing>
              <wp:anchor distT="0" distB="0" distL="114300" distR="114300" simplePos="0" relativeHeight="251806720" behindDoc="0" locked="0" layoutInCell="1" allowOverlap="1" wp14:anchorId="4549D628" wp14:editId="3CA99193">
                <wp:simplePos x="0" y="0"/>
                <wp:positionH relativeFrom="column">
                  <wp:posOffset>1910715</wp:posOffset>
                </wp:positionH>
                <wp:positionV relativeFrom="paragraph">
                  <wp:posOffset>61595</wp:posOffset>
                </wp:positionV>
                <wp:extent cx="914400" cy="304800"/>
                <wp:effectExtent l="0" t="0" r="19050" b="19050"/>
                <wp:wrapNone/>
                <wp:docPr id="18" name="Flowchart: Data 18"/>
                <wp:cNvGraphicFramePr/>
                <a:graphic xmlns:a="http://schemas.openxmlformats.org/drawingml/2006/main">
                  <a:graphicData uri="http://schemas.microsoft.com/office/word/2010/wordprocessingShape">
                    <wps:wsp>
                      <wps:cNvSpPr/>
                      <wps:spPr>
                        <a:xfrm>
                          <a:off x="0" y="0"/>
                          <a:ext cx="914400" cy="304800"/>
                        </a:xfrm>
                        <a:prstGeom prst="flowChartInputOutpu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7313" w:rsidRDefault="00237313" w:rsidP="0007606E">
                            <w:pPr>
                              <w:ind w:firstLine="0"/>
                            </w:pPr>
                            <w: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9D628" id="Flowchart: Data 18" o:spid="_x0000_s1042" type="#_x0000_t111" style="position:absolute;left:0;text-align:left;margin-left:150.45pt;margin-top:4.85pt;width:1in;height:2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" fillcolor="white [3201]" strokecolor="black [3213]" strokeweight=".25pt">
                <v:textbox>
                  <w:txbxContent>
                    <w:p w:rsidR="00237313" w:rsidRDefault="00237313" w:rsidP="0007606E">
                      <w:pPr>
                        <w:ind w:firstLine="0"/>
                      </w:pPr>
                      <w:r>
                        <w:t>Hasil</w:t>
                      </w:r>
                    </w:p>
                  </w:txbxContent>
                </v:textbox>
              </v:shape>
            </w:pict>
          </mc:Fallback>
        </mc:AlternateContent>
      </w:r>
    </w:p>
    <w:p w:rsidR="0007606E" w:rsidRDefault="0007606E" w:rsidP="005D2576">
      <w:pPr>
        <w:suppressAutoHyphens/>
        <w:ind w:firstLine="0"/>
        <w:contextualSpacing/>
        <w:rPr>
          <w:rFonts w:eastAsia="Calibri" w:cs="Times New Roman"/>
          <w:szCs w:val="24"/>
        </w:rPr>
      </w:pPr>
    </w:p>
    <w:p w:rsidR="004F246F" w:rsidRDefault="004F246F" w:rsidP="005D2576">
      <w:pPr>
        <w:suppressAutoHyphens/>
        <w:ind w:firstLine="0"/>
        <w:contextualSpacing/>
        <w:rPr>
          <w:rFonts w:eastAsia="Calibri" w:cs="Times New Roman"/>
          <w:szCs w:val="24"/>
        </w:rPr>
      </w:pPr>
    </w:p>
    <w:p w:rsidR="004F246F" w:rsidRDefault="005D2576" w:rsidP="008A162B">
      <w:pPr>
        <w:spacing w:before="120"/>
        <w:ind w:firstLine="0"/>
        <w:jc w:val="center"/>
      </w:pPr>
      <w:r w:rsidRPr="00E70489">
        <w:t xml:space="preserve">Gambar 1 </w:t>
      </w:r>
      <w:r>
        <w:t>Metode penelitian</w:t>
      </w:r>
    </w:p>
    <w:p w:rsidR="008A162B" w:rsidRPr="00217E5E" w:rsidRDefault="008A162B" w:rsidP="008A162B">
      <w:pPr>
        <w:spacing w:before="120"/>
        <w:ind w:firstLine="0"/>
        <w:jc w:val="center"/>
      </w:pPr>
    </w:p>
    <w:p w:rsidR="004F246F" w:rsidRDefault="004F246F" w:rsidP="001075B8">
      <w:pPr>
        <w:pStyle w:val="Heading2"/>
      </w:pPr>
      <w:bookmarkStart w:id="33" w:name="_Toc458419806"/>
      <w:bookmarkStart w:id="34" w:name="_Toc454452405"/>
      <w:r>
        <w:t>Pengumpulan Dokumen</w:t>
      </w:r>
      <w:bookmarkEnd w:id="33"/>
    </w:p>
    <w:p w:rsidR="00133E97" w:rsidRDefault="004652B1" w:rsidP="00F87843">
      <w:pPr>
        <w:suppressAutoHyphens/>
        <w:ind w:firstLine="720"/>
        <w:rPr>
          <w:rFonts w:eastAsia="Calibri" w:cs="Calibri"/>
          <w:szCs w:val="24"/>
        </w:rPr>
      </w:pPr>
      <w:r>
        <w:rPr>
          <w:rFonts w:eastAsia="Calibri" w:cs="Calibri"/>
          <w:szCs w:val="24"/>
        </w:rPr>
        <w:t>Data yang digunakan pada p</w:t>
      </w:r>
      <w:r w:rsidR="004F246F" w:rsidRPr="00B44554">
        <w:rPr>
          <w:rFonts w:eastAsia="Calibri" w:cs="Calibri"/>
          <w:szCs w:val="24"/>
        </w:rPr>
        <w:t>enelitian</w:t>
      </w:r>
      <w:r>
        <w:rPr>
          <w:rFonts w:eastAsia="Calibri" w:cs="Calibri"/>
          <w:szCs w:val="24"/>
        </w:rPr>
        <w:t xml:space="preserve"> ini berasal dari </w:t>
      </w:r>
      <w:r>
        <w:rPr>
          <w:rFonts w:eastAsia="Calibri" w:cs="Calibri"/>
          <w:i/>
          <w:szCs w:val="24"/>
        </w:rPr>
        <w:t xml:space="preserve">database </w:t>
      </w:r>
      <w:r>
        <w:rPr>
          <w:rFonts w:eastAsia="Calibri" w:cs="Calibri"/>
          <w:szCs w:val="24"/>
        </w:rPr>
        <w:t xml:space="preserve">produk yang dimiliki oleh </w:t>
      </w:r>
      <w:r>
        <w:rPr>
          <w:rFonts w:eastAsia="Calibri" w:cs="Calibri"/>
          <w:i/>
          <w:szCs w:val="24"/>
        </w:rPr>
        <w:t>online shop</w:t>
      </w:r>
      <w:r>
        <w:rPr>
          <w:rFonts w:eastAsia="Calibri" w:cs="Calibri"/>
          <w:szCs w:val="24"/>
        </w:rPr>
        <w:t xml:space="preserve"> Blibli.com dengan jumlah </w:t>
      </w:r>
      <w:r w:rsidRPr="00B44554">
        <w:rPr>
          <w:rFonts w:eastAsia="Calibri" w:cs="Calibri"/>
          <w:szCs w:val="24"/>
        </w:rPr>
        <w:t>76.518</w:t>
      </w:r>
      <w:r>
        <w:rPr>
          <w:rFonts w:eastAsia="Calibri" w:cs="Calibri"/>
          <w:szCs w:val="24"/>
        </w:rPr>
        <w:t xml:space="preserve"> dokumen.</w:t>
      </w:r>
      <w:r w:rsidR="004F246F" w:rsidRPr="00B44554">
        <w:rPr>
          <w:rFonts w:eastAsia="Calibri" w:cs="Calibri"/>
          <w:szCs w:val="24"/>
        </w:rPr>
        <w:t xml:space="preserve"> Dokumen diperoleh dari data</w:t>
      </w:r>
      <w:r w:rsidR="002E758A">
        <w:rPr>
          <w:rFonts w:eastAsia="Calibri" w:cs="Calibri"/>
          <w:szCs w:val="24"/>
        </w:rPr>
        <w:t xml:space="preserve"> produk yang terindeks pada </w:t>
      </w:r>
      <w:r>
        <w:rPr>
          <w:rFonts w:eastAsia="Calibri" w:cs="Calibri"/>
          <w:i/>
          <w:szCs w:val="24"/>
        </w:rPr>
        <w:t>server</w:t>
      </w:r>
      <w:r w:rsidR="004F246F" w:rsidRPr="00B44554">
        <w:rPr>
          <w:rFonts w:eastAsia="Calibri" w:cs="Calibri"/>
          <w:szCs w:val="24"/>
        </w:rPr>
        <w:t xml:space="preserve"> </w:t>
      </w:r>
      <w:r w:rsidR="004F246F" w:rsidRPr="00B44554">
        <w:rPr>
          <w:rFonts w:eastAsia="Calibri" w:cs="Calibri"/>
          <w:i/>
          <w:szCs w:val="24"/>
        </w:rPr>
        <w:t xml:space="preserve">user acceptance test </w:t>
      </w:r>
      <w:r w:rsidR="004F246F">
        <w:rPr>
          <w:rFonts w:eastAsia="Calibri" w:cs="Calibri"/>
          <w:szCs w:val="24"/>
        </w:rPr>
        <w:t>Blibli.com</w:t>
      </w:r>
      <w:r w:rsidR="00582A89">
        <w:rPr>
          <w:rFonts w:eastAsia="Calibri" w:cs="Calibri"/>
          <w:szCs w:val="24"/>
        </w:rPr>
        <w:t xml:space="preserve">. </w:t>
      </w:r>
      <w:r w:rsidR="004F246F" w:rsidRPr="00B44554">
        <w:rPr>
          <w:rFonts w:eastAsia="Calibri" w:cs="Calibri"/>
          <w:szCs w:val="24"/>
        </w:rPr>
        <w:t xml:space="preserve">Dokumen ini memiliki bentuk </w:t>
      </w:r>
      <w:r w:rsidR="009B545D" w:rsidRPr="009B545D">
        <w:rPr>
          <w:rFonts w:eastAsia="Calibri" w:cs="Calibri"/>
          <w:i/>
          <w:szCs w:val="24"/>
        </w:rPr>
        <w:t>XML</w:t>
      </w:r>
      <w:r w:rsidR="004F246F" w:rsidRPr="00B44554">
        <w:rPr>
          <w:rFonts w:eastAsia="Calibri" w:cs="Calibri"/>
          <w:szCs w:val="24"/>
        </w:rPr>
        <w:t xml:space="preserve"> yang seragam untuk setiap dokumen. Format struktur </w:t>
      </w:r>
      <w:r w:rsidR="009B545D" w:rsidRPr="009B545D">
        <w:rPr>
          <w:rFonts w:eastAsia="Calibri" w:cs="Calibri"/>
          <w:i/>
          <w:szCs w:val="24"/>
        </w:rPr>
        <w:t>XML</w:t>
      </w:r>
      <w:r w:rsidR="00582A89">
        <w:rPr>
          <w:rFonts w:eastAsia="Calibri" w:cs="Calibri"/>
          <w:szCs w:val="24"/>
        </w:rPr>
        <w:t xml:space="preserve"> untuk dokumen produk Blibli.com</w:t>
      </w:r>
      <w:r w:rsidR="004F246F" w:rsidRPr="00B44554">
        <w:rPr>
          <w:rFonts w:eastAsia="Calibri" w:cs="Calibri"/>
          <w:szCs w:val="24"/>
        </w:rPr>
        <w:t xml:space="preserve"> dapat dilihat pada </w:t>
      </w:r>
      <w:r w:rsidR="00582A89">
        <w:rPr>
          <w:rFonts w:eastAsia="Calibri" w:cs="Calibri"/>
          <w:szCs w:val="24"/>
        </w:rPr>
        <w:t>Gambar 2</w:t>
      </w:r>
      <w:r w:rsidR="00DD3C1D">
        <w:rPr>
          <w:rFonts w:eastAsia="Calibri" w:cs="Calibri"/>
          <w:szCs w:val="24"/>
        </w:rPr>
        <w:t xml:space="preserve"> dan Gambar 3 untuk contoh dokumen produk Blibli.com</w:t>
      </w:r>
      <w:r w:rsidR="00F87843">
        <w:rPr>
          <w:rFonts w:eastAsia="Calibri" w:cs="Calibri"/>
          <w:szCs w:val="24"/>
        </w:rPr>
        <w:t>.</w:t>
      </w: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r>
        <w:rPr>
          <w:noProof/>
          <w:lang w:val="id-ID" w:eastAsia="id-ID"/>
        </w:rPr>
        <mc:AlternateContent>
          <mc:Choice Requires="wps">
            <w:drawing>
              <wp:anchor distT="0" distB="0" distL="114300" distR="114300" simplePos="0" relativeHeight="251812864" behindDoc="0" locked="0" layoutInCell="1" allowOverlap="1" wp14:anchorId="32B91204" wp14:editId="00F4E94A">
                <wp:simplePos x="0" y="0"/>
                <wp:positionH relativeFrom="column">
                  <wp:posOffset>361950</wp:posOffset>
                </wp:positionH>
                <wp:positionV relativeFrom="paragraph">
                  <wp:posOffset>5715</wp:posOffset>
                </wp:positionV>
                <wp:extent cx="4457700" cy="2169269"/>
                <wp:effectExtent l="0" t="0" r="19050" b="21590"/>
                <wp:wrapNone/>
                <wp:docPr id="304" name="Rectangle 304"/>
                <wp:cNvGraphicFramePr/>
                <a:graphic xmlns:a="http://schemas.openxmlformats.org/drawingml/2006/main">
                  <a:graphicData uri="http://schemas.microsoft.com/office/word/2010/wordprocessingShape">
                    <wps:wsp>
                      <wps:cNvSpPr/>
                      <wps:spPr>
                        <a:xfrm>
                          <a:off x="0" y="0"/>
                          <a:ext cx="4457700" cy="2169269"/>
                        </a:xfrm>
                        <a:prstGeom prst="rect">
                          <a:avLst/>
                        </a:prstGeom>
                        <a:ln w="6350">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&lt;doc&gt;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&lt;str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="brandSearch"&gt;Sanrio&lt;/str&gt;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&lt;arr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="categories"&gt;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&lt;str&gt;Kuliner&lt;/str&gt;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&lt;str&gt;Penyimpanan Dapur&lt;/str&gt;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&lt;str&gt;Botol Minum&lt;/str&gt;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&lt;/arr&gt;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&lt;str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="descriptionSearch"&gt;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Sanrio Daniel Pc Love Shoppe Bottle 560 ml Pink, botol minuman berbahan plastik yang d</w:t>
                            </w:r>
                            <w:r w:rsidRPr="00250C0C">
                              <w:rPr>
                                <w:rFonts w:ascii="Courier New" w:eastAsia="Times New Roman" w:hAnsi="Courier New" w:cs="Courier New"/>
                                <w:color w:val="000000" w:themeColor="text1"/>
                                <w:sz w:val="18"/>
                                <w:szCs w:val="18"/>
                                <w:lang w:val="id-ID" w:eastAsia="id-ID"/>
                              </w:rPr>
                              <w:t>id</w:t>
                            </w:r>
                            <w:r w:rsidRPr="00EB2BE1">
                              <w:rPr>
                                <w:rFonts w:ascii="Courier New" w:eastAsia="Times New Roman" w:hAnsi="Courier New" w:cs="Courier New"/>
                                <w:color w:val="000000" w:themeColor="text1"/>
                                <w:sz w:val="18"/>
                                <w:szCs w:val="18"/>
                                <w:lang w:val="id-ID" w:eastAsia="id-ID"/>
                              </w:rPr>
                              <w:t>esain untuk si kecil dengan Hello Kitty themes yang cute.</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&lt;str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Search"&gt;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Sanrio Daniel Pc Love Shoppe Bottle 560 ml Pink</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w:t>
                            </w:r>
                          </w:p>
                          <w:p w:rsidR="00237313" w:rsidRPr="00EB2BE1" w:rsidRDefault="00237313" w:rsidP="004F246F">
                            <w:pPr>
                              <w:shd w:val="clear" w:color="auto" w:fill="FFFFFF" w:themeFill="background1"/>
                              <w:ind w:firstLine="0"/>
                              <w:rPr>
                                <w:color w:val="000000" w:themeColor="text1"/>
                                <w:sz w:val="18"/>
                                <w:szCs w:val="18"/>
                              </w:rPr>
                            </w:pPr>
                            <w:r w:rsidRPr="00EB2BE1">
                              <w:rPr>
                                <w:rFonts w:ascii="Courier New" w:eastAsia="Times New Roman" w:hAnsi="Courier New" w:cs="Courier New"/>
                                <w:color w:val="000000" w:themeColor="text1"/>
                                <w:sz w:val="18"/>
                                <w:szCs w:val="18"/>
                                <w:lang w:val="id-ID" w:eastAsia="id-ID"/>
                              </w:rPr>
                              <w:t>&lt;/doc&gt;</w:t>
                            </w:r>
                          </w:p>
                          <w:p w:rsidR="00237313" w:rsidRDefault="00237313" w:rsidP="004F246F">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1204" id="Rectangle 304" o:spid="_x0000_s1043" style="position:absolute;left:0;text-align:left;margin-left:28.5pt;margin-top:.45pt;width:351pt;height:170.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" fillcolor="white [3201]" strokecolor="#7f7f7f [1612]" strokeweight=".5pt">
                <v:textbox>
                  <w:txbxContent>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&lt;doc&gt;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&lt;str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="brandSearch"&gt;Sanrio&lt;/str&gt;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&lt;arr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="categories"&gt;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&lt;str&gt;Kuliner&lt;/str&gt;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&lt;str&gt;Penyimpanan Dapur&lt;/str&gt;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&lt;str&gt;Botol Minum&lt;/str&gt;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&lt;/arr&gt;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&lt;str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="descriptionSearch"&gt;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Sanrio Daniel Pc Love Shoppe Bottle 560 ml Pink, botol minuman berbahan plastik yang d</w:t>
                      </w:r>
                      <w:r w:rsidRPr="00250C0C">
                        <w:rPr>
                          <w:rFonts w:ascii="Courier New" w:eastAsia="Times New Roman" w:hAnsi="Courier New" w:cs="Courier New"/>
                          <w:color w:val="000000" w:themeColor="text1"/>
                          <w:sz w:val="18"/>
                          <w:szCs w:val="18"/>
                          <w:lang w:val="id-ID" w:eastAsia="id-ID"/>
                        </w:rPr>
                        <w:t>id</w:t>
                      </w:r>
                      <w:r w:rsidRPr="00EB2BE1">
                        <w:rPr>
                          <w:rFonts w:ascii="Courier New" w:eastAsia="Times New Roman" w:hAnsi="Courier New" w:cs="Courier New"/>
                          <w:color w:val="000000" w:themeColor="text1"/>
                          <w:sz w:val="18"/>
                          <w:szCs w:val="18"/>
                          <w:lang w:val="id-ID" w:eastAsia="id-ID"/>
                        </w:rPr>
                        <w:t>esain untuk si kecil dengan Hello Kitty themes yang cute.</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 xml:space="preserve">&lt;str </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w:t>
                      </w:r>
                      <w:r w:rsidRPr="0047211D">
                        <w:rPr>
                          <w:rFonts w:ascii="Courier New" w:eastAsia="Times New Roman" w:hAnsi="Courier New" w:cs="Courier New"/>
                          <w:i/>
                          <w:color w:val="000000" w:themeColor="text1"/>
                          <w:sz w:val="18"/>
                          <w:szCs w:val="18"/>
                          <w:lang w:val="id-ID" w:eastAsia="id-ID"/>
                        </w:rPr>
                        <w:t>name</w:t>
                      </w:r>
                      <w:r w:rsidRPr="00EB2BE1">
                        <w:rPr>
                          <w:rFonts w:ascii="Courier New" w:eastAsia="Times New Roman" w:hAnsi="Courier New" w:cs="Courier New"/>
                          <w:color w:val="000000" w:themeColor="text1"/>
                          <w:sz w:val="18"/>
                          <w:szCs w:val="18"/>
                          <w:lang w:val="id-ID" w:eastAsia="id-ID"/>
                        </w:rPr>
                        <w:t>Search"&gt;</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Sanrio Daniel Pc Love Shoppe Bottle 560 ml Pink</w:t>
                      </w:r>
                    </w:p>
                    <w:p w:rsidR="00237313" w:rsidRPr="00EB2BE1" w:rsidRDefault="00237313" w:rsidP="004F246F">
                      <w:pPr>
                        <w:shd w:val="clear" w:color="auto" w:fill="FFFFFF" w:themeFill="background1"/>
                        <w:ind w:firstLine="0"/>
                        <w:rPr>
                          <w:rFonts w:ascii="Courier New" w:eastAsia="Times New Roman" w:hAnsi="Courier New" w:cs="Courier New"/>
                          <w:color w:val="000000" w:themeColor="text1"/>
                          <w:sz w:val="18"/>
                          <w:szCs w:val="18"/>
                          <w:lang w:val="id-ID" w:eastAsia="id-ID"/>
                        </w:rPr>
                      </w:pPr>
                      <w:r w:rsidRPr="00EB2BE1">
                        <w:rPr>
                          <w:rFonts w:ascii="Courier New" w:eastAsia="Times New Roman" w:hAnsi="Courier New" w:cs="Courier New"/>
                          <w:color w:val="000000" w:themeColor="text1"/>
                          <w:sz w:val="18"/>
                          <w:szCs w:val="18"/>
                          <w:lang w:val="id-ID" w:eastAsia="id-ID"/>
                        </w:rPr>
                        <w:t>&lt;/str&gt;</w:t>
                      </w:r>
                    </w:p>
                    <w:p w:rsidR="00237313" w:rsidRPr="00EB2BE1" w:rsidRDefault="00237313" w:rsidP="004F246F">
                      <w:pPr>
                        <w:shd w:val="clear" w:color="auto" w:fill="FFFFFF" w:themeFill="background1"/>
                        <w:ind w:firstLine="0"/>
                        <w:rPr>
                          <w:color w:val="000000" w:themeColor="text1"/>
                          <w:sz w:val="18"/>
                          <w:szCs w:val="18"/>
                        </w:rPr>
                      </w:pPr>
                      <w:r w:rsidRPr="00EB2BE1">
                        <w:rPr>
                          <w:rFonts w:ascii="Courier New" w:eastAsia="Times New Roman" w:hAnsi="Courier New" w:cs="Courier New"/>
                          <w:color w:val="000000" w:themeColor="text1"/>
                          <w:sz w:val="18"/>
                          <w:szCs w:val="18"/>
                          <w:lang w:val="id-ID" w:eastAsia="id-ID"/>
                        </w:rPr>
                        <w:t>&lt;/doc&gt;</w:t>
                      </w:r>
                    </w:p>
                    <w:p w:rsidR="00237313" w:rsidRDefault="00237313" w:rsidP="004F246F">
                      <w:pPr>
                        <w:shd w:val="clear" w:color="auto" w:fill="FFFFFF" w:themeFill="background1"/>
                      </w:pPr>
                    </w:p>
                  </w:txbxContent>
                </v:textbox>
              </v:rect>
            </w:pict>
          </mc:Fallback>
        </mc:AlternateContent>
      </w: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4F246F" w:rsidP="004F246F">
      <w:pPr>
        <w:suppressAutoHyphens/>
        <w:ind w:firstLine="0"/>
        <w:rPr>
          <w:rFonts w:eastAsia="Calibri" w:cs="Calibri"/>
          <w:szCs w:val="24"/>
        </w:rPr>
      </w:pPr>
    </w:p>
    <w:p w:rsidR="004F246F" w:rsidRDefault="008E1B0F" w:rsidP="004F246F">
      <w:pPr>
        <w:jc w:val="center"/>
      </w:pPr>
      <w:r>
        <w:t>Gambar 2</w:t>
      </w:r>
      <w:r w:rsidR="004F246F">
        <w:t xml:space="preserve"> Format dokumen produk online shop</w:t>
      </w:r>
      <w:r w:rsidR="004F246F">
        <w:rPr>
          <w:i/>
        </w:rPr>
        <w:t xml:space="preserve"> </w:t>
      </w:r>
      <w:r w:rsidR="004F246F">
        <w:t>Blibli.com</w:t>
      </w:r>
    </w:p>
    <w:p w:rsidR="00692264" w:rsidRDefault="00692264" w:rsidP="00133E97">
      <w:pPr>
        <w:suppressAutoHyphens/>
        <w:ind w:firstLine="0"/>
        <w:rPr>
          <w:rFonts w:eastAsia="Calibri" w:cs="Calibri"/>
        </w:rPr>
      </w:pPr>
    </w:p>
    <w:p w:rsidR="00597961" w:rsidRDefault="00597961" w:rsidP="00F45234">
      <w:pPr>
        <w:suppressAutoHyphens/>
        <w:ind w:firstLine="360"/>
        <w:rPr>
          <w:rFonts w:eastAsia="Calibri" w:cs="Calibri"/>
        </w:rPr>
      </w:pPr>
    </w:p>
    <w:p w:rsidR="00597961" w:rsidRDefault="00597961" w:rsidP="00F45234">
      <w:pPr>
        <w:suppressAutoHyphens/>
        <w:ind w:firstLine="360"/>
        <w:rPr>
          <w:rFonts w:eastAsia="Calibri" w:cs="Calibri"/>
          <w:i/>
        </w:rPr>
      </w:pPr>
      <w:r>
        <w:rPr>
          <w:rFonts w:eastAsia="Calibri" w:cs="Calibri"/>
          <w:i/>
          <w:noProof/>
          <w:lang w:val="id-ID" w:eastAsia="id-ID"/>
        </w:rPr>
        <w:drawing>
          <wp:inline distT="0" distB="0" distL="0" distR="0" wp14:anchorId="4EA67A73" wp14:editId="63B45AF4">
            <wp:extent cx="5040630" cy="3155315"/>
            <wp:effectExtent l="0" t="0" r="762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toh produk.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3155315"/>
                    </a:xfrm>
                    <a:prstGeom prst="rect">
                      <a:avLst/>
                    </a:prstGeom>
                  </pic:spPr>
                </pic:pic>
              </a:graphicData>
            </a:graphic>
          </wp:inline>
        </w:drawing>
      </w:r>
    </w:p>
    <w:p w:rsidR="00597961" w:rsidRDefault="00597961" w:rsidP="00597961">
      <w:pPr>
        <w:suppressAutoHyphens/>
        <w:ind w:firstLine="360"/>
        <w:jc w:val="center"/>
        <w:rPr>
          <w:rFonts w:eastAsia="Calibri" w:cs="Calibri"/>
          <w:i/>
        </w:rPr>
      </w:pPr>
    </w:p>
    <w:p w:rsidR="00597961" w:rsidRDefault="00685D88" w:rsidP="00597961">
      <w:pPr>
        <w:suppressAutoHyphens/>
        <w:ind w:firstLine="360"/>
        <w:jc w:val="center"/>
        <w:rPr>
          <w:rFonts w:eastAsia="Calibri" w:cs="Calibri"/>
        </w:rPr>
      </w:pPr>
      <w:r>
        <w:rPr>
          <w:rFonts w:eastAsia="Calibri" w:cs="Calibri"/>
        </w:rPr>
        <w:t>Gambar 3</w:t>
      </w:r>
      <w:r w:rsidR="00597961">
        <w:rPr>
          <w:rFonts w:eastAsia="Calibri" w:cs="Calibri"/>
        </w:rPr>
        <w:t xml:space="preserve"> Contoh dokumen produk Blibli.com</w:t>
      </w:r>
    </w:p>
    <w:p w:rsidR="00133E97" w:rsidRDefault="00133E97" w:rsidP="00597961">
      <w:pPr>
        <w:suppressAutoHyphens/>
        <w:ind w:firstLine="360"/>
        <w:jc w:val="center"/>
        <w:rPr>
          <w:rFonts w:eastAsia="Calibri" w:cs="Calibri"/>
        </w:rPr>
      </w:pPr>
    </w:p>
    <w:p w:rsidR="004F246F" w:rsidRPr="00133E97" w:rsidRDefault="00133E97" w:rsidP="00133E97">
      <w:pPr>
        <w:suppressAutoHyphens/>
        <w:ind w:firstLine="360"/>
        <w:rPr>
          <w:rFonts w:eastAsia="Calibri" w:cs="Calibri"/>
        </w:rPr>
      </w:pPr>
      <w:r w:rsidRPr="00B44554">
        <w:rPr>
          <w:rFonts w:eastAsia="Calibri" w:cs="Calibri"/>
        </w:rPr>
        <w:t xml:space="preserve">Dokumen produk </w:t>
      </w:r>
      <w:r w:rsidRPr="00036305">
        <w:rPr>
          <w:rFonts w:eastAsia="Calibri" w:cs="Calibri"/>
          <w:i/>
        </w:rPr>
        <w:t>online shop</w:t>
      </w:r>
      <w:r>
        <w:rPr>
          <w:rFonts w:eastAsia="Calibri" w:cs="Calibri"/>
        </w:rPr>
        <w:t xml:space="preserve"> di</w:t>
      </w:r>
      <w:r w:rsidRPr="00B44554">
        <w:rPr>
          <w:rFonts w:eastAsia="Calibri" w:cs="Calibri"/>
        </w:rPr>
        <w:t xml:space="preserve">kelompokkan ke dalam </w:t>
      </w:r>
      <w:r>
        <w:rPr>
          <w:rFonts w:eastAsia="Calibri" w:cs="Calibri"/>
        </w:rPr>
        <w:t xml:space="preserve">beberapa </w:t>
      </w:r>
      <w:r>
        <w:rPr>
          <w:rFonts w:eastAsia="Calibri" w:cs="Calibri"/>
          <w:i/>
        </w:rPr>
        <w:t>tag.</w:t>
      </w:r>
      <w:r>
        <w:rPr>
          <w:rFonts w:eastAsia="Calibri" w:cs="Calibri"/>
        </w:rPr>
        <w:t xml:space="preserve"> </w:t>
      </w:r>
      <w:r>
        <w:rPr>
          <w:rFonts w:eastAsia="Calibri" w:cs="Calibri"/>
          <w:i/>
        </w:rPr>
        <w:t xml:space="preserve">Tag </w:t>
      </w:r>
      <w:r>
        <w:rPr>
          <w:rFonts w:eastAsia="Calibri" w:cs="Calibri"/>
        </w:rPr>
        <w:t xml:space="preserve">digunakan untuk mengidentifikasi struktur elemen dari suatu dokumen. Dokumen produk Blibli.com dapat dikelompokkan berdasarkan </w:t>
      </w:r>
      <w:r>
        <w:rPr>
          <w:rFonts w:eastAsia="Calibri" w:cs="Calibri"/>
          <w:i/>
        </w:rPr>
        <w:t>tag</w:t>
      </w:r>
      <w:r>
        <w:rPr>
          <w:rFonts w:eastAsia="Calibri" w:cs="Calibri"/>
        </w:rPr>
        <w:t xml:space="preserve"> menjadi tiga bagian, yaitu </w:t>
      </w:r>
      <w:r>
        <w:rPr>
          <w:rFonts w:eastAsia="Calibri" w:cs="Calibri"/>
          <w:i/>
        </w:rPr>
        <w:t>tag &lt;doc&gt;</w:t>
      </w:r>
      <w:r>
        <w:rPr>
          <w:rFonts w:eastAsia="Calibri" w:cs="Calibri"/>
        </w:rPr>
        <w:t xml:space="preserve"> yang mewakili keseluruhan dokumen, </w:t>
      </w:r>
      <w:r>
        <w:rPr>
          <w:rFonts w:eastAsia="Calibri" w:cs="Calibri"/>
          <w:i/>
        </w:rPr>
        <w:t xml:space="preserve">tag &lt;str&gt; </w:t>
      </w:r>
      <w:r>
        <w:rPr>
          <w:rFonts w:eastAsia="Calibri" w:cs="Calibri"/>
        </w:rPr>
        <w:t xml:space="preserve">yang mewakili data dokumen dengan tipe data </w:t>
      </w:r>
      <w:r>
        <w:rPr>
          <w:rFonts w:eastAsia="Calibri" w:cs="Calibri"/>
          <w:i/>
        </w:rPr>
        <w:t>string,</w:t>
      </w:r>
      <w:r>
        <w:rPr>
          <w:rFonts w:eastAsia="Calibri" w:cs="Calibri"/>
        </w:rPr>
        <w:t xml:space="preserve"> dan </w:t>
      </w:r>
      <w:r>
        <w:rPr>
          <w:rFonts w:eastAsia="Calibri" w:cs="Calibri"/>
          <w:i/>
        </w:rPr>
        <w:t xml:space="preserve">tag &lt;arr&gt; </w:t>
      </w:r>
      <w:r>
        <w:rPr>
          <w:rFonts w:eastAsia="Calibri" w:cs="Calibri"/>
        </w:rPr>
        <w:t xml:space="preserve">yang mewakili data dokumen dengan tipe data </w:t>
      </w:r>
      <w:r>
        <w:rPr>
          <w:rFonts w:eastAsia="Calibri" w:cs="Calibri"/>
          <w:i/>
        </w:rPr>
        <w:t xml:space="preserve">array. </w:t>
      </w:r>
      <w:r w:rsidRPr="00C26BD1">
        <w:rPr>
          <w:rFonts w:eastAsia="Calibri" w:cs="Calibri"/>
        </w:rPr>
        <w:t xml:space="preserve">Beberapa </w:t>
      </w:r>
      <w:r w:rsidRPr="00C26BD1">
        <w:rPr>
          <w:rFonts w:eastAsia="Calibri" w:cs="Calibri"/>
          <w:i/>
        </w:rPr>
        <w:t>tag</w:t>
      </w:r>
      <w:r w:rsidRPr="00C26BD1">
        <w:rPr>
          <w:rFonts w:eastAsia="Calibri" w:cs="Calibri"/>
        </w:rPr>
        <w:t xml:space="preserve"> memiliki</w:t>
      </w:r>
      <w:r w:rsidR="00E30E2A">
        <w:rPr>
          <w:rFonts w:eastAsia="Calibri" w:cs="Calibri"/>
        </w:rPr>
        <w:t xml:space="preserve"> atribut </w:t>
      </w:r>
      <w:proofErr w:type="gramStart"/>
      <w:r w:rsidR="00E30E2A">
        <w:rPr>
          <w:rFonts w:eastAsia="Calibri" w:cs="Calibri"/>
        </w:rPr>
        <w:t>nama</w:t>
      </w:r>
      <w:proofErr w:type="gramEnd"/>
      <w:r w:rsidR="00E30E2A">
        <w:rPr>
          <w:rFonts w:eastAsia="Calibri" w:cs="Calibri"/>
        </w:rPr>
        <w:t xml:space="preserve"> yang berbeda-beda</w:t>
      </w:r>
      <w:r w:rsidRPr="00C26BD1">
        <w:rPr>
          <w:rFonts w:eastAsia="Calibri" w:cs="Calibri"/>
        </w:rPr>
        <w:t xml:space="preserve"> dan akan digunakan oleh Apache Solr untuk melakukan pencarian berdasa</w:t>
      </w:r>
      <w:r>
        <w:rPr>
          <w:rFonts w:eastAsia="Calibri" w:cs="Calibri"/>
        </w:rPr>
        <w:t xml:space="preserve">rkan kueri tertentu. </w:t>
      </w:r>
      <w:r w:rsidR="00597961">
        <w:rPr>
          <w:rFonts w:eastAsia="Calibri" w:cs="Calibri"/>
        </w:rPr>
        <w:t xml:space="preserve">Pada Gambar 5 terdapat beberapa </w:t>
      </w:r>
      <w:r w:rsidR="00884DAE">
        <w:rPr>
          <w:rFonts w:eastAsia="Calibri" w:cs="Calibri"/>
          <w:i/>
        </w:rPr>
        <w:t xml:space="preserve">tag </w:t>
      </w:r>
      <w:r w:rsidR="00884DAE">
        <w:rPr>
          <w:rFonts w:eastAsia="Calibri" w:cs="Calibri"/>
        </w:rPr>
        <w:t>dengan</w:t>
      </w:r>
      <w:r w:rsidR="00B75139">
        <w:rPr>
          <w:rFonts w:eastAsia="Calibri" w:cs="Calibri"/>
        </w:rPr>
        <w:t xml:space="preserve"> empat</w:t>
      </w:r>
      <w:r w:rsidR="00884DAE">
        <w:rPr>
          <w:rFonts w:eastAsia="Calibri" w:cs="Calibri"/>
        </w:rPr>
        <w:t xml:space="preserve"> atribut yang berbeda-beda</w:t>
      </w:r>
      <w:r w:rsidR="00597961">
        <w:rPr>
          <w:rFonts w:eastAsia="Calibri" w:cs="Calibri"/>
        </w:rPr>
        <w:t xml:space="preserve">. </w:t>
      </w:r>
      <w:r w:rsidR="00B75139">
        <w:rPr>
          <w:rFonts w:eastAsia="Calibri" w:cs="Calibri"/>
          <w:i/>
        </w:rPr>
        <w:t xml:space="preserve">Tag </w:t>
      </w:r>
      <w:r w:rsidR="00B75139">
        <w:rPr>
          <w:rFonts w:eastAsia="Calibri" w:cs="Calibri"/>
        </w:rPr>
        <w:t xml:space="preserve">dengan nilai atribut </w:t>
      </w:r>
      <w:r w:rsidR="00B75139">
        <w:rPr>
          <w:rFonts w:eastAsia="Calibri" w:cs="Calibri"/>
          <w:i/>
        </w:rPr>
        <w:t xml:space="preserve">nameSearch </w:t>
      </w:r>
      <w:r w:rsidR="00B75139">
        <w:rPr>
          <w:rFonts w:eastAsia="Calibri" w:cs="Calibri"/>
        </w:rPr>
        <w:t xml:space="preserve">dapat dilihat pada tulisan </w:t>
      </w:r>
      <w:r w:rsidR="00597961">
        <w:rPr>
          <w:rFonts w:eastAsia="Calibri" w:cs="Calibri"/>
        </w:rPr>
        <w:t xml:space="preserve">‘Lenovo Vibe </w:t>
      </w:r>
      <w:r w:rsidR="00597961">
        <w:rPr>
          <w:rFonts w:eastAsia="Calibri" w:cs="Calibri"/>
        </w:rPr>
        <w:lastRenderedPageBreak/>
        <w:t xml:space="preserve">K5 </w:t>
      </w:r>
      <w:proofErr w:type="gramStart"/>
      <w:r w:rsidR="00597961">
        <w:rPr>
          <w:rFonts w:eastAsia="Calibri" w:cs="Calibri"/>
        </w:rPr>
        <w:t>Plus</w:t>
      </w:r>
      <w:proofErr w:type="gramEnd"/>
      <w:r w:rsidR="00597961">
        <w:rPr>
          <w:rFonts w:eastAsia="Calibri" w:cs="Calibri"/>
        </w:rPr>
        <w:t xml:space="preserve"> Smartphone-Champagne Gold [16 GB/2 GB]’ </w:t>
      </w:r>
      <w:r w:rsidR="00B75139">
        <w:rPr>
          <w:rFonts w:eastAsia="Calibri" w:cs="Calibri"/>
        </w:rPr>
        <w:t xml:space="preserve">yang mewakili nama dari suatu produk. </w:t>
      </w:r>
      <w:r w:rsidR="00B75139">
        <w:rPr>
          <w:rFonts w:eastAsia="Calibri" w:cs="Calibri"/>
          <w:i/>
        </w:rPr>
        <w:t xml:space="preserve">Tag </w:t>
      </w:r>
      <w:r w:rsidR="00B75139">
        <w:rPr>
          <w:rFonts w:eastAsia="Calibri" w:cs="Calibri"/>
        </w:rPr>
        <w:t xml:space="preserve">dengan nilai atribut </w:t>
      </w:r>
      <w:r w:rsidR="00B75139">
        <w:rPr>
          <w:rFonts w:eastAsia="Calibri" w:cs="Calibri"/>
          <w:i/>
        </w:rPr>
        <w:t xml:space="preserve">categories </w:t>
      </w:r>
      <w:r w:rsidR="00B75139">
        <w:rPr>
          <w:rFonts w:eastAsia="Calibri" w:cs="Calibri"/>
        </w:rPr>
        <w:t>dapat dilihat pada tulisan ‘</w:t>
      </w:r>
      <w:r w:rsidR="00B75139">
        <w:rPr>
          <w:rFonts w:eastAsia="Calibri" w:cs="Calibri"/>
          <w:i/>
        </w:rPr>
        <w:t xml:space="preserve">Handphone &amp; Tablet’ </w:t>
      </w:r>
      <w:r w:rsidR="00B75139">
        <w:rPr>
          <w:rFonts w:eastAsia="Calibri" w:cs="Calibri"/>
        </w:rPr>
        <w:t xml:space="preserve">yang mewakili kategori dari suatu produk. </w:t>
      </w:r>
      <w:r w:rsidR="00DD3C1D">
        <w:rPr>
          <w:rFonts w:eastAsia="Calibri" w:cs="Calibri"/>
          <w:i/>
        </w:rPr>
        <w:t xml:space="preserve">Tag </w:t>
      </w:r>
      <w:r w:rsidR="00DD3C1D">
        <w:rPr>
          <w:rFonts w:eastAsia="Calibri" w:cs="Calibri"/>
        </w:rPr>
        <w:t xml:space="preserve">dengan nilai atribut </w:t>
      </w:r>
      <w:r w:rsidR="00DD3C1D">
        <w:rPr>
          <w:rFonts w:eastAsia="Calibri" w:cs="Calibri"/>
          <w:i/>
        </w:rPr>
        <w:t>brandSearch</w:t>
      </w:r>
      <w:r w:rsidR="00DD3C1D">
        <w:t xml:space="preserve"> dapat dilihat pada teks yang terdapat pada penjelasan ‘Brand’, yaitu Lenovo, yang mewakili merek suatu produk. Adapun </w:t>
      </w:r>
      <w:r w:rsidR="00DD3C1D">
        <w:rPr>
          <w:i/>
        </w:rPr>
        <w:t xml:space="preserve">tag </w:t>
      </w:r>
      <w:r w:rsidR="00DD3C1D">
        <w:t xml:space="preserve">dengan nilai atribut </w:t>
      </w:r>
      <w:r w:rsidR="00DD3C1D">
        <w:rPr>
          <w:i/>
        </w:rPr>
        <w:t>descriptionSearch</w:t>
      </w:r>
      <w:r w:rsidR="00DD3C1D">
        <w:t xml:space="preserve"> dapat d</w:t>
      </w:r>
      <w:r w:rsidR="003E12ED">
        <w:t>ilihat pada penjelasan ’Detail P</w:t>
      </w:r>
      <w:r w:rsidR="00DD3C1D">
        <w:t>roduk’, yang mewakili deskripsi suatu produk.</w:t>
      </w:r>
    </w:p>
    <w:bookmarkEnd w:id="34"/>
    <w:p w:rsidR="00DB74F9" w:rsidRPr="00DB74F9" w:rsidRDefault="00DB74F9" w:rsidP="00DB74F9">
      <w:pPr>
        <w:ind w:firstLine="0"/>
      </w:pPr>
    </w:p>
    <w:p w:rsidR="005D2576" w:rsidRPr="00854578" w:rsidRDefault="0023714D" w:rsidP="00854578">
      <w:pPr>
        <w:pStyle w:val="Heading2"/>
      </w:pPr>
      <w:bookmarkStart w:id="35" w:name="_Toc458419807"/>
      <w:r w:rsidRPr="00854578">
        <w:t>Pembuatan Indeks</w:t>
      </w:r>
      <w:bookmarkEnd w:id="35"/>
    </w:p>
    <w:p w:rsidR="006674CA" w:rsidRPr="007756D1" w:rsidRDefault="006674CA" w:rsidP="007756D1">
      <w:pPr>
        <w:rPr>
          <w:i/>
        </w:rPr>
      </w:pPr>
      <w:r>
        <w:t xml:space="preserve">Pembuatan indeks diperlukan untuk melakukan representasi terhadap suatu dokumen. </w:t>
      </w:r>
      <w:r w:rsidR="007756D1">
        <w:t xml:space="preserve">Indeks adalah gugus kata atau konsep terpilih sebagai penunjuk ke informasi atau dokumen terkait. Indeks dalam berbagai bentuk merupakan inti setiap sistem temu kembali informasi modern karena menyediakan akses yang lebih cepat dalam memperoleh informasi dan mempercepat pemrosesan kueri (Baeza-Yates dan Ribeiro-Neto 1999). </w:t>
      </w:r>
      <w:r>
        <w:t>Proses p</w:t>
      </w:r>
      <w:r w:rsidR="00840390">
        <w:t xml:space="preserve">embuatan indeks pada penelitian ini dilakukan oleh Apache Solr dan menggunakan teknik </w:t>
      </w:r>
      <w:r w:rsidR="00840390">
        <w:rPr>
          <w:i/>
        </w:rPr>
        <w:t>inverted index.</w:t>
      </w:r>
    </w:p>
    <w:p w:rsidR="006674CA" w:rsidRPr="008B28CA" w:rsidRDefault="006674CA" w:rsidP="00F87843">
      <w:r>
        <w:t xml:space="preserve">Proses pembuatan indeks dapat dilakukan secara mudah jika data tersebut memiliki struktur dan format yang baik, namun pembuatan indeks </w:t>
      </w:r>
      <w:proofErr w:type="gramStart"/>
      <w:r>
        <w:t>akan</w:t>
      </w:r>
      <w:proofErr w:type="gramEnd"/>
      <w:r>
        <w:t xml:space="preserve"> sulit dilakukan jika data tidak memiliki struktur yang baik dan tersedia pada format dan sumber data yang berbeda (Shahi 2015). Apache Solr mendukung berbagai format dokumen termasuk </w:t>
      </w:r>
      <w:r w:rsidR="009B545D" w:rsidRPr="009B545D">
        <w:rPr>
          <w:i/>
        </w:rPr>
        <w:t>XML</w:t>
      </w:r>
      <w:r>
        <w:rPr>
          <w:i/>
        </w:rPr>
        <w:t xml:space="preserve"> </w:t>
      </w:r>
      <w:r>
        <w:t xml:space="preserve">dan </w:t>
      </w:r>
      <w:r>
        <w:rPr>
          <w:i/>
        </w:rPr>
        <w:t xml:space="preserve">JSON </w:t>
      </w:r>
      <w:r>
        <w:t xml:space="preserve">sebagai dokumen masukan. </w:t>
      </w:r>
      <w:r w:rsidR="00A20D8B">
        <w:t xml:space="preserve">Struktur file yang diindeks akan berisi kumpulan dokumen, dan setiap dokumen akan memiliki </w:t>
      </w:r>
      <w:proofErr w:type="gramStart"/>
      <w:r w:rsidR="00A20D8B">
        <w:rPr>
          <w:i/>
        </w:rPr>
        <w:t xml:space="preserve">field </w:t>
      </w:r>
      <w:r w:rsidR="00A20D8B">
        <w:t xml:space="preserve"> dan</w:t>
      </w:r>
      <w:proofErr w:type="gramEnd"/>
      <w:r w:rsidR="00A20D8B">
        <w:t xml:space="preserve"> konten yang harus diindeks berdasarkan </w:t>
      </w:r>
      <w:r w:rsidR="00A20D8B">
        <w:rPr>
          <w:i/>
        </w:rPr>
        <w:t xml:space="preserve">field </w:t>
      </w:r>
      <w:r w:rsidR="00A20D8B">
        <w:t xml:space="preserve">tersebut. Nama </w:t>
      </w:r>
      <w:r w:rsidR="00A20D8B">
        <w:rPr>
          <w:i/>
        </w:rPr>
        <w:t xml:space="preserve">field </w:t>
      </w:r>
      <w:r w:rsidR="00A20D8B">
        <w:t>yang terdapat pada dokum</w:t>
      </w:r>
      <w:r w:rsidR="00484029">
        <w:t>en masukan harus dihubungkan dengan</w:t>
      </w:r>
      <w:r w:rsidR="00A20D8B">
        <w:t xml:space="preserve"> </w:t>
      </w:r>
      <w:proofErr w:type="gramStart"/>
      <w:r w:rsidR="00A20D8B">
        <w:t>nama</w:t>
      </w:r>
      <w:proofErr w:type="gramEnd"/>
      <w:r w:rsidR="00A20D8B">
        <w:t xml:space="preserve"> </w:t>
      </w:r>
      <w:r w:rsidR="00A20D8B">
        <w:rPr>
          <w:i/>
        </w:rPr>
        <w:t xml:space="preserve">field </w:t>
      </w:r>
      <w:r w:rsidR="00A20D8B">
        <w:t xml:space="preserve">yang didefinisikan pada </w:t>
      </w:r>
      <w:r w:rsidR="00A20D8B">
        <w:rPr>
          <w:i/>
        </w:rPr>
        <w:t>file schema.</w:t>
      </w:r>
      <w:r w:rsidR="00E30E2A">
        <w:rPr>
          <w:i/>
        </w:rPr>
        <w:t>xml</w:t>
      </w:r>
      <w:r w:rsidR="00A20D8B">
        <w:rPr>
          <w:i/>
        </w:rPr>
        <w:t>.</w:t>
      </w:r>
    </w:p>
    <w:p w:rsidR="00F87843" w:rsidRDefault="005D2576" w:rsidP="00F87843">
      <w:pPr>
        <w:suppressAutoHyphens/>
        <w:ind w:firstLine="450"/>
        <w:contextualSpacing/>
        <w:rPr>
          <w:rFonts w:eastAsia="Calibri" w:cs="Calibri"/>
          <w:szCs w:val="24"/>
        </w:rPr>
      </w:pPr>
      <w:r w:rsidRPr="00452F57">
        <w:rPr>
          <w:rFonts w:eastAsia="Calibri" w:cs="Calibri"/>
          <w:i/>
          <w:szCs w:val="24"/>
        </w:rPr>
        <w:t>Inverted index</w:t>
      </w:r>
      <w:r w:rsidRPr="005D2576">
        <w:rPr>
          <w:rFonts w:eastAsia="Calibri" w:cs="Calibri"/>
          <w:szCs w:val="24"/>
        </w:rPr>
        <w:t xml:space="preserve"> merupakan bentuk struktur data pada </w:t>
      </w:r>
      <w:r w:rsidR="00036305" w:rsidRPr="00036305">
        <w:rPr>
          <w:rFonts w:eastAsia="Calibri" w:cs="Calibri"/>
          <w:i/>
          <w:szCs w:val="24"/>
        </w:rPr>
        <w:t>search engine</w:t>
      </w:r>
      <w:r w:rsidRPr="005D2576">
        <w:rPr>
          <w:rFonts w:eastAsia="Calibri" w:cs="Calibri"/>
          <w:szCs w:val="24"/>
        </w:rPr>
        <w:t xml:space="preserve"> yang berisi kata-kata yang unik dan merujuk pada semua dokumen dimana kata tersebut berada. Tiap kata pada dokumen adalah </w:t>
      </w:r>
      <w:r w:rsidRPr="005D2576">
        <w:rPr>
          <w:rFonts w:eastAsia="Calibri" w:cs="Calibri"/>
          <w:i/>
          <w:szCs w:val="24"/>
        </w:rPr>
        <w:t>key</w:t>
      </w:r>
      <w:r w:rsidRPr="005D2576">
        <w:rPr>
          <w:rFonts w:eastAsia="Calibri" w:cs="Calibri"/>
          <w:szCs w:val="24"/>
        </w:rPr>
        <w:t xml:space="preserve">, dan </w:t>
      </w:r>
      <w:r w:rsidRPr="005D2576">
        <w:rPr>
          <w:rFonts w:eastAsia="Calibri" w:cs="Calibri"/>
          <w:i/>
          <w:szCs w:val="24"/>
        </w:rPr>
        <w:t>value</w:t>
      </w:r>
      <w:r w:rsidRPr="005D2576">
        <w:rPr>
          <w:rFonts w:eastAsia="Calibri" w:cs="Calibri"/>
          <w:szCs w:val="24"/>
        </w:rPr>
        <w:t xml:space="preserve"> nya adalah kumpulan dokumen dimana kueri tersebut berada. Struktur data Lucene merupakan </w:t>
      </w:r>
      <w:r w:rsidRPr="005D2576">
        <w:rPr>
          <w:rFonts w:eastAsia="Calibri" w:cs="Calibri"/>
          <w:i/>
          <w:szCs w:val="24"/>
        </w:rPr>
        <w:t>inverted data index</w:t>
      </w:r>
      <w:r w:rsidRPr="005D2576">
        <w:rPr>
          <w:rFonts w:eastAsia="Calibri" w:cs="Calibri"/>
          <w:szCs w:val="24"/>
        </w:rPr>
        <w:t xml:space="preserve">, karena traversalnya merupakan </w:t>
      </w:r>
      <w:r w:rsidRPr="005D2576">
        <w:rPr>
          <w:rFonts w:eastAsia="Calibri" w:cs="Calibri"/>
          <w:i/>
          <w:szCs w:val="24"/>
        </w:rPr>
        <w:t>backward / inverted</w:t>
      </w:r>
      <w:r w:rsidRPr="005D2576">
        <w:rPr>
          <w:rFonts w:eastAsia="Calibri" w:cs="Calibri"/>
          <w:szCs w:val="24"/>
        </w:rPr>
        <w:t xml:space="preserve"> dari kata ke dokumen. </w:t>
      </w:r>
      <w:r w:rsidRPr="0016118A">
        <w:rPr>
          <w:rFonts w:eastAsia="Calibri" w:cs="Calibri"/>
          <w:i/>
          <w:szCs w:val="24"/>
        </w:rPr>
        <w:t>Inverted index</w:t>
      </w:r>
      <w:r w:rsidRPr="005D2576">
        <w:rPr>
          <w:rFonts w:eastAsia="Calibri" w:cs="Calibri"/>
          <w:szCs w:val="24"/>
        </w:rPr>
        <w:t xml:space="preserve"> mempunyai kemiripan pada halaman index pada akhir buku, yang berisi kumpulan kata dan merujuk pada halaman dimana kata tersebut berada (</w:t>
      </w:r>
      <w:r w:rsidR="00595E04">
        <w:rPr>
          <w:rFonts w:eastAsia="Calibri" w:cs="Calibri"/>
          <w:szCs w:val="24"/>
        </w:rPr>
        <w:t>Shahi</w:t>
      </w:r>
      <w:r w:rsidR="005B6FC2">
        <w:rPr>
          <w:rFonts w:eastAsia="Calibri" w:cs="Calibri"/>
          <w:szCs w:val="24"/>
        </w:rPr>
        <w:t xml:space="preserve"> 2015</w:t>
      </w:r>
      <w:r w:rsidRPr="005D2576">
        <w:rPr>
          <w:rFonts w:eastAsia="Calibri" w:cs="Calibri"/>
          <w:szCs w:val="24"/>
        </w:rPr>
        <w:t>).</w:t>
      </w:r>
    </w:p>
    <w:p w:rsidR="00F87843" w:rsidRDefault="00F87843" w:rsidP="00F87843">
      <w:pPr>
        <w:suppressAutoHyphens/>
        <w:contextualSpacing/>
        <w:rPr>
          <w:rFonts w:eastAsia="Calibri" w:cs="Calibri"/>
          <w:szCs w:val="24"/>
        </w:rPr>
      </w:pPr>
    </w:p>
    <w:p w:rsidR="00F87843" w:rsidRPr="00F55F85" w:rsidRDefault="00F87843" w:rsidP="00F87843">
      <w:pPr>
        <w:pStyle w:val="Heading3"/>
        <w:jc w:val="left"/>
      </w:pPr>
      <w:r>
        <w:t>Tokenisasi</w:t>
      </w:r>
    </w:p>
    <w:p w:rsidR="00F87843" w:rsidRPr="00F55F85" w:rsidRDefault="00F87843" w:rsidP="00F87843">
      <w:pPr>
        <w:pStyle w:val="Heading3"/>
        <w:ind w:firstLine="720"/>
        <w:rPr>
          <w:b w:val="0"/>
        </w:rPr>
      </w:pPr>
      <w:r w:rsidRPr="00F55F85">
        <w:rPr>
          <w:b w:val="0"/>
        </w:rPr>
        <w:t xml:space="preserve">Tokenisasi adalah proses memotong teks input menjadi unit-unit terkecil yang disebut token dan pada saat yang </w:t>
      </w:r>
      <w:proofErr w:type="gramStart"/>
      <w:r w:rsidRPr="00F55F85">
        <w:rPr>
          <w:b w:val="0"/>
        </w:rPr>
        <w:t>sama</w:t>
      </w:r>
      <w:proofErr w:type="gramEnd"/>
      <w:r w:rsidRPr="00F55F85">
        <w:rPr>
          <w:b w:val="0"/>
        </w:rPr>
        <w:t xml:space="preserve"> dimungkinkan untuk membuang karakter tertentu, seperti tanda baca (Manning </w:t>
      </w:r>
      <w:r w:rsidRPr="00712633">
        <w:rPr>
          <w:b w:val="0"/>
          <w:i/>
        </w:rPr>
        <w:t xml:space="preserve">et al. </w:t>
      </w:r>
      <w:r w:rsidRPr="00F55F85">
        <w:rPr>
          <w:b w:val="0"/>
        </w:rPr>
        <w:t>2008). Token tersebut dapat berupa suatu kata, angka, atau suatu tanda baca. Proses ini bertujuan untuk mempermudah dalam mengetahui frekuensi kemunculan tiap token pada suatu dokumen</w:t>
      </w:r>
      <w:r>
        <w:rPr>
          <w:b w:val="0"/>
        </w:rPr>
        <w:t xml:space="preserve">. Pada penelitian ini proses tokenisasi dilakukan oleh Apache Solr. Proses tokenisasi dilakukan pada saat Apache Solr melakukan proses </w:t>
      </w:r>
      <w:r>
        <w:rPr>
          <w:b w:val="0"/>
          <w:i/>
        </w:rPr>
        <w:t xml:space="preserve">indexing </w:t>
      </w:r>
      <w:r>
        <w:rPr>
          <w:b w:val="0"/>
        </w:rPr>
        <w:t>terhadap suatu dokumen dan pada saat melakukan proses pencarian terhadap suatu kueri</w:t>
      </w:r>
      <w:r w:rsidRPr="00F55F85">
        <w:rPr>
          <w:b w:val="0"/>
        </w:rPr>
        <w:t xml:space="preserve"> </w:t>
      </w:r>
      <w:r>
        <w:rPr>
          <w:b w:val="0"/>
        </w:rPr>
        <w:t>(Shahi 2015).</w:t>
      </w:r>
    </w:p>
    <w:p w:rsidR="00F87843" w:rsidRPr="00850818" w:rsidRDefault="00F87843" w:rsidP="00F87843">
      <w:pPr>
        <w:suppressAutoHyphens/>
        <w:contextualSpacing/>
        <w:rPr>
          <w:rFonts w:eastAsia="Calibri" w:cs="Calibri"/>
          <w:szCs w:val="24"/>
        </w:rPr>
      </w:pPr>
    </w:p>
    <w:p w:rsidR="00F55F85" w:rsidRDefault="00F55F85" w:rsidP="001075B8">
      <w:pPr>
        <w:pStyle w:val="Heading3"/>
      </w:pPr>
      <w:bookmarkStart w:id="36" w:name="_Toc454452408"/>
    </w:p>
    <w:p w:rsidR="005D2576" w:rsidRPr="00CB60DC" w:rsidRDefault="005D2576" w:rsidP="001075B8">
      <w:pPr>
        <w:pStyle w:val="Heading3"/>
        <w:rPr>
          <w:i/>
        </w:rPr>
      </w:pPr>
      <w:r w:rsidRPr="00CB60DC">
        <w:rPr>
          <w:i/>
        </w:rPr>
        <w:t>Filtering</w:t>
      </w:r>
      <w:bookmarkEnd w:id="36"/>
    </w:p>
    <w:p w:rsidR="005D2576" w:rsidRDefault="005D2576" w:rsidP="005D2576">
      <w:pPr>
        <w:suppressAutoHyphens/>
        <w:ind w:firstLine="720"/>
        <w:contextualSpacing/>
      </w:pPr>
      <w:r w:rsidRPr="005815A4">
        <w:rPr>
          <w:rFonts w:eastAsia="Calibri" w:cs="Times New Roman"/>
          <w:i/>
          <w:szCs w:val="24"/>
        </w:rPr>
        <w:t>Filtering</w:t>
      </w:r>
      <w:r w:rsidRPr="005D2576">
        <w:rPr>
          <w:rFonts w:eastAsia="Calibri" w:cs="Times New Roman"/>
          <w:szCs w:val="24"/>
        </w:rPr>
        <w:t xml:space="preserve"> adalah proses menghilangkan kata yang sudah d</w:t>
      </w:r>
      <w:r w:rsidR="00250C0C" w:rsidRPr="00250C0C">
        <w:rPr>
          <w:rFonts w:eastAsia="Calibri" w:cs="Times New Roman"/>
          <w:szCs w:val="24"/>
        </w:rPr>
        <w:t>id</w:t>
      </w:r>
      <w:r w:rsidRPr="005D2576">
        <w:rPr>
          <w:rFonts w:eastAsia="Calibri" w:cs="Times New Roman"/>
          <w:szCs w:val="24"/>
        </w:rPr>
        <w:t xml:space="preserve">efinisikan pada sebuah daftar </w:t>
      </w:r>
      <w:r w:rsidRPr="005D2576">
        <w:rPr>
          <w:rFonts w:eastAsia="Calibri" w:cs="Times New Roman"/>
          <w:i/>
          <w:szCs w:val="24"/>
        </w:rPr>
        <w:t>stopword</w:t>
      </w:r>
      <w:r w:rsidRPr="005D2576">
        <w:rPr>
          <w:rFonts w:eastAsia="Calibri" w:cs="Times New Roman"/>
          <w:szCs w:val="24"/>
        </w:rPr>
        <w:t xml:space="preserve">. Eliminasi </w:t>
      </w:r>
      <w:r w:rsidRPr="005D2576">
        <w:rPr>
          <w:rFonts w:eastAsia="Calibri" w:cs="Times New Roman"/>
          <w:i/>
          <w:szCs w:val="24"/>
        </w:rPr>
        <w:t>stopword</w:t>
      </w:r>
      <w:r w:rsidRPr="005D2576">
        <w:rPr>
          <w:rFonts w:eastAsia="Calibri" w:cs="Times New Roman"/>
          <w:szCs w:val="24"/>
        </w:rPr>
        <w:t xml:space="preserve">s memiliki banyak keuntungan, yaitu mengurangi </w:t>
      </w:r>
      <w:r w:rsidRPr="005815A4">
        <w:rPr>
          <w:rFonts w:eastAsia="Calibri" w:cs="Times New Roman"/>
          <w:i/>
          <w:szCs w:val="24"/>
        </w:rPr>
        <w:t>space</w:t>
      </w:r>
      <w:r w:rsidR="005815A4">
        <w:rPr>
          <w:rFonts w:eastAsia="Calibri" w:cs="Times New Roman"/>
          <w:szCs w:val="24"/>
        </w:rPr>
        <w:t xml:space="preserve"> pada tabel </w:t>
      </w:r>
      <w:r w:rsidR="005815A4" w:rsidRPr="005815A4">
        <w:rPr>
          <w:rFonts w:eastAsia="Calibri" w:cs="Times New Roman"/>
          <w:i/>
          <w:szCs w:val="24"/>
        </w:rPr>
        <w:t>term</w:t>
      </w:r>
      <w:r w:rsidR="005815A4">
        <w:rPr>
          <w:rFonts w:eastAsia="Calibri" w:cs="Times New Roman"/>
          <w:szCs w:val="24"/>
        </w:rPr>
        <w:t xml:space="preserve"> indeks hingga 40 persen atau lebih </w:t>
      </w:r>
      <w:r w:rsidR="003374C7">
        <w:t>(Baeza-Yates dan</w:t>
      </w:r>
      <w:r w:rsidR="001349DB">
        <w:t xml:space="preserve"> Ribeiro-Neto</w:t>
      </w:r>
      <w:r w:rsidR="00A50B99">
        <w:t xml:space="preserve"> 1999).</w:t>
      </w:r>
      <w:r w:rsidR="00A50B99" w:rsidRPr="005D2576">
        <w:rPr>
          <w:rFonts w:eastAsia="Calibri" w:cs="Times New Roman"/>
          <w:szCs w:val="24"/>
        </w:rPr>
        <w:t xml:space="preserve"> </w:t>
      </w:r>
      <w:r w:rsidRPr="005D2576">
        <w:rPr>
          <w:rFonts w:eastAsia="Calibri" w:cs="Times New Roman"/>
          <w:szCs w:val="24"/>
        </w:rPr>
        <w:t xml:space="preserve">Pembuangan </w:t>
      </w:r>
      <w:r w:rsidRPr="005D2576">
        <w:rPr>
          <w:rFonts w:eastAsia="Calibri" w:cs="Times New Roman"/>
          <w:i/>
          <w:szCs w:val="24"/>
        </w:rPr>
        <w:t>stopword</w:t>
      </w:r>
      <w:r w:rsidRPr="005D2576">
        <w:rPr>
          <w:rFonts w:eastAsia="Calibri" w:cs="Times New Roman"/>
          <w:szCs w:val="24"/>
        </w:rPr>
        <w:t xml:space="preserve"> adalah proses pembuangan </w:t>
      </w:r>
      <w:r w:rsidR="005815A4" w:rsidRPr="005815A4">
        <w:rPr>
          <w:rFonts w:eastAsia="Calibri" w:cs="Times New Roman"/>
          <w:i/>
          <w:szCs w:val="24"/>
        </w:rPr>
        <w:t>term</w:t>
      </w:r>
      <w:r w:rsidRPr="005D2576">
        <w:rPr>
          <w:rFonts w:eastAsia="Calibri" w:cs="Times New Roman"/>
          <w:szCs w:val="24"/>
        </w:rPr>
        <w:t xml:space="preserve"> yang t</w:t>
      </w:r>
      <w:r w:rsidR="00250C0C" w:rsidRPr="00250C0C">
        <w:rPr>
          <w:rFonts w:eastAsia="Calibri" w:cs="Times New Roman"/>
          <w:szCs w:val="24"/>
        </w:rPr>
        <w:t>id</w:t>
      </w:r>
      <w:r w:rsidRPr="005D2576">
        <w:rPr>
          <w:rFonts w:eastAsia="Calibri" w:cs="Times New Roman"/>
          <w:szCs w:val="24"/>
        </w:rPr>
        <w:t>ak memiliki arti atau t</w:t>
      </w:r>
      <w:r w:rsidR="00250C0C" w:rsidRPr="00250C0C">
        <w:rPr>
          <w:rFonts w:eastAsia="Calibri" w:cs="Times New Roman"/>
          <w:szCs w:val="24"/>
        </w:rPr>
        <w:t>id</w:t>
      </w:r>
      <w:r w:rsidRPr="005D2576">
        <w:rPr>
          <w:rFonts w:eastAsia="Calibri" w:cs="Times New Roman"/>
          <w:szCs w:val="24"/>
        </w:rPr>
        <w:t xml:space="preserve">ak relevan. </w:t>
      </w:r>
      <w:r w:rsidR="005815A4" w:rsidRPr="005815A4">
        <w:rPr>
          <w:rFonts w:eastAsia="Calibri" w:cs="Times New Roman"/>
          <w:i/>
          <w:szCs w:val="24"/>
        </w:rPr>
        <w:t>Term</w:t>
      </w:r>
      <w:r w:rsidRPr="005D2576">
        <w:rPr>
          <w:rFonts w:eastAsia="Calibri" w:cs="Times New Roman"/>
          <w:szCs w:val="24"/>
        </w:rPr>
        <w:t xml:space="preserve"> yang diperoleh dari tahap tokenisasi dicek dalam suatu daftar </w:t>
      </w:r>
      <w:r w:rsidRPr="005D2576">
        <w:rPr>
          <w:rFonts w:eastAsia="Calibri" w:cs="Times New Roman"/>
          <w:i/>
          <w:szCs w:val="24"/>
        </w:rPr>
        <w:t>stopword</w:t>
      </w:r>
      <w:r w:rsidRPr="005D2576">
        <w:rPr>
          <w:rFonts w:eastAsia="Calibri" w:cs="Times New Roman"/>
          <w:szCs w:val="24"/>
        </w:rPr>
        <w:t>, apabila sebuah kata masuk d</w:t>
      </w:r>
      <w:r w:rsidR="00250C0C" w:rsidRPr="00250C0C">
        <w:rPr>
          <w:rFonts w:eastAsia="Calibri" w:cs="Times New Roman"/>
          <w:szCs w:val="24"/>
        </w:rPr>
        <w:t>i</w:t>
      </w:r>
      <w:r w:rsidR="00CB60DC">
        <w:rPr>
          <w:rFonts w:eastAsia="Calibri" w:cs="Times New Roman"/>
          <w:szCs w:val="24"/>
        </w:rPr>
        <w:t xml:space="preserve"> </w:t>
      </w:r>
      <w:r w:rsidR="00250C0C" w:rsidRPr="00250C0C">
        <w:rPr>
          <w:rFonts w:eastAsia="Calibri" w:cs="Times New Roman"/>
          <w:szCs w:val="24"/>
        </w:rPr>
        <w:t>d</w:t>
      </w:r>
      <w:r w:rsidRPr="005D2576">
        <w:rPr>
          <w:rFonts w:eastAsia="Calibri" w:cs="Times New Roman"/>
          <w:szCs w:val="24"/>
        </w:rPr>
        <w:t xml:space="preserve">alam daftar </w:t>
      </w:r>
      <w:r w:rsidRPr="005D2576">
        <w:rPr>
          <w:rFonts w:eastAsia="Calibri" w:cs="Times New Roman"/>
          <w:i/>
          <w:szCs w:val="24"/>
        </w:rPr>
        <w:t>stopword</w:t>
      </w:r>
      <w:r w:rsidRPr="005D2576">
        <w:rPr>
          <w:rFonts w:eastAsia="Calibri" w:cs="Times New Roman"/>
          <w:szCs w:val="24"/>
        </w:rPr>
        <w:t xml:space="preserve"> maka kata te</w:t>
      </w:r>
      <w:r w:rsidR="008D0CDE">
        <w:rPr>
          <w:rFonts w:eastAsia="Calibri" w:cs="Times New Roman"/>
          <w:szCs w:val="24"/>
        </w:rPr>
        <w:t>r</w:t>
      </w:r>
      <w:r w:rsidRPr="005D2576">
        <w:rPr>
          <w:rFonts w:eastAsia="Calibri" w:cs="Times New Roman"/>
          <w:szCs w:val="24"/>
        </w:rPr>
        <w:t>sebut masuk ke</w:t>
      </w:r>
      <w:r w:rsidR="008D0CDE">
        <w:rPr>
          <w:rFonts w:eastAsia="Calibri" w:cs="Times New Roman"/>
          <w:szCs w:val="24"/>
        </w:rPr>
        <w:t xml:space="preserve"> </w:t>
      </w:r>
      <w:r w:rsidRPr="005D2576">
        <w:rPr>
          <w:rFonts w:eastAsia="Calibri" w:cs="Times New Roman"/>
          <w:szCs w:val="24"/>
        </w:rPr>
        <w:t>proses berikutnya.</w:t>
      </w:r>
      <w:r w:rsidR="00F45234">
        <w:rPr>
          <w:rFonts w:eastAsia="Calibri" w:cs="Times New Roman"/>
          <w:szCs w:val="24"/>
        </w:rPr>
        <w:t xml:space="preserve"> Pada penelitian ini</w:t>
      </w:r>
      <w:r w:rsidR="00F45234" w:rsidRPr="00F45234">
        <w:t xml:space="preserve"> </w:t>
      </w:r>
      <w:r w:rsidR="00BD177D">
        <w:t>d</w:t>
      </w:r>
      <w:r w:rsidR="00F45234">
        <w:t xml:space="preserve">aftar </w:t>
      </w:r>
      <w:r w:rsidR="00F45234">
        <w:rPr>
          <w:i/>
        </w:rPr>
        <w:t xml:space="preserve">stopwords </w:t>
      </w:r>
      <w:r w:rsidR="00F45234">
        <w:t>yang digun</w:t>
      </w:r>
      <w:r w:rsidR="00A36CEA">
        <w:t>akan memiliki jumlah 327 kata (L</w:t>
      </w:r>
      <w:r w:rsidR="00F45234">
        <w:t>ampiran 1).</w:t>
      </w:r>
    </w:p>
    <w:p w:rsidR="00723644" w:rsidRDefault="00723644" w:rsidP="005D2576">
      <w:pPr>
        <w:suppressAutoHyphens/>
        <w:ind w:firstLine="720"/>
        <w:contextualSpacing/>
      </w:pPr>
    </w:p>
    <w:p w:rsidR="00723644" w:rsidRPr="00CB60DC" w:rsidRDefault="00723644" w:rsidP="00723644">
      <w:pPr>
        <w:pStyle w:val="Heading3"/>
        <w:rPr>
          <w:i/>
        </w:rPr>
      </w:pPr>
      <w:bookmarkStart w:id="37" w:name="_Toc454452409"/>
      <w:r w:rsidRPr="00CB60DC">
        <w:rPr>
          <w:i/>
        </w:rPr>
        <w:t>Stemming</w:t>
      </w:r>
      <w:bookmarkEnd w:id="37"/>
    </w:p>
    <w:p w:rsidR="00723644" w:rsidRPr="005D2576" w:rsidRDefault="00723644" w:rsidP="00723644">
      <w:pPr>
        <w:suppressAutoHyphens/>
        <w:ind w:firstLine="720"/>
        <w:rPr>
          <w:rFonts w:eastAsia="Calibri" w:cs="Times New Roman"/>
          <w:szCs w:val="24"/>
        </w:rPr>
      </w:pPr>
      <w:r>
        <w:rPr>
          <w:rFonts w:eastAsia="Calibri" w:cs="Times New Roman"/>
          <w:szCs w:val="24"/>
        </w:rPr>
        <w:t xml:space="preserve">Proses </w:t>
      </w:r>
      <w:r w:rsidRPr="005815A4">
        <w:rPr>
          <w:rFonts w:eastAsia="Calibri" w:cs="Times New Roman"/>
          <w:i/>
          <w:szCs w:val="24"/>
        </w:rPr>
        <w:t xml:space="preserve">stemming </w:t>
      </w:r>
      <w:r w:rsidRPr="005D2576">
        <w:rPr>
          <w:rFonts w:eastAsia="Calibri" w:cs="Times New Roman"/>
          <w:szCs w:val="24"/>
        </w:rPr>
        <w:t xml:space="preserve">digunakan untuk mengubah </w:t>
      </w:r>
      <w:r w:rsidRPr="005815A4">
        <w:rPr>
          <w:rFonts w:eastAsia="Calibri" w:cs="Times New Roman"/>
          <w:i/>
          <w:szCs w:val="24"/>
        </w:rPr>
        <w:t>term</w:t>
      </w:r>
      <w:r w:rsidRPr="005D2576">
        <w:rPr>
          <w:rFonts w:eastAsia="Calibri" w:cs="Times New Roman"/>
          <w:szCs w:val="24"/>
        </w:rPr>
        <w:t xml:space="preserve"> yang masih melekat dalam </w:t>
      </w:r>
      <w:r w:rsidRPr="005815A4">
        <w:rPr>
          <w:rFonts w:eastAsia="Calibri" w:cs="Times New Roman"/>
          <w:i/>
          <w:szCs w:val="24"/>
        </w:rPr>
        <w:t>term</w:t>
      </w:r>
      <w:r w:rsidRPr="005D2576">
        <w:rPr>
          <w:rFonts w:eastAsia="Calibri" w:cs="Times New Roman"/>
          <w:szCs w:val="24"/>
        </w:rPr>
        <w:t xml:space="preserve"> tersebut</w:t>
      </w:r>
      <w:r>
        <w:rPr>
          <w:rFonts w:eastAsia="Calibri" w:cs="Times New Roman"/>
          <w:szCs w:val="24"/>
        </w:rPr>
        <w:t xml:space="preserve"> berupa</w:t>
      </w:r>
      <w:r w:rsidRPr="005D2576">
        <w:rPr>
          <w:rFonts w:eastAsia="Calibri" w:cs="Times New Roman"/>
          <w:szCs w:val="24"/>
        </w:rPr>
        <w:t xml:space="preserve"> awalan, sisipan, dan akhiran. Proses </w:t>
      </w:r>
      <w:r w:rsidRPr="008D0CDE">
        <w:rPr>
          <w:rFonts w:eastAsia="Calibri" w:cs="Times New Roman"/>
          <w:i/>
          <w:szCs w:val="24"/>
        </w:rPr>
        <w:t xml:space="preserve">stemming </w:t>
      </w:r>
      <w:r w:rsidRPr="005D2576">
        <w:rPr>
          <w:rFonts w:eastAsia="Calibri" w:cs="Times New Roman"/>
          <w:szCs w:val="24"/>
        </w:rPr>
        <w:t xml:space="preserve">dilakukan dengan </w:t>
      </w:r>
      <w:proofErr w:type="gramStart"/>
      <w:r w:rsidRPr="005D2576">
        <w:rPr>
          <w:rFonts w:eastAsia="Calibri" w:cs="Times New Roman"/>
          <w:szCs w:val="24"/>
        </w:rPr>
        <w:t>cara</w:t>
      </w:r>
      <w:proofErr w:type="gramEnd"/>
      <w:r w:rsidRPr="005D2576">
        <w:rPr>
          <w:rFonts w:eastAsia="Calibri" w:cs="Times New Roman"/>
          <w:szCs w:val="24"/>
        </w:rPr>
        <w:t xml:space="preserve"> menghilangkan semua imbuhan (</w:t>
      </w:r>
      <w:r w:rsidRPr="008D0CDE">
        <w:rPr>
          <w:rFonts w:eastAsia="Calibri" w:cs="Times New Roman"/>
          <w:i/>
          <w:szCs w:val="24"/>
        </w:rPr>
        <w:t>affixes</w:t>
      </w:r>
      <w:r w:rsidRPr="005D2576">
        <w:rPr>
          <w:rFonts w:eastAsia="Calibri" w:cs="Times New Roman"/>
          <w:szCs w:val="24"/>
        </w:rPr>
        <w:t>) baik yang terdiri dari awalan (</w:t>
      </w:r>
      <w:r w:rsidRPr="008D0CDE">
        <w:rPr>
          <w:rFonts w:eastAsia="Calibri" w:cs="Times New Roman"/>
          <w:i/>
          <w:szCs w:val="24"/>
        </w:rPr>
        <w:t>prefixes</w:t>
      </w:r>
      <w:r w:rsidRPr="005D2576">
        <w:rPr>
          <w:rFonts w:eastAsia="Calibri" w:cs="Times New Roman"/>
          <w:szCs w:val="24"/>
        </w:rPr>
        <w:t>), sisipan (</w:t>
      </w:r>
      <w:r w:rsidRPr="008D0CDE">
        <w:rPr>
          <w:rFonts w:eastAsia="Calibri" w:cs="Times New Roman"/>
          <w:i/>
          <w:szCs w:val="24"/>
        </w:rPr>
        <w:t>infixes</w:t>
      </w:r>
      <w:r w:rsidRPr="005D2576">
        <w:rPr>
          <w:rFonts w:eastAsia="Calibri" w:cs="Times New Roman"/>
          <w:szCs w:val="24"/>
        </w:rPr>
        <w:t>), akhiran (</w:t>
      </w:r>
      <w:r w:rsidRPr="008D0CDE">
        <w:rPr>
          <w:rFonts w:eastAsia="Calibri" w:cs="Times New Roman"/>
          <w:i/>
          <w:szCs w:val="24"/>
        </w:rPr>
        <w:t>suffixes</w:t>
      </w:r>
      <w:r w:rsidRPr="005D2576">
        <w:rPr>
          <w:rFonts w:eastAsia="Calibri" w:cs="Times New Roman"/>
          <w:szCs w:val="24"/>
        </w:rPr>
        <w:t xml:space="preserve">) dan </w:t>
      </w:r>
      <w:r w:rsidRPr="008D0CDE">
        <w:rPr>
          <w:rFonts w:eastAsia="Calibri" w:cs="Times New Roman"/>
          <w:i/>
          <w:szCs w:val="24"/>
        </w:rPr>
        <w:t>confixes</w:t>
      </w:r>
      <w:r w:rsidRPr="005D2576">
        <w:rPr>
          <w:rFonts w:eastAsia="Calibri" w:cs="Times New Roman"/>
          <w:szCs w:val="24"/>
        </w:rPr>
        <w:t xml:space="preserve"> (kombinasi dari awalan dan akhiran) pada kata turunan.</w:t>
      </w:r>
      <w:r w:rsidRPr="005D2576">
        <w:rPr>
          <w:rFonts w:eastAsia="Calibri" w:cs="Calibri"/>
        </w:rPr>
        <w:t xml:space="preserve"> </w:t>
      </w:r>
      <w:r w:rsidRPr="005B7CC5">
        <w:rPr>
          <w:rFonts w:eastAsia="Calibri" w:cs="Times New Roman"/>
          <w:i/>
          <w:szCs w:val="24"/>
        </w:rPr>
        <w:t>Stemming</w:t>
      </w:r>
      <w:r w:rsidRPr="005D2576">
        <w:rPr>
          <w:rFonts w:eastAsia="Calibri" w:cs="Times New Roman"/>
          <w:szCs w:val="24"/>
        </w:rPr>
        <w:t xml:space="preserve"> digunakan untuk mengganti bentuk dari suatu kata menjadi kata dasar dari kata tersebut yang se</w:t>
      </w:r>
      <w:r w:rsidR="009F5D87">
        <w:rPr>
          <w:rFonts w:eastAsia="Calibri" w:cs="Times New Roman"/>
          <w:szCs w:val="24"/>
        </w:rPr>
        <w:t>suai dengan struktur morfologi B</w:t>
      </w:r>
      <w:r w:rsidRPr="005D2576">
        <w:rPr>
          <w:rFonts w:eastAsia="Calibri" w:cs="Times New Roman"/>
          <w:szCs w:val="24"/>
        </w:rPr>
        <w:t>a</w:t>
      </w:r>
      <w:r>
        <w:rPr>
          <w:rFonts w:eastAsia="Calibri" w:cs="Times New Roman"/>
          <w:szCs w:val="24"/>
        </w:rPr>
        <w:t>hasa Indonesia yang benar (Tala</w:t>
      </w:r>
      <w:r w:rsidRPr="005D2576">
        <w:rPr>
          <w:rFonts w:eastAsia="Calibri" w:cs="Times New Roman"/>
          <w:szCs w:val="24"/>
        </w:rPr>
        <w:t xml:space="preserve"> 2003).</w:t>
      </w:r>
    </w:p>
    <w:p w:rsidR="005D2576" w:rsidRPr="005D2576" w:rsidRDefault="005D2576" w:rsidP="00F45234">
      <w:pPr>
        <w:suppressAutoHyphens/>
        <w:ind w:firstLine="0"/>
        <w:rPr>
          <w:rFonts w:eastAsia="Calibri" w:cs="Times New Roman"/>
        </w:rPr>
      </w:pPr>
    </w:p>
    <w:p w:rsidR="005D2576" w:rsidRPr="00CB60DC" w:rsidRDefault="005D2576" w:rsidP="001075B8">
      <w:pPr>
        <w:pStyle w:val="Heading3"/>
        <w:rPr>
          <w:i/>
        </w:rPr>
      </w:pPr>
      <w:bookmarkStart w:id="38" w:name="_Toc454452410"/>
      <w:r w:rsidRPr="00CB60DC">
        <w:rPr>
          <w:i/>
        </w:rPr>
        <w:t>Chain analyzer</w:t>
      </w:r>
      <w:bookmarkEnd w:id="38"/>
    </w:p>
    <w:p w:rsidR="005D2576" w:rsidRDefault="005D2576" w:rsidP="005D2576">
      <w:pPr>
        <w:suppressAutoHyphens/>
        <w:ind w:firstLine="900"/>
        <w:rPr>
          <w:rFonts w:eastAsia="Calibri" w:cs="Calibri"/>
        </w:rPr>
      </w:pPr>
      <w:r w:rsidRPr="005D2576">
        <w:rPr>
          <w:rFonts w:eastAsia="Calibri" w:cs="Calibri"/>
        </w:rPr>
        <w:t xml:space="preserve">Praproses pada saat pencarian dan pengindeksan dokumen dilakukan oleh platform pencarian Apache Solr menggunakan </w:t>
      </w:r>
      <w:r w:rsidRPr="005D2576">
        <w:rPr>
          <w:rFonts w:eastAsia="Calibri" w:cs="Calibri"/>
          <w:i/>
        </w:rPr>
        <w:t xml:space="preserve">chain </w:t>
      </w:r>
      <w:r w:rsidR="0053028A">
        <w:rPr>
          <w:rFonts w:eastAsia="Calibri" w:cs="Calibri"/>
          <w:i/>
        </w:rPr>
        <w:t>analyzer</w:t>
      </w:r>
      <w:r w:rsidR="00267D11">
        <w:rPr>
          <w:rFonts w:eastAsia="Calibri" w:cs="Calibri"/>
          <w:i/>
        </w:rPr>
        <w:t>. C</w:t>
      </w:r>
      <w:r w:rsidRPr="005D2576">
        <w:rPr>
          <w:rFonts w:eastAsia="Calibri" w:cs="Calibri"/>
          <w:i/>
        </w:rPr>
        <w:t xml:space="preserve">hain </w:t>
      </w:r>
      <w:r w:rsidR="00893E19">
        <w:rPr>
          <w:rFonts w:eastAsia="Calibri" w:cs="Calibri"/>
          <w:i/>
        </w:rPr>
        <w:t>analyzer</w:t>
      </w:r>
      <w:r w:rsidRPr="005D2576">
        <w:rPr>
          <w:rFonts w:eastAsia="Calibri" w:cs="Calibri"/>
          <w:i/>
        </w:rPr>
        <w:t xml:space="preserve"> </w:t>
      </w:r>
      <w:r w:rsidRPr="005D2576">
        <w:rPr>
          <w:rFonts w:eastAsia="Calibri" w:cs="Calibri"/>
        </w:rPr>
        <w:t xml:space="preserve">adalah kumpulan dari beberapa proses yang bertujuan untuk melakukan analisis teks pada kueri. Proses yang pertama dilakukan adalah memecah kueri berdasarkan spasi mengunakan tokenizer </w:t>
      </w:r>
      <w:r w:rsidRPr="005D2576">
        <w:rPr>
          <w:rFonts w:eastAsia="Calibri" w:cs="Calibri"/>
          <w:i/>
        </w:rPr>
        <w:t>WhitespaceTokenizerFactory</w:t>
      </w:r>
      <w:r w:rsidRPr="005D2576">
        <w:rPr>
          <w:rFonts w:eastAsia="Calibri" w:cs="Calibri"/>
        </w:rPr>
        <w:t xml:space="preserve">. Proses kedua adalah melakukan pengecekan pada kata yang </w:t>
      </w:r>
      <w:r w:rsidR="005815A4" w:rsidRPr="009A134E">
        <w:rPr>
          <w:rFonts w:eastAsia="Calibri" w:cs="Calibri"/>
          <w:i/>
        </w:rPr>
        <w:t>term</w:t>
      </w:r>
      <w:r w:rsidRPr="009A134E">
        <w:rPr>
          <w:rFonts w:eastAsia="Calibri" w:cs="Calibri"/>
          <w:i/>
        </w:rPr>
        <w:t>asuk</w:t>
      </w:r>
      <w:r w:rsidRPr="005D2576">
        <w:rPr>
          <w:rFonts w:eastAsia="Calibri" w:cs="Calibri"/>
        </w:rPr>
        <w:t xml:space="preserve"> seba</w:t>
      </w:r>
      <w:r w:rsidR="005B7CC5">
        <w:rPr>
          <w:rFonts w:eastAsia="Calibri" w:cs="Calibri"/>
        </w:rPr>
        <w:t>gai non-ASCII karakter, jika di</w:t>
      </w:r>
      <w:r w:rsidRPr="005D2576">
        <w:rPr>
          <w:rFonts w:eastAsia="Calibri" w:cs="Calibri"/>
        </w:rPr>
        <w:t>temuka</w:t>
      </w:r>
      <w:r w:rsidR="00FD5EF6">
        <w:rPr>
          <w:rFonts w:eastAsia="Calibri" w:cs="Calibri"/>
        </w:rPr>
        <w:t>n non-</w:t>
      </w:r>
      <w:proofErr w:type="gramStart"/>
      <w:r w:rsidR="00FD5EF6">
        <w:rPr>
          <w:rFonts w:eastAsia="Calibri" w:cs="Calibri"/>
        </w:rPr>
        <w:t>ASCII  karakter</w:t>
      </w:r>
      <w:proofErr w:type="gramEnd"/>
      <w:r w:rsidR="00FD5EF6">
        <w:rPr>
          <w:rFonts w:eastAsia="Calibri" w:cs="Calibri"/>
        </w:rPr>
        <w:t>, maka</w:t>
      </w:r>
      <w:r w:rsidRPr="005D2576">
        <w:rPr>
          <w:rFonts w:eastAsia="Calibri" w:cs="Calibri"/>
        </w:rPr>
        <w:t xml:space="preserve"> dilakukan konversi menjadi ASCII terdekat. Pros</w:t>
      </w:r>
      <w:r w:rsidR="005B7CC5">
        <w:rPr>
          <w:rFonts w:eastAsia="Calibri" w:cs="Calibri"/>
        </w:rPr>
        <w:t>es ketiga adalah menghapus kata-</w:t>
      </w:r>
      <w:r w:rsidRPr="005D2576">
        <w:rPr>
          <w:rFonts w:eastAsia="Calibri" w:cs="Calibri"/>
        </w:rPr>
        <w:t xml:space="preserve">kata yang berada pada daftar </w:t>
      </w:r>
      <w:r w:rsidRPr="005D2576">
        <w:rPr>
          <w:rFonts w:eastAsia="Calibri" w:cs="Calibri"/>
          <w:i/>
        </w:rPr>
        <w:t>stopword</w:t>
      </w:r>
      <w:r w:rsidR="00772B41">
        <w:rPr>
          <w:rFonts w:eastAsia="Calibri" w:cs="Calibri"/>
        </w:rPr>
        <w:t>. P</w:t>
      </w:r>
      <w:r w:rsidRPr="005D2576">
        <w:rPr>
          <w:rFonts w:eastAsia="Calibri" w:cs="Calibri"/>
        </w:rPr>
        <w:t>roses keempat adalah melakukan konversi pada</w:t>
      </w:r>
      <w:r w:rsidR="00D55709">
        <w:rPr>
          <w:rFonts w:eastAsia="Calibri" w:cs="Calibri"/>
        </w:rPr>
        <w:t xml:space="preserve"> tiap huruf menjadi huruf kecil. P</w:t>
      </w:r>
      <w:r w:rsidRPr="005D2576">
        <w:rPr>
          <w:rFonts w:eastAsia="Calibri" w:cs="Calibri"/>
        </w:rPr>
        <w:t>roses kelima adalah mengubah tiap kata menja</w:t>
      </w:r>
      <w:r w:rsidR="00D55709">
        <w:rPr>
          <w:rFonts w:eastAsia="Calibri" w:cs="Calibri"/>
        </w:rPr>
        <w:t>di kata dasar, dan proses terakh</w:t>
      </w:r>
      <w:r w:rsidRPr="005D2576">
        <w:rPr>
          <w:rFonts w:eastAsia="Calibri" w:cs="Calibri"/>
        </w:rPr>
        <w:t xml:space="preserve">ir adalah melakukan </w:t>
      </w:r>
      <w:r w:rsidRPr="005D2576">
        <w:rPr>
          <w:rFonts w:eastAsia="Calibri" w:cs="Calibri"/>
          <w:i/>
        </w:rPr>
        <w:t>trim</w:t>
      </w:r>
      <w:r w:rsidRPr="005D2576">
        <w:rPr>
          <w:rFonts w:eastAsia="Calibri" w:cs="Calibri"/>
        </w:rPr>
        <w:t xml:space="preserve"> atau pemangkasan pada tiap kata</w:t>
      </w:r>
      <w:r w:rsidR="008E1B0F">
        <w:rPr>
          <w:rFonts w:eastAsia="Calibri" w:cs="Calibri"/>
        </w:rPr>
        <w:t xml:space="preserve"> (Shahi 2015)</w:t>
      </w:r>
      <w:r w:rsidRPr="005D2576">
        <w:rPr>
          <w:rFonts w:eastAsia="Calibri" w:cs="Calibri"/>
        </w:rPr>
        <w:t xml:space="preserve">. Contoh </w:t>
      </w:r>
      <w:r w:rsidR="00723F15">
        <w:rPr>
          <w:rFonts w:eastAsia="Calibri" w:cs="Calibri"/>
        </w:rPr>
        <w:t>analisis teks</w:t>
      </w:r>
      <w:r w:rsidRPr="005D2576">
        <w:rPr>
          <w:rFonts w:eastAsia="Calibri" w:cs="Calibri"/>
        </w:rPr>
        <w:t xml:space="preserve"> menggunakan </w:t>
      </w:r>
      <w:r w:rsidRPr="005D2576">
        <w:rPr>
          <w:rFonts w:eastAsia="Calibri" w:cs="Calibri"/>
          <w:i/>
        </w:rPr>
        <w:t xml:space="preserve">analysis chain </w:t>
      </w:r>
      <w:r w:rsidRPr="005D2576">
        <w:rPr>
          <w:rFonts w:eastAsia="Calibri" w:cs="Calibri"/>
        </w:rPr>
        <w:t>dapat d</w:t>
      </w:r>
      <w:r w:rsidR="005B7CC5">
        <w:rPr>
          <w:rFonts w:eastAsia="Calibri" w:cs="Calibri"/>
        </w:rPr>
        <w:t>ilihat pada Ta</w:t>
      </w:r>
      <w:r w:rsidR="002940C9">
        <w:rPr>
          <w:rFonts w:eastAsia="Calibri" w:cs="Calibri"/>
        </w:rPr>
        <w:t>bel 1.</w:t>
      </w:r>
    </w:p>
    <w:p w:rsidR="00D62604" w:rsidRDefault="00D62604" w:rsidP="00D428E3">
      <w:pPr>
        <w:suppressAutoHyphens/>
        <w:ind w:firstLine="0"/>
        <w:rPr>
          <w:rFonts w:eastAsia="Calibri" w:cs="Calibri"/>
        </w:rPr>
      </w:pPr>
    </w:p>
    <w:p w:rsidR="00D62604" w:rsidRPr="00AA3082" w:rsidRDefault="00D62604" w:rsidP="00D62604">
      <w:pPr>
        <w:suppressAutoHyphens/>
        <w:spacing w:line="480" w:lineRule="auto"/>
        <w:ind w:firstLine="0"/>
        <w:jc w:val="center"/>
        <w:rPr>
          <w:rFonts w:eastAsia="Calibri" w:cs="Calibri"/>
          <w:i/>
        </w:rPr>
      </w:pPr>
      <w:r w:rsidRPr="00D62604">
        <w:rPr>
          <w:rFonts w:eastAsia="Calibri" w:cs="Calibri"/>
        </w:rPr>
        <w:t xml:space="preserve">Tabel 1 </w:t>
      </w:r>
      <w:r w:rsidR="00723F15">
        <w:rPr>
          <w:rFonts w:eastAsia="Calibri" w:cs="Calibri"/>
        </w:rPr>
        <w:t>Analisis teks</w:t>
      </w:r>
      <w:r w:rsidR="00AA3082">
        <w:rPr>
          <w:rFonts w:eastAsia="Calibri" w:cs="Calibri"/>
        </w:rPr>
        <w:t xml:space="preserve"> berdasarkan </w:t>
      </w:r>
      <w:r w:rsidR="00AA3082">
        <w:rPr>
          <w:rFonts w:eastAsia="Calibri" w:cs="Calibri"/>
          <w:i/>
        </w:rPr>
        <w:t>analysis chain</w:t>
      </w:r>
    </w:p>
    <w:tbl>
      <w:tblPr>
        <w:tblStyle w:val="TableGrid1"/>
        <w:tblW w:w="0" w:type="auto"/>
        <w:tblLook w:val="04A0" w:firstRow="1" w:lastRow="0" w:firstColumn="1" w:lastColumn="0" w:noHBand="0" w:noVBand="1"/>
      </w:tblPr>
      <w:tblGrid>
        <w:gridCol w:w="2962"/>
        <w:gridCol w:w="1148"/>
        <w:gridCol w:w="1219"/>
        <w:gridCol w:w="1152"/>
        <w:gridCol w:w="1457"/>
      </w:tblGrid>
      <w:tr w:rsidR="00D62604" w:rsidRPr="00D62604" w:rsidTr="0092151D">
        <w:tc>
          <w:tcPr>
            <w:tcW w:w="2962" w:type="dxa"/>
            <w:tcBorders>
              <w:top w:val="single" w:sz="4" w:space="0" w:color="auto"/>
              <w:left w:val="nil"/>
              <w:bottom w:val="single" w:sz="4" w:space="0" w:color="auto"/>
              <w:right w:val="nil"/>
            </w:tcBorders>
          </w:tcPr>
          <w:p w:rsidR="00D62604" w:rsidRPr="00D62604" w:rsidRDefault="00D62604" w:rsidP="00D62604">
            <w:pPr>
              <w:suppressAutoHyphens/>
              <w:ind w:firstLine="0"/>
              <w:jc w:val="center"/>
              <w:rPr>
                <w:rFonts w:eastAsia="Calibri" w:cs="Calibri"/>
                <w:i/>
              </w:rPr>
            </w:pPr>
            <w:r w:rsidRPr="00D62604">
              <w:rPr>
                <w:rFonts w:eastAsia="Calibri" w:cs="Calibri"/>
                <w:i/>
              </w:rPr>
              <w:t>Analysis Chain</w:t>
            </w:r>
          </w:p>
        </w:tc>
        <w:tc>
          <w:tcPr>
            <w:tcW w:w="5793" w:type="dxa"/>
            <w:gridSpan w:val="4"/>
            <w:tcBorders>
              <w:top w:val="single" w:sz="4" w:space="0" w:color="auto"/>
              <w:left w:val="nil"/>
              <w:bottom w:val="single" w:sz="4" w:space="0" w:color="auto"/>
              <w:right w:val="nil"/>
            </w:tcBorders>
          </w:tcPr>
          <w:p w:rsidR="00D62604" w:rsidRPr="00D62604" w:rsidRDefault="00D62604" w:rsidP="00D62604">
            <w:pPr>
              <w:suppressAutoHyphens/>
              <w:ind w:firstLine="0"/>
              <w:jc w:val="center"/>
              <w:rPr>
                <w:rFonts w:eastAsia="Calibri" w:cs="Calibri"/>
              </w:rPr>
            </w:pPr>
            <w:r w:rsidRPr="00D62604">
              <w:rPr>
                <w:rFonts w:eastAsia="Calibri" w:cs="Calibri"/>
              </w:rPr>
              <w:t>Kueri</w:t>
            </w:r>
          </w:p>
        </w:tc>
      </w:tr>
      <w:tr w:rsidR="00D62604" w:rsidRPr="00D62604" w:rsidTr="0092151D">
        <w:tc>
          <w:tcPr>
            <w:tcW w:w="2962" w:type="dxa"/>
            <w:tcBorders>
              <w:top w:val="single" w:sz="4" w:space="0" w:color="auto"/>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WhitespaceTokenizeFactory</w:t>
            </w:r>
          </w:p>
        </w:tc>
        <w:tc>
          <w:tcPr>
            <w:tcW w:w="1374" w:type="dxa"/>
            <w:tcBorders>
              <w:top w:val="single" w:sz="4" w:space="0" w:color="auto"/>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to</w:t>
            </w:r>
          </w:p>
        </w:tc>
        <w:tc>
          <w:tcPr>
            <w:tcW w:w="1406" w:type="dxa"/>
            <w:tcBorders>
              <w:top w:val="single" w:sz="4" w:space="0" w:color="auto"/>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cuts</w:t>
            </w:r>
          </w:p>
        </w:tc>
        <w:tc>
          <w:tcPr>
            <w:tcW w:w="1346" w:type="dxa"/>
            <w:tcBorders>
              <w:top w:val="single" w:sz="4" w:space="0" w:color="auto"/>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the</w:t>
            </w:r>
          </w:p>
        </w:tc>
        <w:tc>
          <w:tcPr>
            <w:tcW w:w="1667" w:type="dxa"/>
            <w:tcBorders>
              <w:top w:val="single" w:sz="4" w:space="0" w:color="auto"/>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Grass</w:t>
            </w:r>
          </w:p>
        </w:tc>
      </w:tr>
      <w:tr w:rsidR="00D62604" w:rsidRPr="00D62604" w:rsidTr="0092151D">
        <w:tc>
          <w:tcPr>
            <w:tcW w:w="2962"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AsciiFoldingFilterFactory</w:t>
            </w:r>
          </w:p>
        </w:tc>
        <w:tc>
          <w:tcPr>
            <w:tcW w:w="1374"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to</w:t>
            </w:r>
          </w:p>
        </w:tc>
        <w:tc>
          <w:tcPr>
            <w:tcW w:w="1406"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cuts</w:t>
            </w:r>
          </w:p>
        </w:tc>
        <w:tc>
          <w:tcPr>
            <w:tcW w:w="1346"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the</w:t>
            </w:r>
          </w:p>
        </w:tc>
        <w:tc>
          <w:tcPr>
            <w:tcW w:w="1667"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Grass</w:t>
            </w:r>
          </w:p>
        </w:tc>
      </w:tr>
      <w:tr w:rsidR="00D62604" w:rsidRPr="00D62604" w:rsidTr="0092151D">
        <w:tc>
          <w:tcPr>
            <w:tcW w:w="2962"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StopFilterFactory</w:t>
            </w:r>
          </w:p>
        </w:tc>
        <w:tc>
          <w:tcPr>
            <w:tcW w:w="1374"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p>
        </w:tc>
        <w:tc>
          <w:tcPr>
            <w:tcW w:w="1406"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cuts</w:t>
            </w:r>
          </w:p>
        </w:tc>
        <w:tc>
          <w:tcPr>
            <w:tcW w:w="1346"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p>
        </w:tc>
        <w:tc>
          <w:tcPr>
            <w:tcW w:w="1667"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Grass</w:t>
            </w:r>
          </w:p>
        </w:tc>
      </w:tr>
      <w:tr w:rsidR="00D62604" w:rsidRPr="00D62604" w:rsidTr="0092151D">
        <w:tc>
          <w:tcPr>
            <w:tcW w:w="2962"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LowerCaseFilterFactory</w:t>
            </w:r>
          </w:p>
        </w:tc>
        <w:tc>
          <w:tcPr>
            <w:tcW w:w="1374"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p>
        </w:tc>
        <w:tc>
          <w:tcPr>
            <w:tcW w:w="1406"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cuts</w:t>
            </w:r>
          </w:p>
        </w:tc>
        <w:tc>
          <w:tcPr>
            <w:tcW w:w="1346"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p>
        </w:tc>
        <w:tc>
          <w:tcPr>
            <w:tcW w:w="1667"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grass</w:t>
            </w:r>
          </w:p>
        </w:tc>
      </w:tr>
      <w:tr w:rsidR="00D62604" w:rsidRPr="00D62604" w:rsidTr="0092151D">
        <w:tc>
          <w:tcPr>
            <w:tcW w:w="2962"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PorterStemFilterFactory</w:t>
            </w:r>
          </w:p>
        </w:tc>
        <w:tc>
          <w:tcPr>
            <w:tcW w:w="1374"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p>
        </w:tc>
        <w:tc>
          <w:tcPr>
            <w:tcW w:w="1406" w:type="dxa"/>
            <w:tcBorders>
              <w:top w:val="nil"/>
              <w:left w:val="nil"/>
              <w:bottom w:val="nil"/>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cut</w:t>
            </w:r>
          </w:p>
        </w:tc>
        <w:tc>
          <w:tcPr>
            <w:tcW w:w="1346"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p>
        </w:tc>
        <w:tc>
          <w:tcPr>
            <w:tcW w:w="1667" w:type="dxa"/>
            <w:tcBorders>
              <w:top w:val="nil"/>
              <w:left w:val="nil"/>
              <w:bottom w:val="nil"/>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grass</w:t>
            </w:r>
          </w:p>
        </w:tc>
      </w:tr>
      <w:tr w:rsidR="00D62604" w:rsidRPr="00D62604" w:rsidTr="0092151D">
        <w:tc>
          <w:tcPr>
            <w:tcW w:w="2962" w:type="dxa"/>
            <w:tcBorders>
              <w:top w:val="nil"/>
              <w:left w:val="nil"/>
              <w:bottom w:val="single" w:sz="4" w:space="0" w:color="auto"/>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TrimFilterFactory</w:t>
            </w:r>
          </w:p>
        </w:tc>
        <w:tc>
          <w:tcPr>
            <w:tcW w:w="1374" w:type="dxa"/>
            <w:tcBorders>
              <w:top w:val="nil"/>
              <w:left w:val="nil"/>
              <w:bottom w:val="single" w:sz="4" w:space="0" w:color="auto"/>
              <w:right w:val="nil"/>
            </w:tcBorders>
          </w:tcPr>
          <w:p w:rsidR="00D62604" w:rsidRPr="00D62604" w:rsidRDefault="00D62604" w:rsidP="00D62604">
            <w:pPr>
              <w:suppressAutoHyphens/>
              <w:spacing w:line="276" w:lineRule="auto"/>
              <w:ind w:firstLine="0"/>
              <w:jc w:val="center"/>
              <w:rPr>
                <w:rFonts w:eastAsia="Calibri" w:cs="Calibri"/>
              </w:rPr>
            </w:pPr>
          </w:p>
        </w:tc>
        <w:tc>
          <w:tcPr>
            <w:tcW w:w="1406" w:type="dxa"/>
            <w:tcBorders>
              <w:top w:val="nil"/>
              <w:left w:val="nil"/>
              <w:bottom w:val="single" w:sz="4" w:space="0" w:color="auto"/>
              <w:right w:val="nil"/>
            </w:tcBorders>
          </w:tcPr>
          <w:p w:rsidR="00D62604" w:rsidRPr="00D62604" w:rsidRDefault="00D62604" w:rsidP="00D62604">
            <w:pPr>
              <w:suppressAutoHyphens/>
              <w:spacing w:line="276" w:lineRule="auto"/>
              <w:ind w:firstLine="0"/>
              <w:jc w:val="left"/>
              <w:rPr>
                <w:rFonts w:eastAsia="Calibri" w:cs="Calibri"/>
              </w:rPr>
            </w:pPr>
            <w:r w:rsidRPr="00D62604">
              <w:rPr>
                <w:rFonts w:eastAsia="Calibri" w:cs="Calibri"/>
              </w:rPr>
              <w:t>cut</w:t>
            </w:r>
          </w:p>
        </w:tc>
        <w:tc>
          <w:tcPr>
            <w:tcW w:w="1346" w:type="dxa"/>
            <w:tcBorders>
              <w:top w:val="nil"/>
              <w:left w:val="nil"/>
              <w:bottom w:val="single" w:sz="4" w:space="0" w:color="auto"/>
              <w:right w:val="nil"/>
            </w:tcBorders>
          </w:tcPr>
          <w:p w:rsidR="00D62604" w:rsidRPr="00D62604" w:rsidRDefault="00D62604" w:rsidP="00D62604">
            <w:pPr>
              <w:suppressAutoHyphens/>
              <w:spacing w:line="276" w:lineRule="auto"/>
              <w:ind w:firstLine="0"/>
              <w:jc w:val="center"/>
              <w:rPr>
                <w:rFonts w:eastAsia="Calibri" w:cs="Calibri"/>
              </w:rPr>
            </w:pPr>
          </w:p>
        </w:tc>
        <w:tc>
          <w:tcPr>
            <w:tcW w:w="1667" w:type="dxa"/>
            <w:tcBorders>
              <w:top w:val="nil"/>
              <w:left w:val="nil"/>
              <w:bottom w:val="single" w:sz="4" w:space="0" w:color="auto"/>
              <w:right w:val="nil"/>
            </w:tcBorders>
          </w:tcPr>
          <w:p w:rsidR="00D62604" w:rsidRPr="00D62604" w:rsidRDefault="00D62604" w:rsidP="00D62604">
            <w:pPr>
              <w:suppressAutoHyphens/>
              <w:spacing w:line="276" w:lineRule="auto"/>
              <w:ind w:firstLine="0"/>
              <w:jc w:val="center"/>
              <w:rPr>
                <w:rFonts w:eastAsia="Calibri" w:cs="Calibri"/>
              </w:rPr>
            </w:pPr>
            <w:r w:rsidRPr="00D62604">
              <w:rPr>
                <w:rFonts w:eastAsia="Calibri" w:cs="Calibri"/>
              </w:rPr>
              <w:t>grass</w:t>
            </w:r>
          </w:p>
        </w:tc>
      </w:tr>
    </w:tbl>
    <w:p w:rsidR="00FA6AFD" w:rsidRDefault="00FA6AFD" w:rsidP="002940C9">
      <w:pPr>
        <w:suppressAutoHyphens/>
        <w:ind w:firstLine="0"/>
        <w:rPr>
          <w:rFonts w:eastAsia="Calibri" w:cs="Calibri"/>
        </w:rPr>
      </w:pPr>
    </w:p>
    <w:p w:rsidR="00FA6AFD" w:rsidRPr="00C26BD1" w:rsidRDefault="00FA6AFD" w:rsidP="00FA6AFD">
      <w:r>
        <w:t xml:space="preserve">Proses tokenisasi pada penelitian ini dilakukan oleh Apache Solr menggunakan proses </w:t>
      </w:r>
      <w:r>
        <w:rPr>
          <w:i/>
        </w:rPr>
        <w:t>analysis chain</w:t>
      </w:r>
      <w:r>
        <w:t xml:space="preserve">. Pada saat dilakukan </w:t>
      </w:r>
      <w:r w:rsidRPr="00C02D8C">
        <w:rPr>
          <w:i/>
        </w:rPr>
        <w:t>indexing</w:t>
      </w:r>
      <w:r>
        <w:t xml:space="preserve"> terdapat tiga proses yang dilakukan berdasarkan tipe </w:t>
      </w:r>
      <w:r>
        <w:rPr>
          <w:i/>
        </w:rPr>
        <w:t xml:space="preserve">analyzer indexing, </w:t>
      </w:r>
      <w:r>
        <w:t xml:space="preserve">yaitu </w:t>
      </w:r>
      <w:r>
        <w:rPr>
          <w:i/>
        </w:rPr>
        <w:lastRenderedPageBreak/>
        <w:t xml:space="preserve">standardTokenizerFactory, StopFilterFactory, </w:t>
      </w:r>
      <w:r>
        <w:t xml:space="preserve">dan </w:t>
      </w:r>
      <w:r>
        <w:rPr>
          <w:i/>
        </w:rPr>
        <w:t>LowerCaseFilterFactory.</w:t>
      </w:r>
      <w:r>
        <w:t xml:space="preserve"> </w:t>
      </w:r>
      <w:r w:rsidR="000767C9">
        <w:t>Pada</w:t>
      </w:r>
      <w:r>
        <w:t xml:space="preserve"> saat dilakukan proses pencarian menggunakan kueri terte</w:t>
      </w:r>
      <w:r w:rsidR="00D55709">
        <w:t xml:space="preserve">ntu, terdapat empat proses yangmdilakukan, yaitu </w:t>
      </w:r>
      <w:r>
        <w:rPr>
          <w:i/>
        </w:rPr>
        <w:t xml:space="preserve">StandardTokenizerFactory, StopFilterFactory, SynonymFilterFactory </w:t>
      </w:r>
      <w:r>
        <w:t xml:space="preserve">dan </w:t>
      </w:r>
      <w:r>
        <w:rPr>
          <w:i/>
        </w:rPr>
        <w:t>LowerCaseFilterFactroy.</w:t>
      </w:r>
      <w:r w:rsidR="003F66A2">
        <w:rPr>
          <w:i/>
        </w:rPr>
        <w:t xml:space="preserve"> </w:t>
      </w:r>
      <w:r w:rsidR="00D55709">
        <w:rPr>
          <w:i/>
        </w:rPr>
        <w:t>S</w:t>
      </w:r>
      <w:r w:rsidR="00DA67B9">
        <w:rPr>
          <w:i/>
        </w:rPr>
        <w:t xml:space="preserve">tandardTokenizerFactory </w:t>
      </w:r>
      <w:r w:rsidR="00DA67B9">
        <w:t>merupakan proses yang mela</w:t>
      </w:r>
      <w:r w:rsidR="005A6A60">
        <w:t>k</w:t>
      </w:r>
      <w:r w:rsidR="00DA67B9">
        <w:t xml:space="preserve">ukan pemisahan kata berdasarkan spasi dan tanda baca. </w:t>
      </w:r>
      <w:r w:rsidR="00DA67B9" w:rsidRPr="00693ECC">
        <w:rPr>
          <w:i/>
        </w:rPr>
        <w:t>StopFilterFactory</w:t>
      </w:r>
      <w:r w:rsidR="00DA67B9">
        <w:t xml:space="preserve"> m</w:t>
      </w:r>
      <w:r w:rsidR="00D55709">
        <w:t>elakukan</w:t>
      </w:r>
      <w:r w:rsidR="00DA67B9">
        <w:t xml:space="preserve"> proses pembuangan kata pada tiap kata yang sudah didefiniskan pada </w:t>
      </w:r>
      <w:r w:rsidR="00DA67B9">
        <w:rPr>
          <w:i/>
        </w:rPr>
        <w:t>file stopword.</w:t>
      </w:r>
      <w:r w:rsidR="00DA67B9">
        <w:t xml:space="preserve"> </w:t>
      </w:r>
      <w:r w:rsidR="00DA67B9">
        <w:rPr>
          <w:i/>
        </w:rPr>
        <w:t xml:space="preserve">LowerCaseFilterFactory </w:t>
      </w:r>
      <w:r w:rsidR="00DA67B9">
        <w:t xml:space="preserve">merupakan proses yang melakukan konversi semua kata menjadi </w:t>
      </w:r>
      <w:r w:rsidR="00DA67B9">
        <w:rPr>
          <w:i/>
        </w:rPr>
        <w:t>lower case.</w:t>
      </w:r>
      <w:r w:rsidR="00DA67B9">
        <w:t xml:space="preserve"> Adapun </w:t>
      </w:r>
      <w:r w:rsidR="00DA67B9">
        <w:rPr>
          <w:i/>
        </w:rPr>
        <w:t xml:space="preserve">synonymFilterFactory </w:t>
      </w:r>
      <w:r w:rsidR="00DA67B9">
        <w:t xml:space="preserve">merupakan proses </w:t>
      </w:r>
      <w:r w:rsidR="00DA67B9">
        <w:rPr>
          <w:i/>
        </w:rPr>
        <w:t xml:space="preserve">matching </w:t>
      </w:r>
      <w:r w:rsidR="00DA67B9">
        <w:t xml:space="preserve">kata berdasarkan </w:t>
      </w:r>
      <w:r w:rsidR="00DA67B9">
        <w:rPr>
          <w:i/>
        </w:rPr>
        <w:t xml:space="preserve">file </w:t>
      </w:r>
      <w:r w:rsidR="00DA67B9">
        <w:t xml:space="preserve">yang berisi kata dan kata yang mirip. </w:t>
      </w:r>
      <w:r w:rsidR="00FB0E3F">
        <w:t xml:space="preserve">Proses yang dilakukan Apache Solr baik pada saat </w:t>
      </w:r>
      <w:r w:rsidR="00FB0E3F">
        <w:rPr>
          <w:i/>
        </w:rPr>
        <w:t xml:space="preserve">indexing </w:t>
      </w:r>
      <w:r w:rsidR="00FB0E3F">
        <w:t xml:space="preserve">dan pencarian dapat dilihat pada </w:t>
      </w:r>
      <w:r w:rsidR="00B1569D">
        <w:t>Gambar 4</w:t>
      </w:r>
      <w:r w:rsidR="00FB0E3F">
        <w:t>.</w:t>
      </w:r>
    </w:p>
    <w:p w:rsidR="00FA6AFD" w:rsidRDefault="00FA6AFD" w:rsidP="00FA6AFD">
      <w:pPr>
        <w:spacing w:after="120"/>
        <w:ind w:left="1890" w:firstLine="0"/>
        <w:jc w:val="left"/>
        <w:rPr>
          <w:color w:val="000000"/>
          <w:sz w:val="20"/>
          <w:szCs w:val="20"/>
        </w:rPr>
      </w:pPr>
    </w:p>
    <w:p w:rsidR="00FA6AFD" w:rsidRPr="00C02F79" w:rsidRDefault="00FA6AFD" w:rsidP="00FA6AFD">
      <w:pPr>
        <w:spacing w:after="120"/>
        <w:ind w:left="1890" w:firstLine="0"/>
        <w:jc w:val="left"/>
        <w:rPr>
          <w:color w:val="000000"/>
          <w:sz w:val="20"/>
          <w:szCs w:val="20"/>
        </w:rPr>
      </w:pPr>
      <w:r>
        <w:rPr>
          <w:noProof/>
          <w:lang w:val="id-ID" w:eastAsia="id-ID"/>
        </w:rPr>
        <mc:AlternateContent>
          <mc:Choice Requires="wps">
            <w:drawing>
              <wp:anchor distT="0" distB="0" distL="114300" distR="114300" simplePos="0" relativeHeight="251817984" behindDoc="0" locked="0" layoutInCell="1" allowOverlap="1" wp14:anchorId="1430567B" wp14:editId="1D7273A5">
                <wp:simplePos x="0" y="0"/>
                <wp:positionH relativeFrom="column">
                  <wp:posOffset>304800</wp:posOffset>
                </wp:positionH>
                <wp:positionV relativeFrom="paragraph">
                  <wp:posOffset>0</wp:posOffset>
                </wp:positionV>
                <wp:extent cx="4457700" cy="20097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457700" cy="2009775"/>
                        </a:xfrm>
                        <a:prstGeom prst="rect">
                          <a:avLst/>
                        </a:prstGeom>
                        <a:ln w="6350">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 type="index"&gt;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&lt;tokenizer class="solr.StandardTokenizerFactory"/&gt;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class="solr.StopFilterFactory" ignoreCase="true" words="</w:t>
                            </w:r>
                            <w:r w:rsidRPr="00217B44">
                              <w:rPr>
                                <w:rFonts w:ascii="Courier New" w:hAnsi="Courier New" w:cs="Courier New"/>
                                <w:i/>
                                <w:color w:val="000000" w:themeColor="text1"/>
                                <w:sz w:val="18"/>
                                <w:szCs w:val="18"/>
                              </w:rPr>
                              <w:t>stopword</w:t>
                            </w:r>
                            <w:r w:rsidRPr="004950D3">
                              <w:rPr>
                                <w:rFonts w:ascii="Courier New" w:hAnsi="Courier New" w:cs="Courier New"/>
                                <w:color w:val="000000" w:themeColor="text1"/>
                                <w:sz w:val="18"/>
                                <w:szCs w:val="18"/>
                              </w:rPr>
                              <w:t>s.txt" /&gt;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class="solr.LowerCaseFilterFactory"/&gt;</w:t>
                            </w:r>
                          </w:p>
                          <w:p w:rsidR="0023731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 type="query"&gt;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&lt;tokenizer class="solr.StandardTokenizerFactory"/&gt;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class="solr.StopFilterFactory" ignoreCase="true" words="</w:t>
                            </w:r>
                            <w:r w:rsidRPr="00217B44">
                              <w:rPr>
                                <w:rFonts w:ascii="Courier New" w:hAnsi="Courier New" w:cs="Courier New"/>
                                <w:i/>
                                <w:color w:val="000000" w:themeColor="text1"/>
                                <w:sz w:val="18"/>
                                <w:szCs w:val="18"/>
                              </w:rPr>
                              <w:t>stopword</w:t>
                            </w:r>
                            <w:r w:rsidRPr="004950D3">
                              <w:rPr>
                                <w:rFonts w:ascii="Courier New" w:hAnsi="Courier New" w:cs="Courier New"/>
                                <w:color w:val="000000" w:themeColor="text1"/>
                                <w:sz w:val="18"/>
                                <w:szCs w:val="18"/>
                              </w:rPr>
                              <w:t>s.txt" /&gt;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class="solr.SynonymFilterFactory" synonyms="synonyms.txt" ignoreCase="true" expand="true"/&gt;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class="solr.LowerCaseFilterFactory"/&gt;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&lt;/analyzer&gt;</w:t>
                            </w:r>
                          </w:p>
                          <w:p w:rsidR="00237313" w:rsidRDefault="00237313" w:rsidP="00FA6AFD">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0567B" id="Rectangle 12" o:spid="_x0000_s1044" style="position:absolute;left:0;text-align:left;margin-left:24pt;margin-top:0;width:351pt;height:158.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" fillcolor="white [3201]" strokecolor="#7f7f7f [1612]" strokeweight=".5pt">
                <v:textbox>
                  <w:txbxContent>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 type="index"&gt;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&lt;tokenizer class="solr.StandardTokenizerFactory"/&gt;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class="solr.StopFilterFactory" ignoreCase="true" words="</w:t>
                      </w:r>
                      <w:r w:rsidRPr="00217B44">
                        <w:rPr>
                          <w:rFonts w:ascii="Courier New" w:hAnsi="Courier New" w:cs="Courier New"/>
                          <w:i/>
                          <w:color w:val="000000" w:themeColor="text1"/>
                          <w:sz w:val="18"/>
                          <w:szCs w:val="18"/>
                        </w:rPr>
                        <w:t>stopword</w:t>
                      </w:r>
                      <w:r w:rsidRPr="004950D3">
                        <w:rPr>
                          <w:rFonts w:ascii="Courier New" w:hAnsi="Courier New" w:cs="Courier New"/>
                          <w:color w:val="000000" w:themeColor="text1"/>
                          <w:sz w:val="18"/>
                          <w:szCs w:val="18"/>
                        </w:rPr>
                        <w:t>s.txt" /&gt;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class="solr.LowerCaseFilterFactory"/&gt;</w:t>
                      </w:r>
                    </w:p>
                    <w:p w:rsidR="0023731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 type="query"&gt;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&lt;tokenizer class="solr.StandardTokenizerFactory"/&gt;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class="solr.StopFilterFactory" ignoreCase="true" words="</w:t>
                      </w:r>
                      <w:r w:rsidRPr="00217B44">
                        <w:rPr>
                          <w:rFonts w:ascii="Courier New" w:hAnsi="Courier New" w:cs="Courier New"/>
                          <w:i/>
                          <w:color w:val="000000" w:themeColor="text1"/>
                          <w:sz w:val="18"/>
                          <w:szCs w:val="18"/>
                        </w:rPr>
                        <w:t>stopword</w:t>
                      </w:r>
                      <w:r w:rsidRPr="004950D3">
                        <w:rPr>
                          <w:rFonts w:ascii="Courier New" w:hAnsi="Courier New" w:cs="Courier New"/>
                          <w:color w:val="000000" w:themeColor="text1"/>
                          <w:sz w:val="18"/>
                          <w:szCs w:val="18"/>
                        </w:rPr>
                        <w:t>s.txt" /&gt;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class="solr.SynonymFilterFactory" synonyms="synonyms.txt" ignoreCase="true" expand="true"/&gt;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 xml:space="preserve">        &lt;filter class="solr.LowerCaseFilterFactory"/&gt;</w:t>
                      </w:r>
                    </w:p>
                    <w:p w:rsidR="00237313" w:rsidRPr="004950D3" w:rsidRDefault="00237313" w:rsidP="00FA6AFD">
                      <w:pPr>
                        <w:shd w:val="clear" w:color="auto" w:fill="FFFFFF" w:themeFill="background1"/>
                        <w:ind w:firstLine="0"/>
                        <w:jc w:val="left"/>
                        <w:rPr>
                          <w:rFonts w:ascii="Courier New" w:hAnsi="Courier New" w:cs="Courier New"/>
                          <w:color w:val="000000" w:themeColor="text1"/>
                          <w:sz w:val="18"/>
                          <w:szCs w:val="18"/>
                        </w:rPr>
                      </w:pPr>
                      <w:r w:rsidRPr="004950D3">
                        <w:rPr>
                          <w:rFonts w:ascii="Courier New" w:hAnsi="Courier New" w:cs="Courier New"/>
                          <w:color w:val="000000" w:themeColor="text1"/>
                          <w:sz w:val="18"/>
                          <w:szCs w:val="18"/>
                        </w:rPr>
                        <w:t>&lt;/analyzer&gt;</w:t>
                      </w:r>
                    </w:p>
                    <w:p w:rsidR="00237313" w:rsidRDefault="00237313" w:rsidP="00FA6AFD">
                      <w:pPr>
                        <w:shd w:val="clear" w:color="auto" w:fill="FFFFFF" w:themeFill="background1"/>
                      </w:pPr>
                    </w:p>
                  </w:txbxContent>
                </v:textbox>
              </v:rect>
            </w:pict>
          </mc:Fallback>
        </mc:AlternateContent>
      </w:r>
    </w:p>
    <w:p w:rsidR="00FA6AFD" w:rsidRDefault="00FA6AFD" w:rsidP="00FA6AFD">
      <w:pPr>
        <w:pStyle w:val="Caption"/>
        <w:jc w:val="center"/>
        <w:rPr>
          <w:i/>
        </w:rPr>
      </w:pPr>
      <w:r w:rsidRPr="00AD4974">
        <w:t xml:space="preserve">Gambar </w:t>
      </w:r>
      <w:proofErr w:type="gramStart"/>
      <w:r>
        <w:t xml:space="preserve">8  </w:t>
      </w:r>
      <w:r w:rsidRPr="00AD4974">
        <w:t>Taksonomi</w:t>
      </w:r>
      <w:proofErr w:type="gramEnd"/>
      <w:r w:rsidRPr="00AD4974">
        <w:t xml:space="preserve"> dari </w:t>
      </w:r>
      <w:r w:rsidRPr="00AD4974">
        <w:rPr>
          <w:i/>
        </w:rPr>
        <w:t>Allamanda Cathartica</w:t>
      </w:r>
    </w:p>
    <w:p w:rsidR="00FA6AFD" w:rsidRPr="00553D4C" w:rsidRDefault="00FA6AFD" w:rsidP="00FA6AFD"/>
    <w:p w:rsidR="00FA6AFD" w:rsidRDefault="00FA6AFD" w:rsidP="00FA6AFD">
      <w:pPr>
        <w:spacing w:after="120"/>
        <w:ind w:firstLine="0"/>
        <w:rPr>
          <w:color w:val="000000"/>
        </w:rPr>
      </w:pPr>
    </w:p>
    <w:p w:rsidR="00FA6AFD" w:rsidRDefault="00FA6AFD" w:rsidP="00FA6AFD">
      <w:pPr>
        <w:spacing w:after="120"/>
        <w:rPr>
          <w:color w:val="000000"/>
        </w:rPr>
      </w:pPr>
    </w:p>
    <w:p w:rsidR="00FA6AFD" w:rsidRDefault="00FA6AFD" w:rsidP="00FA6AFD">
      <w:pPr>
        <w:spacing w:after="120"/>
        <w:rPr>
          <w:color w:val="000000"/>
        </w:rPr>
      </w:pPr>
    </w:p>
    <w:p w:rsidR="00FA6AFD" w:rsidRDefault="00FA6AFD" w:rsidP="00FA6AFD">
      <w:pPr>
        <w:spacing w:after="120"/>
        <w:rPr>
          <w:color w:val="000000"/>
        </w:rPr>
      </w:pPr>
    </w:p>
    <w:p w:rsidR="00FA6AFD" w:rsidRDefault="00FA6AFD" w:rsidP="00FA6AFD">
      <w:pPr>
        <w:spacing w:after="120"/>
        <w:rPr>
          <w:color w:val="000000"/>
        </w:rPr>
      </w:pPr>
    </w:p>
    <w:p w:rsidR="00FA6AFD" w:rsidRDefault="00FA6AFD" w:rsidP="00FA6AFD">
      <w:pPr>
        <w:ind w:firstLine="0"/>
      </w:pPr>
    </w:p>
    <w:p w:rsidR="00D62604" w:rsidRDefault="00B1569D" w:rsidP="008A162B">
      <w:pPr>
        <w:ind w:firstLine="0"/>
        <w:jc w:val="center"/>
      </w:pPr>
      <w:r>
        <w:t>Gambar 4</w:t>
      </w:r>
      <w:r w:rsidR="00FA6AFD">
        <w:t xml:space="preserve"> Tipe </w:t>
      </w:r>
      <w:r w:rsidR="00FA6AFD" w:rsidRPr="00C02D8C">
        <w:t>analyzer</w:t>
      </w:r>
      <w:r w:rsidR="00FA6AFD">
        <w:rPr>
          <w:i/>
        </w:rPr>
        <w:t xml:space="preserve"> </w:t>
      </w:r>
      <w:r w:rsidR="008A162B">
        <w:t>pada Apache Solr</w:t>
      </w:r>
    </w:p>
    <w:p w:rsidR="008A162B" w:rsidRPr="008A162B" w:rsidRDefault="008A162B" w:rsidP="008A162B">
      <w:pPr>
        <w:ind w:firstLine="0"/>
        <w:jc w:val="center"/>
      </w:pPr>
    </w:p>
    <w:p w:rsidR="000F40D5" w:rsidRPr="00854578" w:rsidRDefault="00E3316B" w:rsidP="00854578">
      <w:pPr>
        <w:pStyle w:val="Heading2"/>
      </w:pPr>
      <w:bookmarkStart w:id="39" w:name="_Toc458419808"/>
      <w:bookmarkStart w:id="40" w:name="_Toc330535333"/>
      <w:bookmarkStart w:id="41" w:name="_Toc330535359"/>
      <w:bookmarkStart w:id="42" w:name="_Toc330964712"/>
      <w:r>
        <w:t>Temu Kembali Berbasis</w:t>
      </w:r>
      <w:r w:rsidR="000F40D5">
        <w:t xml:space="preserve"> Konsep</w:t>
      </w:r>
      <w:bookmarkEnd w:id="39"/>
    </w:p>
    <w:p w:rsidR="00B1569D" w:rsidRDefault="000F40D5" w:rsidP="008A1A38">
      <w:pPr>
        <w:suppressAutoHyphens/>
        <w:spacing w:line="259" w:lineRule="auto"/>
        <w:ind w:firstLine="0"/>
        <w:rPr>
          <w:rFonts w:eastAsia="Calibri" w:cs="Times New Roman"/>
          <w:szCs w:val="24"/>
        </w:rPr>
      </w:pPr>
      <w:r>
        <w:tab/>
      </w:r>
      <w:r w:rsidR="00146697">
        <w:t xml:space="preserve">Model temu kembali berbasis konsep merupakan model temu kembali yang menggunakan hubungan konseptual antara teks dengan suatu kumpulan dokumen. Model temu kembali berbasis konsep memiliki ide bahwa </w:t>
      </w:r>
      <w:r w:rsidR="00146697">
        <w:rPr>
          <w:rFonts w:eastAsia="Calibri" w:cs="Times New Roman"/>
          <w:szCs w:val="24"/>
        </w:rPr>
        <w:t>a</w:t>
      </w:r>
      <w:r w:rsidR="00146697" w:rsidRPr="00D62604">
        <w:rPr>
          <w:rFonts w:eastAsia="Calibri" w:cs="Times New Roman"/>
          <w:szCs w:val="24"/>
        </w:rPr>
        <w:t xml:space="preserve">rti dari sebuah teks atau kata lebih bergantung pada hubungan konseptual daripada hubungan linguistik pada sebuah </w:t>
      </w:r>
      <w:r w:rsidR="00146697">
        <w:rPr>
          <w:rFonts w:eastAsia="Calibri" w:cs="Times New Roman"/>
          <w:szCs w:val="24"/>
        </w:rPr>
        <w:t>kumpulan dokumen</w:t>
      </w:r>
      <w:r w:rsidR="00146697" w:rsidRPr="00D62604">
        <w:rPr>
          <w:rFonts w:eastAsia="Calibri" w:cs="Times New Roman"/>
          <w:szCs w:val="24"/>
        </w:rPr>
        <w:t xml:space="preserve">. </w:t>
      </w:r>
      <w:r w:rsidR="00146697">
        <w:rPr>
          <w:rFonts w:eastAsia="Calibri" w:cs="Times New Roman"/>
          <w:szCs w:val="24"/>
        </w:rPr>
        <w:t xml:space="preserve">Oleh karena itu model temu kembali berbasis konsep </w:t>
      </w:r>
      <w:proofErr w:type="gramStart"/>
      <w:r w:rsidR="00146697">
        <w:rPr>
          <w:rFonts w:eastAsia="Calibri" w:cs="Times New Roman"/>
          <w:szCs w:val="24"/>
        </w:rPr>
        <w:t>akan</w:t>
      </w:r>
      <w:proofErr w:type="gramEnd"/>
      <w:r w:rsidR="00146697">
        <w:rPr>
          <w:rFonts w:eastAsia="Calibri" w:cs="Times New Roman"/>
          <w:szCs w:val="24"/>
        </w:rPr>
        <w:t xml:space="preserve"> menghubungkan </w:t>
      </w:r>
      <w:r w:rsidR="00146697" w:rsidRPr="00D62604">
        <w:rPr>
          <w:rFonts w:eastAsia="Calibri" w:cs="Times New Roman"/>
          <w:szCs w:val="24"/>
        </w:rPr>
        <w:t>kumpulan kata pada konsep, seperti isi dari kumpulan dokumen yang d</w:t>
      </w:r>
      <w:r w:rsidR="00146697" w:rsidRPr="00250C0C">
        <w:rPr>
          <w:rFonts w:eastAsia="Calibri" w:cs="Times New Roman"/>
          <w:szCs w:val="24"/>
        </w:rPr>
        <w:t>id</w:t>
      </w:r>
      <w:r w:rsidR="00146697" w:rsidRPr="00D62604">
        <w:rPr>
          <w:rFonts w:eastAsia="Calibri" w:cs="Times New Roman"/>
          <w:szCs w:val="24"/>
        </w:rPr>
        <w:t>eskripsikan dengan sekumpulan konsep. Hal yang penting pada model ini adalah keberadaan dari struktur konsep untuk menghubungkan objek deskripsi dari informasi dengan konsep yang digunakan pada saat memberikan kueri</w:t>
      </w:r>
      <w:r w:rsidR="00146697">
        <w:rPr>
          <w:rFonts w:eastAsia="Calibri" w:cs="Times New Roman"/>
          <w:szCs w:val="24"/>
        </w:rPr>
        <w:t xml:space="preserve"> (</w:t>
      </w:r>
      <w:r w:rsidR="00391CB1">
        <w:rPr>
          <w:rFonts w:eastAsia="Calibri" w:cs="Times New Roman"/>
          <w:szCs w:val="24"/>
        </w:rPr>
        <w:t>Haav dan Lubi</w:t>
      </w:r>
      <w:r w:rsidR="00146697">
        <w:rPr>
          <w:rFonts w:eastAsia="Calibri" w:cs="Times New Roman"/>
          <w:i/>
          <w:szCs w:val="24"/>
        </w:rPr>
        <w:t xml:space="preserve"> </w:t>
      </w:r>
      <w:r w:rsidR="002A4E1F">
        <w:rPr>
          <w:rFonts w:eastAsia="Calibri" w:cs="Times New Roman"/>
          <w:szCs w:val="24"/>
        </w:rPr>
        <w:t>2</w:t>
      </w:r>
      <w:r w:rsidR="00146697">
        <w:rPr>
          <w:rFonts w:eastAsia="Calibri" w:cs="Times New Roman"/>
          <w:szCs w:val="24"/>
        </w:rPr>
        <w:t>015)</w:t>
      </w:r>
      <w:r w:rsidR="00146697" w:rsidRPr="00D62604">
        <w:rPr>
          <w:rFonts w:eastAsia="Calibri" w:cs="Times New Roman"/>
          <w:szCs w:val="24"/>
        </w:rPr>
        <w:t>. Jika kata kunci atau kata benda digunakan, maka kata-kata tersebut harus dihubungkan dengan konsep yang terdapat pada stru</w:t>
      </w:r>
      <w:r w:rsidR="00B8257A">
        <w:rPr>
          <w:rFonts w:eastAsia="Calibri" w:cs="Times New Roman"/>
          <w:szCs w:val="24"/>
        </w:rPr>
        <w:t>ktur konsep. Struktur konsep</w:t>
      </w:r>
      <w:r w:rsidR="00146697" w:rsidRPr="00D62604">
        <w:rPr>
          <w:rFonts w:eastAsia="Calibri" w:cs="Times New Roman"/>
          <w:szCs w:val="24"/>
        </w:rPr>
        <w:t xml:space="preserve"> dapat berupa </w:t>
      </w:r>
      <w:r w:rsidR="00146697" w:rsidRPr="008A162B">
        <w:rPr>
          <w:rFonts w:eastAsia="Calibri" w:cs="Times New Roman"/>
          <w:i/>
          <w:szCs w:val="24"/>
        </w:rPr>
        <w:t>domain</w:t>
      </w:r>
      <w:r w:rsidR="00146697" w:rsidRPr="00D62604">
        <w:rPr>
          <w:rFonts w:eastAsia="Calibri" w:cs="Times New Roman"/>
          <w:szCs w:val="24"/>
        </w:rPr>
        <w:t xml:space="preserve"> umum atau </w:t>
      </w:r>
      <w:r w:rsidR="00146697" w:rsidRPr="008A162B">
        <w:rPr>
          <w:rFonts w:eastAsia="Calibri" w:cs="Times New Roman"/>
          <w:i/>
          <w:szCs w:val="24"/>
        </w:rPr>
        <w:t>domain</w:t>
      </w:r>
      <w:r w:rsidR="00146697" w:rsidRPr="00D62604">
        <w:rPr>
          <w:rFonts w:eastAsia="Calibri" w:cs="Times New Roman"/>
          <w:szCs w:val="24"/>
        </w:rPr>
        <w:t xml:space="preserve"> khusus, dan dapat dib</w:t>
      </w:r>
      <w:r w:rsidR="00BB76E0">
        <w:rPr>
          <w:rFonts w:eastAsia="Calibri" w:cs="Times New Roman"/>
          <w:szCs w:val="24"/>
        </w:rPr>
        <w:t>uat secara manual atau otomatis</w:t>
      </w:r>
      <w:r w:rsidR="00161FE5">
        <w:rPr>
          <w:rFonts w:eastAsia="Calibri" w:cs="Times New Roman"/>
          <w:szCs w:val="24"/>
        </w:rPr>
        <w:t>.</w:t>
      </w:r>
      <w:r w:rsidR="00700BBA">
        <w:rPr>
          <w:rFonts w:eastAsia="Calibri" w:cs="Times New Roman"/>
          <w:szCs w:val="24"/>
        </w:rPr>
        <w:t xml:space="preserve"> Perbedaan model temu kembali berbasis konsep dengan </w:t>
      </w:r>
      <w:r w:rsidR="00700BBA">
        <w:rPr>
          <w:rFonts w:eastAsia="Calibri" w:cs="Times New Roman"/>
          <w:i/>
          <w:szCs w:val="24"/>
        </w:rPr>
        <w:t xml:space="preserve">XML retrieval </w:t>
      </w:r>
      <w:r w:rsidR="00700BBA">
        <w:rPr>
          <w:rFonts w:eastAsia="Calibri" w:cs="Times New Roman"/>
          <w:szCs w:val="24"/>
        </w:rPr>
        <w:t>adalah</w:t>
      </w:r>
      <w:r w:rsidR="005605DE">
        <w:rPr>
          <w:rFonts w:eastAsia="Calibri" w:cs="Times New Roman"/>
          <w:szCs w:val="24"/>
        </w:rPr>
        <w:t xml:space="preserve"> ada</w:t>
      </w:r>
      <w:r w:rsidR="00700BBA">
        <w:rPr>
          <w:rFonts w:eastAsia="Calibri" w:cs="Times New Roman"/>
          <w:szCs w:val="24"/>
        </w:rPr>
        <w:t xml:space="preserve"> pada kueri yang digunakan pengguna. </w:t>
      </w:r>
      <w:r w:rsidR="00700BBA">
        <w:rPr>
          <w:rFonts w:eastAsia="Calibri" w:cs="Times New Roman"/>
          <w:i/>
          <w:szCs w:val="24"/>
        </w:rPr>
        <w:t xml:space="preserve">XML retrieval </w:t>
      </w:r>
      <w:r w:rsidR="00700BBA">
        <w:rPr>
          <w:rFonts w:eastAsia="Calibri" w:cs="Times New Roman"/>
          <w:szCs w:val="24"/>
        </w:rPr>
        <w:t xml:space="preserve">memungkinkan pengguna untuk melakukan temukembali suatu bagian dokumen tertentu dan bukan bagian dokumen secara keseluruhan (Manning </w:t>
      </w:r>
      <w:r w:rsidR="00700BBA">
        <w:rPr>
          <w:rFonts w:eastAsia="Calibri" w:cs="Times New Roman"/>
          <w:i/>
          <w:szCs w:val="24"/>
        </w:rPr>
        <w:t xml:space="preserve">et al. </w:t>
      </w:r>
      <w:r w:rsidR="00700BBA">
        <w:rPr>
          <w:rFonts w:eastAsia="Calibri" w:cs="Times New Roman"/>
          <w:szCs w:val="24"/>
        </w:rPr>
        <w:t>2008).</w:t>
      </w:r>
      <w:r w:rsidR="006F2032">
        <w:rPr>
          <w:rFonts w:eastAsia="Calibri" w:cs="Times New Roman"/>
          <w:szCs w:val="24"/>
        </w:rPr>
        <w:t xml:space="preserve"> Sehingg</w:t>
      </w:r>
      <w:r w:rsidR="0026231C">
        <w:rPr>
          <w:rFonts w:eastAsia="Calibri" w:cs="Times New Roman"/>
          <w:szCs w:val="24"/>
        </w:rPr>
        <w:t xml:space="preserve">a pengguna dapat berfokus pada </w:t>
      </w:r>
      <w:r w:rsidR="006F2032">
        <w:rPr>
          <w:rFonts w:eastAsia="Calibri" w:cs="Times New Roman"/>
          <w:szCs w:val="24"/>
        </w:rPr>
        <w:t xml:space="preserve">strategi pengembalian </w:t>
      </w:r>
      <w:r w:rsidR="00DA4ED7">
        <w:rPr>
          <w:rFonts w:eastAsia="Calibri" w:cs="Times New Roman"/>
          <w:szCs w:val="24"/>
        </w:rPr>
        <w:t>komponen</w:t>
      </w:r>
      <w:r w:rsidR="006F2032">
        <w:rPr>
          <w:rFonts w:eastAsia="Calibri" w:cs="Times New Roman"/>
          <w:szCs w:val="24"/>
        </w:rPr>
        <w:t xml:space="preserve"> dokumen yang merupakan jawaban dari sebuah kueri.</w:t>
      </w:r>
    </w:p>
    <w:p w:rsidR="009E5743" w:rsidRDefault="009E5743" w:rsidP="009E5743">
      <w:pPr>
        <w:suppressAutoHyphens/>
        <w:spacing w:line="259" w:lineRule="auto"/>
        <w:ind w:firstLine="0"/>
        <w:jc w:val="center"/>
        <w:rPr>
          <w:rFonts w:eastAsia="Calibri" w:cs="Times New Roman"/>
          <w:b/>
          <w:szCs w:val="24"/>
        </w:rPr>
      </w:pPr>
      <w:r>
        <w:rPr>
          <w:rFonts w:eastAsia="Calibri" w:cs="Times New Roman"/>
          <w:b/>
          <w:szCs w:val="24"/>
        </w:rPr>
        <w:lastRenderedPageBreak/>
        <w:t>Srtuktur Konsep</w:t>
      </w:r>
    </w:p>
    <w:p w:rsidR="009E5743" w:rsidRDefault="009E5743" w:rsidP="009E5743">
      <w:pPr>
        <w:suppressAutoHyphens/>
        <w:spacing w:line="259" w:lineRule="auto"/>
        <w:ind w:firstLine="0"/>
        <w:jc w:val="center"/>
        <w:rPr>
          <w:rFonts w:eastAsia="Calibri" w:cs="Times New Roman"/>
          <w:b/>
          <w:szCs w:val="24"/>
        </w:rPr>
      </w:pPr>
    </w:p>
    <w:p w:rsidR="00BB76E0" w:rsidRPr="00BB76E0" w:rsidRDefault="00BB76E0" w:rsidP="00BB76E0">
      <w:pPr>
        <w:suppressAutoHyphens/>
        <w:spacing w:line="259" w:lineRule="auto"/>
        <w:rPr>
          <w:rFonts w:eastAsia="Calibri" w:cs="Times New Roman"/>
          <w:szCs w:val="24"/>
        </w:rPr>
      </w:pPr>
      <w:r>
        <w:rPr>
          <w:rFonts w:eastAsia="Calibri" w:cs="Times New Roman"/>
          <w:szCs w:val="24"/>
        </w:rPr>
        <w:t xml:space="preserve">Struktur konsep dapat berupa </w:t>
      </w:r>
      <w:r w:rsidRPr="008A162B">
        <w:rPr>
          <w:rFonts w:eastAsia="Calibri" w:cs="Times New Roman"/>
          <w:i/>
          <w:szCs w:val="24"/>
        </w:rPr>
        <w:t>domain</w:t>
      </w:r>
      <w:r>
        <w:rPr>
          <w:rFonts w:eastAsia="Calibri" w:cs="Times New Roman"/>
          <w:szCs w:val="24"/>
        </w:rPr>
        <w:t xml:space="preserve"> general atau </w:t>
      </w:r>
      <w:r w:rsidRPr="008A162B">
        <w:rPr>
          <w:rFonts w:eastAsia="Calibri" w:cs="Times New Roman"/>
          <w:i/>
          <w:szCs w:val="24"/>
        </w:rPr>
        <w:t>domain</w:t>
      </w:r>
      <w:r>
        <w:rPr>
          <w:rFonts w:eastAsia="Calibri" w:cs="Times New Roman"/>
          <w:szCs w:val="24"/>
        </w:rPr>
        <w:t xml:space="preserve"> spesifik, bisa dibentuk secara otomatis atau manual, dan memiliki struktur yang berbeda-beda tergantung</w:t>
      </w:r>
      <w:r w:rsidR="006E7F5B">
        <w:rPr>
          <w:rFonts w:eastAsia="Calibri" w:cs="Times New Roman"/>
          <w:szCs w:val="24"/>
        </w:rPr>
        <w:t xml:space="preserve"> pada</w:t>
      </w:r>
      <w:r>
        <w:rPr>
          <w:rFonts w:eastAsia="Calibri" w:cs="Times New Roman"/>
          <w:szCs w:val="24"/>
        </w:rPr>
        <w:t xml:space="preserve"> </w:t>
      </w:r>
      <w:proofErr w:type="gramStart"/>
      <w:r>
        <w:rPr>
          <w:rFonts w:eastAsia="Calibri" w:cs="Times New Roman"/>
          <w:szCs w:val="24"/>
        </w:rPr>
        <w:t>cara</w:t>
      </w:r>
      <w:proofErr w:type="gramEnd"/>
      <w:r>
        <w:rPr>
          <w:rFonts w:eastAsia="Calibri" w:cs="Times New Roman"/>
          <w:szCs w:val="24"/>
        </w:rPr>
        <w:t xml:space="preserve"> membangun suatu hubungan antarkonsep (Haav dan Lubi 2005). </w:t>
      </w:r>
      <w:r w:rsidRPr="00D62604">
        <w:rPr>
          <w:rFonts w:eastAsia="Calibri" w:cs="Times New Roman"/>
          <w:szCs w:val="24"/>
        </w:rPr>
        <w:t xml:space="preserve">Untuk membuat definisi dari konsep dibutuhkan </w:t>
      </w:r>
      <w:r w:rsidRPr="00250C0C">
        <w:rPr>
          <w:rFonts w:eastAsia="Calibri" w:cs="Times New Roman"/>
          <w:szCs w:val="24"/>
        </w:rPr>
        <w:t>id</w:t>
      </w:r>
      <w:r w:rsidRPr="00D62604">
        <w:rPr>
          <w:rFonts w:eastAsia="Calibri" w:cs="Times New Roman"/>
          <w:szCs w:val="24"/>
        </w:rPr>
        <w:t>entif</w:t>
      </w:r>
      <w:r>
        <w:rPr>
          <w:rFonts w:eastAsia="Calibri" w:cs="Times New Roman"/>
          <w:szCs w:val="24"/>
        </w:rPr>
        <w:t>ikasi terhadap teks</w:t>
      </w:r>
      <w:r w:rsidRPr="00D62604">
        <w:rPr>
          <w:rFonts w:eastAsia="Calibri" w:cs="Times New Roman"/>
          <w:szCs w:val="24"/>
        </w:rPr>
        <w:t xml:space="preserve"> dan kemudian melakukan klasifikasi terhadap konsep yang ditemukan berdasarkan struktur konseptual yang ada. Teks secara eksplisit lebih banyak mengandung kata daripada konsep. Karena konsep d</w:t>
      </w:r>
      <w:r w:rsidRPr="00250C0C">
        <w:rPr>
          <w:rFonts w:eastAsia="Calibri" w:cs="Times New Roman"/>
          <w:szCs w:val="24"/>
        </w:rPr>
        <w:t>id</w:t>
      </w:r>
      <w:r w:rsidRPr="00D62604">
        <w:rPr>
          <w:rFonts w:eastAsia="Calibri" w:cs="Times New Roman"/>
          <w:szCs w:val="24"/>
        </w:rPr>
        <w:t xml:space="preserve">efinisikan dengan bahasa alami, maka hal ini memungkinkan untuk melakukan </w:t>
      </w:r>
      <w:r w:rsidRPr="00250C0C">
        <w:rPr>
          <w:rFonts w:eastAsia="Calibri" w:cs="Times New Roman"/>
          <w:szCs w:val="24"/>
        </w:rPr>
        <w:t>id</w:t>
      </w:r>
      <w:r w:rsidRPr="00D62604">
        <w:rPr>
          <w:rFonts w:eastAsia="Calibri" w:cs="Times New Roman"/>
          <w:szCs w:val="24"/>
        </w:rPr>
        <w:t xml:space="preserve">entifikasi lebih jauh </w:t>
      </w:r>
      <w:r>
        <w:rPr>
          <w:rFonts w:eastAsia="Calibri" w:cs="Times New Roman"/>
          <w:szCs w:val="24"/>
        </w:rPr>
        <w:t>mengenai</w:t>
      </w:r>
      <w:r w:rsidRPr="00D62604">
        <w:rPr>
          <w:rFonts w:eastAsia="Calibri" w:cs="Times New Roman"/>
          <w:szCs w:val="24"/>
        </w:rPr>
        <w:t xml:space="preserve"> konsep pada teks dengan melakukan analisis terhadap frase. Pada banyak </w:t>
      </w:r>
      <w:r>
        <w:rPr>
          <w:rFonts w:eastAsia="Calibri" w:cs="Times New Roman"/>
          <w:szCs w:val="24"/>
        </w:rPr>
        <w:t>model temu kembali berbasis konsep, p</w:t>
      </w:r>
      <w:r w:rsidRPr="00D62604">
        <w:rPr>
          <w:rFonts w:eastAsia="Calibri" w:cs="Times New Roman"/>
          <w:szCs w:val="24"/>
        </w:rPr>
        <w:t>emrosesan bahasa alami digunakan untuk melakukan analisis</w:t>
      </w:r>
      <w:r w:rsidRPr="00D62604">
        <w:rPr>
          <w:rFonts w:eastAsia="Calibri" w:cs="Times New Roman"/>
          <w:i/>
          <w:szCs w:val="24"/>
        </w:rPr>
        <w:t xml:space="preserve"> syntax </w:t>
      </w:r>
      <w:r w:rsidRPr="00D62604">
        <w:rPr>
          <w:rFonts w:eastAsia="Calibri" w:cs="Times New Roman"/>
          <w:szCs w:val="24"/>
        </w:rPr>
        <w:t xml:space="preserve">dan semantik pada </w:t>
      </w:r>
      <w:r w:rsidRPr="00B84083">
        <w:rPr>
          <w:rFonts w:eastAsia="Calibri" w:cs="Times New Roman"/>
          <w:szCs w:val="24"/>
        </w:rPr>
        <w:t>teks</w:t>
      </w:r>
      <w:r w:rsidRPr="00D62604">
        <w:rPr>
          <w:rFonts w:eastAsia="Calibri" w:cs="Times New Roman"/>
          <w:szCs w:val="24"/>
        </w:rPr>
        <w:t xml:space="preserve"> untuk melakukan kategorisasi (Adi </w:t>
      </w:r>
      <w:r w:rsidRPr="00B84083">
        <w:rPr>
          <w:rFonts w:eastAsia="Calibri" w:cs="Times New Roman"/>
          <w:i/>
          <w:szCs w:val="24"/>
        </w:rPr>
        <w:t>et al</w:t>
      </w:r>
      <w:r>
        <w:rPr>
          <w:rFonts w:eastAsia="Calibri" w:cs="Times New Roman"/>
          <w:i/>
          <w:szCs w:val="24"/>
        </w:rPr>
        <w:t>.</w:t>
      </w:r>
      <w:r w:rsidRPr="00D62604">
        <w:rPr>
          <w:rFonts w:eastAsia="Calibri" w:cs="Times New Roman"/>
          <w:szCs w:val="24"/>
        </w:rPr>
        <w:t xml:space="preserve"> 1999).</w:t>
      </w:r>
    </w:p>
    <w:p w:rsidR="0076183F" w:rsidRPr="00AA2139" w:rsidRDefault="008A1A38" w:rsidP="00AA2139">
      <w:pPr>
        <w:suppressAutoHyphens/>
        <w:rPr>
          <w:rFonts w:eastAsia="Calibri" w:cs="Times New Roman"/>
          <w:szCs w:val="24"/>
        </w:rPr>
      </w:pPr>
      <w:r>
        <w:rPr>
          <w:rFonts w:eastAsia="Calibri" w:cs="Times New Roman"/>
          <w:szCs w:val="24"/>
        </w:rPr>
        <w:t xml:space="preserve">Pada </w:t>
      </w:r>
      <w:r w:rsidR="005F716D">
        <w:rPr>
          <w:rFonts w:eastAsia="Calibri" w:cs="Times New Roman"/>
          <w:szCs w:val="24"/>
        </w:rPr>
        <w:t xml:space="preserve">penelitian ini </w:t>
      </w:r>
      <w:r>
        <w:rPr>
          <w:rFonts w:eastAsia="Calibri" w:cs="Times New Roman"/>
          <w:szCs w:val="24"/>
        </w:rPr>
        <w:t xml:space="preserve">struktur konsep direpresentasikan sebagai </w:t>
      </w:r>
      <w:r>
        <w:rPr>
          <w:rFonts w:eastAsia="Calibri" w:cs="Times New Roman"/>
          <w:i/>
          <w:szCs w:val="24"/>
        </w:rPr>
        <w:t>query boosting</w:t>
      </w:r>
      <w:r w:rsidR="00CE4D68">
        <w:rPr>
          <w:rFonts w:eastAsia="Calibri" w:cs="Times New Roman"/>
          <w:i/>
          <w:szCs w:val="24"/>
        </w:rPr>
        <w:t xml:space="preserve"> </w:t>
      </w:r>
      <w:r w:rsidR="00CE4D68">
        <w:rPr>
          <w:rFonts w:eastAsia="Calibri" w:cs="Times New Roman"/>
          <w:szCs w:val="24"/>
        </w:rPr>
        <w:t>pada platofrm pencarian Apache Solr</w:t>
      </w:r>
      <w:r w:rsidR="007033FC">
        <w:rPr>
          <w:rFonts w:eastAsia="Calibri" w:cs="Times New Roman"/>
          <w:szCs w:val="24"/>
        </w:rPr>
        <w:t xml:space="preserve"> yang digunakan Blibli.com</w:t>
      </w:r>
      <w:r>
        <w:rPr>
          <w:rFonts w:eastAsia="Calibri" w:cs="Times New Roman"/>
          <w:i/>
          <w:szCs w:val="24"/>
        </w:rPr>
        <w:t>.</w:t>
      </w:r>
      <w:r w:rsidR="0056534B" w:rsidRPr="0056534B">
        <w:rPr>
          <w:rFonts w:eastAsia="Calibri" w:cs="Calibri"/>
        </w:rPr>
        <w:t xml:space="preserve"> </w:t>
      </w:r>
      <w:r w:rsidR="0056534B" w:rsidRPr="00EA573C">
        <w:rPr>
          <w:rFonts w:eastAsia="Calibri" w:cs="Calibri"/>
          <w:i/>
        </w:rPr>
        <w:t>Query boost</w:t>
      </w:r>
      <w:r w:rsidR="00693ECC">
        <w:rPr>
          <w:rFonts w:eastAsia="Calibri" w:cs="Calibri"/>
          <w:i/>
        </w:rPr>
        <w:t>ing</w:t>
      </w:r>
      <w:r w:rsidR="0056534B" w:rsidRPr="00EA573C">
        <w:rPr>
          <w:rFonts w:eastAsia="Calibri" w:cs="Calibri"/>
          <w:i/>
        </w:rPr>
        <w:t xml:space="preserve"> </w:t>
      </w:r>
      <w:r w:rsidR="0056534B" w:rsidRPr="00EA573C">
        <w:rPr>
          <w:rFonts w:eastAsia="Calibri" w:cs="Calibri"/>
        </w:rPr>
        <w:t xml:space="preserve">merupakan salah satu faktor yang menentukan hasil dari </w:t>
      </w:r>
      <w:r w:rsidR="00626F92">
        <w:rPr>
          <w:rFonts w:eastAsia="Calibri" w:cs="Calibri"/>
          <w:i/>
        </w:rPr>
        <w:t>solr s</w:t>
      </w:r>
      <w:r w:rsidR="0056534B" w:rsidRPr="00EA573C">
        <w:rPr>
          <w:rFonts w:eastAsia="Calibri" w:cs="Calibri"/>
          <w:i/>
        </w:rPr>
        <w:t>coring</w:t>
      </w:r>
      <w:r w:rsidR="00D55709">
        <w:rPr>
          <w:rFonts w:eastAsia="Calibri" w:cs="Calibri"/>
        </w:rPr>
        <w:t>. S</w:t>
      </w:r>
      <w:r w:rsidR="0056534B" w:rsidRPr="00EA573C">
        <w:rPr>
          <w:rFonts w:eastAsia="Calibri" w:cs="Calibri"/>
        </w:rPr>
        <w:t xml:space="preserve">emakin tinggi nilai </w:t>
      </w:r>
      <w:r w:rsidR="00484029">
        <w:rPr>
          <w:rFonts w:eastAsia="Calibri" w:cs="Calibri"/>
          <w:i/>
        </w:rPr>
        <w:t xml:space="preserve">boost </w:t>
      </w:r>
      <w:r w:rsidR="0056534B" w:rsidRPr="00EA573C">
        <w:rPr>
          <w:rFonts w:eastAsia="Calibri" w:cs="Calibri"/>
        </w:rPr>
        <w:t xml:space="preserve">maka nilai dari </w:t>
      </w:r>
      <w:r w:rsidR="0056534B" w:rsidRPr="00EA573C">
        <w:rPr>
          <w:rFonts w:eastAsia="Calibri" w:cs="Calibri"/>
          <w:i/>
        </w:rPr>
        <w:t xml:space="preserve">solr scoring </w:t>
      </w:r>
      <w:proofErr w:type="gramStart"/>
      <w:r w:rsidR="0056534B" w:rsidRPr="00EA573C">
        <w:rPr>
          <w:rFonts w:eastAsia="Calibri" w:cs="Calibri"/>
        </w:rPr>
        <w:t>akan</w:t>
      </w:r>
      <w:proofErr w:type="gramEnd"/>
      <w:r w:rsidR="0056534B" w:rsidRPr="00EA573C">
        <w:rPr>
          <w:rFonts w:eastAsia="Calibri" w:cs="Calibri"/>
        </w:rPr>
        <w:t xml:space="preserve"> semakin tinggi.</w:t>
      </w:r>
      <w:r w:rsidR="0056534B">
        <w:rPr>
          <w:rFonts w:eastAsia="Calibri" w:cs="Calibri"/>
        </w:rPr>
        <w:t xml:space="preserve"> Penggunaan </w:t>
      </w:r>
      <w:r w:rsidR="0056534B">
        <w:rPr>
          <w:rFonts w:eastAsia="Calibri" w:cs="Calibri"/>
          <w:i/>
        </w:rPr>
        <w:t xml:space="preserve">query boosting </w:t>
      </w:r>
      <w:r w:rsidR="0056534B">
        <w:rPr>
          <w:rFonts w:eastAsia="Calibri" w:cs="Calibri"/>
        </w:rPr>
        <w:t xml:space="preserve">menyebabkan perhitungan pada </w:t>
      </w:r>
      <w:r w:rsidR="0056534B">
        <w:rPr>
          <w:rFonts w:eastAsia="Calibri" w:cs="Calibri"/>
          <w:i/>
        </w:rPr>
        <w:t>solr scoring</w:t>
      </w:r>
      <w:r w:rsidR="0056534B">
        <w:rPr>
          <w:rFonts w:eastAsia="Calibri" w:cs="Calibri"/>
        </w:rPr>
        <w:t xml:space="preserve"> yang tidak </w:t>
      </w:r>
      <w:proofErr w:type="gramStart"/>
      <w:r w:rsidR="0056534B">
        <w:rPr>
          <w:rFonts w:eastAsia="Calibri" w:cs="Calibri"/>
        </w:rPr>
        <w:t>sama</w:t>
      </w:r>
      <w:proofErr w:type="gramEnd"/>
      <w:r w:rsidR="0056534B">
        <w:rPr>
          <w:rFonts w:eastAsia="Calibri" w:cs="Calibri"/>
        </w:rPr>
        <w:t xml:space="preserve"> rata terhadap semua konsep, melainkan bergantung pada bobot suatu konsep.</w:t>
      </w:r>
      <w:r w:rsidR="0056534B" w:rsidRPr="00EA573C">
        <w:rPr>
          <w:rFonts w:eastAsia="Calibri" w:cs="Calibri"/>
        </w:rPr>
        <w:t xml:space="preserve"> Dalam menentukan bobot suatu </w:t>
      </w:r>
      <w:r w:rsidR="0084225C">
        <w:rPr>
          <w:rFonts w:eastAsia="Calibri" w:cs="Calibri"/>
        </w:rPr>
        <w:t>konsep</w:t>
      </w:r>
      <w:r w:rsidR="0056534B" w:rsidRPr="00EA573C">
        <w:rPr>
          <w:rFonts w:eastAsia="Calibri" w:cs="Calibri"/>
        </w:rPr>
        <w:t xml:space="preserve">, </w:t>
      </w:r>
      <w:r w:rsidR="00BB7A33">
        <w:rPr>
          <w:rFonts w:eastAsia="Calibri" w:cs="Calibri"/>
        </w:rPr>
        <w:t>seorang peneliti</w:t>
      </w:r>
      <w:r w:rsidR="0056534B" w:rsidRPr="00EA573C">
        <w:rPr>
          <w:rFonts w:eastAsia="Calibri" w:cs="Calibri"/>
        </w:rPr>
        <w:t xml:space="preserve"> harus memperhatikan kebutuhan dari tingkat kepentingan suatu k</w:t>
      </w:r>
      <w:r w:rsidR="00F37F87">
        <w:rPr>
          <w:rFonts w:eastAsia="Calibri" w:cs="Calibri"/>
        </w:rPr>
        <w:t>onsep</w:t>
      </w:r>
      <w:r w:rsidR="0026231C">
        <w:rPr>
          <w:rFonts w:eastAsia="Calibri" w:cs="Calibri"/>
        </w:rPr>
        <w:t xml:space="preserve"> pada kueri dan pe</w:t>
      </w:r>
      <w:r w:rsidR="0056534B" w:rsidRPr="00EA573C">
        <w:rPr>
          <w:rFonts w:eastAsia="Calibri" w:cs="Calibri"/>
        </w:rPr>
        <w:t xml:space="preserve">ngaruhnya terhadap hasil pencarian. Cara terbaik untuk mendapatkan hasil yang optimal dalam menentukan bobot suatu </w:t>
      </w:r>
      <w:r w:rsidR="00F30C3B">
        <w:rPr>
          <w:rFonts w:eastAsia="Calibri" w:cs="Calibri"/>
        </w:rPr>
        <w:t>konsep</w:t>
      </w:r>
      <w:r w:rsidR="0056534B" w:rsidRPr="00EA573C">
        <w:rPr>
          <w:rFonts w:eastAsia="Calibri" w:cs="Calibri"/>
        </w:rPr>
        <w:t xml:space="preserve"> diperlukan suatu percobaan (Shahi 2015).</w:t>
      </w:r>
      <w:r w:rsidR="009E5743">
        <w:rPr>
          <w:rFonts w:eastAsia="Calibri" w:cs="Calibri"/>
        </w:rPr>
        <w:t xml:space="preserve"> </w:t>
      </w:r>
      <w:r w:rsidR="00502C70">
        <w:rPr>
          <w:rFonts w:eastAsia="Calibri" w:cs="Times New Roman"/>
          <w:szCs w:val="24"/>
        </w:rPr>
        <w:t xml:space="preserve">Blibli.com </w:t>
      </w:r>
      <w:r w:rsidR="009E5743" w:rsidRPr="00C17C1E">
        <w:rPr>
          <w:rFonts w:eastAsia="Calibri" w:cs="Times New Roman"/>
          <w:szCs w:val="24"/>
        </w:rPr>
        <w:t xml:space="preserve">menggunakan Solr 4.3 yang memiliki kombinasi </w:t>
      </w:r>
      <w:r w:rsidR="009E5743" w:rsidRPr="00C17C1E">
        <w:rPr>
          <w:rFonts w:eastAsia="Calibri" w:cs="Times New Roman"/>
          <w:i/>
          <w:szCs w:val="24"/>
        </w:rPr>
        <w:t>default</w:t>
      </w:r>
      <w:r w:rsidR="009E5743" w:rsidRPr="00C17C1E">
        <w:rPr>
          <w:rFonts w:eastAsia="Calibri" w:cs="Times New Roman"/>
          <w:szCs w:val="24"/>
        </w:rPr>
        <w:t>, seperti ya</w:t>
      </w:r>
      <w:r w:rsidR="00B1569D">
        <w:rPr>
          <w:rFonts w:eastAsia="Calibri" w:cs="Times New Roman"/>
          <w:szCs w:val="24"/>
        </w:rPr>
        <w:t>ng terlihat pada Gambar 5</w:t>
      </w:r>
      <w:r w:rsidR="009E5743">
        <w:rPr>
          <w:rFonts w:eastAsia="Calibri" w:cs="Times New Roman"/>
          <w:szCs w:val="24"/>
        </w:rPr>
        <w:t>.</w:t>
      </w:r>
    </w:p>
    <w:p w:rsidR="009E5743" w:rsidRDefault="009E5743" w:rsidP="00F01DA6">
      <w:pPr>
        <w:suppressAutoHyphens/>
        <w:spacing w:line="259" w:lineRule="auto"/>
        <w:ind w:firstLine="720"/>
        <w:rPr>
          <w:rFonts w:eastAsia="Calibri" w:cs="Calibri"/>
        </w:rPr>
      </w:pPr>
    </w:p>
    <w:p w:rsidR="009E5743" w:rsidRDefault="009E5743" w:rsidP="00F01DA6">
      <w:pPr>
        <w:suppressAutoHyphens/>
        <w:spacing w:line="259" w:lineRule="auto"/>
        <w:ind w:firstLine="720"/>
        <w:rPr>
          <w:rFonts w:eastAsia="Calibri" w:cs="Calibri"/>
        </w:rPr>
      </w:pPr>
      <w:r>
        <w:rPr>
          <w:rFonts w:cs="Times New Roman"/>
          <w:noProof/>
          <w:szCs w:val="24"/>
          <w:lang w:val="id-ID" w:eastAsia="id-ID"/>
        </w:rPr>
        <mc:AlternateContent>
          <mc:Choice Requires="wps">
            <w:drawing>
              <wp:anchor distT="0" distB="0" distL="114300" distR="114300" simplePos="0" relativeHeight="251881472" behindDoc="0" locked="0" layoutInCell="1" allowOverlap="1" wp14:anchorId="505681B3" wp14:editId="21BA89A5">
                <wp:simplePos x="0" y="0"/>
                <wp:positionH relativeFrom="column">
                  <wp:posOffset>0</wp:posOffset>
                </wp:positionH>
                <wp:positionV relativeFrom="paragraph">
                  <wp:posOffset>-635</wp:posOffset>
                </wp:positionV>
                <wp:extent cx="5076496" cy="590550"/>
                <wp:effectExtent l="0" t="0" r="10160" b="19050"/>
                <wp:wrapNone/>
                <wp:docPr id="11" name="Rectangle 11"/>
                <wp:cNvGraphicFramePr/>
                <a:graphic xmlns:a="http://schemas.openxmlformats.org/drawingml/2006/main">
                  <a:graphicData uri="http://schemas.microsoft.com/office/word/2010/wordprocessingShape">
                    <wps:wsp>
                      <wps:cNvSpPr/>
                      <wps:spPr>
                        <a:xfrm>
                          <a:off x="0" y="0"/>
                          <a:ext cx="5076496" cy="590550"/>
                        </a:xfrm>
                        <a:prstGeom prst="rect">
                          <a:avLst/>
                        </a:prstGeom>
                        <a:solidFill>
                          <a:sysClr val="window" lastClr="FFFFFF"/>
                        </a:solidFill>
                        <a:ln w="6350" cap="flat" cmpd="sng" algn="ctr">
                          <a:solidFill>
                            <a:sysClr val="windowText" lastClr="000000"/>
                          </a:solidFill>
                          <a:prstDash val="solid"/>
                        </a:ln>
                        <a:effectLst/>
                      </wps:spPr>
                      <wps:txbx>
                        <w:txbxContent>
                          <w:p w:rsidR="00237313" w:rsidRPr="00F24E81" w:rsidRDefault="00237313" w:rsidP="009E5743">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&lt;str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="qf"&gt;</w:t>
                            </w:r>
                          </w:p>
                          <w:p w:rsidR="00237313" w:rsidRPr="00F24E81" w:rsidRDefault="00237313" w:rsidP="009E5743">
                            <w:pPr>
                              <w:ind w:firstLine="0"/>
                              <w:jc w:val="left"/>
                              <w:rPr>
                                <w:rFonts w:ascii="Courier New" w:eastAsia="Times New Roman" w:hAnsi="Courier New" w:cs="Courier New"/>
                                <w:color w:val="000000"/>
                                <w:sz w:val="20"/>
                                <w:szCs w:val="20"/>
                                <w:lang w:val="id-ID" w:eastAsia="id-ID"/>
                              </w:rPr>
                            </w:pPr>
                            <w:r>
                              <w:rPr>
                                <w:rFonts w:ascii="Courier New" w:eastAsia="Times New Roman" w:hAnsi="Courier New" w:cs="Courier New"/>
                                <w:color w:val="000000"/>
                                <w:sz w:val="20"/>
                                <w:szCs w:val="20"/>
                                <w:lang w:val="id-ID" w:eastAsia="id-ID"/>
                              </w:rPr>
                              <w:t>brandSearch^8</w:t>
                            </w:r>
                            <w:r w:rsidRPr="00F24E81">
                              <w:rPr>
                                <w:rFonts w:ascii="Courier New" w:eastAsia="Times New Roman" w:hAnsi="Courier New" w:cs="Courier New"/>
                                <w:color w:val="000000"/>
                                <w:sz w:val="20"/>
                                <w:szCs w:val="20"/>
                                <w:lang w:val="id-ID" w:eastAsia="id-ID"/>
                              </w:rPr>
                              <w:t xml:space="preserve"> </w:t>
                            </w:r>
                            <w:r w:rsidRPr="0047211D">
                              <w:rPr>
                                <w:rFonts w:ascii="Courier New" w:eastAsia="Times New Roman" w:hAnsi="Courier New" w:cs="Courier New"/>
                                <w:i/>
                                <w:color w:val="000000"/>
                                <w:sz w:val="20"/>
                                <w:szCs w:val="20"/>
                                <w:lang w:val="id-ID" w:eastAsia="id-ID"/>
                              </w:rPr>
                              <w:t>name</w:t>
                            </w:r>
                            <w:r>
                              <w:rPr>
                                <w:rFonts w:ascii="Courier New" w:eastAsia="Times New Roman" w:hAnsi="Courier New" w:cs="Courier New"/>
                                <w:color w:val="000000"/>
                                <w:sz w:val="20"/>
                                <w:szCs w:val="20"/>
                                <w:lang w:val="id-ID" w:eastAsia="id-ID"/>
                              </w:rPr>
                              <w:t>Search^9 categories^10 descriptionSearch^10</w:t>
                            </w:r>
                          </w:p>
                          <w:p w:rsidR="00237313" w:rsidRPr="00F24E81" w:rsidRDefault="00237313" w:rsidP="009E5743">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&lt;/str&gt;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681B3" id="Rectangle 11" o:spid="_x0000_s1045" style="position:absolute;left:0;text-align:left;margin-left:0;margin-top:-.05pt;width:399.7pt;height:4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" fillcolor="window" strokecolor="windowText" strokeweight=".5pt">
                <v:textbox>
                  <w:txbxContent>
                    <w:p w:rsidR="00237313" w:rsidRPr="00F24E81" w:rsidRDefault="00237313" w:rsidP="009E5743">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&lt;str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="qf"&gt;</w:t>
                      </w:r>
                    </w:p>
                    <w:p w:rsidR="00237313" w:rsidRPr="00F24E81" w:rsidRDefault="00237313" w:rsidP="009E5743">
                      <w:pPr>
                        <w:ind w:firstLine="0"/>
                        <w:jc w:val="left"/>
                        <w:rPr>
                          <w:rFonts w:ascii="Courier New" w:eastAsia="Times New Roman" w:hAnsi="Courier New" w:cs="Courier New"/>
                          <w:color w:val="000000"/>
                          <w:sz w:val="20"/>
                          <w:szCs w:val="20"/>
                          <w:lang w:val="id-ID" w:eastAsia="id-ID"/>
                        </w:rPr>
                      </w:pPr>
                      <w:r>
                        <w:rPr>
                          <w:rFonts w:ascii="Courier New" w:eastAsia="Times New Roman" w:hAnsi="Courier New" w:cs="Courier New"/>
                          <w:color w:val="000000"/>
                          <w:sz w:val="20"/>
                          <w:szCs w:val="20"/>
                          <w:lang w:val="id-ID" w:eastAsia="id-ID"/>
                        </w:rPr>
                        <w:t>brandSearch^8</w:t>
                      </w:r>
                      <w:r w:rsidRPr="00F24E81">
                        <w:rPr>
                          <w:rFonts w:ascii="Courier New" w:eastAsia="Times New Roman" w:hAnsi="Courier New" w:cs="Courier New"/>
                          <w:color w:val="000000"/>
                          <w:sz w:val="20"/>
                          <w:szCs w:val="20"/>
                          <w:lang w:val="id-ID" w:eastAsia="id-ID"/>
                        </w:rPr>
                        <w:t xml:space="preserve"> </w:t>
                      </w:r>
                      <w:r w:rsidRPr="0047211D">
                        <w:rPr>
                          <w:rFonts w:ascii="Courier New" w:eastAsia="Times New Roman" w:hAnsi="Courier New" w:cs="Courier New"/>
                          <w:i/>
                          <w:color w:val="000000"/>
                          <w:sz w:val="20"/>
                          <w:szCs w:val="20"/>
                          <w:lang w:val="id-ID" w:eastAsia="id-ID"/>
                        </w:rPr>
                        <w:t>name</w:t>
                      </w:r>
                      <w:r>
                        <w:rPr>
                          <w:rFonts w:ascii="Courier New" w:eastAsia="Times New Roman" w:hAnsi="Courier New" w:cs="Courier New"/>
                          <w:color w:val="000000"/>
                          <w:sz w:val="20"/>
                          <w:szCs w:val="20"/>
                          <w:lang w:val="id-ID" w:eastAsia="id-ID"/>
                        </w:rPr>
                        <w:t>Search^9 categories^10 descriptionSearch^10</w:t>
                      </w:r>
                    </w:p>
                    <w:p w:rsidR="00237313" w:rsidRPr="00F24E81" w:rsidRDefault="00237313" w:rsidP="009E5743">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&lt;/str&gt;</w:t>
                      </w:r>
                    </w:p>
                  </w:txbxContent>
                </v:textbox>
              </v:rect>
            </w:pict>
          </mc:Fallback>
        </mc:AlternateContent>
      </w:r>
    </w:p>
    <w:p w:rsidR="009E5743" w:rsidRDefault="009E5743" w:rsidP="00F01DA6">
      <w:pPr>
        <w:suppressAutoHyphens/>
        <w:spacing w:line="259" w:lineRule="auto"/>
        <w:ind w:firstLine="720"/>
        <w:rPr>
          <w:rFonts w:eastAsia="Calibri" w:cs="Calibri"/>
        </w:rPr>
      </w:pPr>
    </w:p>
    <w:p w:rsidR="00AA2139" w:rsidRDefault="00AA2139" w:rsidP="00AA2139">
      <w:pPr>
        <w:ind w:firstLine="0"/>
      </w:pPr>
    </w:p>
    <w:p w:rsidR="00AA2139" w:rsidRDefault="00B1569D" w:rsidP="00AA2139">
      <w:pPr>
        <w:spacing w:before="240"/>
        <w:ind w:firstLine="0"/>
        <w:jc w:val="center"/>
      </w:pPr>
      <w:r>
        <w:t>Gambar 5</w:t>
      </w:r>
      <w:r w:rsidR="00AA2139">
        <w:t xml:space="preserve"> Struktur konsep </w:t>
      </w:r>
      <w:r w:rsidR="00AA2139" w:rsidRPr="00C02D8C">
        <w:t>online shop</w:t>
      </w:r>
      <w:r w:rsidR="00AA2139">
        <w:rPr>
          <w:i/>
        </w:rPr>
        <w:t xml:space="preserve"> </w:t>
      </w:r>
      <w:r w:rsidR="00AA2139">
        <w:t>Blibli.com</w:t>
      </w:r>
    </w:p>
    <w:p w:rsidR="00685D88" w:rsidRPr="00685D88" w:rsidRDefault="00B1569D" w:rsidP="00685D88">
      <w:pPr>
        <w:spacing w:before="240"/>
        <w:ind w:firstLine="0"/>
      </w:pPr>
      <w:r>
        <w:tab/>
        <w:t>Pada Gambar 5</w:t>
      </w:r>
      <w:r w:rsidR="00BB76E0">
        <w:t xml:space="preserve">, bobot konsep dari masing-masing konsep adalah 8 untuk konsep </w:t>
      </w:r>
      <w:r w:rsidR="00BB76E0">
        <w:rPr>
          <w:i/>
        </w:rPr>
        <w:t xml:space="preserve">brandSearch, </w:t>
      </w:r>
      <w:r w:rsidR="00BB76E0">
        <w:t xml:space="preserve">9 untuk konsep </w:t>
      </w:r>
      <w:r w:rsidR="00BB76E0">
        <w:rPr>
          <w:i/>
        </w:rPr>
        <w:t xml:space="preserve">nameSearch, </w:t>
      </w:r>
      <w:r w:rsidR="00BB76E0">
        <w:t xml:space="preserve">10 untuk konsep </w:t>
      </w:r>
      <w:r w:rsidR="00BB76E0">
        <w:rPr>
          <w:i/>
        </w:rPr>
        <w:t xml:space="preserve">categories, </w:t>
      </w:r>
      <w:r w:rsidR="00BB76E0">
        <w:t xml:space="preserve">dan 10 untuk </w:t>
      </w:r>
      <w:r w:rsidR="00BB76E0">
        <w:rPr>
          <w:i/>
        </w:rPr>
        <w:t>descriptionSearch</w:t>
      </w:r>
      <w:r w:rsidR="00BB76E0">
        <w:t>. Bobot konsep</w:t>
      </w:r>
      <w:r w:rsidR="005E7B04">
        <w:t xml:space="preserve"> tersebut</w:t>
      </w:r>
      <w:r w:rsidR="00BB76E0">
        <w:t xml:space="preserve"> ditentukan dengan </w:t>
      </w:r>
      <w:proofErr w:type="gramStart"/>
      <w:r w:rsidR="00BB76E0">
        <w:t>cara</w:t>
      </w:r>
      <w:proofErr w:type="gramEnd"/>
      <w:r w:rsidR="00BB76E0">
        <w:t xml:space="preserve"> melakukan perkiraan dan tidak ada perhitungan empiris untuk membuktikanya.</w:t>
      </w:r>
      <w:r w:rsidR="00A54BCA">
        <w:t xml:space="preserve"> Adapun untuk konsep ditentukan dengan </w:t>
      </w:r>
      <w:proofErr w:type="gramStart"/>
      <w:r w:rsidR="00A54BCA">
        <w:t>cara</w:t>
      </w:r>
      <w:proofErr w:type="gramEnd"/>
      <w:r w:rsidR="00A54BCA">
        <w:t xml:space="preserve"> melihat konsep-konsep apa saja yang paling mempresentasikan dokumen produk </w:t>
      </w:r>
      <w:r w:rsidR="00A54BCA">
        <w:rPr>
          <w:i/>
        </w:rPr>
        <w:t xml:space="preserve">online shop </w:t>
      </w:r>
      <w:r w:rsidR="00A54BCA">
        <w:t>Blibli.com</w:t>
      </w:r>
      <w:r w:rsidR="005A3E7A">
        <w:t>.</w:t>
      </w:r>
    </w:p>
    <w:p w:rsidR="00C20E74" w:rsidRDefault="000B0137" w:rsidP="00BB76E0">
      <w:pPr>
        <w:suppressAutoHyphens/>
        <w:spacing w:line="259" w:lineRule="auto"/>
        <w:ind w:firstLine="720"/>
        <w:rPr>
          <w:rFonts w:eastAsia="Calibri" w:cs="Calibri"/>
        </w:rPr>
      </w:pPr>
      <w:r w:rsidRPr="00C17C1E">
        <w:rPr>
          <w:rFonts w:eastAsia="Calibri" w:cs="Calibri"/>
        </w:rPr>
        <w:t xml:space="preserve">Pada saat melakukan improvisasi pada struktur konsep Apache Solr, diperlukan sebuah tools yang dikembangkan dengan bahasa pemrograman </w:t>
      </w:r>
      <w:r w:rsidR="00907D08">
        <w:rPr>
          <w:rFonts w:eastAsia="Calibri" w:cs="Calibri"/>
          <w:i/>
        </w:rPr>
        <w:t>Java</w:t>
      </w:r>
      <w:r w:rsidRPr="00C17C1E">
        <w:rPr>
          <w:rFonts w:eastAsia="Calibri" w:cs="Calibri"/>
        </w:rPr>
        <w:t xml:space="preserve">, mengunakan </w:t>
      </w:r>
      <w:r w:rsidR="00907D08">
        <w:rPr>
          <w:rFonts w:eastAsia="Calibri" w:cs="Calibri"/>
          <w:i/>
        </w:rPr>
        <w:t>Spring F</w:t>
      </w:r>
      <w:r w:rsidRPr="00C17C1E">
        <w:rPr>
          <w:rFonts w:eastAsia="Calibri" w:cs="Calibri"/>
          <w:i/>
        </w:rPr>
        <w:t>ramework,</w:t>
      </w:r>
      <w:r w:rsidR="001E7A19">
        <w:rPr>
          <w:rFonts w:eastAsia="Calibri" w:cs="Calibri"/>
          <w:i/>
        </w:rPr>
        <w:t xml:space="preserve"> library Document Object Model,</w:t>
      </w:r>
      <w:r w:rsidRPr="00C17C1E">
        <w:rPr>
          <w:rFonts w:eastAsia="Calibri" w:cs="Calibri"/>
        </w:rPr>
        <w:t xml:space="preserve"> dan platform pencarian Apache Solr</w:t>
      </w:r>
      <w:r w:rsidRPr="00C17C1E">
        <w:rPr>
          <w:rFonts w:eastAsia="Calibri" w:cs="Calibri"/>
          <w:i/>
        </w:rPr>
        <w:t>.</w:t>
      </w:r>
      <w:r w:rsidR="00472FEC">
        <w:rPr>
          <w:rFonts w:eastAsia="Calibri" w:cs="Times New Roman"/>
          <w:szCs w:val="24"/>
        </w:rPr>
        <w:t xml:space="preserve"> Adapun konsep yang digunakan yaitu, </w:t>
      </w:r>
      <w:r w:rsidR="00472FEC">
        <w:rPr>
          <w:rFonts w:eastAsia="Calibri" w:cs="Times New Roman"/>
          <w:i/>
          <w:szCs w:val="24"/>
        </w:rPr>
        <w:t xml:space="preserve">brandSearch, nameSearch, categories, </w:t>
      </w:r>
      <w:r w:rsidR="00472FEC">
        <w:rPr>
          <w:rFonts w:eastAsia="Calibri" w:cs="Times New Roman"/>
          <w:szCs w:val="24"/>
        </w:rPr>
        <w:t xml:space="preserve">dan </w:t>
      </w:r>
      <w:r w:rsidR="0026231C">
        <w:rPr>
          <w:rFonts w:eastAsia="Calibri" w:cs="Times New Roman"/>
          <w:i/>
          <w:szCs w:val="24"/>
        </w:rPr>
        <w:t>descriptionSearch</w:t>
      </w:r>
      <w:r w:rsidR="00472FEC">
        <w:rPr>
          <w:rFonts w:eastAsia="Calibri" w:cs="Times New Roman"/>
          <w:szCs w:val="24"/>
        </w:rPr>
        <w:t>.</w:t>
      </w:r>
      <w:r w:rsidR="0026231C">
        <w:rPr>
          <w:rFonts w:eastAsia="Calibri" w:cs="Calibri"/>
        </w:rPr>
        <w:t xml:space="preserve"> </w:t>
      </w:r>
      <w:r w:rsidRPr="00C17C1E">
        <w:rPr>
          <w:rFonts w:eastAsia="Calibri" w:cs="Calibri"/>
          <w:i/>
        </w:rPr>
        <w:t xml:space="preserve">Tools </w:t>
      </w:r>
      <w:r w:rsidRPr="00C17C1E">
        <w:rPr>
          <w:rFonts w:eastAsia="Calibri" w:cs="Calibri"/>
        </w:rPr>
        <w:t>diper</w:t>
      </w:r>
      <w:r w:rsidR="00BC2588">
        <w:rPr>
          <w:rFonts w:eastAsia="Calibri" w:cs="Calibri"/>
        </w:rPr>
        <w:t>lukan dengan tujuan agar proses</w:t>
      </w:r>
      <w:r w:rsidR="00587B03">
        <w:rPr>
          <w:rFonts w:eastAsia="Calibri" w:cs="Calibri"/>
        </w:rPr>
        <w:t xml:space="preserve"> </w:t>
      </w:r>
      <w:r w:rsidRPr="00C17C1E">
        <w:rPr>
          <w:rFonts w:eastAsia="Calibri" w:cs="Calibri"/>
        </w:rPr>
        <w:t>im</w:t>
      </w:r>
      <w:r w:rsidR="00AA641F">
        <w:rPr>
          <w:rFonts w:eastAsia="Calibri" w:cs="Calibri"/>
        </w:rPr>
        <w:t xml:space="preserve">provisasi </w:t>
      </w:r>
      <w:r w:rsidR="00587B03">
        <w:rPr>
          <w:rFonts w:eastAsia="Calibri" w:cs="Calibri"/>
        </w:rPr>
        <w:t>dan percobaan terhadap variasi s</w:t>
      </w:r>
      <w:r w:rsidR="00E13A90">
        <w:rPr>
          <w:rFonts w:eastAsia="Calibri" w:cs="Calibri"/>
        </w:rPr>
        <w:t>truktur</w:t>
      </w:r>
      <w:r w:rsidR="00587B03">
        <w:rPr>
          <w:rFonts w:eastAsia="Calibri" w:cs="Calibri"/>
        </w:rPr>
        <w:t xml:space="preserve"> konsep </w:t>
      </w:r>
      <w:r w:rsidR="00AA641F">
        <w:rPr>
          <w:rFonts w:eastAsia="Calibri" w:cs="Calibri"/>
        </w:rPr>
        <w:t>dapat dilakukan melalui</w:t>
      </w:r>
      <w:r w:rsidRPr="00C17C1E">
        <w:rPr>
          <w:rFonts w:eastAsia="Calibri" w:cs="Calibri"/>
        </w:rPr>
        <w:t xml:space="preserve"> sistem secara otomatis dan efisien.</w:t>
      </w:r>
      <w:r w:rsidR="0076254F">
        <w:rPr>
          <w:rFonts w:eastAsia="Calibri" w:cs="Calibri"/>
        </w:rPr>
        <w:t xml:space="preserve"> </w:t>
      </w:r>
    </w:p>
    <w:p w:rsidR="00BB76E0" w:rsidRPr="00F01DA6" w:rsidRDefault="00BB76E0" w:rsidP="00BB76E0">
      <w:pPr>
        <w:suppressAutoHyphens/>
        <w:spacing w:line="259" w:lineRule="auto"/>
        <w:ind w:firstLine="720"/>
        <w:rPr>
          <w:rFonts w:eastAsia="Calibri" w:cs="Calibri"/>
        </w:rPr>
      </w:pPr>
    </w:p>
    <w:p w:rsidR="00D62604" w:rsidRPr="00D62604" w:rsidRDefault="00D62604" w:rsidP="001075B8">
      <w:pPr>
        <w:pStyle w:val="Heading2"/>
      </w:pPr>
      <w:bookmarkStart w:id="43" w:name="_Toc454452415"/>
      <w:bookmarkStart w:id="44" w:name="_Toc458419809"/>
      <w:r w:rsidRPr="00D62604">
        <w:lastRenderedPageBreak/>
        <w:t>Apache Solr</w:t>
      </w:r>
      <w:bookmarkEnd w:id="43"/>
      <w:bookmarkEnd w:id="44"/>
    </w:p>
    <w:p w:rsidR="00D62604" w:rsidRPr="00D62604" w:rsidRDefault="00D62604" w:rsidP="00D62604">
      <w:pPr>
        <w:suppressAutoHyphens/>
        <w:spacing w:after="160" w:line="259" w:lineRule="auto"/>
        <w:ind w:firstLine="720"/>
        <w:rPr>
          <w:rFonts w:eastAsia="Calibri" w:cs="Calibri"/>
        </w:rPr>
      </w:pPr>
      <w:r w:rsidRPr="00D62604">
        <w:rPr>
          <w:rFonts w:eastAsia="Calibri" w:cs="Calibri"/>
        </w:rPr>
        <w:t xml:space="preserve">Apache Solr merupakan pengembangan dari Apache Lucene. Apache Lucene adalah </w:t>
      </w:r>
      <w:r w:rsidR="00B84083" w:rsidRPr="00B84083">
        <w:rPr>
          <w:rFonts w:eastAsia="Calibri" w:cs="Calibri"/>
        </w:rPr>
        <w:t>teks</w:t>
      </w:r>
      <w:r w:rsidRPr="00D62604">
        <w:rPr>
          <w:rFonts w:eastAsia="Calibri" w:cs="Calibri"/>
          <w:i/>
        </w:rPr>
        <w:t xml:space="preserve"> </w:t>
      </w:r>
      <w:r w:rsidR="00036305" w:rsidRPr="00036305">
        <w:rPr>
          <w:rFonts w:eastAsia="Calibri" w:cs="Calibri"/>
          <w:i/>
        </w:rPr>
        <w:t>search engine</w:t>
      </w:r>
      <w:r w:rsidRPr="00D62604">
        <w:rPr>
          <w:rFonts w:eastAsia="Calibri" w:cs="Calibri"/>
        </w:rPr>
        <w:t xml:space="preserve"> </w:t>
      </w:r>
      <w:r w:rsidRPr="00D62604">
        <w:rPr>
          <w:rFonts w:eastAsia="Calibri" w:cs="Calibri"/>
          <w:i/>
        </w:rPr>
        <w:t>library</w:t>
      </w:r>
      <w:r w:rsidRPr="00D62604">
        <w:rPr>
          <w:rFonts w:eastAsia="Calibri" w:cs="Calibri"/>
        </w:rPr>
        <w:t xml:space="preserve"> dengan performa yang tinggi. Apache Lucene pertama kali dikembangkan dan mulai dipublikasi secara bebas tahun 2000 dan dikembangkan oleh Doug Cutting.</w:t>
      </w:r>
      <w:r w:rsidR="001B4B7F">
        <w:rPr>
          <w:rFonts w:eastAsia="Calibri" w:cs="Calibri"/>
        </w:rPr>
        <w:t xml:space="preserve"> </w:t>
      </w:r>
      <w:r w:rsidRPr="00D62604">
        <w:rPr>
          <w:rFonts w:eastAsia="Calibri" w:cs="Calibri"/>
        </w:rPr>
        <w:t>Saat ini mesin pencari terbanyak menggunakan teknologi Lucene (Smiley</w:t>
      </w:r>
      <w:r w:rsidR="005B6FC2">
        <w:rPr>
          <w:rFonts w:eastAsia="Calibri" w:cs="Calibri"/>
        </w:rPr>
        <w:t xml:space="preserve"> </w:t>
      </w:r>
      <w:r w:rsidR="0055099E">
        <w:rPr>
          <w:rFonts w:eastAsia="Calibri" w:cs="Calibri"/>
        </w:rPr>
        <w:t>dan</w:t>
      </w:r>
      <w:r w:rsidR="00480678">
        <w:rPr>
          <w:rFonts w:eastAsia="Calibri" w:cs="Calibri"/>
          <w:i/>
        </w:rPr>
        <w:t xml:space="preserve"> </w:t>
      </w:r>
      <w:r w:rsidR="00480678">
        <w:rPr>
          <w:rFonts w:eastAsia="Calibri" w:cs="Calibri"/>
        </w:rPr>
        <w:t>Pugh</w:t>
      </w:r>
      <w:r w:rsidRPr="00D62604">
        <w:rPr>
          <w:rFonts w:eastAsia="Calibri" w:cs="Calibri"/>
        </w:rPr>
        <w:t xml:space="preserve"> 2011). Apache Solr merupakan platform pencarian yang paling banyak digunakan sebagai jawaban dari permasalahan pencarian pada teks. Hampir semua </w:t>
      </w:r>
      <w:r w:rsidRPr="001B4B7F">
        <w:rPr>
          <w:rFonts w:eastAsia="Calibri" w:cs="Calibri"/>
          <w:i/>
        </w:rPr>
        <w:t>website</w:t>
      </w:r>
      <w:r w:rsidRPr="00D62604">
        <w:rPr>
          <w:rFonts w:eastAsia="Calibri" w:cs="Calibri"/>
        </w:rPr>
        <w:t xml:space="preserve"> menggunakan Apache Solr sebagai pendukung fitur pencarian pada suatu </w:t>
      </w:r>
      <w:r w:rsidRPr="001B4B7F">
        <w:rPr>
          <w:rFonts w:eastAsia="Calibri" w:cs="Calibri"/>
          <w:i/>
        </w:rPr>
        <w:t>website</w:t>
      </w:r>
      <w:r w:rsidRPr="00D62604">
        <w:rPr>
          <w:rFonts w:eastAsia="Calibri" w:cs="Calibri"/>
        </w:rPr>
        <w:t xml:space="preserve">. Beberapa kelebihan yang dimiliki solr yaitu memiliki skalabilitas yang tinggi, mendukung pencarian </w:t>
      </w:r>
      <w:r w:rsidRPr="00D62604">
        <w:rPr>
          <w:rFonts w:eastAsia="Calibri" w:cs="Calibri"/>
          <w:i/>
        </w:rPr>
        <w:t>full-</w:t>
      </w:r>
      <w:r w:rsidR="00B84083" w:rsidRPr="00B84083">
        <w:rPr>
          <w:rFonts w:eastAsia="Calibri" w:cs="Calibri"/>
        </w:rPr>
        <w:t>teks</w:t>
      </w:r>
      <w:r w:rsidRPr="00D62604">
        <w:rPr>
          <w:rFonts w:eastAsia="Calibri" w:cs="Calibri"/>
          <w:i/>
        </w:rPr>
        <w:t>,</w:t>
      </w:r>
      <w:r w:rsidRPr="00D62604">
        <w:rPr>
          <w:rFonts w:eastAsia="Calibri" w:cs="Calibri"/>
        </w:rPr>
        <w:t xml:space="preserve"> fleksibel, dan memilki konfigurasi yang </w:t>
      </w:r>
      <w:r w:rsidR="00021EEA">
        <w:rPr>
          <w:rFonts w:eastAsia="Calibri" w:cs="Calibri"/>
        </w:rPr>
        <w:t>mudah digunakan (Shahi 2015</w:t>
      </w:r>
      <w:r w:rsidRPr="00D62604">
        <w:rPr>
          <w:rFonts w:eastAsia="Calibri" w:cs="Calibri"/>
        </w:rPr>
        <w:t>).</w:t>
      </w:r>
    </w:p>
    <w:p w:rsidR="00EA573C" w:rsidRPr="00081202" w:rsidRDefault="00EA573C" w:rsidP="001075B8">
      <w:pPr>
        <w:pStyle w:val="Heading3"/>
        <w:rPr>
          <w:i/>
        </w:rPr>
      </w:pPr>
      <w:bookmarkStart w:id="45" w:name="_Toc454452416"/>
      <w:r w:rsidRPr="00081202">
        <w:rPr>
          <w:i/>
        </w:rPr>
        <w:t>Solr scoring</w:t>
      </w:r>
      <w:bookmarkEnd w:id="45"/>
    </w:p>
    <w:p w:rsidR="007506D9" w:rsidRDefault="00EA573C" w:rsidP="00EA573C">
      <w:pPr>
        <w:suppressAutoHyphens/>
        <w:spacing w:after="160" w:line="259" w:lineRule="auto"/>
        <w:ind w:firstLine="0"/>
        <w:rPr>
          <w:rFonts w:eastAsia="Calibri" w:cs="Calibri"/>
          <w:szCs w:val="24"/>
        </w:rPr>
      </w:pPr>
      <w:r w:rsidRPr="00EA573C">
        <w:rPr>
          <w:rFonts w:eastAsia="Calibri" w:cs="Calibri"/>
          <w:b/>
          <w:szCs w:val="24"/>
        </w:rPr>
        <w:tab/>
      </w:r>
      <w:r w:rsidRPr="00EA573C">
        <w:rPr>
          <w:rFonts w:eastAsia="Calibri" w:cs="Calibri"/>
          <w:szCs w:val="24"/>
        </w:rPr>
        <w:t>Tingkat relevansi merupakan inti dari mesin pencari</w:t>
      </w:r>
      <w:r w:rsidR="001B4B7F">
        <w:rPr>
          <w:rFonts w:eastAsia="Calibri" w:cs="Calibri"/>
          <w:szCs w:val="24"/>
        </w:rPr>
        <w:t>. Pada proses</w:t>
      </w:r>
      <w:r w:rsidRPr="00EA573C">
        <w:rPr>
          <w:rFonts w:eastAsia="Calibri" w:cs="Calibri"/>
          <w:szCs w:val="24"/>
        </w:rPr>
        <w:t xml:space="preserve"> mengurutkan dokumen terhadap sebuah kueri, Apache Solr menghitung nilai dari setiap dokumen yang terambil berdasarkan tingkat relevansinya dari tertinggi ke rendah. Solr menggunakan </w:t>
      </w:r>
      <w:r w:rsidRPr="001B4B7F">
        <w:rPr>
          <w:rFonts w:eastAsia="Calibri" w:cs="Calibri"/>
          <w:i/>
          <w:szCs w:val="24"/>
        </w:rPr>
        <w:t>library</w:t>
      </w:r>
      <w:r w:rsidRPr="00EA573C">
        <w:rPr>
          <w:rFonts w:eastAsia="Calibri" w:cs="Calibri"/>
          <w:szCs w:val="24"/>
        </w:rPr>
        <w:t xml:space="preserve"> Apache Lu</w:t>
      </w:r>
      <w:r w:rsidR="001B4B7F">
        <w:rPr>
          <w:rFonts w:eastAsia="Calibri" w:cs="Calibri"/>
          <w:szCs w:val="24"/>
        </w:rPr>
        <w:t>cene sebagai standar pembobotan.</w:t>
      </w:r>
      <w:r w:rsidRPr="00EA573C">
        <w:rPr>
          <w:rFonts w:eastAsia="Calibri" w:cs="Calibri"/>
          <w:szCs w:val="24"/>
        </w:rPr>
        <w:t xml:space="preserve"> Pembobotan </w:t>
      </w:r>
      <w:r w:rsidR="004535AE">
        <w:rPr>
          <w:rFonts w:eastAsia="Calibri" w:cs="Calibri"/>
          <w:szCs w:val="24"/>
        </w:rPr>
        <w:t xml:space="preserve">lucene merupakan kombinasi dari </w:t>
      </w:r>
      <w:proofErr w:type="gramStart"/>
      <w:r w:rsidR="004535AE">
        <w:rPr>
          <w:rFonts w:eastAsia="Calibri" w:cs="Calibri"/>
          <w:i/>
          <w:szCs w:val="24"/>
        </w:rPr>
        <w:t>boolean</w:t>
      </w:r>
      <w:proofErr w:type="gramEnd"/>
      <w:r w:rsidR="004535AE">
        <w:rPr>
          <w:rFonts w:eastAsia="Calibri" w:cs="Calibri"/>
          <w:i/>
          <w:szCs w:val="24"/>
        </w:rPr>
        <w:t xml:space="preserve"> m</w:t>
      </w:r>
      <w:r w:rsidRPr="00EA573C">
        <w:rPr>
          <w:rFonts w:eastAsia="Calibri" w:cs="Calibri"/>
          <w:i/>
          <w:szCs w:val="24"/>
        </w:rPr>
        <w:t xml:space="preserve">odel </w:t>
      </w:r>
      <w:r w:rsidRPr="00EA573C">
        <w:rPr>
          <w:rFonts w:eastAsia="Calibri" w:cs="Calibri"/>
          <w:szCs w:val="24"/>
        </w:rPr>
        <w:t xml:space="preserve">dan </w:t>
      </w:r>
      <w:r w:rsidR="004535AE">
        <w:rPr>
          <w:rFonts w:eastAsia="Calibri" w:cs="Calibri"/>
          <w:i/>
          <w:szCs w:val="24"/>
        </w:rPr>
        <w:t>vector space m</w:t>
      </w:r>
      <w:r w:rsidRPr="00EA573C">
        <w:rPr>
          <w:rFonts w:eastAsia="Calibri" w:cs="Calibri"/>
          <w:i/>
          <w:szCs w:val="24"/>
        </w:rPr>
        <w:t>odel</w:t>
      </w:r>
      <w:r w:rsidR="004F7541">
        <w:rPr>
          <w:rFonts w:eastAsia="Calibri" w:cs="Calibri"/>
          <w:i/>
          <w:szCs w:val="24"/>
        </w:rPr>
        <w:t xml:space="preserve"> </w:t>
      </w:r>
      <w:r w:rsidR="004F7541">
        <w:rPr>
          <w:rFonts w:eastAsia="Calibri" w:cs="Calibri"/>
          <w:szCs w:val="24"/>
        </w:rPr>
        <w:t>(VSM)</w:t>
      </w:r>
      <w:r w:rsidRPr="00EA573C">
        <w:rPr>
          <w:rFonts w:eastAsia="Calibri" w:cs="Calibri"/>
          <w:szCs w:val="24"/>
        </w:rPr>
        <w:t>. Pada kueri tertentu, t</w:t>
      </w:r>
      <w:r w:rsidR="00250C0C" w:rsidRPr="00250C0C">
        <w:rPr>
          <w:rFonts w:eastAsia="Calibri" w:cs="Calibri"/>
          <w:szCs w:val="24"/>
        </w:rPr>
        <w:t>id</w:t>
      </w:r>
      <w:r w:rsidRPr="00EA573C">
        <w:rPr>
          <w:rFonts w:eastAsia="Calibri" w:cs="Calibri"/>
          <w:szCs w:val="24"/>
        </w:rPr>
        <w:t>ak semua dokumen yang berada p</w:t>
      </w:r>
      <w:r w:rsidR="00DC0648">
        <w:rPr>
          <w:rFonts w:eastAsia="Calibri" w:cs="Calibri"/>
          <w:szCs w:val="24"/>
        </w:rPr>
        <w:t>ada database dilakukan pengurut</w:t>
      </w:r>
      <w:r w:rsidRPr="00EA573C">
        <w:rPr>
          <w:rFonts w:eastAsia="Calibri" w:cs="Calibri"/>
          <w:szCs w:val="24"/>
        </w:rPr>
        <w:t>an, t</w:t>
      </w:r>
      <w:r w:rsidR="001B4B7F">
        <w:rPr>
          <w:rFonts w:eastAsia="Calibri" w:cs="Calibri"/>
          <w:szCs w:val="24"/>
        </w:rPr>
        <w:t>et</w:t>
      </w:r>
      <w:r w:rsidRPr="00EA573C">
        <w:rPr>
          <w:rFonts w:eastAsia="Calibri" w:cs="Calibri"/>
          <w:szCs w:val="24"/>
        </w:rPr>
        <w:t xml:space="preserve">api hanya dokumen yang memenuhi </w:t>
      </w:r>
      <w:proofErr w:type="gramStart"/>
      <w:r w:rsidR="004535AE">
        <w:rPr>
          <w:rFonts w:eastAsia="Calibri" w:cs="Calibri"/>
          <w:i/>
          <w:szCs w:val="24"/>
        </w:rPr>
        <w:t>b</w:t>
      </w:r>
      <w:r w:rsidRPr="00EA573C">
        <w:rPr>
          <w:rFonts w:eastAsia="Calibri" w:cs="Calibri"/>
          <w:i/>
          <w:szCs w:val="24"/>
        </w:rPr>
        <w:t>oolean</w:t>
      </w:r>
      <w:proofErr w:type="gramEnd"/>
      <w:r w:rsidRPr="00EA573C">
        <w:rPr>
          <w:rFonts w:eastAsia="Calibri" w:cs="Calibri"/>
          <w:i/>
          <w:szCs w:val="24"/>
        </w:rPr>
        <w:t xml:space="preserve"> condition</w:t>
      </w:r>
      <w:r w:rsidRPr="00EA573C">
        <w:rPr>
          <w:rFonts w:eastAsia="Calibri" w:cs="Calibri"/>
          <w:szCs w:val="24"/>
        </w:rPr>
        <w:t xml:space="preserve">. Proses ini juga </w:t>
      </w:r>
      <w:proofErr w:type="gramStart"/>
      <w:r w:rsidRPr="00EA573C">
        <w:rPr>
          <w:rFonts w:eastAsia="Calibri" w:cs="Calibri"/>
          <w:szCs w:val="24"/>
        </w:rPr>
        <w:t>akan</w:t>
      </w:r>
      <w:proofErr w:type="gramEnd"/>
      <w:r w:rsidRPr="00EA573C">
        <w:rPr>
          <w:rFonts w:eastAsia="Calibri" w:cs="Calibri"/>
          <w:szCs w:val="24"/>
        </w:rPr>
        <w:t xml:space="preserve"> mengurangi waktu proses dengan melakukan penyaringan </w:t>
      </w:r>
      <w:r w:rsidR="001B4B7F">
        <w:rPr>
          <w:rFonts w:eastAsia="Calibri" w:cs="Calibri"/>
          <w:szCs w:val="24"/>
        </w:rPr>
        <w:t>pada dokumen yang t</w:t>
      </w:r>
      <w:r w:rsidR="00250C0C" w:rsidRPr="00250C0C">
        <w:rPr>
          <w:rFonts w:eastAsia="Calibri" w:cs="Calibri"/>
          <w:szCs w:val="24"/>
        </w:rPr>
        <w:t>id</w:t>
      </w:r>
      <w:r w:rsidR="001B4B7F">
        <w:rPr>
          <w:rFonts w:eastAsia="Calibri" w:cs="Calibri"/>
          <w:szCs w:val="24"/>
        </w:rPr>
        <w:t>ak relevan</w:t>
      </w:r>
      <w:r w:rsidRPr="00EA573C">
        <w:rPr>
          <w:rFonts w:eastAsia="Calibri" w:cs="Calibri"/>
          <w:szCs w:val="24"/>
        </w:rPr>
        <w:t xml:space="preserve"> sehingga dokumen yang telah diurutkan melalui </w:t>
      </w:r>
      <w:r w:rsidR="00DC0648">
        <w:rPr>
          <w:rFonts w:eastAsia="Calibri" w:cs="Calibri"/>
          <w:i/>
          <w:szCs w:val="24"/>
        </w:rPr>
        <w:t>b</w:t>
      </w:r>
      <w:r w:rsidRPr="00EA573C">
        <w:rPr>
          <w:rFonts w:eastAsia="Calibri" w:cs="Calibri"/>
          <w:i/>
          <w:szCs w:val="24"/>
        </w:rPr>
        <w:t xml:space="preserve">oolean model </w:t>
      </w:r>
      <w:r w:rsidRPr="00EA573C">
        <w:rPr>
          <w:rFonts w:eastAsia="Calibri" w:cs="Calibri"/>
          <w:szCs w:val="24"/>
        </w:rPr>
        <w:t xml:space="preserve">selanjutnya akan diurutkan dengan </w:t>
      </w:r>
      <w:r w:rsidR="00A2681E">
        <w:rPr>
          <w:rFonts w:eastAsia="Calibri" w:cs="Calibri"/>
          <w:szCs w:val="24"/>
        </w:rPr>
        <w:t>VSM</w:t>
      </w:r>
      <w:r w:rsidRPr="00EA573C">
        <w:rPr>
          <w:rFonts w:eastAsia="Calibri" w:cs="Calibri"/>
          <w:i/>
          <w:szCs w:val="24"/>
        </w:rPr>
        <w:t>.</w:t>
      </w:r>
      <w:r w:rsidRPr="00EA573C">
        <w:rPr>
          <w:rFonts w:eastAsia="Calibri" w:cs="Calibri"/>
          <w:szCs w:val="24"/>
        </w:rPr>
        <w:t xml:space="preserve"> Pada VSM, kueri dan dokumen direpresentasikan sebagai bobot vektor dalam ruang mult</w:t>
      </w:r>
      <w:r w:rsidR="00250C0C" w:rsidRPr="00250C0C">
        <w:rPr>
          <w:rFonts w:eastAsia="Calibri" w:cs="Calibri"/>
          <w:szCs w:val="24"/>
        </w:rPr>
        <w:t>id</w:t>
      </w:r>
      <w:r w:rsidRPr="00EA573C">
        <w:rPr>
          <w:rFonts w:eastAsia="Calibri" w:cs="Calibri"/>
          <w:szCs w:val="24"/>
        </w:rPr>
        <w:t>imensi, di</w:t>
      </w:r>
      <w:r w:rsidR="001B4B7F">
        <w:rPr>
          <w:rFonts w:eastAsia="Calibri" w:cs="Calibri"/>
          <w:szCs w:val="24"/>
        </w:rPr>
        <w:t xml:space="preserve"> </w:t>
      </w:r>
      <w:r w:rsidRPr="00EA573C">
        <w:rPr>
          <w:rFonts w:eastAsia="Calibri" w:cs="Calibri"/>
          <w:szCs w:val="24"/>
        </w:rPr>
        <w:t>mana tiap kata pa</w:t>
      </w:r>
      <w:r w:rsidR="001B4B7F">
        <w:rPr>
          <w:rFonts w:eastAsia="Calibri" w:cs="Calibri"/>
          <w:szCs w:val="24"/>
        </w:rPr>
        <w:t xml:space="preserve">da kueri adalah sebuah dimensi </w:t>
      </w:r>
      <w:r w:rsidRPr="00EA573C">
        <w:rPr>
          <w:rFonts w:eastAsia="Calibri" w:cs="Calibri"/>
          <w:szCs w:val="24"/>
        </w:rPr>
        <w:t>dan nilai TF-</w:t>
      </w:r>
      <w:r w:rsidR="00250C0C" w:rsidRPr="00250C0C">
        <w:rPr>
          <w:rFonts w:eastAsia="Calibri" w:cs="Calibri"/>
          <w:szCs w:val="24"/>
        </w:rPr>
        <w:t>ID</w:t>
      </w:r>
      <w:r w:rsidRPr="00EA573C">
        <w:rPr>
          <w:rFonts w:eastAsia="Calibri" w:cs="Calibri"/>
          <w:szCs w:val="24"/>
        </w:rPr>
        <w:t xml:space="preserve">F mempresentasikan bobot. VSM menggunakan uji kemiripan </w:t>
      </w:r>
      <w:r w:rsidRPr="001B4B7F">
        <w:rPr>
          <w:rFonts w:eastAsia="Calibri" w:cs="Calibri"/>
          <w:i/>
          <w:szCs w:val="24"/>
        </w:rPr>
        <w:t>cosine</w:t>
      </w:r>
      <w:r w:rsidRPr="00EA573C">
        <w:rPr>
          <w:rFonts w:eastAsia="Calibri" w:cs="Calibri"/>
          <w:szCs w:val="24"/>
        </w:rPr>
        <w:t xml:space="preserve"> untuk menghitung nilai sebuah dokumen. Formula untuk menghitung nilai menggunakan modifikasi TF-</w:t>
      </w:r>
      <w:r w:rsidR="00250C0C" w:rsidRPr="00250C0C">
        <w:rPr>
          <w:rFonts w:eastAsia="Calibri" w:cs="Calibri"/>
          <w:szCs w:val="24"/>
        </w:rPr>
        <w:t>ID</w:t>
      </w:r>
      <w:r w:rsidRPr="00EA573C">
        <w:rPr>
          <w:rFonts w:eastAsia="Calibri" w:cs="Calibri"/>
          <w:szCs w:val="24"/>
        </w:rPr>
        <w:t>F pada Luc</w:t>
      </w:r>
      <w:r w:rsidR="007506D9">
        <w:rPr>
          <w:rFonts w:eastAsia="Calibri" w:cs="Calibri"/>
          <w:szCs w:val="24"/>
        </w:rPr>
        <w:t>ene dapat dilihat pada formula berikut:</w:t>
      </w:r>
    </w:p>
    <w:p w:rsidR="0026231C" w:rsidRPr="00EA573C" w:rsidRDefault="0026231C" w:rsidP="00EA573C">
      <w:pPr>
        <w:suppressAutoHyphens/>
        <w:spacing w:after="160" w:line="259" w:lineRule="auto"/>
        <w:ind w:firstLine="0"/>
        <w:rPr>
          <w:rFonts w:eastAsia="Calibri" w:cs="Calibri"/>
          <w:szCs w:val="24"/>
        </w:rPr>
      </w:pPr>
    </w:p>
    <w:p w:rsidR="00EA573C" w:rsidRPr="00EA573C" w:rsidRDefault="00EA573C" w:rsidP="00EA573C">
      <w:pPr>
        <w:suppressAutoHyphens/>
        <w:spacing w:after="160" w:line="259" w:lineRule="auto"/>
        <w:ind w:firstLine="0"/>
        <w:jc w:val="center"/>
        <w:rPr>
          <w:rFonts w:eastAsia="Calibri" w:cs="Calibri"/>
          <w:szCs w:val="24"/>
        </w:rPr>
      </w:pPr>
      <m:oMathPara>
        <m:oMath>
          <m:r>
            <w:rPr>
              <w:rFonts w:ascii="Cambria Math" w:eastAsia="Calibri" w:hAnsi="Cambria Math" w:cs="Calibri"/>
              <w:sz w:val="20"/>
              <w:szCs w:val="20"/>
            </w:rPr>
            <m:t>score=coord</m:t>
          </m:r>
          <m:d>
            <m:dPr>
              <m:ctrlPr>
                <w:rPr>
                  <w:rFonts w:ascii="Cambria Math" w:eastAsia="Calibri" w:hAnsi="Cambria Math" w:cs="Calibri"/>
                  <w:i/>
                  <w:sz w:val="20"/>
                  <w:szCs w:val="20"/>
                </w:rPr>
              </m:ctrlPr>
            </m:dPr>
            <m:e>
              <m:r>
                <w:rPr>
                  <w:rFonts w:ascii="Cambria Math" w:eastAsia="Calibri" w:hAnsi="Cambria Math" w:cs="Calibri"/>
                  <w:sz w:val="20"/>
                  <w:szCs w:val="20"/>
                </w:rPr>
                <m:t>q,d</m:t>
              </m:r>
            </m:e>
          </m:d>
          <m:r>
            <w:rPr>
              <w:rFonts w:ascii="Cambria Math" w:eastAsia="Calibri" w:hAnsi="Cambria Math" w:cs="Calibri"/>
              <w:sz w:val="20"/>
              <w:szCs w:val="20"/>
            </w:rPr>
            <m:t>.queryNorm</m:t>
          </m:r>
          <m:d>
            <m:dPr>
              <m:ctrlPr>
                <w:rPr>
                  <w:rFonts w:ascii="Cambria Math" w:eastAsia="Calibri" w:hAnsi="Cambria Math" w:cs="Calibri"/>
                  <w:i/>
                  <w:sz w:val="20"/>
                  <w:szCs w:val="20"/>
                </w:rPr>
              </m:ctrlPr>
            </m:dPr>
            <m:e>
              <m:r>
                <w:rPr>
                  <w:rFonts w:ascii="Cambria Math" w:eastAsia="Calibri" w:hAnsi="Cambria Math" w:cs="Calibri"/>
                  <w:sz w:val="20"/>
                  <w:szCs w:val="20"/>
                </w:rPr>
                <m:t>q</m:t>
              </m:r>
            </m:e>
          </m:d>
          <m:r>
            <w:rPr>
              <w:rFonts w:ascii="Cambria Math" w:eastAsia="Calibri" w:hAnsi="Cambria Math" w:cs="Calibri"/>
              <w:sz w:val="20"/>
              <w:szCs w:val="20"/>
            </w:rPr>
            <m:t>.</m:t>
          </m:r>
          <m:nary>
            <m:naryPr>
              <m:chr m:val="∑"/>
              <m:limLoc m:val="undOvr"/>
              <m:supHide m:val="1"/>
              <m:ctrlPr>
                <w:rPr>
                  <w:rFonts w:ascii="Cambria Math" w:eastAsia="Calibri" w:hAnsi="Cambria Math" w:cs="Calibri"/>
                  <w:i/>
                  <w:sz w:val="20"/>
                  <w:szCs w:val="20"/>
                </w:rPr>
              </m:ctrlPr>
            </m:naryPr>
            <m:sub>
              <m:r>
                <w:rPr>
                  <w:rFonts w:ascii="Cambria Math" w:eastAsia="Calibri" w:hAnsi="Cambria Math" w:cs="Calibri"/>
                  <w:sz w:val="20"/>
                  <w:szCs w:val="20"/>
                </w:rPr>
                <m:t>t in q</m:t>
              </m:r>
            </m:sub>
            <m:sup/>
            <m:e>
              <m:r>
                <w:rPr>
                  <w:rFonts w:ascii="Cambria Math" w:eastAsia="Calibri" w:hAnsi="Cambria Math" w:cs="Calibri"/>
                  <w:sz w:val="20"/>
                  <w:szCs w:val="20"/>
                </w:rPr>
                <m:t>(tf</m:t>
              </m:r>
              <m:d>
                <m:dPr>
                  <m:ctrlPr>
                    <w:rPr>
                      <w:rFonts w:ascii="Cambria Math" w:eastAsia="Calibri" w:hAnsi="Cambria Math" w:cs="Calibri"/>
                      <w:i/>
                      <w:sz w:val="20"/>
                      <w:szCs w:val="20"/>
                    </w:rPr>
                  </m:ctrlPr>
                </m:dPr>
                <m:e>
                  <m:r>
                    <w:rPr>
                      <w:rFonts w:ascii="Cambria Math" w:eastAsia="Calibri" w:hAnsi="Cambria Math" w:cs="Calibri"/>
                      <w:sz w:val="20"/>
                      <w:szCs w:val="20"/>
                    </w:rPr>
                    <m:t>t in d</m:t>
                  </m:r>
                </m:e>
              </m:d>
              <m:r>
                <w:rPr>
                  <w:rFonts w:ascii="Cambria Math" w:eastAsia="Calibri" w:hAnsi="Cambria Math" w:cs="Calibri"/>
                  <w:sz w:val="20"/>
                  <w:szCs w:val="20"/>
                </w:rPr>
                <m:t>.idf</m:t>
              </m:r>
              <m:d>
                <m:dPr>
                  <m:ctrlPr>
                    <w:rPr>
                      <w:rFonts w:ascii="Cambria Math" w:eastAsia="Calibri" w:hAnsi="Cambria Math" w:cs="Calibri"/>
                      <w:i/>
                      <w:sz w:val="20"/>
                      <w:szCs w:val="20"/>
                    </w:rPr>
                  </m:ctrlPr>
                </m:dPr>
                <m:e>
                  <m:r>
                    <w:rPr>
                      <w:rFonts w:ascii="Cambria Math" w:eastAsia="Calibri" w:hAnsi="Cambria Math" w:cs="Calibri"/>
                      <w:sz w:val="20"/>
                      <w:szCs w:val="20"/>
                    </w:rPr>
                    <m:t>t</m:t>
                  </m:r>
                </m:e>
              </m:d>
              <m:r>
                <w:rPr>
                  <w:rFonts w:ascii="Cambria Math" w:eastAsia="Calibri" w:hAnsi="Cambria Math" w:cs="Calibri"/>
                  <w:sz w:val="20"/>
                  <w:szCs w:val="20"/>
                </w:rPr>
                <m:t>.t.getBoost</m:t>
              </m:r>
              <m:d>
                <m:dPr>
                  <m:ctrlPr>
                    <w:rPr>
                      <w:rFonts w:ascii="Cambria Math" w:eastAsia="Calibri" w:hAnsi="Cambria Math" w:cs="Calibri"/>
                      <w:i/>
                      <w:sz w:val="20"/>
                      <w:szCs w:val="20"/>
                    </w:rPr>
                  </m:ctrlPr>
                </m:dPr>
                <m:e/>
              </m:d>
              <m:r>
                <w:rPr>
                  <w:rFonts w:ascii="Cambria Math" w:eastAsia="Calibri" w:hAnsi="Cambria Math" w:cs="Calibri"/>
                  <w:sz w:val="20"/>
                  <w:szCs w:val="20"/>
                </w:rPr>
                <m:t>.norm(t,d))</m:t>
              </m:r>
            </m:e>
          </m:nary>
        </m:oMath>
      </m:oMathPara>
    </w:p>
    <w:p w:rsidR="0056534B" w:rsidRDefault="00CF48EB" w:rsidP="00EA573C">
      <w:pPr>
        <w:suppressAutoHyphens/>
        <w:spacing w:after="160" w:line="259" w:lineRule="auto"/>
        <w:ind w:firstLine="0"/>
        <w:rPr>
          <w:rFonts w:eastAsia="Calibri" w:cs="Calibri"/>
        </w:rPr>
      </w:pPr>
      <w:proofErr w:type="gramStart"/>
      <w:r>
        <w:rPr>
          <w:rFonts w:eastAsia="Calibri" w:cs="Calibri"/>
          <w:szCs w:val="24"/>
        </w:rPr>
        <w:t>d</w:t>
      </w:r>
      <w:r w:rsidR="00EA573C" w:rsidRPr="00EA573C">
        <w:rPr>
          <w:rFonts w:eastAsia="Calibri" w:cs="Calibri"/>
          <w:szCs w:val="24"/>
        </w:rPr>
        <w:t>engan</w:t>
      </w:r>
      <w:proofErr w:type="gramEnd"/>
      <w:r w:rsidR="00E43105">
        <w:rPr>
          <w:rFonts w:eastAsia="Calibri" w:cs="Calibri"/>
          <w:szCs w:val="24"/>
        </w:rPr>
        <w:t xml:space="preserve"> fungsi</w:t>
      </w:r>
      <w:r w:rsidR="00EA573C" w:rsidRPr="00EA573C">
        <w:rPr>
          <w:rFonts w:eastAsia="Calibri" w:cs="Calibri"/>
          <w:szCs w:val="24"/>
        </w:rPr>
        <w:t xml:space="preserve"> </w:t>
      </w:r>
      <m:oMath>
        <m:r>
          <w:rPr>
            <w:rFonts w:ascii="Cambria Math" w:eastAsia="Calibri" w:hAnsi="Cambria Math" w:cs="Calibri"/>
            <w:sz w:val="20"/>
            <w:szCs w:val="20"/>
          </w:rPr>
          <m:t>coord</m:t>
        </m:r>
        <m:d>
          <m:dPr>
            <m:ctrlPr>
              <w:rPr>
                <w:rFonts w:ascii="Cambria Math" w:eastAsia="Calibri" w:hAnsi="Cambria Math" w:cs="Calibri"/>
                <w:i/>
                <w:sz w:val="20"/>
                <w:szCs w:val="20"/>
              </w:rPr>
            </m:ctrlPr>
          </m:dPr>
          <m:e>
            <m:r>
              <w:rPr>
                <w:rFonts w:ascii="Cambria Math" w:eastAsia="Calibri" w:hAnsi="Cambria Math" w:cs="Calibri"/>
                <w:sz w:val="20"/>
                <w:szCs w:val="20"/>
              </w:rPr>
              <m:t>q,d</m:t>
            </m:r>
          </m:e>
        </m:d>
      </m:oMath>
      <w:r w:rsidR="00EA573C" w:rsidRPr="00EA573C">
        <w:rPr>
          <w:rFonts w:eastAsia="Calibri" w:cs="Calibri"/>
          <w:szCs w:val="24"/>
        </w:rPr>
        <w:t xml:space="preserve"> adalah</w:t>
      </w:r>
      <w:r w:rsidR="00E43105">
        <w:rPr>
          <w:rFonts w:eastAsia="Calibri" w:cs="Calibri"/>
          <w:szCs w:val="24"/>
        </w:rPr>
        <w:t xml:space="preserve"> fungsi yang melakukan</w:t>
      </w:r>
      <w:r w:rsidR="00EA573C" w:rsidRPr="00EA573C">
        <w:rPr>
          <w:rFonts w:eastAsia="Calibri" w:cs="Calibri"/>
          <w:szCs w:val="24"/>
        </w:rPr>
        <w:t xml:space="preserve"> perhitungan berdasarkan jumlah kata pada k</w:t>
      </w:r>
      <w:r w:rsidR="00C20E74">
        <w:rPr>
          <w:rFonts w:eastAsia="Calibri" w:cs="Calibri"/>
          <w:szCs w:val="24"/>
        </w:rPr>
        <w:t xml:space="preserve">ueri yang tersebar pada dokumen. </w:t>
      </w:r>
      <w:r w:rsidR="00007DE8">
        <w:rPr>
          <w:rFonts w:eastAsia="Calibri" w:cs="Calibri"/>
          <w:szCs w:val="24"/>
        </w:rPr>
        <w:t>Fungsi</w:t>
      </w:r>
      <w:r w:rsidR="00C20E74">
        <w:rPr>
          <w:rFonts w:eastAsia="Calibri" w:cs="Calibri"/>
          <w:szCs w:val="24"/>
        </w:rPr>
        <w:t xml:space="preserve"> </w:t>
      </w:r>
      <m:oMath>
        <m:r>
          <w:rPr>
            <w:rFonts w:ascii="Cambria Math" w:eastAsia="Calibri" w:hAnsi="Cambria Math" w:cs="Calibri"/>
            <w:sz w:val="20"/>
            <w:szCs w:val="20"/>
          </w:rPr>
          <m:t>queryNorm</m:t>
        </m:r>
        <m:d>
          <m:dPr>
            <m:ctrlPr>
              <w:rPr>
                <w:rFonts w:ascii="Cambria Math" w:eastAsia="Calibri" w:hAnsi="Cambria Math" w:cs="Calibri"/>
                <w:i/>
                <w:sz w:val="20"/>
                <w:szCs w:val="20"/>
              </w:rPr>
            </m:ctrlPr>
          </m:dPr>
          <m:e>
            <m:r>
              <w:rPr>
                <w:rFonts w:ascii="Cambria Math" w:eastAsia="Calibri" w:hAnsi="Cambria Math" w:cs="Calibri"/>
                <w:sz w:val="20"/>
                <w:szCs w:val="20"/>
              </w:rPr>
              <m:t>q</m:t>
            </m:r>
          </m:e>
        </m:d>
      </m:oMath>
      <w:r w:rsidR="000F7F2B">
        <w:rPr>
          <w:rFonts w:eastAsia="Calibri" w:cs="Calibri"/>
          <w:szCs w:val="24"/>
        </w:rPr>
        <w:t xml:space="preserve"> adalah</w:t>
      </w:r>
      <w:r w:rsidR="00E57A80">
        <w:rPr>
          <w:rFonts w:eastAsia="Calibri" w:cs="Calibri"/>
          <w:szCs w:val="24"/>
        </w:rPr>
        <w:t xml:space="preserve"> fungsi yang melakukan</w:t>
      </w:r>
      <w:r w:rsidR="000F7F2B">
        <w:rPr>
          <w:rFonts w:eastAsia="Calibri" w:cs="Calibri"/>
          <w:szCs w:val="24"/>
        </w:rPr>
        <w:t xml:space="preserve"> normalisasi nilai antar</w:t>
      </w:r>
      <w:r w:rsidR="00182E61">
        <w:rPr>
          <w:rFonts w:eastAsia="Calibri" w:cs="Calibri"/>
          <w:szCs w:val="24"/>
        </w:rPr>
        <w:t>kueri.</w:t>
      </w:r>
      <w:r w:rsidR="00EA573C" w:rsidRPr="00EA573C">
        <w:rPr>
          <w:rFonts w:eastAsia="Calibri" w:cs="Calibri"/>
          <w:szCs w:val="24"/>
        </w:rPr>
        <w:t xml:space="preserve"> </w:t>
      </w:r>
      <w:r w:rsidR="00D56687">
        <w:rPr>
          <w:rFonts w:eastAsia="Calibri" w:cs="Calibri"/>
          <w:szCs w:val="24"/>
        </w:rPr>
        <w:t>F</w:t>
      </w:r>
      <w:r w:rsidR="00E57A80">
        <w:rPr>
          <w:rFonts w:eastAsia="Calibri" w:cs="Calibri"/>
          <w:szCs w:val="24"/>
        </w:rPr>
        <w:t>ungsi</w:t>
      </w:r>
      <w:r w:rsidR="00D56687">
        <w:rPr>
          <w:rFonts w:eastAsia="Calibri" w:cs="Calibri"/>
          <w:szCs w:val="24"/>
        </w:rPr>
        <w:t xml:space="preserve"> </w:t>
      </w:r>
      <m:oMath>
        <m:r>
          <w:rPr>
            <w:rFonts w:ascii="Cambria Math" w:eastAsia="Calibri" w:hAnsi="Cambria Math" w:cs="Calibri"/>
            <w:sz w:val="20"/>
            <w:szCs w:val="20"/>
          </w:rPr>
          <m:t>tf</m:t>
        </m:r>
        <m:d>
          <m:dPr>
            <m:ctrlPr>
              <w:rPr>
                <w:rFonts w:ascii="Cambria Math" w:eastAsia="Calibri" w:hAnsi="Cambria Math" w:cs="Calibri"/>
                <w:i/>
                <w:sz w:val="20"/>
                <w:szCs w:val="20"/>
              </w:rPr>
            </m:ctrlPr>
          </m:dPr>
          <m:e>
            <m:r>
              <w:rPr>
                <w:rFonts w:ascii="Cambria Math" w:eastAsia="Calibri" w:hAnsi="Cambria Math" w:cs="Calibri"/>
                <w:sz w:val="20"/>
                <w:szCs w:val="20"/>
              </w:rPr>
              <m:t>t in d</m:t>
            </m:r>
          </m:e>
        </m:d>
      </m:oMath>
      <w:r w:rsidR="00EA573C" w:rsidRPr="00EA573C">
        <w:rPr>
          <w:rFonts w:eastAsia="Calibri" w:cs="Calibri"/>
          <w:szCs w:val="24"/>
        </w:rPr>
        <w:t xml:space="preserve"> adalah</w:t>
      </w:r>
      <w:r w:rsidR="00321BB6">
        <w:rPr>
          <w:rFonts w:eastAsia="Calibri" w:cs="Calibri"/>
          <w:szCs w:val="24"/>
        </w:rPr>
        <w:t xml:space="preserve"> fungsi yang menghitung</w:t>
      </w:r>
      <w:r w:rsidR="00EA573C" w:rsidRPr="00EA573C">
        <w:rPr>
          <w:rFonts w:eastAsia="Calibri" w:cs="Calibri"/>
          <w:szCs w:val="24"/>
        </w:rPr>
        <w:t xml:space="preserve"> frekuensi kemunculan suatu </w:t>
      </w:r>
      <w:r w:rsidR="005815A4" w:rsidRPr="005815A4">
        <w:rPr>
          <w:rFonts w:eastAsia="Calibri" w:cs="Calibri"/>
          <w:i/>
          <w:szCs w:val="24"/>
        </w:rPr>
        <w:t>term</w:t>
      </w:r>
      <w:r w:rsidR="00EA573C" w:rsidRPr="00EA573C">
        <w:rPr>
          <w:rFonts w:eastAsia="Calibri" w:cs="Calibri"/>
          <w:szCs w:val="24"/>
        </w:rPr>
        <w:t xml:space="preserve"> </w:t>
      </w:r>
      <w:r w:rsidR="00EA573C" w:rsidRPr="00EA573C">
        <w:rPr>
          <w:rFonts w:eastAsia="Calibri" w:cs="Calibri"/>
          <w:i/>
          <w:szCs w:val="24"/>
        </w:rPr>
        <w:t>t</w:t>
      </w:r>
      <w:r w:rsidR="00103BFB">
        <w:rPr>
          <w:rFonts w:eastAsia="Calibri" w:cs="Calibri"/>
          <w:szCs w:val="24"/>
        </w:rPr>
        <w:t xml:space="preserve"> pada dokumen d</w:t>
      </w:r>
      <w:r w:rsidR="00182E61">
        <w:rPr>
          <w:rFonts w:eastAsia="Calibri" w:cs="Calibri"/>
          <w:szCs w:val="24"/>
        </w:rPr>
        <w:t xml:space="preserve"> dan</w:t>
      </w:r>
      <w:r w:rsidR="00C35F56">
        <w:rPr>
          <w:rFonts w:eastAsia="Calibri" w:cs="Calibri"/>
          <w:szCs w:val="24"/>
        </w:rPr>
        <w:t xml:space="preserve"> fungsi</w:t>
      </w:r>
      <w:r w:rsidR="00EA573C" w:rsidRPr="00EA573C">
        <w:rPr>
          <w:rFonts w:eastAsia="Calibri" w:cs="Calibri"/>
          <w:szCs w:val="24"/>
        </w:rPr>
        <w:t xml:space="preserve"> </w:t>
      </w:r>
      <m:oMath>
        <m:r>
          <w:rPr>
            <w:rFonts w:ascii="Cambria Math" w:eastAsia="Calibri" w:hAnsi="Cambria Math" w:cs="Calibri"/>
            <w:sz w:val="20"/>
            <w:szCs w:val="20"/>
          </w:rPr>
          <m:t>idf</m:t>
        </m:r>
        <m:d>
          <m:dPr>
            <m:ctrlPr>
              <w:rPr>
                <w:rFonts w:ascii="Cambria Math" w:eastAsia="Calibri" w:hAnsi="Cambria Math" w:cs="Calibri"/>
                <w:i/>
                <w:sz w:val="20"/>
                <w:szCs w:val="20"/>
              </w:rPr>
            </m:ctrlPr>
          </m:dPr>
          <m:e>
            <m:r>
              <w:rPr>
                <w:rFonts w:ascii="Cambria Math" w:eastAsia="Calibri" w:hAnsi="Cambria Math" w:cs="Calibri"/>
                <w:sz w:val="20"/>
                <w:szCs w:val="20"/>
              </w:rPr>
              <m:t>t</m:t>
            </m:r>
          </m:e>
        </m:d>
        <m:r>
          <w:rPr>
            <w:rFonts w:ascii="Cambria Math" w:eastAsia="Calibri" w:hAnsi="Cambria Math" w:cs="Calibri"/>
            <w:sz w:val="20"/>
            <w:szCs w:val="20"/>
          </w:rPr>
          <m:t xml:space="preserve"> </m:t>
        </m:r>
      </m:oMath>
      <w:r w:rsidR="00EA573C" w:rsidRPr="00EA573C">
        <w:rPr>
          <w:rFonts w:eastAsia="Calibri" w:cs="Calibri"/>
          <w:szCs w:val="24"/>
        </w:rPr>
        <w:t>adalah</w:t>
      </w:r>
      <w:r w:rsidR="005E2E37">
        <w:rPr>
          <w:rFonts w:eastAsia="Calibri" w:cs="Calibri"/>
          <w:szCs w:val="24"/>
        </w:rPr>
        <w:t xml:space="preserve"> fungsi yang menghitung</w:t>
      </w:r>
      <w:r w:rsidR="00EA573C" w:rsidRPr="00EA573C">
        <w:rPr>
          <w:rFonts w:eastAsia="Calibri" w:cs="Calibri"/>
          <w:szCs w:val="24"/>
        </w:rPr>
        <w:t xml:space="preserve"> jumlah dokumen pad</w:t>
      </w:r>
      <w:r w:rsidR="00473DEF">
        <w:rPr>
          <w:rFonts w:eastAsia="Calibri" w:cs="Calibri"/>
          <w:szCs w:val="24"/>
        </w:rPr>
        <w:t xml:space="preserve">a suatu korpus yang mengandung </w:t>
      </w:r>
      <w:r w:rsidR="005815A4" w:rsidRPr="005815A4">
        <w:rPr>
          <w:rFonts w:eastAsia="Calibri" w:cs="Calibri"/>
          <w:i/>
          <w:szCs w:val="24"/>
        </w:rPr>
        <w:t>term</w:t>
      </w:r>
      <w:r w:rsidR="00EA573C" w:rsidRPr="00EA573C">
        <w:rPr>
          <w:rFonts w:eastAsia="Calibri" w:cs="Calibri"/>
          <w:szCs w:val="24"/>
        </w:rPr>
        <w:t xml:space="preserve"> </w:t>
      </w:r>
      <w:r w:rsidR="00EA573C" w:rsidRPr="00EA573C">
        <w:rPr>
          <w:rFonts w:eastAsia="Calibri" w:cs="Calibri"/>
          <w:i/>
          <w:szCs w:val="24"/>
        </w:rPr>
        <w:t xml:space="preserve">t </w:t>
      </w:r>
      <w:r w:rsidR="00EA573C" w:rsidRPr="00EA573C">
        <w:rPr>
          <w:rFonts w:eastAsia="Calibri" w:cs="Calibri"/>
          <w:szCs w:val="24"/>
        </w:rPr>
        <w:t xml:space="preserve">(Manning </w:t>
      </w:r>
      <w:r w:rsidR="001B4B7F">
        <w:rPr>
          <w:rFonts w:eastAsia="Calibri" w:cs="Calibri"/>
          <w:i/>
          <w:szCs w:val="24"/>
        </w:rPr>
        <w:t>et al.</w:t>
      </w:r>
      <w:r w:rsidR="00EA573C" w:rsidRPr="00EA573C">
        <w:rPr>
          <w:rFonts w:eastAsia="Calibri" w:cs="Calibri"/>
          <w:i/>
          <w:szCs w:val="24"/>
        </w:rPr>
        <w:t xml:space="preserve"> </w:t>
      </w:r>
      <w:r w:rsidR="00EA573C" w:rsidRPr="00EA573C">
        <w:rPr>
          <w:rFonts w:eastAsia="Calibri" w:cs="Calibri"/>
          <w:szCs w:val="24"/>
        </w:rPr>
        <w:t>2008).</w:t>
      </w:r>
      <w:r w:rsidR="00B15223">
        <w:rPr>
          <w:rFonts w:eastAsia="Calibri" w:cs="Calibri"/>
          <w:szCs w:val="24"/>
        </w:rPr>
        <w:t xml:space="preserve"> </w:t>
      </w:r>
      <w:r w:rsidR="005E2E37">
        <w:rPr>
          <w:rFonts w:eastAsia="Calibri" w:cs="Calibri"/>
          <w:szCs w:val="24"/>
        </w:rPr>
        <w:t>Fungsi</w:t>
      </w:r>
      <w:r w:rsidR="00EA573C" w:rsidRPr="00EA573C">
        <w:rPr>
          <w:rFonts w:eastAsia="Calibri" w:cs="Calibri"/>
          <w:szCs w:val="24"/>
        </w:rPr>
        <w:t xml:space="preserve"> </w:t>
      </w:r>
      <m:oMath>
        <m:r>
          <w:rPr>
            <w:rFonts w:ascii="Cambria Math" w:eastAsia="Calibri" w:hAnsi="Cambria Math" w:cs="Calibri"/>
            <w:sz w:val="20"/>
            <w:szCs w:val="20"/>
          </w:rPr>
          <m:t>t.getBoost</m:t>
        </m:r>
        <m:d>
          <m:dPr>
            <m:ctrlPr>
              <w:rPr>
                <w:rFonts w:ascii="Cambria Math" w:eastAsia="Calibri" w:hAnsi="Cambria Math" w:cs="Calibri"/>
                <w:i/>
                <w:sz w:val="20"/>
                <w:szCs w:val="20"/>
              </w:rPr>
            </m:ctrlPr>
          </m:dPr>
          <m:e/>
        </m:d>
      </m:oMath>
      <w:r w:rsidR="00EA573C" w:rsidRPr="00EA573C">
        <w:rPr>
          <w:rFonts w:eastAsia="Calibri" w:cs="Calibri"/>
          <w:szCs w:val="24"/>
        </w:rPr>
        <w:t xml:space="preserve"> adalah</w:t>
      </w:r>
      <w:r w:rsidR="003E334B">
        <w:rPr>
          <w:rFonts w:eastAsia="Calibri" w:cs="Calibri"/>
          <w:szCs w:val="24"/>
        </w:rPr>
        <w:t xml:space="preserve"> fungsi yang menghitung</w:t>
      </w:r>
      <w:r w:rsidR="00EA573C" w:rsidRPr="00EA573C">
        <w:rPr>
          <w:rFonts w:eastAsia="Calibri" w:cs="Calibri"/>
          <w:szCs w:val="24"/>
        </w:rPr>
        <w:t xml:space="preserve"> nilai bobot</w:t>
      </w:r>
      <w:r w:rsidR="007D693C">
        <w:rPr>
          <w:rFonts w:eastAsia="Calibri" w:cs="Calibri"/>
          <w:szCs w:val="24"/>
        </w:rPr>
        <w:t xml:space="preserve"> kata pada saat melakukan </w:t>
      </w:r>
      <w:r w:rsidR="00464157">
        <w:rPr>
          <w:rFonts w:eastAsia="Calibri" w:cs="Calibri"/>
          <w:szCs w:val="24"/>
        </w:rPr>
        <w:t>pencarian</w:t>
      </w:r>
      <w:r w:rsidR="007D693C">
        <w:rPr>
          <w:rFonts w:eastAsia="Calibri" w:cs="Calibri"/>
          <w:szCs w:val="24"/>
        </w:rPr>
        <w:t>. F</w:t>
      </w:r>
      <w:r w:rsidR="000B56D0">
        <w:rPr>
          <w:rFonts w:eastAsia="Calibri" w:cs="Calibri"/>
          <w:szCs w:val="24"/>
        </w:rPr>
        <w:t>ungsi</w:t>
      </w:r>
      <w:r w:rsidR="00EA573C" w:rsidRPr="00EA573C">
        <w:rPr>
          <w:rFonts w:eastAsia="Calibri" w:cs="Calibri"/>
          <w:szCs w:val="24"/>
        </w:rPr>
        <w:t xml:space="preserve"> </w:t>
      </w:r>
      <m:oMath>
        <m:r>
          <w:rPr>
            <w:rFonts w:ascii="Cambria Math" w:eastAsia="Calibri" w:hAnsi="Cambria Math" w:cs="Calibri"/>
            <w:sz w:val="20"/>
            <w:szCs w:val="20"/>
          </w:rPr>
          <m:t>norm(t,d)</m:t>
        </m:r>
      </m:oMath>
      <w:r w:rsidR="00EA573C" w:rsidRPr="00EA573C">
        <w:rPr>
          <w:rFonts w:eastAsia="Calibri" w:cs="Calibri"/>
          <w:szCs w:val="24"/>
        </w:rPr>
        <w:t xml:space="preserve"> merupakan penggabungan antara </w:t>
      </w:r>
      <w:r w:rsidR="00121CDB">
        <w:rPr>
          <w:rFonts w:eastAsia="Calibri" w:cs="Calibri"/>
          <w:szCs w:val="24"/>
        </w:rPr>
        <w:t xml:space="preserve">fungsi </w:t>
      </w:r>
      <w:r w:rsidR="00EA573C" w:rsidRPr="00EA573C">
        <w:rPr>
          <w:rFonts w:eastAsia="Calibri" w:cs="Calibri"/>
          <w:i/>
          <w:szCs w:val="24"/>
        </w:rPr>
        <w:t xml:space="preserve">lengthNorm </w:t>
      </w:r>
      <w:r w:rsidR="001B4B7F">
        <w:rPr>
          <w:rFonts w:eastAsia="Calibri" w:cs="Calibri"/>
          <w:szCs w:val="24"/>
        </w:rPr>
        <w:t>dan total waktu yang di</w:t>
      </w:r>
      <w:r w:rsidR="00EA573C" w:rsidRPr="00EA573C">
        <w:rPr>
          <w:rFonts w:eastAsia="Calibri" w:cs="Calibri"/>
          <w:szCs w:val="24"/>
        </w:rPr>
        <w:t xml:space="preserve">butuhkan untuk melakukan </w:t>
      </w:r>
      <w:r w:rsidR="00EA573C" w:rsidRPr="00EA573C">
        <w:rPr>
          <w:rFonts w:eastAsia="Calibri" w:cs="Calibri"/>
          <w:i/>
          <w:szCs w:val="24"/>
        </w:rPr>
        <w:t xml:space="preserve">indexing </w:t>
      </w:r>
      <w:r w:rsidR="00EA573C" w:rsidRPr="00EA573C">
        <w:rPr>
          <w:rFonts w:eastAsia="Calibri" w:cs="Calibri"/>
          <w:szCs w:val="24"/>
        </w:rPr>
        <w:t>pada dokumen.</w:t>
      </w:r>
      <w:r w:rsidR="00C7110A">
        <w:rPr>
          <w:rFonts w:eastAsia="Calibri" w:cs="Calibri"/>
          <w:szCs w:val="24"/>
        </w:rPr>
        <w:t xml:space="preserve"> Adapun fungsi</w:t>
      </w:r>
      <w:r w:rsidR="00EA573C" w:rsidRPr="00EA573C">
        <w:rPr>
          <w:rFonts w:eastAsia="Calibri" w:cs="Calibri"/>
          <w:szCs w:val="24"/>
        </w:rPr>
        <w:t xml:space="preserve"> </w:t>
      </w:r>
      <w:r w:rsidR="001B4B7F">
        <w:rPr>
          <w:rFonts w:eastAsia="Calibri" w:cs="Calibri"/>
          <w:i/>
          <w:szCs w:val="24"/>
        </w:rPr>
        <w:t>L</w:t>
      </w:r>
      <w:r w:rsidR="00EA573C" w:rsidRPr="00EA573C">
        <w:rPr>
          <w:rFonts w:eastAsia="Calibri" w:cs="Calibri"/>
          <w:i/>
          <w:szCs w:val="24"/>
        </w:rPr>
        <w:t xml:space="preserve">engthNorm </w:t>
      </w:r>
      <w:r w:rsidR="00EA573C" w:rsidRPr="00EA573C">
        <w:rPr>
          <w:rFonts w:eastAsia="Calibri" w:cs="Calibri"/>
          <w:szCs w:val="24"/>
        </w:rPr>
        <w:t xml:space="preserve">merupakan panjang dari </w:t>
      </w:r>
      <w:r w:rsidR="00EA573C" w:rsidRPr="00EA573C">
        <w:rPr>
          <w:rFonts w:eastAsia="Calibri" w:cs="Calibri"/>
          <w:i/>
          <w:szCs w:val="24"/>
        </w:rPr>
        <w:t>field</w:t>
      </w:r>
      <w:r w:rsidR="00EA573C" w:rsidRPr="00EA573C">
        <w:rPr>
          <w:rFonts w:eastAsia="Calibri" w:cs="Calibri"/>
          <w:szCs w:val="24"/>
        </w:rPr>
        <w:t xml:space="preserve"> yang memberikan hasil yang signifikan pada dokume</w:t>
      </w:r>
      <w:r w:rsidR="001B4B7F">
        <w:rPr>
          <w:rFonts w:eastAsia="Calibri" w:cs="Calibri"/>
          <w:szCs w:val="24"/>
        </w:rPr>
        <w:t>n</w:t>
      </w:r>
      <w:r w:rsidR="002F3876">
        <w:rPr>
          <w:rFonts w:eastAsia="Calibri" w:cs="Calibri"/>
          <w:szCs w:val="24"/>
        </w:rPr>
        <w:t>.</w:t>
      </w:r>
    </w:p>
    <w:p w:rsidR="00750932" w:rsidRPr="001075B8" w:rsidRDefault="00750932" w:rsidP="00750932">
      <w:pPr>
        <w:pStyle w:val="Heading2"/>
      </w:pPr>
      <w:bookmarkStart w:id="46" w:name="_Toc454452428"/>
      <w:bookmarkStart w:id="47" w:name="_Toc458419810"/>
      <w:r w:rsidRPr="004961B3">
        <w:lastRenderedPageBreak/>
        <w:t>Pemrosesan Kueri</w:t>
      </w:r>
      <w:bookmarkEnd w:id="46"/>
      <w:bookmarkEnd w:id="47"/>
    </w:p>
    <w:p w:rsidR="00750932" w:rsidRDefault="00750932" w:rsidP="00750932">
      <w:pPr>
        <w:suppressAutoHyphens/>
        <w:ind w:firstLine="720"/>
        <w:rPr>
          <w:rFonts w:eastAsia="Calibri" w:cs="Calibri"/>
        </w:rPr>
      </w:pPr>
      <w:r>
        <w:rPr>
          <w:rFonts w:eastAsia="Calibri" w:cs="Calibri"/>
        </w:rPr>
        <w:t>Pada saat</w:t>
      </w:r>
      <w:r w:rsidRPr="004961B3">
        <w:rPr>
          <w:rFonts w:eastAsia="Calibri" w:cs="Calibri"/>
        </w:rPr>
        <w:t xml:space="preserve"> menjalankan proses evaluasi, kueri dimasukkan pada sistem pencari</w:t>
      </w:r>
      <w:r>
        <w:rPr>
          <w:rFonts w:eastAsia="Calibri" w:cs="Calibri"/>
        </w:rPr>
        <w:t xml:space="preserve"> dan dilakukan pencarian dengan variasi 625 kombinasi bobot struktur konsep</w:t>
      </w:r>
      <w:r w:rsidRPr="004961B3">
        <w:rPr>
          <w:rFonts w:eastAsia="Calibri" w:cs="Calibri"/>
        </w:rPr>
        <w:t xml:space="preserve">. Jumlah </w:t>
      </w:r>
      <w:r>
        <w:rPr>
          <w:rFonts w:eastAsia="Calibri" w:cs="Calibri"/>
        </w:rPr>
        <w:t>kueri</w:t>
      </w:r>
      <w:r w:rsidRPr="004961B3">
        <w:rPr>
          <w:rFonts w:eastAsia="Calibri" w:cs="Calibri"/>
          <w:i/>
        </w:rPr>
        <w:t xml:space="preserve"> </w:t>
      </w:r>
      <w:r w:rsidRPr="004961B3">
        <w:rPr>
          <w:rFonts w:eastAsia="Calibri" w:cs="Calibri"/>
        </w:rPr>
        <w:t>yang digunakan pada penelitian ini ialah 34 kueri</w:t>
      </w:r>
      <w:r w:rsidRPr="004961B3">
        <w:rPr>
          <w:rFonts w:eastAsia="Calibri" w:cs="Calibri"/>
          <w:i/>
        </w:rPr>
        <w:t xml:space="preserve"> </w:t>
      </w:r>
      <w:r w:rsidRPr="004961B3">
        <w:rPr>
          <w:rFonts w:eastAsia="Calibri" w:cs="Calibri"/>
        </w:rPr>
        <w:t xml:space="preserve">untuk dokumen </w:t>
      </w:r>
      <w:r w:rsidRPr="00036305">
        <w:rPr>
          <w:rFonts w:eastAsia="Calibri" w:cs="Calibri"/>
          <w:i/>
        </w:rPr>
        <w:t>online shop</w:t>
      </w:r>
      <w:r w:rsidR="00FC3455">
        <w:rPr>
          <w:rFonts w:eastAsia="Calibri" w:cs="Calibri"/>
        </w:rPr>
        <w:t xml:space="preserve"> (Lampiran 2</w:t>
      </w:r>
      <w:r>
        <w:rPr>
          <w:rFonts w:eastAsia="Calibri" w:cs="Calibri"/>
        </w:rPr>
        <w:t>). Masing-</w:t>
      </w:r>
      <w:r w:rsidRPr="004961B3">
        <w:rPr>
          <w:rFonts w:eastAsia="Calibri" w:cs="Calibri"/>
        </w:rPr>
        <w:t>masing kueri</w:t>
      </w:r>
      <w:r w:rsidRPr="004961B3">
        <w:rPr>
          <w:rFonts w:eastAsia="Calibri" w:cs="Calibri"/>
          <w:i/>
        </w:rPr>
        <w:t xml:space="preserve"> </w:t>
      </w:r>
      <w:r w:rsidRPr="004961B3">
        <w:rPr>
          <w:rFonts w:eastAsia="Calibri" w:cs="Calibri"/>
        </w:rPr>
        <w:t>memiliki jumlah dokumen relevan yang diharapkan muncul</w:t>
      </w:r>
      <w:r>
        <w:rPr>
          <w:rFonts w:eastAsia="Calibri" w:cs="Calibri"/>
        </w:rPr>
        <w:t xml:space="preserve"> yang direpresentasikan dengan </w:t>
      </w:r>
      <w:r>
        <w:rPr>
          <w:rFonts w:eastAsia="Calibri" w:cs="Calibri"/>
          <w:i/>
        </w:rPr>
        <w:t xml:space="preserve">id </w:t>
      </w:r>
      <w:r>
        <w:rPr>
          <w:rFonts w:eastAsia="Calibri" w:cs="Calibri"/>
        </w:rPr>
        <w:t>produk (</w:t>
      </w:r>
      <w:r>
        <w:rPr>
          <w:rFonts w:eastAsia="Calibri" w:cs="Calibri"/>
          <w:i/>
        </w:rPr>
        <w:t>golden-list)</w:t>
      </w:r>
      <w:r w:rsidRPr="004961B3">
        <w:rPr>
          <w:rFonts w:eastAsia="Calibri" w:cs="Calibri"/>
        </w:rPr>
        <w:t xml:space="preserve">. Proses menentukan dokumen relevan yang ditemukembalikan </w:t>
      </w:r>
      <w:r>
        <w:rPr>
          <w:rFonts w:eastAsia="Calibri" w:cs="Calibri"/>
        </w:rPr>
        <w:t>menggunakan</w:t>
      </w:r>
      <w:r w:rsidRPr="004961B3">
        <w:rPr>
          <w:rFonts w:eastAsia="Calibri" w:cs="Calibri"/>
        </w:rPr>
        <w:t xml:space="preserve"> kueri tertentu di</w:t>
      </w:r>
      <w:r w:rsidRPr="00250C0C">
        <w:rPr>
          <w:rFonts w:eastAsia="Calibri" w:cs="Calibri"/>
        </w:rPr>
        <w:t>id</w:t>
      </w:r>
      <w:r w:rsidRPr="004961B3">
        <w:rPr>
          <w:rFonts w:eastAsia="Calibri" w:cs="Calibri"/>
        </w:rPr>
        <w:t xml:space="preserve">entifikasi </w:t>
      </w:r>
      <w:r>
        <w:rPr>
          <w:rFonts w:eastAsia="Calibri" w:cs="Calibri"/>
        </w:rPr>
        <w:t>berdasarkan pengalaman pengguna dalam melakukan pencarian</w:t>
      </w:r>
      <w:r w:rsidRPr="004961B3">
        <w:rPr>
          <w:rFonts w:eastAsia="Calibri" w:cs="Calibri"/>
        </w:rPr>
        <w:t xml:space="preserve">. Jumlah dokumen relevan yang diharapkan </w:t>
      </w:r>
      <w:proofErr w:type="gramStart"/>
      <w:r w:rsidRPr="004961B3">
        <w:rPr>
          <w:rFonts w:eastAsia="Calibri" w:cs="Calibri"/>
        </w:rPr>
        <w:t>akan</w:t>
      </w:r>
      <w:proofErr w:type="gramEnd"/>
      <w:r w:rsidRPr="004961B3">
        <w:rPr>
          <w:rFonts w:eastAsia="Calibri" w:cs="Calibri"/>
        </w:rPr>
        <w:t xml:space="preserve"> ditemukembali</w:t>
      </w:r>
      <w:r>
        <w:rPr>
          <w:rFonts w:eastAsia="Calibri" w:cs="Calibri"/>
        </w:rPr>
        <w:t>kan</w:t>
      </w:r>
      <w:r w:rsidRPr="004961B3">
        <w:rPr>
          <w:rFonts w:eastAsia="Calibri" w:cs="Calibri"/>
        </w:rPr>
        <w:t xml:space="preserve"> memiliki jumlah yang berbeda untuk setiap kueri.</w:t>
      </w:r>
    </w:p>
    <w:p w:rsidR="00AA409D" w:rsidRPr="0056534B" w:rsidRDefault="00AA409D" w:rsidP="00EA573C">
      <w:pPr>
        <w:suppressAutoHyphens/>
        <w:spacing w:after="160" w:line="259" w:lineRule="auto"/>
        <w:ind w:firstLine="0"/>
        <w:rPr>
          <w:rFonts w:eastAsia="Calibri" w:cs="Calibri"/>
        </w:rPr>
      </w:pPr>
    </w:p>
    <w:p w:rsidR="00EA573C" w:rsidRPr="00EA573C" w:rsidRDefault="00EA573C" w:rsidP="001075B8">
      <w:pPr>
        <w:pStyle w:val="Heading2"/>
      </w:pPr>
      <w:bookmarkStart w:id="48" w:name="_Toc454452418"/>
      <w:bookmarkStart w:id="49" w:name="_Toc458419811"/>
      <w:r w:rsidRPr="00EA573C">
        <w:t>Evaluasi</w:t>
      </w:r>
      <w:bookmarkEnd w:id="48"/>
      <w:bookmarkEnd w:id="49"/>
    </w:p>
    <w:p w:rsidR="00EA573C" w:rsidRPr="00EA573C" w:rsidRDefault="00EA573C" w:rsidP="001075B8">
      <w:pPr>
        <w:pStyle w:val="Heading3"/>
      </w:pPr>
      <w:bookmarkStart w:id="50" w:name="_Toc454452419"/>
      <w:r w:rsidRPr="00081202">
        <w:rPr>
          <w:i/>
        </w:rPr>
        <w:t>Recall</w:t>
      </w:r>
      <w:r w:rsidRPr="00EA573C">
        <w:t xml:space="preserve"> dan </w:t>
      </w:r>
      <w:r w:rsidRPr="00081202">
        <w:rPr>
          <w:i/>
        </w:rPr>
        <w:t>Precision</w:t>
      </w:r>
      <w:bookmarkEnd w:id="50"/>
    </w:p>
    <w:p w:rsidR="008A162B" w:rsidRPr="00210EA1" w:rsidRDefault="00EA573C" w:rsidP="008A162B">
      <w:pPr>
        <w:suppressAutoHyphens/>
        <w:spacing w:after="160" w:line="259" w:lineRule="auto"/>
        <w:ind w:firstLine="720"/>
        <w:rPr>
          <w:rFonts w:eastAsia="Calibri" w:cs="Calibri"/>
          <w:lang w:val="id-ID"/>
        </w:rPr>
      </w:pPr>
      <w:r w:rsidRPr="00EA573C">
        <w:rPr>
          <w:rFonts w:eastAsia="Calibri" w:cs="Times New Roman"/>
          <w:szCs w:val="24"/>
        </w:rPr>
        <w:t>Terdapat banyak jenis ukuran yang dapat digunakan untuk mengevaluasi kinerja suatu sistem temu kembali informasi</w:t>
      </w:r>
      <w:r w:rsidR="00403CAC">
        <w:rPr>
          <w:rFonts w:eastAsia="Calibri" w:cs="Times New Roman"/>
          <w:szCs w:val="24"/>
        </w:rPr>
        <w:t>, antara lain</w:t>
      </w:r>
      <w:r w:rsidR="00363AB7">
        <w:rPr>
          <w:rFonts w:eastAsia="Calibri" w:cs="Times New Roman"/>
          <w:szCs w:val="24"/>
        </w:rPr>
        <w:t xml:space="preserve"> </w:t>
      </w:r>
      <w:r w:rsidR="00363AB7">
        <w:rPr>
          <w:rFonts w:eastAsia="Calibri" w:cs="Times New Roman"/>
          <w:i/>
          <w:szCs w:val="24"/>
        </w:rPr>
        <w:t xml:space="preserve">recall, precision. F meausre, interpolated precision, </w:t>
      </w:r>
      <w:r w:rsidR="00363AB7">
        <w:rPr>
          <w:rFonts w:eastAsia="Calibri" w:cs="Times New Roman"/>
          <w:szCs w:val="24"/>
        </w:rPr>
        <w:t xml:space="preserve">dan </w:t>
      </w:r>
      <w:r w:rsidR="00363AB7">
        <w:rPr>
          <w:rFonts w:eastAsia="Calibri" w:cs="Times New Roman"/>
          <w:i/>
          <w:szCs w:val="24"/>
        </w:rPr>
        <w:t>mean average precision</w:t>
      </w:r>
      <w:r w:rsidRPr="00EA573C">
        <w:rPr>
          <w:rFonts w:eastAsia="Calibri" w:cs="Times New Roman"/>
          <w:szCs w:val="24"/>
        </w:rPr>
        <w:t>. Pengukuran yang paling umum</w:t>
      </w:r>
      <w:r w:rsidR="003520DD">
        <w:rPr>
          <w:rFonts w:eastAsia="Calibri" w:cs="Times New Roman"/>
          <w:szCs w:val="24"/>
        </w:rPr>
        <w:t xml:space="preserve"> yang</w:t>
      </w:r>
      <w:r w:rsidRPr="00EA573C">
        <w:rPr>
          <w:rFonts w:eastAsia="Calibri" w:cs="Times New Roman"/>
          <w:szCs w:val="24"/>
        </w:rPr>
        <w:t xml:space="preserve"> digunakan adalah </w:t>
      </w:r>
      <w:r w:rsidRPr="00EA573C">
        <w:rPr>
          <w:rFonts w:eastAsia="Calibri" w:cs="Times New Roman"/>
          <w:i/>
          <w:szCs w:val="24"/>
        </w:rPr>
        <w:t>recall</w:t>
      </w:r>
      <w:r w:rsidRPr="00EA573C">
        <w:rPr>
          <w:rFonts w:eastAsia="Calibri" w:cs="Times New Roman"/>
          <w:szCs w:val="24"/>
        </w:rPr>
        <w:t xml:space="preserve"> dan </w:t>
      </w:r>
      <w:r w:rsidRPr="00EA573C">
        <w:rPr>
          <w:rFonts w:eastAsia="Calibri" w:cs="Times New Roman"/>
          <w:i/>
          <w:szCs w:val="24"/>
        </w:rPr>
        <w:t xml:space="preserve">precision </w:t>
      </w:r>
      <w:r w:rsidRPr="00EA573C">
        <w:rPr>
          <w:rFonts w:eastAsia="Calibri" w:cs="Times New Roman"/>
          <w:szCs w:val="24"/>
        </w:rPr>
        <w:t xml:space="preserve">(Manning </w:t>
      </w:r>
      <w:r w:rsidR="00036305" w:rsidRPr="00036305">
        <w:rPr>
          <w:rFonts w:eastAsia="Calibri" w:cs="Times New Roman"/>
          <w:i/>
          <w:szCs w:val="24"/>
        </w:rPr>
        <w:t>et al.</w:t>
      </w:r>
      <w:r w:rsidRPr="00EA573C">
        <w:rPr>
          <w:rFonts w:eastAsia="Calibri" w:cs="Times New Roman"/>
          <w:szCs w:val="24"/>
        </w:rPr>
        <w:t xml:space="preserve"> 2008). </w:t>
      </w:r>
      <w:r w:rsidRPr="00EA573C">
        <w:rPr>
          <w:rFonts w:eastAsia="Calibri" w:cs="Calibri"/>
          <w:lang w:val="id-ID"/>
        </w:rPr>
        <w:t xml:space="preserve">Perhitungan terhadap </w:t>
      </w:r>
      <w:r w:rsidR="003F127C">
        <w:rPr>
          <w:rFonts w:eastAsia="Calibri" w:cs="Calibri"/>
        </w:rPr>
        <w:t xml:space="preserve">parameter </w:t>
      </w:r>
      <w:r w:rsidR="003F127C">
        <w:rPr>
          <w:rFonts w:eastAsia="Calibri" w:cs="Calibri"/>
          <w:i/>
        </w:rPr>
        <w:t xml:space="preserve">recall </w:t>
      </w:r>
      <w:r w:rsidR="003F127C">
        <w:rPr>
          <w:rFonts w:eastAsia="Calibri" w:cs="Calibri"/>
        </w:rPr>
        <w:t xml:space="preserve">dan </w:t>
      </w:r>
      <w:r w:rsidR="003F127C">
        <w:rPr>
          <w:rFonts w:eastAsia="Calibri" w:cs="Calibri"/>
          <w:i/>
        </w:rPr>
        <w:t>precision</w:t>
      </w:r>
      <w:r w:rsidRPr="00EA573C">
        <w:rPr>
          <w:rFonts w:eastAsia="Calibri" w:cs="Calibri"/>
          <w:lang w:val="id-ID"/>
        </w:rPr>
        <w:t xml:space="preserve"> dapat menggunakan komponen dari </w:t>
      </w:r>
      <w:r w:rsidRPr="00EA573C">
        <w:rPr>
          <w:rFonts w:eastAsia="Calibri" w:cs="Calibri"/>
          <w:i/>
          <w:lang w:val="id-ID"/>
        </w:rPr>
        <w:t xml:space="preserve">confusion matrix </w:t>
      </w:r>
      <w:r w:rsidR="00D428E3">
        <w:rPr>
          <w:rFonts w:eastAsia="Calibri" w:cs="Calibri"/>
          <w:lang w:val="id-ID"/>
        </w:rPr>
        <w:t>yang ditunjukkan pada Tabel 2</w:t>
      </w:r>
      <w:r w:rsidRPr="00EA573C">
        <w:rPr>
          <w:rFonts w:eastAsia="Calibri" w:cs="Calibri"/>
          <w:lang w:val="id-ID"/>
        </w:rPr>
        <w:t>.</w:t>
      </w:r>
    </w:p>
    <w:p w:rsidR="00EA573C" w:rsidRPr="00EA573C" w:rsidRDefault="00D428E3" w:rsidP="008A162B">
      <w:pPr>
        <w:suppressAutoHyphens/>
        <w:spacing w:before="60" w:after="200"/>
        <w:ind w:firstLine="562"/>
        <w:jc w:val="center"/>
        <w:rPr>
          <w:rFonts w:eastAsia="Calibri" w:cs="Calibri"/>
          <w:i/>
          <w:lang w:val="id-ID"/>
        </w:rPr>
      </w:pPr>
      <w:r>
        <w:rPr>
          <w:rFonts w:eastAsia="Calibri" w:cs="Calibri"/>
          <w:lang w:val="id-ID"/>
        </w:rPr>
        <w:t>Tabel 2</w:t>
      </w:r>
      <w:r w:rsidR="00EA573C" w:rsidRPr="00EA573C">
        <w:rPr>
          <w:rFonts w:eastAsia="Calibri" w:cs="Calibri"/>
          <w:lang w:val="id-ID"/>
        </w:rPr>
        <w:t xml:space="preserve">  </w:t>
      </w:r>
      <w:r w:rsidR="00EA573C" w:rsidRPr="00EA573C">
        <w:rPr>
          <w:rFonts w:eastAsia="Calibri" w:cs="Calibri"/>
          <w:i/>
          <w:lang w:val="id-ID"/>
        </w:rPr>
        <w:t>Confusion Matrix</w:t>
      </w:r>
    </w:p>
    <w:tbl>
      <w:tblPr>
        <w:tblStyle w:val="TableGrid2"/>
        <w:tblW w:w="7938" w:type="dxa"/>
        <w:tblInd w:w="118" w:type="dxa"/>
        <w:tblCellMar>
          <w:left w:w="123" w:type="dxa"/>
        </w:tblCellMar>
        <w:tblLook w:val="04A0" w:firstRow="1" w:lastRow="0" w:firstColumn="1" w:lastColumn="0" w:noHBand="0" w:noVBand="1"/>
      </w:tblPr>
      <w:tblGrid>
        <w:gridCol w:w="2994"/>
        <w:gridCol w:w="2994"/>
        <w:gridCol w:w="1950"/>
      </w:tblGrid>
      <w:tr w:rsidR="00EA573C" w:rsidRPr="00EA573C" w:rsidTr="0092151D">
        <w:tc>
          <w:tcPr>
            <w:tcW w:w="2994" w:type="dxa"/>
            <w:tcBorders>
              <w:left w:val="nil"/>
              <w:right w:val="nil"/>
            </w:tcBorders>
            <w:shd w:val="clear" w:color="auto" w:fill="auto"/>
          </w:tcPr>
          <w:p w:rsidR="00EA573C" w:rsidRPr="00EA573C" w:rsidRDefault="00EA573C" w:rsidP="00EA573C">
            <w:pPr>
              <w:suppressAutoHyphens/>
              <w:ind w:firstLine="0"/>
              <w:jc w:val="center"/>
              <w:rPr>
                <w:rFonts w:eastAsia="Calibri" w:cs="Calibri"/>
                <w:lang w:val="id-ID"/>
              </w:rPr>
            </w:pPr>
          </w:p>
        </w:tc>
        <w:tc>
          <w:tcPr>
            <w:tcW w:w="2994" w:type="dxa"/>
            <w:tcBorders>
              <w:left w:val="nil"/>
              <w:right w:val="nil"/>
            </w:tcBorders>
            <w:shd w:val="clear" w:color="auto" w:fill="auto"/>
          </w:tcPr>
          <w:p w:rsidR="00EA573C" w:rsidRPr="00EA573C" w:rsidRDefault="00EA573C" w:rsidP="00EA573C">
            <w:pPr>
              <w:suppressAutoHyphens/>
              <w:ind w:firstLine="0"/>
              <w:jc w:val="center"/>
              <w:rPr>
                <w:rFonts w:eastAsia="Calibri" w:cs="Calibri"/>
                <w:lang w:val="id-ID"/>
              </w:rPr>
            </w:pPr>
            <w:r w:rsidRPr="00EA573C">
              <w:rPr>
                <w:rFonts w:eastAsia="Calibri" w:cs="Calibri"/>
                <w:lang w:val="id-ID"/>
              </w:rPr>
              <w:t>Relevan</w:t>
            </w:r>
          </w:p>
        </w:tc>
        <w:tc>
          <w:tcPr>
            <w:tcW w:w="1950" w:type="dxa"/>
            <w:tcBorders>
              <w:left w:val="nil"/>
              <w:right w:val="nil"/>
            </w:tcBorders>
            <w:shd w:val="clear" w:color="auto" w:fill="auto"/>
          </w:tcPr>
          <w:p w:rsidR="00EA573C" w:rsidRPr="00EA573C" w:rsidRDefault="00EA573C" w:rsidP="00EA573C">
            <w:pPr>
              <w:suppressAutoHyphens/>
              <w:ind w:firstLine="0"/>
              <w:jc w:val="center"/>
              <w:rPr>
                <w:rFonts w:eastAsia="Calibri" w:cs="Calibri"/>
                <w:lang w:val="id-ID"/>
              </w:rPr>
            </w:pPr>
            <w:r w:rsidRPr="00EA573C">
              <w:rPr>
                <w:rFonts w:eastAsia="Calibri" w:cs="Calibri"/>
                <w:lang w:val="id-ID"/>
              </w:rPr>
              <w:t>T</w:t>
            </w:r>
            <w:r w:rsidR="00250C0C" w:rsidRPr="00250C0C">
              <w:rPr>
                <w:rFonts w:eastAsia="Calibri" w:cs="Calibri"/>
                <w:lang w:val="id-ID"/>
              </w:rPr>
              <w:t>id</w:t>
            </w:r>
            <w:r w:rsidRPr="00EA573C">
              <w:rPr>
                <w:rFonts w:eastAsia="Calibri" w:cs="Calibri"/>
                <w:lang w:val="id-ID"/>
              </w:rPr>
              <w:t>ak Relevan</w:t>
            </w:r>
          </w:p>
        </w:tc>
      </w:tr>
      <w:tr w:rsidR="00EA573C" w:rsidRPr="00EA573C" w:rsidTr="0092151D">
        <w:tc>
          <w:tcPr>
            <w:tcW w:w="2994" w:type="dxa"/>
            <w:tcBorders>
              <w:left w:val="nil"/>
              <w:bottom w:val="nil"/>
              <w:right w:val="nil"/>
            </w:tcBorders>
            <w:shd w:val="clear" w:color="auto" w:fill="auto"/>
          </w:tcPr>
          <w:p w:rsidR="00EA573C" w:rsidRPr="00EA573C" w:rsidRDefault="00EA573C" w:rsidP="00EA573C">
            <w:pPr>
              <w:suppressAutoHyphens/>
              <w:ind w:firstLine="0"/>
              <w:jc w:val="center"/>
              <w:rPr>
                <w:rFonts w:eastAsia="Calibri" w:cs="Calibri"/>
                <w:lang w:val="id-ID"/>
              </w:rPr>
            </w:pPr>
            <w:r w:rsidRPr="00EA573C">
              <w:rPr>
                <w:rFonts w:eastAsia="Calibri" w:cs="Calibri"/>
                <w:lang w:val="id-ID"/>
              </w:rPr>
              <w:t>Ditampilkan</w:t>
            </w:r>
          </w:p>
        </w:tc>
        <w:tc>
          <w:tcPr>
            <w:tcW w:w="2994" w:type="dxa"/>
            <w:tcBorders>
              <w:left w:val="nil"/>
              <w:bottom w:val="nil"/>
              <w:right w:val="nil"/>
            </w:tcBorders>
            <w:shd w:val="clear" w:color="auto" w:fill="auto"/>
          </w:tcPr>
          <w:p w:rsidR="00EA573C" w:rsidRPr="00EA573C" w:rsidRDefault="002F3876" w:rsidP="00EA573C">
            <w:pPr>
              <w:suppressAutoHyphens/>
              <w:ind w:firstLine="0"/>
              <w:jc w:val="center"/>
              <w:rPr>
                <w:rFonts w:eastAsia="Calibri" w:cs="Calibri"/>
                <w:i/>
                <w:lang w:val="id-ID"/>
              </w:rPr>
            </w:pPr>
            <w:r>
              <w:rPr>
                <w:rFonts w:eastAsia="Calibri" w:cs="Calibri"/>
                <w:i/>
                <w:lang w:val="id-ID"/>
              </w:rPr>
              <w:t>t</w:t>
            </w:r>
            <w:r w:rsidR="00EA573C" w:rsidRPr="00EA573C">
              <w:rPr>
                <w:rFonts w:eastAsia="Calibri" w:cs="Calibri"/>
                <w:i/>
                <w:lang w:val="id-ID"/>
              </w:rPr>
              <w:t>p</w:t>
            </w:r>
          </w:p>
        </w:tc>
        <w:tc>
          <w:tcPr>
            <w:tcW w:w="1950" w:type="dxa"/>
            <w:tcBorders>
              <w:left w:val="nil"/>
              <w:bottom w:val="nil"/>
              <w:right w:val="nil"/>
            </w:tcBorders>
            <w:shd w:val="clear" w:color="auto" w:fill="auto"/>
          </w:tcPr>
          <w:p w:rsidR="00EA573C" w:rsidRPr="00EA573C" w:rsidRDefault="002F3876" w:rsidP="00EA573C">
            <w:pPr>
              <w:suppressAutoHyphens/>
              <w:ind w:firstLine="0"/>
              <w:jc w:val="center"/>
              <w:rPr>
                <w:rFonts w:eastAsia="Calibri" w:cs="Calibri"/>
                <w:i/>
                <w:lang w:val="id-ID"/>
              </w:rPr>
            </w:pPr>
            <w:r>
              <w:rPr>
                <w:rFonts w:eastAsia="Calibri" w:cs="Calibri"/>
                <w:i/>
                <w:lang w:val="id-ID"/>
              </w:rPr>
              <w:t>f</w:t>
            </w:r>
            <w:r w:rsidR="00EA573C" w:rsidRPr="00EA573C">
              <w:rPr>
                <w:rFonts w:eastAsia="Calibri" w:cs="Calibri"/>
                <w:i/>
                <w:lang w:val="id-ID"/>
              </w:rPr>
              <w:t>p</w:t>
            </w:r>
          </w:p>
        </w:tc>
      </w:tr>
      <w:tr w:rsidR="00EA573C" w:rsidRPr="00EA573C" w:rsidTr="0092151D">
        <w:tc>
          <w:tcPr>
            <w:tcW w:w="2994" w:type="dxa"/>
            <w:tcBorders>
              <w:top w:val="nil"/>
              <w:left w:val="nil"/>
              <w:bottom w:val="single" w:sz="4" w:space="0" w:color="auto"/>
              <w:right w:val="nil"/>
            </w:tcBorders>
            <w:shd w:val="clear" w:color="auto" w:fill="auto"/>
          </w:tcPr>
          <w:p w:rsidR="00EA573C" w:rsidRPr="00EA573C" w:rsidRDefault="00EA573C" w:rsidP="00EA573C">
            <w:pPr>
              <w:suppressAutoHyphens/>
              <w:ind w:firstLine="0"/>
              <w:jc w:val="center"/>
              <w:rPr>
                <w:rFonts w:eastAsia="Calibri" w:cs="Calibri"/>
                <w:lang w:val="id-ID"/>
              </w:rPr>
            </w:pPr>
            <w:r w:rsidRPr="00EA573C">
              <w:rPr>
                <w:rFonts w:eastAsia="Calibri" w:cs="Calibri"/>
                <w:lang w:val="id-ID"/>
              </w:rPr>
              <w:t>T</w:t>
            </w:r>
            <w:r w:rsidR="00250C0C" w:rsidRPr="00250C0C">
              <w:rPr>
                <w:rFonts w:eastAsia="Calibri" w:cs="Calibri"/>
                <w:lang w:val="id-ID"/>
              </w:rPr>
              <w:t>id</w:t>
            </w:r>
            <w:r w:rsidRPr="00EA573C">
              <w:rPr>
                <w:rFonts w:eastAsia="Calibri" w:cs="Calibri"/>
                <w:lang w:val="id-ID"/>
              </w:rPr>
              <w:t>ak Ditampilkan</w:t>
            </w:r>
          </w:p>
        </w:tc>
        <w:tc>
          <w:tcPr>
            <w:tcW w:w="2994" w:type="dxa"/>
            <w:tcBorders>
              <w:top w:val="nil"/>
              <w:left w:val="nil"/>
              <w:bottom w:val="single" w:sz="4" w:space="0" w:color="auto"/>
              <w:right w:val="nil"/>
            </w:tcBorders>
            <w:shd w:val="clear" w:color="auto" w:fill="auto"/>
          </w:tcPr>
          <w:p w:rsidR="00EA573C" w:rsidRPr="00EA573C" w:rsidRDefault="002F3876" w:rsidP="00EA573C">
            <w:pPr>
              <w:suppressAutoHyphens/>
              <w:ind w:firstLine="0"/>
              <w:jc w:val="center"/>
              <w:rPr>
                <w:rFonts w:eastAsia="Calibri" w:cs="Calibri"/>
                <w:i/>
                <w:lang w:val="id-ID"/>
              </w:rPr>
            </w:pPr>
            <w:r>
              <w:rPr>
                <w:rFonts w:eastAsia="Calibri" w:cs="Calibri"/>
                <w:i/>
                <w:lang w:val="id-ID"/>
              </w:rPr>
              <w:t>f</w:t>
            </w:r>
            <w:r w:rsidR="00EA573C" w:rsidRPr="00EA573C">
              <w:rPr>
                <w:rFonts w:eastAsia="Calibri" w:cs="Calibri"/>
                <w:i/>
                <w:lang w:val="id-ID"/>
              </w:rPr>
              <w:t>n</w:t>
            </w:r>
          </w:p>
        </w:tc>
        <w:tc>
          <w:tcPr>
            <w:tcW w:w="1950" w:type="dxa"/>
            <w:tcBorders>
              <w:top w:val="nil"/>
              <w:left w:val="nil"/>
              <w:bottom w:val="single" w:sz="4" w:space="0" w:color="auto"/>
              <w:right w:val="nil"/>
            </w:tcBorders>
            <w:shd w:val="clear" w:color="auto" w:fill="auto"/>
          </w:tcPr>
          <w:p w:rsidR="00EA573C" w:rsidRPr="00EA573C" w:rsidRDefault="00EA573C" w:rsidP="00EA573C">
            <w:pPr>
              <w:suppressAutoHyphens/>
              <w:ind w:firstLine="0"/>
              <w:jc w:val="center"/>
              <w:rPr>
                <w:rFonts w:eastAsia="Calibri" w:cs="Calibri"/>
                <w:i/>
                <w:lang w:val="id-ID"/>
              </w:rPr>
            </w:pPr>
            <w:r w:rsidRPr="00EA573C">
              <w:rPr>
                <w:rFonts w:eastAsia="Calibri" w:cs="Calibri"/>
                <w:i/>
                <w:lang w:val="id-ID"/>
              </w:rPr>
              <w:t>tn</w:t>
            </w:r>
          </w:p>
        </w:tc>
      </w:tr>
    </w:tbl>
    <w:p w:rsidR="00D62604" w:rsidRDefault="00D62604" w:rsidP="00D62604">
      <w:pPr>
        <w:suppressAutoHyphens/>
        <w:spacing w:after="160" w:line="259" w:lineRule="auto"/>
        <w:ind w:firstLine="0"/>
        <w:rPr>
          <w:rFonts w:eastAsia="Calibri" w:cs="Times New Roman"/>
          <w:szCs w:val="24"/>
        </w:rPr>
      </w:pPr>
    </w:p>
    <w:p w:rsidR="00EA573C" w:rsidRPr="00EA573C" w:rsidRDefault="00EA573C" w:rsidP="00EA573C">
      <w:pPr>
        <w:suppressAutoHyphens/>
        <w:spacing w:after="160" w:line="259" w:lineRule="auto"/>
        <w:ind w:firstLine="720"/>
        <w:rPr>
          <w:rFonts w:eastAsia="Calibri" w:cs="Times New Roman"/>
          <w:b/>
          <w:i/>
          <w:sz w:val="28"/>
          <w:szCs w:val="28"/>
        </w:rPr>
      </w:pPr>
      <w:r w:rsidRPr="00EA573C">
        <w:rPr>
          <w:rFonts w:eastAsia="Calibri" w:cs="Times New Roman"/>
          <w:i/>
          <w:szCs w:val="24"/>
        </w:rPr>
        <w:t>Recall</w:t>
      </w:r>
      <w:r w:rsidRPr="00EA573C">
        <w:rPr>
          <w:rFonts w:eastAsia="Calibri" w:cs="Times New Roman"/>
          <w:szCs w:val="24"/>
        </w:rPr>
        <w:t xml:space="preserve"> adalah rasio jumlah dokumen relevan yang ditemukan kembali dengan total jumlah dokumen dalam kumpulan dokumen yang dianggap relevan. </w:t>
      </w:r>
      <w:r w:rsidRPr="00EA573C">
        <w:rPr>
          <w:rFonts w:eastAsia="Calibri" w:cs="Times New Roman"/>
          <w:i/>
          <w:szCs w:val="24"/>
        </w:rPr>
        <w:t>Recall</w:t>
      </w:r>
      <w:r w:rsidRPr="00EA573C">
        <w:rPr>
          <w:rFonts w:eastAsia="Calibri" w:cs="Times New Roman"/>
          <w:szCs w:val="24"/>
        </w:rPr>
        <w:t xml:space="preserve"> </w:t>
      </w:r>
      <w:r w:rsidR="00C263C8">
        <w:rPr>
          <w:rFonts w:eastAsia="Calibri" w:cs="Times New Roman"/>
          <w:szCs w:val="24"/>
        </w:rPr>
        <w:t xml:space="preserve">dapat dirumuskan </w:t>
      </w:r>
      <w:proofErr w:type="gramStart"/>
      <w:r w:rsidR="00C263C8">
        <w:rPr>
          <w:rFonts w:eastAsia="Calibri" w:cs="Times New Roman"/>
          <w:szCs w:val="24"/>
        </w:rPr>
        <w:t xml:space="preserve">sebagai </w:t>
      </w:r>
      <w:r w:rsidRPr="00EA573C">
        <w:rPr>
          <w:rFonts w:eastAsia="Calibri" w:cs="Times New Roman"/>
          <w:szCs w:val="24"/>
        </w:rPr>
        <w:t>:</w:t>
      </w:r>
      <w:proofErr w:type="gramEnd"/>
    </w:p>
    <w:p w:rsidR="00EA573C" w:rsidRPr="00EA573C" w:rsidRDefault="00EA573C" w:rsidP="00EA573C">
      <w:pPr>
        <w:suppressAutoHyphens/>
        <w:spacing w:after="160" w:line="259" w:lineRule="auto"/>
        <w:ind w:left="720" w:firstLine="1980"/>
        <w:jc w:val="right"/>
        <w:rPr>
          <w:rFonts w:eastAsia="Calibri" w:cs="Times New Roman"/>
          <w:szCs w:val="24"/>
        </w:rPr>
      </w:pPr>
      <w:r w:rsidRPr="00EA573C">
        <w:rPr>
          <w:rFonts w:eastAsia="Calibri" w:cs="Times New Roman"/>
          <w:i/>
        </w:rPr>
        <w:t xml:space="preserve">    </w:t>
      </w:r>
      <m:oMath>
        <m:r>
          <w:rPr>
            <w:rFonts w:ascii="Cambria Math" w:eastAsia="Calibri" w:hAnsi="Cambria Math" w:cs="Calibri"/>
          </w:rPr>
          <m:t>Recall=</m:t>
        </m:r>
        <m:f>
          <m:fPr>
            <m:ctrlPr>
              <w:rPr>
                <w:rFonts w:ascii="Cambria Math" w:eastAsia="Calibri" w:hAnsi="Cambria Math" w:cs="Calibri"/>
              </w:rPr>
            </m:ctrlPr>
          </m:fPr>
          <m:num>
            <m:r>
              <w:rPr>
                <w:rFonts w:ascii="Cambria Math" w:eastAsia="Calibri" w:hAnsi="Cambria Math" w:cs="Calibri"/>
              </w:rPr>
              <m:t>tp</m:t>
            </m:r>
          </m:num>
          <m:den>
            <m:d>
              <m:dPr>
                <m:ctrlPr>
                  <w:rPr>
                    <w:rFonts w:ascii="Cambria Math" w:eastAsia="Calibri" w:hAnsi="Cambria Math" w:cs="Calibri"/>
                  </w:rPr>
                </m:ctrlPr>
              </m:dPr>
              <m:e>
                <m:r>
                  <w:rPr>
                    <w:rFonts w:ascii="Cambria Math" w:eastAsia="Calibri" w:hAnsi="Cambria Math" w:cs="Calibri"/>
                  </w:rPr>
                  <m:t>tp+fn</m:t>
                </m:r>
              </m:e>
            </m:d>
          </m:den>
        </m:f>
      </m:oMath>
      <w:r w:rsidRPr="00EA573C">
        <w:rPr>
          <w:rFonts w:eastAsia="Calibri" w:cs="Times New Roman"/>
          <w:i/>
          <w:iCs/>
          <w:color w:val="000000"/>
          <w:szCs w:val="24"/>
          <w:lang w:eastAsia="en-US"/>
        </w:rPr>
        <w:tab/>
      </w:r>
      <w:r w:rsidRPr="00EA573C">
        <w:rPr>
          <w:rFonts w:eastAsia="Calibri" w:cs="Times New Roman"/>
          <w:szCs w:val="24"/>
        </w:rPr>
        <w:tab/>
      </w:r>
      <w:r w:rsidRPr="00EA573C">
        <w:rPr>
          <w:rFonts w:eastAsia="Calibri" w:cs="Times New Roman"/>
          <w:szCs w:val="24"/>
        </w:rPr>
        <w:tab/>
      </w:r>
      <w:r w:rsidRPr="00EA573C">
        <w:rPr>
          <w:rFonts w:eastAsia="Calibri" w:cs="Times New Roman"/>
          <w:szCs w:val="24"/>
        </w:rPr>
        <w:tab/>
      </w:r>
      <w:r w:rsidRPr="00EA573C">
        <w:rPr>
          <w:rFonts w:eastAsia="Calibri" w:cs="Times New Roman"/>
          <w:szCs w:val="24"/>
        </w:rPr>
        <w:tab/>
      </w:r>
    </w:p>
    <w:p w:rsidR="00EA573C" w:rsidRPr="00EA573C" w:rsidRDefault="00EA573C" w:rsidP="00EA573C">
      <w:pPr>
        <w:suppressAutoHyphens/>
        <w:ind w:firstLine="0"/>
        <w:contextualSpacing/>
        <w:rPr>
          <w:rFonts w:eastAsia="Calibri" w:cs="Times New Roman"/>
          <w:szCs w:val="24"/>
        </w:rPr>
      </w:pPr>
      <w:r w:rsidRPr="00EA573C">
        <w:rPr>
          <w:rFonts w:eastAsia="Calibri" w:cs="Times New Roman"/>
          <w:i/>
          <w:szCs w:val="24"/>
        </w:rPr>
        <w:t>Precision</w:t>
      </w:r>
      <w:r w:rsidRPr="00EA573C">
        <w:rPr>
          <w:rFonts w:eastAsia="Calibri" w:cs="Times New Roman"/>
          <w:szCs w:val="24"/>
        </w:rPr>
        <w:t xml:space="preserve"> adalah rasio jumlah dokumen relevan yang ditemukan dengan t</w:t>
      </w:r>
      <w:r w:rsidR="001B4B7F">
        <w:rPr>
          <w:rFonts w:eastAsia="Calibri" w:cs="Times New Roman"/>
          <w:szCs w:val="24"/>
        </w:rPr>
        <w:t>otal jumlah dokumen yang ditemu</w:t>
      </w:r>
      <w:r w:rsidRPr="00EA573C">
        <w:rPr>
          <w:rFonts w:eastAsia="Calibri" w:cs="Times New Roman"/>
          <w:szCs w:val="24"/>
        </w:rPr>
        <w:t xml:space="preserve">kembalikan. </w:t>
      </w:r>
      <w:r w:rsidRPr="00EA573C">
        <w:rPr>
          <w:rFonts w:eastAsia="Calibri" w:cs="Times New Roman"/>
          <w:i/>
          <w:szCs w:val="24"/>
        </w:rPr>
        <w:t xml:space="preserve">Precision </w:t>
      </w:r>
      <w:r w:rsidRPr="00EA573C">
        <w:rPr>
          <w:rFonts w:eastAsia="Calibri" w:cs="Times New Roman"/>
          <w:szCs w:val="24"/>
        </w:rPr>
        <w:t>dapat dirumuskan sebagai berikut:</w:t>
      </w:r>
    </w:p>
    <w:p w:rsidR="00EA573C" w:rsidRPr="00EA573C" w:rsidRDefault="00EA573C" w:rsidP="00EA573C">
      <w:pPr>
        <w:suppressAutoHyphens/>
        <w:ind w:firstLine="0"/>
        <w:contextualSpacing/>
        <w:rPr>
          <w:rFonts w:eastAsia="Calibri" w:cs="Times New Roman"/>
          <w:szCs w:val="24"/>
        </w:rPr>
      </w:pPr>
    </w:p>
    <w:p w:rsidR="00EA573C" w:rsidRPr="00EA573C" w:rsidRDefault="00EA573C" w:rsidP="00EA573C">
      <w:pPr>
        <w:suppressAutoHyphens/>
        <w:spacing w:after="160" w:line="259" w:lineRule="auto"/>
        <w:ind w:firstLine="0"/>
        <w:jc w:val="right"/>
        <w:rPr>
          <w:rFonts w:eastAsia="Calibri" w:cs="Times New Roman"/>
          <w:szCs w:val="24"/>
        </w:rPr>
      </w:pPr>
      <m:oMath>
        <m:r>
          <w:rPr>
            <w:rFonts w:ascii="Cambria Math" w:eastAsia="Calibri" w:hAnsi="Cambria Math" w:cs="Calibri"/>
          </w:rPr>
          <m:t>Precision=</m:t>
        </m:r>
        <m:f>
          <m:fPr>
            <m:ctrlPr>
              <w:rPr>
                <w:rFonts w:ascii="Cambria Math" w:eastAsia="Calibri" w:hAnsi="Cambria Math" w:cs="Calibri"/>
              </w:rPr>
            </m:ctrlPr>
          </m:fPr>
          <m:num>
            <m:r>
              <w:rPr>
                <w:rFonts w:ascii="Cambria Math" w:eastAsia="Calibri" w:hAnsi="Cambria Math" w:cs="Calibri"/>
              </w:rPr>
              <m:t>tp</m:t>
            </m:r>
          </m:num>
          <m:den>
            <m:d>
              <m:dPr>
                <m:ctrlPr>
                  <w:rPr>
                    <w:rFonts w:ascii="Cambria Math" w:eastAsia="Calibri" w:hAnsi="Cambria Math" w:cs="Calibri"/>
                  </w:rPr>
                </m:ctrlPr>
              </m:dPr>
              <m:e>
                <m:r>
                  <w:rPr>
                    <w:rFonts w:ascii="Cambria Math" w:eastAsia="Calibri" w:hAnsi="Cambria Math" w:cs="Calibri"/>
                  </w:rPr>
                  <m:t>tp+fp</m:t>
                </m:r>
              </m:e>
            </m:d>
          </m:den>
        </m:f>
      </m:oMath>
      <w:r w:rsidRPr="00EA573C">
        <w:rPr>
          <w:rFonts w:eastAsia="Calibri" w:cs="Times New Roman"/>
          <w:szCs w:val="24"/>
        </w:rPr>
        <w:tab/>
      </w:r>
      <w:r w:rsidRPr="00EA573C">
        <w:rPr>
          <w:rFonts w:eastAsia="Calibri" w:cs="Times New Roman"/>
          <w:szCs w:val="24"/>
        </w:rPr>
        <w:tab/>
      </w:r>
      <w:r w:rsidRPr="00EA573C">
        <w:rPr>
          <w:rFonts w:eastAsia="Calibri" w:cs="Times New Roman"/>
          <w:szCs w:val="24"/>
        </w:rPr>
        <w:tab/>
      </w:r>
      <w:r w:rsidRPr="00EA573C">
        <w:rPr>
          <w:rFonts w:eastAsia="Calibri" w:cs="Times New Roman"/>
          <w:szCs w:val="24"/>
        </w:rPr>
        <w:tab/>
      </w:r>
      <w:r w:rsidRPr="00EA573C">
        <w:rPr>
          <w:rFonts w:eastAsia="Calibri" w:cs="Times New Roman"/>
          <w:szCs w:val="24"/>
        </w:rPr>
        <w:tab/>
      </w:r>
    </w:p>
    <w:p w:rsidR="00EA573C" w:rsidRDefault="00EA573C" w:rsidP="00D90E10">
      <w:pPr>
        <w:suppressAutoHyphens/>
        <w:ind w:firstLine="0"/>
        <w:rPr>
          <w:rFonts w:eastAsia="Calibri" w:cs="Times New Roman"/>
          <w:i/>
          <w:szCs w:val="24"/>
        </w:rPr>
      </w:pPr>
      <w:r w:rsidRPr="00EA573C">
        <w:rPr>
          <w:rFonts w:eastAsia="Calibri" w:cs="Times New Roman"/>
          <w:szCs w:val="24"/>
        </w:rPr>
        <w:tab/>
        <w:t xml:space="preserve">Evaluasi menggunakan </w:t>
      </w:r>
      <w:r w:rsidRPr="00EA573C">
        <w:rPr>
          <w:rFonts w:eastAsia="Calibri" w:cs="Times New Roman"/>
          <w:i/>
          <w:szCs w:val="24"/>
        </w:rPr>
        <w:t xml:space="preserve">precision </w:t>
      </w:r>
      <w:r w:rsidRPr="00EA573C">
        <w:rPr>
          <w:rFonts w:eastAsia="Calibri" w:cs="Times New Roman"/>
          <w:szCs w:val="24"/>
        </w:rPr>
        <w:t xml:space="preserve">dan </w:t>
      </w:r>
      <w:r w:rsidRPr="00EA573C">
        <w:rPr>
          <w:rFonts w:eastAsia="Calibri" w:cs="Times New Roman"/>
          <w:i/>
          <w:szCs w:val="24"/>
        </w:rPr>
        <w:t xml:space="preserve">recall </w:t>
      </w:r>
      <w:r w:rsidRPr="00EA573C">
        <w:rPr>
          <w:rFonts w:eastAsia="Calibri" w:cs="Times New Roman"/>
          <w:szCs w:val="24"/>
        </w:rPr>
        <w:t>membutuhkan suatu perbandingan untuk men</w:t>
      </w:r>
      <w:r w:rsidR="001B4B7F">
        <w:rPr>
          <w:rFonts w:eastAsia="Calibri" w:cs="Times New Roman"/>
          <w:szCs w:val="24"/>
        </w:rPr>
        <w:t>entukan relevansi suatu dokumen. O</w:t>
      </w:r>
      <w:r w:rsidRPr="00EA573C">
        <w:rPr>
          <w:rFonts w:eastAsia="Calibri" w:cs="Times New Roman"/>
          <w:szCs w:val="24"/>
        </w:rPr>
        <w:t>leh karena itu</w:t>
      </w:r>
      <w:r w:rsidR="001B4B7F">
        <w:rPr>
          <w:rFonts w:eastAsia="Calibri" w:cs="Times New Roman"/>
          <w:szCs w:val="24"/>
        </w:rPr>
        <w:t>,</w:t>
      </w:r>
      <w:r w:rsidRPr="00EA573C">
        <w:rPr>
          <w:rFonts w:eastAsia="Calibri" w:cs="Times New Roman"/>
          <w:szCs w:val="24"/>
        </w:rPr>
        <w:t xml:space="preserve"> diperlukan suatu data yang berisi kueri dan hasil</w:t>
      </w:r>
      <w:r w:rsidR="001B4B7F">
        <w:rPr>
          <w:rFonts w:eastAsia="Calibri" w:cs="Times New Roman"/>
          <w:szCs w:val="24"/>
        </w:rPr>
        <w:t xml:space="preserve"> dokumen</w:t>
      </w:r>
      <w:r w:rsidRPr="00EA573C">
        <w:rPr>
          <w:rFonts w:eastAsia="Calibri" w:cs="Times New Roman"/>
          <w:szCs w:val="24"/>
        </w:rPr>
        <w:t xml:space="preserve"> yang diharapkan</w:t>
      </w:r>
      <w:r w:rsidR="003126F0">
        <w:rPr>
          <w:rFonts w:eastAsia="Calibri" w:cs="Times New Roman"/>
          <w:szCs w:val="24"/>
        </w:rPr>
        <w:t xml:space="preserve"> muncul </w:t>
      </w:r>
      <w:r w:rsidR="001B4B7F">
        <w:rPr>
          <w:rFonts w:eastAsia="Calibri" w:cs="Times New Roman"/>
          <w:szCs w:val="24"/>
        </w:rPr>
        <w:t>sehingga</w:t>
      </w:r>
      <w:r w:rsidRPr="00EA573C">
        <w:rPr>
          <w:rFonts w:eastAsia="Calibri" w:cs="Times New Roman"/>
          <w:szCs w:val="24"/>
        </w:rPr>
        <w:t xml:space="preserve"> proses untuk menentukan relevansi suatu dokumen bisa dilakukan secara </w:t>
      </w:r>
      <w:r w:rsidRPr="00F13EDB">
        <w:rPr>
          <w:rFonts w:eastAsia="Calibri" w:cs="Times New Roman"/>
          <w:szCs w:val="24"/>
        </w:rPr>
        <w:t>efektif dan efisien</w:t>
      </w:r>
      <w:r w:rsidRPr="00EA573C">
        <w:rPr>
          <w:rFonts w:eastAsia="Calibri" w:cs="Times New Roman"/>
          <w:i/>
          <w:szCs w:val="24"/>
        </w:rPr>
        <w:t>.</w:t>
      </w:r>
    </w:p>
    <w:p w:rsidR="0026231C" w:rsidRDefault="0026231C" w:rsidP="00D90E10">
      <w:pPr>
        <w:suppressAutoHyphens/>
        <w:ind w:firstLine="0"/>
        <w:rPr>
          <w:rFonts w:eastAsia="Calibri" w:cs="Times New Roman"/>
          <w:i/>
          <w:szCs w:val="24"/>
        </w:rPr>
      </w:pPr>
    </w:p>
    <w:p w:rsidR="00A612F2" w:rsidRDefault="00A612F2" w:rsidP="00D90E10">
      <w:pPr>
        <w:suppressAutoHyphens/>
        <w:ind w:firstLine="0"/>
        <w:rPr>
          <w:rFonts w:eastAsia="Calibri" w:cs="Times New Roman"/>
          <w:i/>
          <w:szCs w:val="24"/>
        </w:rPr>
      </w:pPr>
    </w:p>
    <w:p w:rsidR="00A612F2" w:rsidRPr="00081202" w:rsidRDefault="00903846" w:rsidP="00D90E10">
      <w:pPr>
        <w:suppressAutoHyphens/>
        <w:ind w:firstLine="0"/>
        <w:rPr>
          <w:rFonts w:eastAsia="Calibri" w:cs="Times New Roman"/>
          <w:b/>
          <w:i/>
          <w:szCs w:val="24"/>
        </w:rPr>
      </w:pPr>
      <w:r w:rsidRPr="00081202">
        <w:rPr>
          <w:rFonts w:eastAsia="Calibri" w:cs="Times New Roman"/>
          <w:b/>
          <w:i/>
          <w:szCs w:val="24"/>
        </w:rPr>
        <w:lastRenderedPageBreak/>
        <w:t>11-Point i</w:t>
      </w:r>
      <w:r w:rsidR="00A612F2" w:rsidRPr="00081202">
        <w:rPr>
          <w:rFonts w:eastAsia="Calibri" w:cs="Times New Roman"/>
          <w:b/>
          <w:i/>
          <w:szCs w:val="24"/>
        </w:rPr>
        <w:t>nterpolated precision</w:t>
      </w:r>
    </w:p>
    <w:p w:rsidR="00A612F2" w:rsidRPr="00903846" w:rsidRDefault="00903846" w:rsidP="00D90E10">
      <w:pPr>
        <w:suppressAutoHyphens/>
        <w:ind w:firstLine="0"/>
        <w:rPr>
          <w:rFonts w:eastAsia="Calibri" w:cs="Times New Roman"/>
          <w:szCs w:val="24"/>
        </w:rPr>
      </w:pPr>
      <w:r>
        <w:rPr>
          <w:rFonts w:eastAsia="Calibri" w:cs="Times New Roman"/>
          <w:b/>
          <w:szCs w:val="24"/>
        </w:rPr>
        <w:tab/>
      </w:r>
      <w:r>
        <w:rPr>
          <w:rFonts w:eastAsia="Calibri" w:cs="Times New Roman"/>
          <w:szCs w:val="24"/>
        </w:rPr>
        <w:t>Melakukan evaluasi deng</w:t>
      </w:r>
      <w:r w:rsidR="0026231C">
        <w:rPr>
          <w:rFonts w:eastAsia="Calibri" w:cs="Times New Roman"/>
          <w:szCs w:val="24"/>
        </w:rPr>
        <w:t xml:space="preserve">an melihat nilai seluruh nilai </w:t>
      </w:r>
      <w:r>
        <w:rPr>
          <w:rFonts w:eastAsia="Calibri" w:cs="Times New Roman"/>
          <w:i/>
          <w:szCs w:val="24"/>
        </w:rPr>
        <w:t xml:space="preserve">precision </w:t>
      </w:r>
      <w:r>
        <w:rPr>
          <w:rFonts w:eastAsia="Calibri" w:cs="Times New Roman"/>
          <w:szCs w:val="24"/>
        </w:rPr>
        <w:t xml:space="preserve">dan </w:t>
      </w:r>
      <w:r>
        <w:rPr>
          <w:rFonts w:eastAsia="Calibri" w:cs="Times New Roman"/>
          <w:i/>
          <w:szCs w:val="24"/>
        </w:rPr>
        <w:t xml:space="preserve">recall </w:t>
      </w:r>
      <w:r>
        <w:rPr>
          <w:rFonts w:eastAsia="Calibri" w:cs="Times New Roman"/>
          <w:szCs w:val="24"/>
        </w:rPr>
        <w:t>merupa</w:t>
      </w:r>
      <w:r w:rsidR="00911B9C">
        <w:rPr>
          <w:rFonts w:eastAsia="Calibri" w:cs="Times New Roman"/>
          <w:szCs w:val="24"/>
        </w:rPr>
        <w:t>kan langkah yang sangat informatif</w:t>
      </w:r>
      <w:r w:rsidR="002B25E6">
        <w:rPr>
          <w:rFonts w:eastAsia="Calibri" w:cs="Times New Roman"/>
          <w:szCs w:val="24"/>
        </w:rPr>
        <w:t>. N</w:t>
      </w:r>
      <w:r>
        <w:rPr>
          <w:rFonts w:eastAsia="Calibri" w:cs="Times New Roman"/>
          <w:szCs w:val="24"/>
        </w:rPr>
        <w:t>amun terkadang</w:t>
      </w:r>
      <w:r w:rsidR="00480377">
        <w:rPr>
          <w:rFonts w:eastAsia="Calibri" w:cs="Times New Roman"/>
          <w:szCs w:val="24"/>
        </w:rPr>
        <w:t xml:space="preserve"> kita</w:t>
      </w:r>
      <w:r w:rsidR="007C4E82">
        <w:rPr>
          <w:rFonts w:eastAsia="Calibri" w:cs="Times New Roman"/>
          <w:szCs w:val="24"/>
        </w:rPr>
        <w:t xml:space="preserve"> ingin</w:t>
      </w:r>
      <w:r w:rsidR="00480377">
        <w:rPr>
          <w:rFonts w:eastAsia="Calibri" w:cs="Times New Roman"/>
          <w:szCs w:val="24"/>
        </w:rPr>
        <w:t xml:space="preserve"> melakukan evaluasi dengan melihat beberapa nilai saja atau bahkan dengan satu nilai</w:t>
      </w:r>
      <w:r w:rsidR="007C4E82">
        <w:rPr>
          <w:rFonts w:eastAsia="Calibri" w:cs="Times New Roman"/>
          <w:szCs w:val="24"/>
        </w:rPr>
        <w:t xml:space="preserve"> agar evaluasi dapat dilakukan dengan cepat dan tepat </w:t>
      </w:r>
      <w:r w:rsidR="007C4E82">
        <w:rPr>
          <w:rFonts w:eastAsia="Calibri" w:cs="Calibri"/>
          <w:szCs w:val="24"/>
        </w:rPr>
        <w:t xml:space="preserve">(Manning </w:t>
      </w:r>
      <w:r w:rsidR="007C4E82" w:rsidRPr="007B080F">
        <w:rPr>
          <w:rFonts w:eastAsia="Calibri" w:cs="Calibri"/>
          <w:i/>
          <w:szCs w:val="24"/>
        </w:rPr>
        <w:t>et al.</w:t>
      </w:r>
      <w:r w:rsidR="007C4E82">
        <w:rPr>
          <w:rFonts w:eastAsia="Calibri" w:cs="Calibri"/>
          <w:szCs w:val="24"/>
        </w:rPr>
        <w:t xml:space="preserve"> 2008</w:t>
      </w:r>
      <w:r w:rsidR="000F3B09">
        <w:rPr>
          <w:rFonts w:eastAsia="Calibri" w:cs="Calibri"/>
          <w:szCs w:val="24"/>
        </w:rPr>
        <w:t>)</w:t>
      </w:r>
      <w:r>
        <w:rPr>
          <w:rFonts w:eastAsia="Calibri" w:cs="Times New Roman"/>
          <w:szCs w:val="24"/>
        </w:rPr>
        <w:t>. Cara tradisional untuk melakukan hal tersebut adalah dengan melihat 11-</w:t>
      </w:r>
      <w:r>
        <w:rPr>
          <w:rFonts w:eastAsia="Calibri" w:cs="Times New Roman"/>
          <w:i/>
          <w:szCs w:val="24"/>
        </w:rPr>
        <w:t>point interpolated precision.</w:t>
      </w:r>
      <w:r w:rsidR="00F9553C">
        <w:rPr>
          <w:rFonts w:eastAsia="Calibri" w:cs="Times New Roman"/>
          <w:szCs w:val="24"/>
        </w:rPr>
        <w:t xml:space="preserve"> </w:t>
      </w:r>
      <w:r>
        <w:rPr>
          <w:rFonts w:eastAsia="Calibri" w:cs="Times New Roman"/>
          <w:szCs w:val="24"/>
        </w:rPr>
        <w:t>Nilai 11-</w:t>
      </w:r>
      <w:r>
        <w:rPr>
          <w:rFonts w:eastAsia="Calibri" w:cs="Times New Roman"/>
          <w:i/>
          <w:szCs w:val="24"/>
        </w:rPr>
        <w:t xml:space="preserve">point interpolated precision </w:t>
      </w:r>
      <w:r>
        <w:rPr>
          <w:rFonts w:eastAsia="Calibri" w:cs="Times New Roman"/>
          <w:szCs w:val="24"/>
        </w:rPr>
        <w:t>dapat dihitung menggunakan rumus berikut:</w:t>
      </w:r>
    </w:p>
    <w:p w:rsidR="00903846" w:rsidRPr="00903846" w:rsidRDefault="00903846" w:rsidP="00D90E10">
      <w:pPr>
        <w:suppressAutoHyphens/>
        <w:ind w:firstLine="0"/>
        <w:rPr>
          <w:rFonts w:eastAsia="Calibri" w:cs="Times New Roman"/>
          <w:szCs w:val="24"/>
        </w:rPr>
      </w:pPr>
    </w:p>
    <w:p w:rsidR="00A612F2" w:rsidRPr="0041469D" w:rsidRDefault="003507ED" w:rsidP="00A612F2">
      <w:pPr>
        <w:suppressAutoHyphens/>
        <w:ind w:firstLine="0"/>
        <w:jc w:val="center"/>
      </w:pPr>
      <m:oMathPara>
        <m:oMath>
          <m:sSup>
            <m:sSupPr>
              <m:ctrlPr>
                <w:rPr>
                  <w:rFonts w:ascii="Cambria Math" w:hAnsi="Cambria Math"/>
                  <w:i/>
                </w:rPr>
              </m:ctrlPr>
            </m:sSupPr>
            <m:e>
              <m:r>
                <w:rPr>
                  <w:rFonts w:ascii="Cambria Math" w:hAnsi="Cambria Math"/>
                </w:rPr>
                <m:t>Pinterp</m:t>
              </m:r>
            </m:e>
            <m:sup>
              <m:d>
                <m:dPr>
                  <m:ctrlPr>
                    <w:rPr>
                      <w:rFonts w:ascii="Cambria Math" w:hAnsi="Cambria Math"/>
                      <w:i/>
                    </w:rPr>
                  </m:ctrlPr>
                </m:dPr>
                <m:e>
                  <m:r>
                    <w:rPr>
                      <w:rFonts w:ascii="Cambria Math" w:hAnsi="Cambria Math"/>
                    </w:rPr>
                    <m:t>r</m:t>
                  </m:r>
                </m:e>
              </m:d>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r>
                      <w:rPr>
                        <w:rFonts w:ascii="Cambria Math" w:hAnsi="Cambria Math"/>
                      </w:rPr>
                      <m:t>p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func>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≥r </m:t>
                </m:r>
              </m:e>
            </m:mr>
          </m:m>
        </m:oMath>
      </m:oMathPara>
    </w:p>
    <w:p w:rsidR="0041469D" w:rsidRDefault="0041469D" w:rsidP="00A612F2">
      <w:pPr>
        <w:suppressAutoHyphens/>
        <w:ind w:firstLine="0"/>
        <w:jc w:val="center"/>
      </w:pPr>
    </w:p>
    <w:p w:rsidR="00A612F2" w:rsidRPr="00CB445E" w:rsidRDefault="00A612F2" w:rsidP="00EA2A71">
      <w:pPr>
        <w:autoSpaceDE w:val="0"/>
        <w:autoSpaceDN w:val="0"/>
        <w:adjustRightInd w:val="0"/>
        <w:ind w:firstLine="0"/>
        <w:rPr>
          <w:rFonts w:cs="Times New Roman"/>
          <w:szCs w:val="24"/>
          <w:lang w:val="id-ID"/>
        </w:rPr>
      </w:pPr>
      <w:proofErr w:type="gramStart"/>
      <w:r>
        <w:t>dengan</w:t>
      </w:r>
      <w:proofErr w:type="gramEnd"/>
      <w:r>
        <w:t xml:space="preserve"> </w:t>
      </w:r>
      <m:oMath>
        <m:sSup>
          <m:sSupPr>
            <m:ctrlPr>
              <w:rPr>
                <w:rFonts w:ascii="Cambria Math" w:hAnsi="Cambria Math"/>
                <w:i/>
              </w:rPr>
            </m:ctrlPr>
          </m:sSupPr>
          <m:e>
            <m:r>
              <w:rPr>
                <w:rFonts w:ascii="Cambria Math" w:hAnsi="Cambria Math"/>
              </w:rPr>
              <m:t>Pinterp</m:t>
            </m:r>
          </m:e>
          <m:sup>
            <m:d>
              <m:dPr>
                <m:ctrlPr>
                  <w:rPr>
                    <w:rFonts w:ascii="Cambria Math" w:hAnsi="Cambria Math"/>
                    <w:i/>
                  </w:rPr>
                </m:ctrlPr>
              </m:dPr>
              <m:e>
                <m:r>
                  <w:rPr>
                    <w:rFonts w:ascii="Cambria Math" w:hAnsi="Cambria Math"/>
                  </w:rPr>
                  <m:t>r</m:t>
                </m:r>
              </m:e>
            </m:d>
          </m:sup>
        </m:sSup>
      </m:oMath>
      <w:r>
        <w:rPr>
          <w:i/>
        </w:rPr>
        <w:t xml:space="preserve"> </w:t>
      </w:r>
      <w:r w:rsidR="0026231C">
        <w:rPr>
          <w:rFonts w:cs="Times New Roman"/>
          <w:color w:val="000000"/>
          <w:szCs w:val="24"/>
          <w:lang w:val="id-ID"/>
        </w:rPr>
        <w:t xml:space="preserve">menyatakan nilai </w:t>
      </w:r>
      <w:r w:rsidR="0026231C">
        <w:rPr>
          <w:rFonts w:cs="Times New Roman"/>
          <w:i/>
          <w:iCs/>
          <w:color w:val="000000"/>
          <w:szCs w:val="24"/>
          <w:lang w:val="id-ID"/>
        </w:rPr>
        <w:t>precision</w:t>
      </w:r>
      <w:r w:rsidR="0026231C">
        <w:rPr>
          <w:rFonts w:cs="Times New Roman"/>
          <w:color w:val="000000"/>
          <w:szCs w:val="24"/>
          <w:lang w:val="id-ID"/>
        </w:rPr>
        <w:t xml:space="preserve"> pada tingkat </w:t>
      </w:r>
      <w:r w:rsidR="0026231C">
        <w:rPr>
          <w:rFonts w:cs="Times New Roman"/>
          <w:i/>
          <w:iCs/>
          <w:color w:val="000000"/>
          <w:szCs w:val="24"/>
          <w:lang w:val="id-ID"/>
        </w:rPr>
        <w:t>recall r</w:t>
      </w:r>
      <w:r w:rsidR="0026231C">
        <w:rPr>
          <w:rFonts w:cs="Times New Roman"/>
          <w:color w:val="000000"/>
          <w:szCs w:val="24"/>
          <w:lang w:val="id-ID"/>
        </w:rPr>
        <w:t xml:space="preserve"> dan</w:t>
      </w:r>
      <w:r w:rsidR="00CB445E">
        <w:rPr>
          <w:rFonts w:cs="Times New Roman"/>
          <w:color w:val="000000"/>
          <w:szCs w:val="24"/>
        </w:rPr>
        <w:t xml:space="preserve"> </w:t>
      </w:r>
      <m:oMath>
        <m:r>
          <w:rPr>
            <w:rFonts w:ascii="Cambria Math" w:hAnsi="Cambria Math"/>
          </w:rPr>
          <m:t>p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CB445E">
        <w:rPr>
          <w:rFonts w:cs="Times New Roman"/>
        </w:rPr>
        <w:t xml:space="preserve"> </w:t>
      </w:r>
      <w:r w:rsidR="00CB445E">
        <w:rPr>
          <w:rFonts w:cs="Times New Roman"/>
          <w:color w:val="000000"/>
          <w:szCs w:val="24"/>
          <w:lang w:val="id-ID"/>
        </w:rPr>
        <w:t xml:space="preserve">menyatakan nilai pada </w:t>
      </w:r>
      <w:r w:rsidR="00CB445E">
        <w:rPr>
          <w:rFonts w:cs="Times New Roman"/>
          <w:i/>
          <w:iCs/>
          <w:color w:val="000000"/>
          <w:szCs w:val="24"/>
          <w:lang w:val="id-ID"/>
        </w:rPr>
        <w:t xml:space="preserve">recall </w:t>
      </w:r>
      <w:r w:rsidR="00CB445E">
        <w:rPr>
          <w:rFonts w:ascii="Cambria Math" w:hAnsi="Cambria Math" w:cs="Cambria Math"/>
          <w:color w:val="000000"/>
          <w:szCs w:val="24"/>
          <w:lang w:val="id-ID"/>
        </w:rPr>
        <w:t>𝑟</w:t>
      </w:r>
      <w:r w:rsidR="00CB445E">
        <w:rPr>
          <w:rFonts w:cs="Times New Roman"/>
          <w:szCs w:val="24"/>
        </w:rPr>
        <w:t>.</w:t>
      </w:r>
      <w:r>
        <w:rPr>
          <w:i/>
        </w:rPr>
        <w:t xml:space="preserve"> </w:t>
      </w:r>
      <w:r w:rsidR="00163644">
        <w:t>11-</w:t>
      </w:r>
      <w:r w:rsidR="00163644">
        <w:rPr>
          <w:i/>
        </w:rPr>
        <w:t>point interpolated precision</w:t>
      </w:r>
      <w:r w:rsidR="00163644">
        <w:t xml:space="preserve"> </w:t>
      </w:r>
      <w:proofErr w:type="gramStart"/>
      <w:r w:rsidR="00163644">
        <w:t>akan</w:t>
      </w:r>
      <w:proofErr w:type="gramEnd"/>
      <w:r w:rsidR="00163644">
        <w:t xml:space="preserve"> menghasilkan nilai </w:t>
      </w:r>
      <w:r w:rsidR="00163644">
        <w:rPr>
          <w:i/>
        </w:rPr>
        <w:t xml:space="preserve">precision </w:t>
      </w:r>
      <w:r w:rsidR="00163644">
        <w:t xml:space="preserve">pada tiap 11 titik </w:t>
      </w:r>
      <w:r w:rsidR="00163644">
        <w:rPr>
          <w:i/>
        </w:rPr>
        <w:t xml:space="preserve">recall </w:t>
      </w:r>
      <w:r w:rsidR="00163644">
        <w:t>yaitu 0.0, 0.1, 0.2, 0.3 0.4, 0.5, 0.6, 0.7, 0.8, 0.9, dan 1.0 untuk setiap informasi yang dibutuhkan.</w:t>
      </w:r>
    </w:p>
    <w:p w:rsidR="00F97635" w:rsidRPr="00F97635" w:rsidRDefault="00F97635" w:rsidP="00F97635">
      <w:pPr>
        <w:ind w:firstLine="0"/>
        <w:rPr>
          <w:rFonts w:eastAsiaTheme="minorHAnsi" w:cs="Times New Roman"/>
          <w:color w:val="000000"/>
          <w:szCs w:val="24"/>
          <w:lang w:val="id-ID" w:eastAsia="en-US"/>
        </w:rPr>
      </w:pPr>
    </w:p>
    <w:p w:rsidR="00EA573C" w:rsidRPr="00081202" w:rsidRDefault="00EA573C" w:rsidP="001075B8">
      <w:pPr>
        <w:pStyle w:val="Heading3"/>
        <w:rPr>
          <w:i/>
          <w:lang w:eastAsia="en-US"/>
        </w:rPr>
      </w:pPr>
      <w:bookmarkStart w:id="51" w:name="_Toc454452421"/>
      <w:r w:rsidRPr="00081202">
        <w:rPr>
          <w:i/>
          <w:lang w:eastAsia="en-US"/>
        </w:rPr>
        <w:t>Mean average precision</w:t>
      </w:r>
      <w:bookmarkEnd w:id="51"/>
    </w:p>
    <w:p w:rsidR="00EA573C" w:rsidRPr="00EA573C" w:rsidRDefault="00EA573C" w:rsidP="00EA573C">
      <w:pPr>
        <w:suppressAutoHyphens/>
        <w:ind w:firstLine="900"/>
        <w:contextualSpacing/>
        <w:rPr>
          <w:rFonts w:eastAsia="Calibri" w:cs="Calibri"/>
        </w:rPr>
      </w:pPr>
      <w:r w:rsidRPr="00EA573C">
        <w:rPr>
          <w:rFonts w:eastAsia="Calibri" w:cs="Times New Roman"/>
          <w:i/>
          <w:iCs/>
          <w:color w:val="231F20"/>
          <w:szCs w:val="24"/>
          <w:lang w:eastAsia="en-US"/>
        </w:rPr>
        <w:t>Mean Average Precision</w:t>
      </w:r>
      <w:r w:rsidR="00282168">
        <w:rPr>
          <w:rFonts w:eastAsia="Calibri" w:cs="Times New Roman"/>
          <w:i/>
          <w:iCs/>
          <w:color w:val="231F20"/>
          <w:szCs w:val="24"/>
          <w:lang w:eastAsia="en-US"/>
        </w:rPr>
        <w:t xml:space="preserve"> </w:t>
      </w:r>
      <w:r w:rsidR="00282168">
        <w:rPr>
          <w:rFonts w:eastAsia="Calibri" w:cs="Times New Roman"/>
          <w:iCs/>
          <w:color w:val="231F20"/>
          <w:szCs w:val="24"/>
          <w:lang w:eastAsia="en-US"/>
        </w:rPr>
        <w:t>(MAP)</w:t>
      </w:r>
      <w:r w:rsidRPr="00EA573C">
        <w:rPr>
          <w:rFonts w:eastAsia="Calibri" w:cs="Times New Roman"/>
          <w:iCs/>
          <w:color w:val="231F20"/>
          <w:szCs w:val="24"/>
          <w:lang w:eastAsia="en-US"/>
        </w:rPr>
        <w:t xml:space="preserve"> merupakan suatu perhitungan yang menghasilkan angka yang dapat mempresentasikan nilai </w:t>
      </w:r>
      <w:r w:rsidRPr="00467B2E">
        <w:rPr>
          <w:rFonts w:eastAsia="Calibri" w:cs="Times New Roman"/>
          <w:i/>
          <w:iCs/>
          <w:color w:val="231F20"/>
          <w:szCs w:val="24"/>
          <w:lang w:eastAsia="en-US"/>
        </w:rPr>
        <w:t>precision</w:t>
      </w:r>
      <w:r w:rsidRPr="00EA573C">
        <w:rPr>
          <w:rFonts w:eastAsia="Calibri" w:cs="Times New Roman"/>
          <w:iCs/>
          <w:color w:val="231F20"/>
          <w:szCs w:val="24"/>
          <w:lang w:eastAsia="en-US"/>
        </w:rPr>
        <w:t xml:space="preserve"> </w:t>
      </w:r>
      <w:r w:rsidR="00D90E10">
        <w:rPr>
          <w:rFonts w:eastAsia="Calibri" w:cs="Times New Roman"/>
          <w:iCs/>
          <w:color w:val="231F20"/>
          <w:szCs w:val="24"/>
          <w:lang w:eastAsia="en-US"/>
        </w:rPr>
        <w:t>dari tiap kumpulan kueri.</w:t>
      </w:r>
      <w:r w:rsidR="00CC7FAF">
        <w:rPr>
          <w:rFonts w:eastAsia="Calibri" w:cs="Times New Roman"/>
          <w:iCs/>
          <w:color w:val="231F20"/>
          <w:szCs w:val="24"/>
          <w:lang w:eastAsia="en-US"/>
        </w:rPr>
        <w:t xml:space="preserve"> MAP merupakan rata-rata nilai </w:t>
      </w:r>
      <w:r w:rsidR="00CC7FAF">
        <w:rPr>
          <w:rFonts w:eastAsia="Calibri" w:cs="Times New Roman"/>
          <w:i/>
          <w:iCs/>
          <w:color w:val="231F20"/>
          <w:szCs w:val="24"/>
          <w:lang w:eastAsia="en-US"/>
        </w:rPr>
        <w:t>precision</w:t>
      </w:r>
      <w:r w:rsidR="00467B2E">
        <w:rPr>
          <w:rFonts w:eastAsia="Calibri" w:cs="Times New Roman"/>
          <w:i/>
          <w:iCs/>
          <w:color w:val="231F20"/>
          <w:szCs w:val="24"/>
          <w:lang w:eastAsia="en-US"/>
        </w:rPr>
        <w:t xml:space="preserve"> </w:t>
      </w:r>
      <w:r w:rsidR="00CC7FAF">
        <w:t>yang diperoleh dari kumpulan dokumen tertentu yang ditemukan setelah setiap dokumen yang relevan ditemukembalikan.</w:t>
      </w:r>
      <w:r w:rsidRPr="00EA573C">
        <w:rPr>
          <w:rFonts w:eastAsia="Calibri" w:cs="Times New Roman"/>
          <w:iCs/>
          <w:color w:val="231F20"/>
          <w:szCs w:val="24"/>
          <w:lang w:eastAsia="en-US"/>
        </w:rPr>
        <w:t xml:space="preserve"> </w:t>
      </w:r>
      <w:r w:rsidR="00EA7FD7">
        <w:rPr>
          <w:rFonts w:eastAsia="Calibri" w:cs="Times New Roman"/>
          <w:iCs/>
          <w:color w:val="231F20"/>
          <w:szCs w:val="24"/>
          <w:lang w:eastAsia="en-US"/>
        </w:rPr>
        <w:t>MAP</w:t>
      </w:r>
      <w:r w:rsidR="008B5D40">
        <w:rPr>
          <w:rFonts w:eastAsia="Calibri" w:cs="Calibri"/>
          <w:i/>
        </w:rPr>
        <w:t xml:space="preserve"> </w:t>
      </w:r>
      <w:r w:rsidR="008B5D40">
        <w:rPr>
          <w:rFonts w:eastAsia="Calibri" w:cs="Calibri"/>
        </w:rPr>
        <w:t xml:space="preserve">diperlukan untuk memudahkan dalam melakukan perbandingan pada tahap evaluasi. MAP dihitung dengan merata-ratakan nilai dari 11 titik rata-rata </w:t>
      </w:r>
      <w:r w:rsidR="008B5D40">
        <w:rPr>
          <w:rFonts w:eastAsia="Calibri" w:cs="Calibri"/>
          <w:i/>
        </w:rPr>
        <w:t xml:space="preserve">interpolated precision </w:t>
      </w:r>
      <w:r w:rsidR="008B5D40">
        <w:rPr>
          <w:rFonts w:eastAsia="Calibri" w:cs="Calibri"/>
        </w:rPr>
        <w:t>sehingga didapatkan nilai tunggal</w:t>
      </w:r>
      <w:r w:rsidRPr="00EA573C">
        <w:rPr>
          <w:rFonts w:eastAsia="Calibri" w:cs="Calibri"/>
        </w:rPr>
        <w:t xml:space="preserve">. </w:t>
      </w:r>
      <w:r w:rsidRPr="00EA573C">
        <w:rPr>
          <w:rFonts w:eastAsia="Calibri" w:cs="Calibri"/>
          <w:i/>
        </w:rPr>
        <w:t xml:space="preserve">Mean average precision </w:t>
      </w:r>
      <w:r w:rsidRPr="00EA573C">
        <w:rPr>
          <w:rFonts w:eastAsia="Calibri" w:cs="Calibri"/>
        </w:rPr>
        <w:t>dapat dirumuskan sebagai berikut:</w:t>
      </w:r>
    </w:p>
    <w:p w:rsidR="00EA573C" w:rsidRPr="00EA573C" w:rsidRDefault="00EA573C" w:rsidP="00EA573C">
      <w:pPr>
        <w:suppressAutoHyphens/>
        <w:ind w:firstLine="0"/>
        <w:contextualSpacing/>
        <w:jc w:val="left"/>
        <w:rPr>
          <w:rFonts w:eastAsia="Calibri" w:cs="Calibri"/>
        </w:rPr>
      </w:pPr>
    </w:p>
    <w:p w:rsidR="00EA573C" w:rsidRDefault="00EA573C" w:rsidP="00EA573C">
      <w:pPr>
        <w:suppressAutoHyphens/>
        <w:ind w:right="-415" w:firstLine="900"/>
        <w:jc w:val="center"/>
        <w:rPr>
          <w:rFonts w:eastAsia="Calibri" w:cs="Calibri"/>
          <w:szCs w:val="24"/>
        </w:rPr>
      </w:pPr>
      <w:proofErr w:type="gramStart"/>
      <w:r w:rsidRPr="00EA573C">
        <w:rPr>
          <w:rFonts w:eastAsia="Calibri" w:cs="Calibri"/>
          <w:szCs w:val="24"/>
        </w:rPr>
        <w:t>MAP(</w:t>
      </w:r>
      <w:proofErr w:type="gramEnd"/>
      <m:oMath>
        <m:r>
          <w:rPr>
            <w:rFonts w:ascii="Cambria Math" w:eastAsia="Calibri" w:hAnsi="Cambria Math" w:cs="Calibri"/>
            <w:szCs w:val="24"/>
          </w:rPr>
          <m:t>Q)</m:t>
        </m:r>
      </m:oMath>
      <w:r w:rsidRPr="00EA573C">
        <w:rPr>
          <w:rFonts w:eastAsia="Calibri" w:cs="Calibri"/>
          <w:szCs w:val="24"/>
        </w:rPr>
        <w:t xml:space="preserve"> = </w:t>
      </w:r>
      <m:oMath>
        <m:f>
          <m:fPr>
            <m:ctrlPr>
              <w:rPr>
                <w:rFonts w:ascii="Cambria Math" w:eastAsia="Calibri" w:hAnsi="Cambria Math" w:cs="Calibri"/>
                <w:i/>
                <w:szCs w:val="24"/>
              </w:rPr>
            </m:ctrlPr>
          </m:fPr>
          <m:num>
            <m:r>
              <w:rPr>
                <w:rFonts w:ascii="Cambria Math" w:eastAsia="Calibri" w:hAnsi="Cambria Math" w:cs="Calibri"/>
                <w:szCs w:val="24"/>
              </w:rPr>
              <m:t>1</m:t>
            </m:r>
          </m:num>
          <m:den>
            <m:d>
              <m:dPr>
                <m:begChr m:val="|"/>
                <m:endChr m:val="|"/>
                <m:ctrlPr>
                  <w:rPr>
                    <w:rFonts w:ascii="Cambria Math" w:eastAsia="Calibri" w:hAnsi="Cambria Math" w:cs="Calibri"/>
                    <w:i/>
                    <w:szCs w:val="24"/>
                  </w:rPr>
                </m:ctrlPr>
              </m:dPr>
              <m:e>
                <m:r>
                  <w:rPr>
                    <w:rFonts w:ascii="Cambria Math" w:eastAsia="Calibri" w:hAnsi="Cambria Math" w:cs="Calibri"/>
                    <w:szCs w:val="24"/>
                  </w:rPr>
                  <m:t>Q</m:t>
                </m:r>
              </m:e>
            </m:d>
          </m:den>
        </m:f>
        <m:nary>
          <m:naryPr>
            <m:chr m:val="∑"/>
            <m:limLoc m:val="undOvr"/>
            <m:ctrlPr>
              <w:rPr>
                <w:rFonts w:ascii="Cambria Math" w:eastAsia="Calibri" w:hAnsi="Cambria Math" w:cs="Calibri"/>
                <w:i/>
                <w:szCs w:val="24"/>
              </w:rPr>
            </m:ctrlPr>
          </m:naryPr>
          <m:sub>
            <m:r>
              <w:rPr>
                <w:rFonts w:ascii="Cambria Math" w:eastAsia="Calibri" w:hAnsi="Cambria Math" w:cs="Calibri"/>
                <w:szCs w:val="24"/>
              </w:rPr>
              <m:t>j=1</m:t>
            </m:r>
          </m:sub>
          <m:sup>
            <m:d>
              <m:dPr>
                <m:begChr m:val="|"/>
                <m:endChr m:val="|"/>
                <m:ctrlPr>
                  <w:rPr>
                    <w:rFonts w:ascii="Cambria Math" w:eastAsia="Calibri" w:hAnsi="Cambria Math" w:cs="Calibri"/>
                    <w:i/>
                    <w:szCs w:val="24"/>
                  </w:rPr>
                </m:ctrlPr>
              </m:dPr>
              <m:e>
                <m:r>
                  <w:rPr>
                    <w:rFonts w:ascii="Cambria Math" w:eastAsia="Calibri" w:hAnsi="Cambria Math" w:cs="Calibri"/>
                    <w:szCs w:val="24"/>
                  </w:rPr>
                  <m:t>Q</m:t>
                </m:r>
              </m:e>
            </m:d>
          </m:sup>
          <m:e>
            <m:f>
              <m:fPr>
                <m:ctrlPr>
                  <w:rPr>
                    <w:rFonts w:ascii="Cambria Math" w:eastAsia="Calibri" w:hAnsi="Cambria Math" w:cs="Calibri"/>
                    <w:i/>
                    <w:szCs w:val="24"/>
                  </w:rPr>
                </m:ctrlPr>
              </m:fPr>
              <m:num>
                <m:r>
                  <w:rPr>
                    <w:rFonts w:ascii="Cambria Math" w:eastAsia="Calibri" w:hAnsi="Cambria Math" w:cs="Calibri"/>
                    <w:szCs w:val="24"/>
                  </w:rPr>
                  <m:t>1</m:t>
                </m:r>
              </m:num>
              <m:den>
                <m:sSub>
                  <m:sSubPr>
                    <m:ctrlPr>
                      <w:rPr>
                        <w:rFonts w:ascii="Cambria Math" w:eastAsia="Calibri" w:hAnsi="Cambria Math" w:cs="Calibri"/>
                        <w:i/>
                        <w:szCs w:val="24"/>
                      </w:rPr>
                    </m:ctrlPr>
                  </m:sSubPr>
                  <m:e>
                    <m:r>
                      <w:rPr>
                        <w:rFonts w:ascii="Cambria Math" w:eastAsia="Calibri" w:hAnsi="Cambria Math" w:cs="Calibri"/>
                        <w:szCs w:val="24"/>
                      </w:rPr>
                      <m:t>m</m:t>
                    </m:r>
                  </m:e>
                  <m:sub>
                    <m:r>
                      <w:rPr>
                        <w:rFonts w:ascii="Cambria Math" w:eastAsia="Calibri" w:hAnsi="Cambria Math" w:cs="Calibri"/>
                        <w:szCs w:val="24"/>
                      </w:rPr>
                      <m:t>j</m:t>
                    </m:r>
                  </m:sub>
                </m:sSub>
              </m:den>
            </m:f>
            <m:r>
              <w:rPr>
                <w:rFonts w:ascii="Cambria Math" w:eastAsia="Calibri" w:hAnsi="Cambria Math" w:cs="Calibri"/>
                <w:szCs w:val="24"/>
              </w:rPr>
              <m:t xml:space="preserve"> </m:t>
            </m:r>
          </m:e>
        </m:nary>
        <m:nary>
          <m:naryPr>
            <m:chr m:val="∑"/>
            <m:limLoc m:val="undOvr"/>
            <m:ctrlPr>
              <w:rPr>
                <w:rFonts w:ascii="Cambria Math" w:eastAsia="Calibri" w:hAnsi="Cambria Math" w:cs="Calibri"/>
                <w:i/>
                <w:szCs w:val="24"/>
              </w:rPr>
            </m:ctrlPr>
          </m:naryPr>
          <m:sub>
            <m:r>
              <w:rPr>
                <w:rFonts w:ascii="Cambria Math" w:eastAsia="Calibri" w:hAnsi="Cambria Math" w:cs="Calibri"/>
                <w:szCs w:val="24"/>
              </w:rPr>
              <m:t>k=1</m:t>
            </m:r>
          </m:sub>
          <m:sup>
            <m:sSub>
              <m:sSubPr>
                <m:ctrlPr>
                  <w:rPr>
                    <w:rFonts w:ascii="Cambria Math" w:eastAsia="Calibri" w:hAnsi="Cambria Math" w:cs="Calibri"/>
                    <w:i/>
                    <w:szCs w:val="24"/>
                  </w:rPr>
                </m:ctrlPr>
              </m:sSubPr>
              <m:e>
                <m:r>
                  <w:rPr>
                    <w:rFonts w:ascii="Cambria Math" w:eastAsia="Calibri" w:hAnsi="Cambria Math" w:cs="Calibri"/>
                    <w:szCs w:val="24"/>
                  </w:rPr>
                  <m:t>m</m:t>
                </m:r>
              </m:e>
              <m:sub>
                <m:r>
                  <w:rPr>
                    <w:rFonts w:ascii="Cambria Math" w:eastAsia="Calibri" w:hAnsi="Cambria Math" w:cs="Calibri"/>
                    <w:szCs w:val="24"/>
                  </w:rPr>
                  <m:t>j</m:t>
                </m:r>
              </m:sub>
            </m:sSub>
          </m:sup>
          <m:e>
            <m:r>
              <w:rPr>
                <w:rFonts w:ascii="Cambria Math" w:eastAsia="Calibri" w:hAnsi="Cambria Math" w:cs="Calibri"/>
                <w:szCs w:val="24"/>
              </w:rPr>
              <m:t>Precision(</m:t>
            </m:r>
            <m:sSub>
              <m:sSubPr>
                <m:ctrlPr>
                  <w:rPr>
                    <w:rFonts w:ascii="Cambria Math" w:eastAsia="Calibri" w:hAnsi="Cambria Math" w:cs="Calibri"/>
                    <w:i/>
                    <w:szCs w:val="24"/>
                  </w:rPr>
                </m:ctrlPr>
              </m:sSubPr>
              <m:e>
                <m:r>
                  <w:rPr>
                    <w:rFonts w:ascii="Cambria Math" w:eastAsia="Calibri" w:hAnsi="Cambria Math" w:cs="Calibri"/>
                    <w:szCs w:val="24"/>
                  </w:rPr>
                  <m:t>R</m:t>
                </m:r>
              </m:e>
              <m:sub>
                <m:r>
                  <w:rPr>
                    <w:rFonts w:ascii="Cambria Math" w:eastAsia="Calibri" w:hAnsi="Cambria Math" w:cs="Calibri"/>
                    <w:szCs w:val="24"/>
                  </w:rPr>
                  <m:t>jk</m:t>
                </m:r>
              </m:sub>
            </m:sSub>
            <m:r>
              <w:rPr>
                <w:rFonts w:ascii="Cambria Math" w:eastAsia="Calibri" w:hAnsi="Cambria Math" w:cs="Calibri"/>
                <w:szCs w:val="24"/>
              </w:rPr>
              <m:t>)</m:t>
            </m:r>
          </m:e>
        </m:nary>
      </m:oMath>
      <w:r w:rsidRPr="00EA573C">
        <w:rPr>
          <w:rFonts w:eastAsia="Calibri" w:cs="Calibri"/>
          <w:szCs w:val="24"/>
        </w:rPr>
        <w:tab/>
        <w:t xml:space="preserve">     </w:t>
      </w:r>
      <w:r>
        <w:rPr>
          <w:rFonts w:eastAsia="Calibri" w:cs="Calibri"/>
          <w:szCs w:val="24"/>
        </w:rPr>
        <w:tab/>
      </w:r>
      <w:r>
        <w:rPr>
          <w:rFonts w:eastAsia="Calibri" w:cs="Calibri"/>
          <w:szCs w:val="24"/>
        </w:rPr>
        <w:tab/>
      </w:r>
    </w:p>
    <w:p w:rsidR="00EA573C" w:rsidRPr="00EA573C" w:rsidRDefault="00EA573C" w:rsidP="00EA573C">
      <w:pPr>
        <w:suppressAutoHyphens/>
        <w:ind w:right="-415" w:firstLine="900"/>
        <w:jc w:val="center"/>
        <w:rPr>
          <w:rFonts w:eastAsia="Calibri" w:cs="Calibri"/>
          <w:szCs w:val="24"/>
        </w:rPr>
      </w:pPr>
    </w:p>
    <w:p w:rsidR="00511579" w:rsidRDefault="00A12EBB" w:rsidP="00511579">
      <w:pPr>
        <w:suppressAutoHyphens/>
        <w:ind w:right="-415" w:firstLine="0"/>
        <w:rPr>
          <w:rFonts w:eastAsia="Calibri" w:cs="Calibri"/>
          <w:szCs w:val="24"/>
        </w:rPr>
      </w:pPr>
      <w:proofErr w:type="gramStart"/>
      <w:r>
        <w:rPr>
          <w:rFonts w:eastAsia="Calibri" w:cs="Calibri"/>
          <w:szCs w:val="24"/>
        </w:rPr>
        <w:t>d</w:t>
      </w:r>
      <w:r w:rsidR="00EA573C" w:rsidRPr="00EA573C">
        <w:rPr>
          <w:rFonts w:eastAsia="Calibri" w:cs="Calibri"/>
          <w:szCs w:val="24"/>
        </w:rPr>
        <w:t>engan</w:t>
      </w:r>
      <w:proofErr w:type="gramEnd"/>
      <w:r w:rsidR="00EA573C" w:rsidRPr="00EA573C">
        <w:rPr>
          <w:rFonts w:eastAsia="Calibri" w:cs="Calibri"/>
          <w:szCs w:val="24"/>
        </w:rPr>
        <w:t xml:space="preserve"> |Q| merupakan sejumlah kueri tertentu</w:t>
      </w:r>
      <w:r w:rsidR="00BA6410">
        <w:rPr>
          <w:rFonts w:eastAsia="Calibri" w:cs="Calibri"/>
          <w:szCs w:val="24"/>
        </w:rPr>
        <w:t xml:space="preserve">, </w:t>
      </w:r>
      <m:oMath>
        <m:r>
          <w:rPr>
            <w:rFonts w:ascii="Cambria Math" w:eastAsia="Calibri" w:hAnsi="Cambria Math" w:cs="Calibri"/>
            <w:szCs w:val="24"/>
          </w:rPr>
          <m:t>mj</m:t>
        </m:r>
      </m:oMath>
      <w:r w:rsidR="00EA573C" w:rsidRPr="00EA573C">
        <w:rPr>
          <w:rFonts w:eastAsia="Calibri" w:cs="Calibri"/>
          <w:szCs w:val="24"/>
        </w:rPr>
        <w:t xml:space="preserve"> </w:t>
      </w:r>
      <w:r w:rsidR="00BA6410">
        <w:rPr>
          <w:rFonts w:eastAsia="Calibri" w:cs="Calibri"/>
          <w:szCs w:val="24"/>
        </w:rPr>
        <w:t xml:space="preserve">merupakan jumlah dokumen yang relevan, </w:t>
      </w:r>
      <w:r w:rsidR="00EA573C" w:rsidRPr="00EA573C">
        <w:rPr>
          <w:rFonts w:eastAsia="Calibri" w:cs="Calibri"/>
          <w:szCs w:val="24"/>
        </w:rPr>
        <w:t xml:space="preserve">dan </w:t>
      </w:r>
      <m:oMath>
        <m:sSub>
          <m:sSubPr>
            <m:ctrlPr>
              <w:rPr>
                <w:rFonts w:ascii="Cambria Math" w:eastAsia="Calibri" w:hAnsi="Cambria Math" w:cs="Calibri"/>
                <w:i/>
                <w:szCs w:val="24"/>
              </w:rPr>
            </m:ctrlPr>
          </m:sSubPr>
          <m:e>
            <m:r>
              <w:rPr>
                <w:rFonts w:ascii="Cambria Math" w:eastAsia="Calibri" w:hAnsi="Cambria Math" w:cs="Calibri"/>
                <w:szCs w:val="24"/>
              </w:rPr>
              <m:t>R</m:t>
            </m:r>
          </m:e>
          <m:sub>
            <m:r>
              <w:rPr>
                <w:rFonts w:ascii="Cambria Math" w:eastAsia="Calibri" w:hAnsi="Cambria Math" w:cs="Calibri"/>
                <w:szCs w:val="24"/>
              </w:rPr>
              <m:t>jk</m:t>
            </m:r>
          </m:sub>
        </m:sSub>
      </m:oMath>
      <w:r w:rsidR="00EA573C" w:rsidRPr="00EA573C">
        <w:rPr>
          <w:rFonts w:eastAsia="Calibri" w:cs="Calibri"/>
          <w:szCs w:val="24"/>
        </w:rPr>
        <w:t xml:space="preserve"> merupakan kumpulan dari hasil temukembali yang sudah </w:t>
      </w:r>
      <w:r w:rsidR="007C4683">
        <w:rPr>
          <w:rFonts w:eastAsia="Calibri" w:cs="Calibri"/>
          <w:szCs w:val="24"/>
        </w:rPr>
        <w:t>diurutkan</w:t>
      </w:r>
      <w:r w:rsidR="003778B7">
        <w:rPr>
          <w:rFonts w:eastAsia="Calibri" w:cs="Calibri"/>
          <w:szCs w:val="24"/>
        </w:rPr>
        <w:t xml:space="preserve"> dari dokumen teratas sampa</w:t>
      </w:r>
      <w:r w:rsidR="000977BC">
        <w:rPr>
          <w:rFonts w:eastAsia="Calibri" w:cs="Calibri"/>
          <w:szCs w:val="24"/>
        </w:rPr>
        <w:t xml:space="preserve">i dokumen tertentu (Manning </w:t>
      </w:r>
      <w:r w:rsidR="007B080F" w:rsidRPr="007B080F">
        <w:rPr>
          <w:rFonts w:eastAsia="Calibri" w:cs="Calibri"/>
          <w:i/>
          <w:szCs w:val="24"/>
        </w:rPr>
        <w:t>et al.</w:t>
      </w:r>
      <w:r w:rsidR="007B080F">
        <w:rPr>
          <w:rFonts w:eastAsia="Calibri" w:cs="Calibri"/>
          <w:szCs w:val="24"/>
        </w:rPr>
        <w:t xml:space="preserve"> </w:t>
      </w:r>
      <w:r w:rsidR="000977BC">
        <w:rPr>
          <w:rFonts w:eastAsia="Calibri" w:cs="Calibri"/>
          <w:szCs w:val="24"/>
        </w:rPr>
        <w:t>2008</w:t>
      </w:r>
      <w:r w:rsidR="003778B7">
        <w:rPr>
          <w:rFonts w:eastAsia="Calibri" w:cs="Calibri"/>
          <w:szCs w:val="24"/>
        </w:rPr>
        <w:t>).</w:t>
      </w:r>
      <w:bookmarkStart w:id="52" w:name="_Toc427898886"/>
      <w:bookmarkStart w:id="53" w:name="_Toc454452422"/>
    </w:p>
    <w:p w:rsidR="00685D88" w:rsidRDefault="00685D88" w:rsidP="00511579">
      <w:pPr>
        <w:suppressAutoHyphens/>
        <w:ind w:right="-415" w:firstLine="0"/>
        <w:rPr>
          <w:rFonts w:eastAsia="Calibri" w:cs="Calibri"/>
          <w:szCs w:val="24"/>
        </w:rPr>
      </w:pPr>
    </w:p>
    <w:p w:rsidR="00B1569D" w:rsidRDefault="00B1569D" w:rsidP="00511579">
      <w:pPr>
        <w:suppressAutoHyphens/>
        <w:ind w:right="-415" w:firstLine="0"/>
        <w:rPr>
          <w:rFonts w:eastAsia="Calibri" w:cs="Calibri"/>
          <w:szCs w:val="24"/>
        </w:rPr>
      </w:pPr>
    </w:p>
    <w:p w:rsidR="00B1569D" w:rsidRDefault="00B1569D" w:rsidP="00511579">
      <w:pPr>
        <w:suppressAutoHyphens/>
        <w:ind w:right="-415" w:firstLine="0"/>
        <w:rPr>
          <w:rFonts w:eastAsia="Calibri" w:cs="Calibri"/>
          <w:szCs w:val="24"/>
        </w:rPr>
      </w:pPr>
    </w:p>
    <w:p w:rsidR="00B1569D" w:rsidRDefault="00B1569D" w:rsidP="00511579">
      <w:pPr>
        <w:suppressAutoHyphens/>
        <w:ind w:right="-415" w:firstLine="0"/>
        <w:rPr>
          <w:rFonts w:eastAsia="Calibri" w:cs="Calibri"/>
          <w:szCs w:val="24"/>
        </w:rPr>
      </w:pPr>
    </w:p>
    <w:p w:rsidR="00B1569D" w:rsidRDefault="00B1569D" w:rsidP="00511579">
      <w:pPr>
        <w:suppressAutoHyphens/>
        <w:ind w:right="-415" w:firstLine="0"/>
        <w:rPr>
          <w:rFonts w:eastAsia="Calibri" w:cs="Calibri"/>
          <w:szCs w:val="24"/>
        </w:rPr>
      </w:pPr>
    </w:p>
    <w:p w:rsidR="00B1569D" w:rsidRDefault="00B1569D" w:rsidP="00511579">
      <w:pPr>
        <w:suppressAutoHyphens/>
        <w:ind w:right="-415" w:firstLine="0"/>
        <w:rPr>
          <w:rFonts w:eastAsia="Calibri" w:cs="Calibri"/>
          <w:szCs w:val="24"/>
        </w:rPr>
      </w:pPr>
    </w:p>
    <w:p w:rsidR="00EA2A71" w:rsidRDefault="00EA2A71" w:rsidP="00511579">
      <w:pPr>
        <w:suppressAutoHyphens/>
        <w:ind w:right="-415" w:firstLine="0"/>
        <w:rPr>
          <w:rFonts w:eastAsia="Calibri" w:cs="Calibri"/>
          <w:szCs w:val="24"/>
        </w:rPr>
      </w:pPr>
    </w:p>
    <w:p w:rsidR="00EA2A71" w:rsidRDefault="00EA2A71" w:rsidP="00511579">
      <w:pPr>
        <w:suppressAutoHyphens/>
        <w:ind w:right="-415" w:firstLine="0"/>
        <w:rPr>
          <w:rFonts w:eastAsia="Calibri" w:cs="Calibri"/>
          <w:szCs w:val="24"/>
        </w:rPr>
      </w:pPr>
    </w:p>
    <w:p w:rsidR="00685D88" w:rsidRPr="00511579" w:rsidRDefault="00685D88" w:rsidP="00511579">
      <w:pPr>
        <w:suppressAutoHyphens/>
        <w:ind w:right="-415" w:firstLine="0"/>
        <w:rPr>
          <w:rFonts w:eastAsia="Calibri" w:cs="Calibri"/>
          <w:szCs w:val="24"/>
        </w:rPr>
      </w:pPr>
    </w:p>
    <w:p w:rsidR="002F471A" w:rsidRDefault="00347691" w:rsidP="00473DEF">
      <w:pPr>
        <w:pStyle w:val="Heading1"/>
      </w:pPr>
      <w:bookmarkStart w:id="54" w:name="_Toc458419812"/>
      <w:r w:rsidRPr="001075B8">
        <w:lastRenderedPageBreak/>
        <w:t>HASIL DAN PEMBAHASAN</w:t>
      </w:r>
      <w:bookmarkEnd w:id="40"/>
      <w:bookmarkEnd w:id="41"/>
      <w:bookmarkEnd w:id="42"/>
      <w:bookmarkEnd w:id="52"/>
      <w:bookmarkEnd w:id="53"/>
      <w:bookmarkEnd w:id="54"/>
    </w:p>
    <w:p w:rsidR="002F471A" w:rsidRPr="00C76C8B" w:rsidRDefault="002F471A" w:rsidP="00C76C8B">
      <w:pPr>
        <w:pStyle w:val="Heading2"/>
      </w:pPr>
      <w:bookmarkStart w:id="55" w:name="_Toc458419813"/>
      <w:r>
        <w:t>Pemodelan Struktur Konsep</w:t>
      </w:r>
      <w:bookmarkEnd w:id="55"/>
    </w:p>
    <w:p w:rsidR="00DB74F9" w:rsidRDefault="009C657A" w:rsidP="00DB74F9">
      <w:pPr>
        <w:suppressAutoHyphens/>
        <w:spacing w:after="160" w:line="259" w:lineRule="auto"/>
        <w:ind w:firstLine="720"/>
        <w:rPr>
          <w:rFonts w:eastAsia="Calibri" w:cs="Calibri"/>
        </w:rPr>
      </w:pPr>
      <w:r>
        <w:rPr>
          <w:rFonts w:eastAsia="Calibri" w:cs="Calibri"/>
        </w:rPr>
        <w:t>Pemodelan struktur konsep dilakukan dengan</w:t>
      </w:r>
      <w:r w:rsidR="00C67EA0">
        <w:rPr>
          <w:rFonts w:eastAsia="Calibri" w:cs="Calibri"/>
        </w:rPr>
        <w:t xml:space="preserve"> m</w:t>
      </w:r>
      <w:r w:rsidR="00165243">
        <w:rPr>
          <w:rFonts w:eastAsia="Calibri" w:cs="Calibri"/>
        </w:rPr>
        <w:t>enentukan</w:t>
      </w:r>
      <w:r w:rsidR="00CD3C37">
        <w:rPr>
          <w:rFonts w:eastAsia="Calibri" w:cs="Calibri"/>
        </w:rPr>
        <w:t xml:space="preserve"> struktur </w:t>
      </w:r>
      <w:r w:rsidR="009B545D" w:rsidRPr="009B545D">
        <w:rPr>
          <w:rFonts w:eastAsia="Calibri" w:cs="Calibri"/>
          <w:i/>
        </w:rPr>
        <w:t>XML</w:t>
      </w:r>
      <w:r w:rsidR="00C67EA0">
        <w:rPr>
          <w:rFonts w:eastAsia="Calibri" w:cs="Calibri"/>
          <w:i/>
        </w:rPr>
        <w:t xml:space="preserve"> DOM tree</w:t>
      </w:r>
      <w:r w:rsidR="00F14CF0">
        <w:rPr>
          <w:rFonts w:eastAsia="Calibri" w:cs="Calibri"/>
          <w:i/>
        </w:rPr>
        <w:t xml:space="preserve"> </w:t>
      </w:r>
      <w:r w:rsidR="00F14CF0">
        <w:rPr>
          <w:rFonts w:eastAsia="Calibri" w:cs="Calibri"/>
        </w:rPr>
        <w:t>terlebih dahulu</w:t>
      </w:r>
      <w:r w:rsidR="00C67EA0">
        <w:rPr>
          <w:rFonts w:eastAsia="Calibri" w:cs="Calibri"/>
        </w:rPr>
        <w:t xml:space="preserve"> pada dokumen </w:t>
      </w:r>
      <w:r w:rsidR="009B545D" w:rsidRPr="009B545D">
        <w:rPr>
          <w:rFonts w:eastAsia="Calibri" w:cs="Calibri"/>
          <w:i/>
        </w:rPr>
        <w:t>XML</w:t>
      </w:r>
      <w:r w:rsidR="00511579">
        <w:rPr>
          <w:rFonts w:eastAsia="Calibri" w:cs="Calibri"/>
        </w:rPr>
        <w:t>. Hal ini dilakukan</w:t>
      </w:r>
      <w:r w:rsidR="00436D7D">
        <w:rPr>
          <w:rFonts w:eastAsia="Calibri" w:cs="Calibri"/>
        </w:rPr>
        <w:t xml:space="preserve"> agar halaman </w:t>
      </w:r>
      <w:r w:rsidR="009B545D" w:rsidRPr="009B545D">
        <w:rPr>
          <w:rFonts w:eastAsia="Calibri" w:cs="Calibri"/>
          <w:i/>
        </w:rPr>
        <w:t>XML</w:t>
      </w:r>
      <w:r w:rsidR="00436D7D">
        <w:rPr>
          <w:rFonts w:eastAsia="Calibri" w:cs="Calibri"/>
        </w:rPr>
        <w:t xml:space="preserve"> </w:t>
      </w:r>
      <w:r w:rsidR="001451C9">
        <w:rPr>
          <w:rFonts w:eastAsia="Calibri" w:cs="Calibri"/>
        </w:rPr>
        <w:t>dapat d</w:t>
      </w:r>
      <w:r w:rsidR="00441D45">
        <w:rPr>
          <w:rFonts w:eastAsia="Calibri" w:cs="Calibri"/>
        </w:rPr>
        <w:t>iakses den</w:t>
      </w:r>
      <w:r w:rsidR="00436D7D">
        <w:rPr>
          <w:rFonts w:eastAsia="Calibri" w:cs="Calibri"/>
        </w:rPr>
        <w:t>gan mudah dan terstruktur</w:t>
      </w:r>
      <w:r w:rsidR="001451C9">
        <w:rPr>
          <w:rFonts w:eastAsia="Calibri" w:cs="Calibri"/>
        </w:rPr>
        <w:t>.</w:t>
      </w:r>
      <w:r w:rsidR="00436D7D">
        <w:rPr>
          <w:rFonts w:eastAsia="Calibri" w:cs="Calibri"/>
        </w:rPr>
        <w:t xml:space="preserve"> Tahap selanjutnya</w:t>
      </w:r>
      <w:r w:rsidR="00511579">
        <w:rPr>
          <w:rFonts w:eastAsia="Calibri" w:cs="Calibri"/>
        </w:rPr>
        <w:t xml:space="preserve"> adalah</w:t>
      </w:r>
      <w:r>
        <w:rPr>
          <w:rFonts w:eastAsia="Calibri" w:cs="Calibri"/>
        </w:rPr>
        <w:t xml:space="preserve"> melakukan </w:t>
      </w:r>
      <w:r w:rsidR="00603814">
        <w:rPr>
          <w:rFonts w:eastAsia="Calibri" w:cs="Calibri"/>
        </w:rPr>
        <w:t xml:space="preserve">temukembali </w:t>
      </w:r>
      <w:r>
        <w:rPr>
          <w:rFonts w:eastAsia="Calibri" w:cs="Calibri"/>
        </w:rPr>
        <w:t>pada parameter bobo</w:t>
      </w:r>
      <w:r w:rsidR="00155DCC">
        <w:rPr>
          <w:rFonts w:eastAsia="Calibri" w:cs="Calibri"/>
        </w:rPr>
        <w:t xml:space="preserve">t struktur konsep </w:t>
      </w:r>
      <w:r w:rsidR="005A485B">
        <w:rPr>
          <w:rFonts w:eastAsia="Calibri" w:cs="Calibri"/>
        </w:rPr>
        <w:t>pada skema konsep Apache Solr Bli</w:t>
      </w:r>
      <w:r w:rsidR="00C67EA0">
        <w:rPr>
          <w:rFonts w:eastAsia="Calibri" w:cs="Calibri"/>
        </w:rPr>
        <w:t>bli.com</w:t>
      </w:r>
      <w:r w:rsidR="00155DCC">
        <w:rPr>
          <w:rFonts w:eastAsia="Calibri" w:cs="Calibri"/>
          <w:i/>
        </w:rPr>
        <w:t xml:space="preserve">. </w:t>
      </w:r>
      <w:r w:rsidR="00155DCC">
        <w:rPr>
          <w:rFonts w:eastAsia="Calibri" w:cs="Calibri"/>
        </w:rPr>
        <w:t>Objek yang diambil</w:t>
      </w:r>
      <w:r w:rsidR="00D9303C">
        <w:rPr>
          <w:rFonts w:eastAsia="Calibri" w:cs="Calibri"/>
        </w:rPr>
        <w:t xml:space="preserve"> sebagai </w:t>
      </w:r>
      <w:r w:rsidR="00D9303C">
        <w:rPr>
          <w:rFonts w:eastAsia="Calibri" w:cs="Calibri"/>
          <w:i/>
        </w:rPr>
        <w:t>root element</w:t>
      </w:r>
      <w:r w:rsidR="00155DCC">
        <w:rPr>
          <w:rFonts w:eastAsia="Calibri" w:cs="Calibri"/>
        </w:rPr>
        <w:t xml:space="preserve"> untuk melakukan pemodelan</w:t>
      </w:r>
      <w:r w:rsidR="00436D7D">
        <w:rPr>
          <w:rFonts w:eastAsia="Calibri" w:cs="Calibri"/>
        </w:rPr>
        <w:t xml:space="preserve"> adalah</w:t>
      </w:r>
      <w:r w:rsidR="00155DCC">
        <w:rPr>
          <w:rFonts w:eastAsia="Calibri" w:cs="Calibri"/>
        </w:rPr>
        <w:t xml:space="preserve"> objek </w:t>
      </w:r>
      <w:r w:rsidR="00155DCC">
        <w:rPr>
          <w:rFonts w:eastAsia="Calibri" w:cs="Calibri"/>
          <w:i/>
        </w:rPr>
        <w:t>requestHandler</w:t>
      </w:r>
      <w:r w:rsidR="00E56FD3">
        <w:rPr>
          <w:rFonts w:eastAsia="Calibri" w:cs="Calibri"/>
          <w:i/>
        </w:rPr>
        <w:t xml:space="preserve"> </w:t>
      </w:r>
      <w:r w:rsidR="00E56FD3">
        <w:rPr>
          <w:rFonts w:eastAsia="Calibri" w:cs="Calibri"/>
        </w:rPr>
        <w:t xml:space="preserve">dengan </w:t>
      </w:r>
      <w:r w:rsidR="00E56FD3">
        <w:rPr>
          <w:rFonts w:eastAsia="Calibri" w:cs="Calibri"/>
          <w:i/>
        </w:rPr>
        <w:t xml:space="preserve">attribute name </w:t>
      </w:r>
      <w:r w:rsidR="001820DA">
        <w:rPr>
          <w:rFonts w:eastAsia="Calibri" w:cs="Calibri"/>
          <w:i/>
        </w:rPr>
        <w:t>browse</w:t>
      </w:r>
      <w:r w:rsidR="00E56FD3">
        <w:rPr>
          <w:rFonts w:eastAsia="Calibri" w:cs="Calibri"/>
        </w:rPr>
        <w:t xml:space="preserve">. Hal ini karena </w:t>
      </w:r>
      <w:r w:rsidR="001820DA">
        <w:rPr>
          <w:rFonts w:eastAsia="Calibri" w:cs="Calibri"/>
          <w:i/>
        </w:rPr>
        <w:t>requestHandler</w:t>
      </w:r>
      <w:r w:rsidR="001820DA">
        <w:rPr>
          <w:rFonts w:eastAsia="Calibri" w:cs="Calibri"/>
        </w:rPr>
        <w:t xml:space="preserve"> dengan </w:t>
      </w:r>
      <w:r w:rsidR="00FE4D10">
        <w:rPr>
          <w:rFonts w:eastAsia="Calibri" w:cs="Calibri"/>
          <w:i/>
        </w:rPr>
        <w:t xml:space="preserve">attribute name browse </w:t>
      </w:r>
      <w:r w:rsidR="00FE4D10">
        <w:rPr>
          <w:rFonts w:eastAsia="Calibri" w:cs="Calibri"/>
        </w:rPr>
        <w:t xml:space="preserve">merupakan </w:t>
      </w:r>
      <w:r w:rsidR="00FE4D10">
        <w:rPr>
          <w:rFonts w:eastAsia="Calibri" w:cs="Calibri"/>
          <w:i/>
        </w:rPr>
        <w:t xml:space="preserve">requestHandler </w:t>
      </w:r>
      <w:r w:rsidR="00FE4D10">
        <w:rPr>
          <w:rFonts w:eastAsia="Calibri" w:cs="Calibri"/>
        </w:rPr>
        <w:t xml:space="preserve">yang digunakan pada fitur pencarian </w:t>
      </w:r>
      <w:r w:rsidR="00FE4D10">
        <w:rPr>
          <w:rFonts w:eastAsia="Calibri" w:cs="Calibri"/>
          <w:i/>
        </w:rPr>
        <w:t xml:space="preserve">online shop </w:t>
      </w:r>
      <w:r w:rsidR="00FE4D10">
        <w:rPr>
          <w:rFonts w:eastAsia="Calibri" w:cs="Calibri"/>
        </w:rPr>
        <w:t>Blibli.com</w:t>
      </w:r>
      <w:r w:rsidR="00D9303C">
        <w:rPr>
          <w:rFonts w:eastAsia="Calibri" w:cs="Calibri"/>
          <w:i/>
        </w:rPr>
        <w:t>.</w:t>
      </w:r>
      <w:r w:rsidR="00D9303C">
        <w:rPr>
          <w:rFonts w:eastAsia="Calibri" w:cs="Calibri"/>
        </w:rPr>
        <w:t xml:space="preserve"> </w:t>
      </w:r>
      <w:r w:rsidR="00436D7D">
        <w:rPr>
          <w:rFonts w:eastAsia="Calibri" w:cs="Calibri"/>
        </w:rPr>
        <w:t>Objek lain yang</w:t>
      </w:r>
      <w:r w:rsidR="00D9303C">
        <w:rPr>
          <w:rFonts w:eastAsia="Calibri" w:cs="Calibri"/>
        </w:rPr>
        <w:t xml:space="preserve"> diambil adalah </w:t>
      </w:r>
      <w:r w:rsidR="00D9303C">
        <w:rPr>
          <w:rFonts w:eastAsia="Calibri" w:cs="Calibri"/>
          <w:i/>
        </w:rPr>
        <w:t xml:space="preserve">lst </w:t>
      </w:r>
      <w:r w:rsidR="00500A1A">
        <w:rPr>
          <w:rFonts w:eastAsia="Calibri" w:cs="Calibri"/>
        </w:rPr>
        <w:t>sebagai elemen</w:t>
      </w:r>
      <w:r w:rsidR="00D9303C">
        <w:rPr>
          <w:rFonts w:eastAsia="Calibri" w:cs="Calibri"/>
        </w:rPr>
        <w:t xml:space="preserve">, dan </w:t>
      </w:r>
      <w:r w:rsidR="00500A1A">
        <w:rPr>
          <w:rFonts w:eastAsia="Calibri" w:cs="Calibri"/>
        </w:rPr>
        <w:t>elemen</w:t>
      </w:r>
      <w:r w:rsidR="00D9303C">
        <w:rPr>
          <w:rFonts w:eastAsia="Calibri" w:cs="Calibri"/>
          <w:i/>
        </w:rPr>
        <w:t xml:space="preserve"> str </w:t>
      </w:r>
      <w:r w:rsidR="00D9303C">
        <w:rPr>
          <w:rFonts w:eastAsia="Calibri" w:cs="Calibri"/>
        </w:rPr>
        <w:t xml:space="preserve">dengan attribut </w:t>
      </w:r>
      <w:r w:rsidR="00D9303C">
        <w:rPr>
          <w:rFonts w:eastAsia="Calibri" w:cs="Calibri"/>
          <w:i/>
        </w:rPr>
        <w:t>name</w:t>
      </w:r>
      <w:r w:rsidR="008E712F">
        <w:rPr>
          <w:rFonts w:eastAsia="Calibri" w:cs="Calibri"/>
          <w:i/>
        </w:rPr>
        <w:t xml:space="preserve"> </w:t>
      </w:r>
      <w:r w:rsidR="008E712F">
        <w:rPr>
          <w:rFonts w:eastAsia="Calibri" w:cs="Calibri"/>
        </w:rPr>
        <w:t xml:space="preserve">dengan </w:t>
      </w:r>
      <w:proofErr w:type="gramStart"/>
      <w:r w:rsidR="008E712F">
        <w:rPr>
          <w:rFonts w:eastAsia="Calibri" w:cs="Calibri"/>
        </w:rPr>
        <w:t xml:space="preserve">nilai </w:t>
      </w:r>
      <w:r w:rsidR="00F10FC4">
        <w:rPr>
          <w:rFonts w:eastAsia="Calibri" w:cs="Calibri"/>
          <w:i/>
        </w:rPr>
        <w:t xml:space="preserve"> qf</w:t>
      </w:r>
      <w:proofErr w:type="gramEnd"/>
      <w:r w:rsidR="00F10FC4">
        <w:rPr>
          <w:rFonts w:eastAsia="Calibri" w:cs="Calibri"/>
          <w:i/>
        </w:rPr>
        <w:t>.</w:t>
      </w:r>
      <w:r w:rsidR="00500A1A">
        <w:rPr>
          <w:rFonts w:eastAsia="Calibri" w:cs="Calibri"/>
        </w:rPr>
        <w:t xml:space="preserve"> Setelah berhasil mengakses elemen</w:t>
      </w:r>
      <w:r w:rsidR="00021AE6">
        <w:rPr>
          <w:rFonts w:eastAsia="Calibri" w:cs="Calibri"/>
        </w:rPr>
        <w:t xml:space="preserve"> yang paling spesifik, didapatkan struktur konsep Apache Solr</w:t>
      </w:r>
      <w:r w:rsidR="00694F23">
        <w:rPr>
          <w:rFonts w:eastAsia="Calibri" w:cs="Calibri"/>
        </w:rPr>
        <w:t xml:space="preserve"> Blibli.com</w:t>
      </w:r>
      <w:r w:rsidR="00021AE6">
        <w:rPr>
          <w:rFonts w:eastAsia="Calibri" w:cs="Calibri"/>
        </w:rPr>
        <w:t xml:space="preserve"> dengan tipe data </w:t>
      </w:r>
      <w:r w:rsidR="00021AE6">
        <w:rPr>
          <w:rFonts w:eastAsia="Calibri" w:cs="Calibri"/>
          <w:i/>
        </w:rPr>
        <w:t>String.</w:t>
      </w:r>
      <w:r w:rsidR="00D9303C">
        <w:rPr>
          <w:rFonts w:eastAsia="Calibri" w:cs="Calibri"/>
          <w:i/>
        </w:rPr>
        <w:t xml:space="preserve"> </w:t>
      </w:r>
      <w:r w:rsidR="008C5A23">
        <w:rPr>
          <w:rFonts w:eastAsia="Calibri" w:cs="Calibri"/>
        </w:rPr>
        <w:t xml:space="preserve">Struktur </w:t>
      </w:r>
      <w:r w:rsidR="008C5A23">
        <w:rPr>
          <w:rFonts w:eastAsia="Calibri" w:cs="Calibri"/>
          <w:i/>
        </w:rPr>
        <w:t>XML</w:t>
      </w:r>
      <w:r w:rsidR="00D9303C">
        <w:rPr>
          <w:rFonts w:eastAsia="Calibri" w:cs="Calibri"/>
          <w:i/>
        </w:rPr>
        <w:t xml:space="preserve"> </w:t>
      </w:r>
      <w:r w:rsidR="00D9303C">
        <w:rPr>
          <w:rFonts w:eastAsia="Calibri" w:cs="Calibri"/>
        </w:rPr>
        <w:t>yang dihasi</w:t>
      </w:r>
      <w:r w:rsidR="00B1569D">
        <w:rPr>
          <w:rFonts w:eastAsia="Calibri" w:cs="Calibri"/>
        </w:rPr>
        <w:t>lkan dapat dilihat pada Gambar 6</w:t>
      </w:r>
      <w:r w:rsidR="002F471A" w:rsidRPr="00C17C1E">
        <w:rPr>
          <w:rFonts w:eastAsia="Calibri" w:cs="Calibri"/>
        </w:rPr>
        <w:t xml:space="preserve">. </w:t>
      </w:r>
      <w:r w:rsidR="00B1569D">
        <w:rPr>
          <w:rFonts w:eastAsia="Calibri" w:cs="Calibri"/>
        </w:rPr>
        <w:t>Gambar 7</w:t>
      </w:r>
      <w:r w:rsidR="00787085">
        <w:rPr>
          <w:rFonts w:eastAsia="Calibri" w:cs="Calibri"/>
        </w:rPr>
        <w:t xml:space="preserve"> untu</w:t>
      </w:r>
      <w:r w:rsidR="00473DEF">
        <w:rPr>
          <w:rFonts w:eastAsia="Calibri" w:cs="Calibri"/>
        </w:rPr>
        <w:t>k</w:t>
      </w:r>
      <w:r w:rsidR="00787085">
        <w:rPr>
          <w:rFonts w:eastAsia="Calibri" w:cs="Calibri"/>
        </w:rPr>
        <w:t xml:space="preserve"> s</w:t>
      </w:r>
      <w:r w:rsidR="002F471A" w:rsidRPr="00C17C1E">
        <w:rPr>
          <w:rFonts w:eastAsia="Calibri" w:cs="Calibri"/>
        </w:rPr>
        <w:t>kema</w:t>
      </w:r>
      <w:r w:rsidR="00787085">
        <w:rPr>
          <w:rFonts w:eastAsia="Calibri" w:cs="Calibri"/>
        </w:rPr>
        <w:t xml:space="preserve"> konsep Apache Solr</w:t>
      </w:r>
      <w:r w:rsidR="00D428E3">
        <w:rPr>
          <w:rFonts w:eastAsia="Calibri" w:cs="Calibri"/>
        </w:rPr>
        <w:t xml:space="preserve"> dan Tabel 3</w:t>
      </w:r>
      <w:r w:rsidR="002F471A">
        <w:rPr>
          <w:rFonts w:eastAsia="Calibri" w:cs="Calibri"/>
        </w:rPr>
        <w:t xml:space="preserve"> untuk keterangan tiap </w:t>
      </w:r>
      <w:r w:rsidR="002F471A">
        <w:rPr>
          <w:rFonts w:eastAsia="Calibri" w:cs="Calibri"/>
          <w:i/>
        </w:rPr>
        <w:t>field</w:t>
      </w:r>
      <w:r w:rsidR="002F471A" w:rsidRPr="00C17C1E">
        <w:rPr>
          <w:rFonts w:eastAsia="Calibri" w:cs="Calibri"/>
        </w:rPr>
        <w:t>.</w:t>
      </w:r>
    </w:p>
    <w:p w:rsidR="00AA409D" w:rsidRDefault="008C5A23" w:rsidP="002F471A">
      <w:pPr>
        <w:suppressAutoHyphens/>
        <w:spacing w:after="160" w:line="259" w:lineRule="auto"/>
        <w:ind w:firstLine="720"/>
        <w:rPr>
          <w:rFonts w:eastAsia="Calibri" w:cs="Calibri"/>
        </w:rPr>
      </w:pPr>
      <w:r>
        <w:rPr>
          <w:noProof/>
          <w:lang w:val="id-ID" w:eastAsia="id-ID"/>
        </w:rPr>
        <mc:AlternateContent>
          <mc:Choice Requires="wps">
            <w:drawing>
              <wp:anchor distT="0" distB="0" distL="114300" distR="114300" simplePos="0" relativeHeight="251889664" behindDoc="0" locked="0" layoutInCell="1" allowOverlap="1" wp14:anchorId="283BCFD3" wp14:editId="19A08B93">
                <wp:simplePos x="0" y="0"/>
                <wp:positionH relativeFrom="column">
                  <wp:posOffset>129540</wp:posOffset>
                </wp:positionH>
                <wp:positionV relativeFrom="paragraph">
                  <wp:posOffset>94614</wp:posOffset>
                </wp:positionV>
                <wp:extent cx="4876800" cy="20288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4876800" cy="2028825"/>
                        </a:xfrm>
                        <a:prstGeom prst="rect">
                          <a:avLst/>
                        </a:prstGeom>
                        <a:solidFill>
                          <a:sysClr val="window" lastClr="FFFFFF"/>
                        </a:solidFill>
                        <a:ln w="6350" cap="flat" cmpd="sng" algn="ctr">
                          <a:solidFill>
                            <a:sysClr val="windowText" lastClr="000000"/>
                          </a:solidFill>
                          <a:prstDash val="solid"/>
                        </a:ln>
                        <a:effectLst/>
                      </wps:spPr>
                      <wps:txbx>
                        <w:txbxContent>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w:t>
                            </w:r>
                            <w:r w:rsidRPr="008C5A23">
                              <w:rPr>
                                <w:rFonts w:ascii="Courier New" w:eastAsia="Times New Roman" w:hAnsi="Courier New" w:cs="Courier New"/>
                                <w:color w:val="000000"/>
                                <w:sz w:val="20"/>
                                <w:szCs w:val="20"/>
                                <w:lang w:val="id-ID" w:eastAsia="id-ID"/>
                              </w:rPr>
                              <w:t>&lt;requestHandler class="solr.SearchHandler" name="/browse"&gt;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&lt;lst name="defaults"&gt;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 Query settings --&gt;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name="defType"&gt;edismax&lt;/str&gt;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name="qf"&gt;brandSearch^8 nameSearch^9 categories^10 descriptionSearch^10 &lt;/str&gt;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ab/>
                              <w:t xml:space="preserve">   &lt;str name="df"&gt;searchFields&lt;/str&gt;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name="mm"&gt;100%&lt;/str&gt;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name="q.alt"&gt;*:*&lt;/str&gt;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name="rows"&gt;10&lt;/str&gt;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name="fl"&gt;*,score&lt;/str&gt;</w:t>
                            </w:r>
                          </w:p>
                          <w:p w:rsidR="00237313" w:rsidRPr="00F24E81"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&lt;/requestHandler&gt;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BCFD3" id="Rectangle 293" o:spid="_x0000_s1046" style="position:absolute;left:0;text-align:left;margin-left:10.2pt;margin-top:7.45pt;width:384pt;height:159.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" fillcolor="window" strokecolor="windowText" strokeweight=".5pt">
                <v:textbox>
                  <w:txbxContent>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w:t>
                      </w:r>
                      <w:r w:rsidRPr="008C5A23">
                        <w:rPr>
                          <w:rFonts w:ascii="Courier New" w:eastAsia="Times New Roman" w:hAnsi="Courier New" w:cs="Courier New"/>
                          <w:color w:val="000000"/>
                          <w:sz w:val="20"/>
                          <w:szCs w:val="20"/>
                          <w:lang w:val="id-ID" w:eastAsia="id-ID"/>
                        </w:rPr>
                        <w:t>&lt;requestHandler class="solr.SearchHandler" name="/browse"&gt;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&lt;lst name="defaults"&gt;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 Query settings --&gt;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name="defType"&gt;edismax&lt;/str&gt;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name="qf"&gt;brandSearch^8 nameSearch^9 categories^10 descriptionSearch^10 &lt;/str&gt;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ab/>
                        <w:t xml:space="preserve">   &lt;str name="df"&gt;searchFields&lt;/str&gt;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name="mm"&gt;100%&lt;/str&gt;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name="q.alt"&gt;*:*&lt;/str&gt;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name="rows"&gt;10&lt;/str&gt;</w:t>
                      </w:r>
                    </w:p>
                    <w:p w:rsidR="00237313" w:rsidRPr="008C5A23"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 xml:space="preserve">       &lt;str name="fl"&gt;*,score&lt;/str&gt;</w:t>
                      </w:r>
                    </w:p>
                    <w:p w:rsidR="00237313" w:rsidRPr="00F24E81" w:rsidRDefault="00237313" w:rsidP="008C5A23">
                      <w:pPr>
                        <w:ind w:firstLine="0"/>
                        <w:jc w:val="left"/>
                        <w:rPr>
                          <w:rFonts w:ascii="Courier New" w:eastAsia="Times New Roman" w:hAnsi="Courier New" w:cs="Courier New"/>
                          <w:color w:val="000000"/>
                          <w:sz w:val="20"/>
                          <w:szCs w:val="20"/>
                          <w:lang w:val="id-ID" w:eastAsia="id-ID"/>
                        </w:rPr>
                      </w:pPr>
                      <w:r w:rsidRPr="008C5A23">
                        <w:rPr>
                          <w:rFonts w:ascii="Courier New" w:eastAsia="Times New Roman" w:hAnsi="Courier New" w:cs="Courier New"/>
                          <w:color w:val="000000"/>
                          <w:sz w:val="20"/>
                          <w:szCs w:val="20"/>
                          <w:lang w:val="id-ID" w:eastAsia="id-ID"/>
                        </w:rPr>
                        <w:t>&lt;/requestHandler&gt;</w:t>
                      </w:r>
                    </w:p>
                  </w:txbxContent>
                </v:textbox>
              </v:rect>
            </w:pict>
          </mc:Fallback>
        </mc:AlternateContent>
      </w:r>
    </w:p>
    <w:p w:rsidR="00AA409D" w:rsidRDefault="00AA409D" w:rsidP="002F471A">
      <w:pPr>
        <w:suppressAutoHyphens/>
        <w:spacing w:after="160" w:line="259" w:lineRule="auto"/>
        <w:ind w:firstLine="720"/>
        <w:rPr>
          <w:rFonts w:eastAsia="Calibri" w:cs="Calibri"/>
        </w:rPr>
      </w:pPr>
    </w:p>
    <w:p w:rsidR="00AA409D" w:rsidRDefault="00AA409D" w:rsidP="002F471A">
      <w:pPr>
        <w:suppressAutoHyphens/>
        <w:spacing w:after="160" w:line="259" w:lineRule="auto"/>
        <w:ind w:firstLine="720"/>
        <w:rPr>
          <w:rFonts w:eastAsia="Calibri" w:cs="Calibri"/>
        </w:rPr>
      </w:pPr>
    </w:p>
    <w:p w:rsidR="00AA409D" w:rsidRDefault="00AA409D" w:rsidP="002F471A">
      <w:pPr>
        <w:suppressAutoHyphens/>
        <w:spacing w:after="160" w:line="259" w:lineRule="auto"/>
        <w:ind w:firstLine="720"/>
        <w:rPr>
          <w:rFonts w:eastAsia="Calibri" w:cs="Calibri"/>
        </w:rPr>
      </w:pPr>
    </w:p>
    <w:p w:rsidR="00AA409D" w:rsidRDefault="00AA409D" w:rsidP="002F471A">
      <w:pPr>
        <w:suppressAutoHyphens/>
        <w:spacing w:after="160" w:line="259" w:lineRule="auto"/>
        <w:ind w:firstLine="720"/>
        <w:rPr>
          <w:rFonts w:eastAsia="Calibri" w:cs="Calibri"/>
        </w:rPr>
      </w:pPr>
    </w:p>
    <w:p w:rsidR="00525C49" w:rsidRDefault="00525C49" w:rsidP="002F471A">
      <w:pPr>
        <w:suppressAutoHyphens/>
        <w:spacing w:after="160" w:line="259" w:lineRule="auto"/>
        <w:ind w:firstLine="720"/>
        <w:rPr>
          <w:rFonts w:eastAsia="Calibri" w:cs="Calibri"/>
        </w:rPr>
      </w:pPr>
    </w:p>
    <w:p w:rsidR="00D9303C" w:rsidRDefault="00D9303C" w:rsidP="002F471A">
      <w:pPr>
        <w:suppressAutoHyphens/>
        <w:spacing w:after="160" w:line="259" w:lineRule="auto"/>
        <w:ind w:firstLine="720"/>
        <w:rPr>
          <w:rFonts w:eastAsia="Calibri" w:cs="Calibri"/>
        </w:rPr>
      </w:pPr>
    </w:p>
    <w:p w:rsidR="008C5A23" w:rsidRDefault="008C5A23" w:rsidP="00245073">
      <w:pPr>
        <w:ind w:firstLine="0"/>
      </w:pPr>
    </w:p>
    <w:p w:rsidR="00536A1F" w:rsidRDefault="00B1569D" w:rsidP="008C5A23">
      <w:pPr>
        <w:spacing w:before="120" w:after="200"/>
        <w:ind w:firstLine="562"/>
        <w:jc w:val="center"/>
      </w:pPr>
      <w:r>
        <w:t>Gambar 6</w:t>
      </w:r>
      <w:r w:rsidR="00223AB9">
        <w:t xml:space="preserve"> </w:t>
      </w:r>
      <w:r w:rsidR="008C5A23">
        <w:t>Struktur XML yang dihasilkan</w:t>
      </w:r>
    </w:p>
    <w:p w:rsidR="00C67EA0" w:rsidRDefault="00156033" w:rsidP="002F471A">
      <w:r>
        <w:rPr>
          <w:noProof/>
          <w:lang w:val="id-ID" w:eastAsia="id-ID"/>
        </w:rPr>
        <mc:AlternateContent>
          <mc:Choice Requires="wps">
            <w:drawing>
              <wp:anchor distT="0" distB="0" distL="114300" distR="114300" simplePos="0" relativeHeight="251820032" behindDoc="0" locked="0" layoutInCell="1" allowOverlap="1" wp14:anchorId="3B37B921" wp14:editId="63C5F0A4">
                <wp:simplePos x="0" y="0"/>
                <wp:positionH relativeFrom="column">
                  <wp:posOffset>471805</wp:posOffset>
                </wp:positionH>
                <wp:positionV relativeFrom="paragraph">
                  <wp:posOffset>128905</wp:posOffset>
                </wp:positionV>
                <wp:extent cx="4149725" cy="1356360"/>
                <wp:effectExtent l="0" t="0" r="22225" b="15240"/>
                <wp:wrapNone/>
                <wp:docPr id="8" name="Rectangle 8"/>
                <wp:cNvGraphicFramePr/>
                <a:graphic xmlns:a="http://schemas.openxmlformats.org/drawingml/2006/main">
                  <a:graphicData uri="http://schemas.microsoft.com/office/word/2010/wordprocessingShape">
                    <wps:wsp>
                      <wps:cNvSpPr/>
                      <wps:spPr>
                        <a:xfrm>
                          <a:off x="0" y="0"/>
                          <a:ext cx="4149725" cy="1356360"/>
                        </a:xfrm>
                        <a:prstGeom prst="rect">
                          <a:avLst/>
                        </a:prstGeom>
                        <a:solidFill>
                          <a:sysClr val="window" lastClr="FFFFFF"/>
                        </a:solidFill>
                        <a:ln w="6350" cap="flat" cmpd="sng" algn="ctr">
                          <a:solidFill>
                            <a:sysClr val="windowText" lastClr="000000"/>
                          </a:solidFill>
                          <a:prstDash val="solid"/>
                        </a:ln>
                        <a:effectLst/>
                      </wps:spPr>
                      <wps:txbx>
                        <w:txbxContent>
                          <w:p w:rsidR="00237313"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="brandSearch"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indexed="true" stored="true"/&gt;</w:t>
                            </w:r>
                          </w:p>
                          <w:p w:rsidR="00237313"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Search"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indexed="true" stored="true" required="true"/&gt;</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="descriptionSearch"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r>
                              <w:rPr>
                                <w:rFonts w:ascii="Courier New" w:eastAsia="Times New Roman" w:hAnsi="Courier New" w:cs="Courier New"/>
                                <w:color w:val="000000"/>
                                <w:sz w:val="20"/>
                                <w:szCs w:val="20"/>
                                <w:lang w:eastAsia="id-ID"/>
                              </w:rPr>
                              <w:t xml:space="preserve"> </w:t>
                            </w:r>
                            <w:r w:rsidRPr="00F24E81">
                              <w:rPr>
                                <w:rFonts w:ascii="Courier New" w:eastAsia="Times New Roman" w:hAnsi="Courier New" w:cs="Courier New"/>
                                <w:color w:val="000000"/>
                                <w:sz w:val="20"/>
                                <w:szCs w:val="20"/>
                                <w:lang w:val="id-ID" w:eastAsia="id-ID"/>
                              </w:rPr>
                              <w:t>indexed="true" stored="true"/&gt;</w:t>
                            </w:r>
                          </w:p>
                          <w:p w:rsidR="00237313"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="categories"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indexed="true" stored="true" multiValued="true"/&gt;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7B921" id="Rectangle 8" o:spid="_x0000_s1047" style="position:absolute;left:0;text-align:left;margin-left:37.15pt;margin-top:10.15pt;width:326.75pt;height:106.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" fillcolor="window" strokecolor="windowText" strokeweight=".5pt">
                <v:textbox>
                  <w:txbxContent>
                    <w:p w:rsidR="00237313"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="brandSearch"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indexed="true" stored="true"/&gt;</w:t>
                      </w:r>
                    </w:p>
                    <w:p w:rsidR="00237313"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Search"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indexed="true" stored="true" required="true"/&gt;</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="descriptionSearch"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r>
                        <w:rPr>
                          <w:rFonts w:ascii="Courier New" w:eastAsia="Times New Roman" w:hAnsi="Courier New" w:cs="Courier New"/>
                          <w:color w:val="000000"/>
                          <w:sz w:val="20"/>
                          <w:szCs w:val="20"/>
                          <w:lang w:eastAsia="id-ID"/>
                        </w:rPr>
                        <w:t xml:space="preserve"> </w:t>
                      </w:r>
                      <w:r w:rsidRPr="00F24E81">
                        <w:rPr>
                          <w:rFonts w:ascii="Courier New" w:eastAsia="Times New Roman" w:hAnsi="Courier New" w:cs="Courier New"/>
                          <w:color w:val="000000"/>
                          <w:sz w:val="20"/>
                          <w:szCs w:val="20"/>
                          <w:lang w:val="id-ID" w:eastAsia="id-ID"/>
                        </w:rPr>
                        <w:t>indexed="true" stored="true"/&gt;</w:t>
                      </w:r>
                    </w:p>
                    <w:p w:rsidR="00237313"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&lt;field </w:t>
                      </w:r>
                      <w:r w:rsidRPr="0047211D">
                        <w:rPr>
                          <w:rFonts w:ascii="Courier New" w:eastAsia="Times New Roman" w:hAnsi="Courier New" w:cs="Courier New"/>
                          <w:i/>
                          <w:color w:val="000000"/>
                          <w:sz w:val="20"/>
                          <w:szCs w:val="20"/>
                          <w:lang w:val="id-ID" w:eastAsia="id-ID"/>
                        </w:rPr>
                        <w:t>name</w:t>
                      </w:r>
                      <w:r w:rsidRPr="00F24E81">
                        <w:rPr>
                          <w:rFonts w:ascii="Courier New" w:eastAsia="Times New Roman" w:hAnsi="Courier New" w:cs="Courier New"/>
                          <w:color w:val="000000"/>
                          <w:sz w:val="20"/>
                          <w:szCs w:val="20"/>
                          <w:lang w:val="id-ID" w:eastAsia="id-ID"/>
                        </w:rPr>
                        <w:t>="categories" type="</w:t>
                      </w:r>
                      <w:r w:rsidRPr="00B84083">
                        <w:rPr>
                          <w:rFonts w:ascii="Courier New" w:eastAsia="Times New Roman" w:hAnsi="Courier New" w:cs="Courier New"/>
                          <w:color w:val="000000"/>
                          <w:sz w:val="20"/>
                          <w:szCs w:val="20"/>
                          <w:lang w:val="id-ID" w:eastAsia="id-ID"/>
                        </w:rPr>
                        <w:t>teks</w:t>
                      </w:r>
                      <w:r w:rsidRPr="00F24E81">
                        <w:rPr>
                          <w:rFonts w:ascii="Courier New" w:eastAsia="Times New Roman" w:hAnsi="Courier New" w:cs="Courier New"/>
                          <w:color w:val="000000"/>
                          <w:sz w:val="20"/>
                          <w:szCs w:val="20"/>
                          <w:lang w:val="id-ID" w:eastAsia="id-ID"/>
                        </w:rPr>
                        <w:t>_general"</w:t>
                      </w:r>
                    </w:p>
                    <w:p w:rsidR="00237313" w:rsidRPr="00F24E81" w:rsidRDefault="00237313" w:rsidP="002F471A">
                      <w:pPr>
                        <w:ind w:firstLine="0"/>
                        <w:jc w:val="left"/>
                        <w:rPr>
                          <w:rFonts w:ascii="Courier New" w:eastAsia="Times New Roman" w:hAnsi="Courier New" w:cs="Courier New"/>
                          <w:color w:val="000000"/>
                          <w:sz w:val="20"/>
                          <w:szCs w:val="20"/>
                          <w:lang w:val="id-ID" w:eastAsia="id-ID"/>
                        </w:rPr>
                      </w:pPr>
                      <w:r w:rsidRPr="00F24E81">
                        <w:rPr>
                          <w:rFonts w:ascii="Courier New" w:eastAsia="Times New Roman" w:hAnsi="Courier New" w:cs="Courier New"/>
                          <w:color w:val="000000"/>
                          <w:sz w:val="20"/>
                          <w:szCs w:val="20"/>
                          <w:lang w:val="id-ID" w:eastAsia="id-ID"/>
                        </w:rPr>
                        <w:t>indexed="true" stored="true" multiValued="true"/&gt;</w:t>
                      </w:r>
                    </w:p>
                  </w:txbxContent>
                </v:textbox>
              </v:rect>
            </w:pict>
          </mc:Fallback>
        </mc:AlternateContent>
      </w:r>
    </w:p>
    <w:p w:rsidR="002F471A" w:rsidRDefault="002F471A" w:rsidP="002F471A"/>
    <w:p w:rsidR="002F471A" w:rsidRDefault="002F471A" w:rsidP="002F471A"/>
    <w:p w:rsidR="002F471A" w:rsidRDefault="002F471A" w:rsidP="002F471A"/>
    <w:p w:rsidR="002F471A" w:rsidRPr="004E5042" w:rsidRDefault="002F471A" w:rsidP="002F471A"/>
    <w:p w:rsidR="002F471A" w:rsidRDefault="002F471A" w:rsidP="002F471A">
      <w:pPr>
        <w:ind w:firstLine="0"/>
      </w:pPr>
    </w:p>
    <w:p w:rsidR="002F471A" w:rsidRDefault="002F471A" w:rsidP="002F471A">
      <w:pPr>
        <w:ind w:firstLine="0"/>
      </w:pPr>
    </w:p>
    <w:p w:rsidR="002F471A" w:rsidRDefault="002F471A" w:rsidP="002F471A">
      <w:pPr>
        <w:ind w:firstLine="0"/>
      </w:pPr>
    </w:p>
    <w:p w:rsidR="0040615B" w:rsidRDefault="0040615B" w:rsidP="002F471A">
      <w:pPr>
        <w:ind w:firstLine="0"/>
      </w:pPr>
    </w:p>
    <w:p w:rsidR="002F471A" w:rsidRDefault="00B1569D" w:rsidP="008C5A23">
      <w:pPr>
        <w:spacing w:before="120"/>
        <w:ind w:firstLine="0"/>
        <w:jc w:val="center"/>
        <w:rPr>
          <w:szCs w:val="24"/>
        </w:rPr>
      </w:pPr>
      <w:r>
        <w:rPr>
          <w:szCs w:val="24"/>
        </w:rPr>
        <w:t>Gambar 7</w:t>
      </w:r>
      <w:r w:rsidR="002F471A">
        <w:rPr>
          <w:szCs w:val="24"/>
        </w:rPr>
        <w:t xml:space="preserve"> </w:t>
      </w:r>
      <w:r w:rsidR="00F604E9">
        <w:rPr>
          <w:szCs w:val="24"/>
        </w:rPr>
        <w:t>Skema konsep Apache Solr Blibli.com</w:t>
      </w:r>
    </w:p>
    <w:p w:rsidR="0040615B" w:rsidRDefault="0040615B" w:rsidP="00746CB6">
      <w:pPr>
        <w:ind w:firstLine="0"/>
        <w:rPr>
          <w:szCs w:val="24"/>
        </w:rPr>
      </w:pPr>
    </w:p>
    <w:p w:rsidR="00952850" w:rsidRDefault="0040615B" w:rsidP="008C5A23">
      <w:r>
        <w:t>Objek spesifik yang sudah diambil selanjutnya dilakukan pemisahan antara konsep dan bobot pad</w:t>
      </w:r>
      <w:r w:rsidR="00B1569D">
        <w:t>a struktur konsep. Pada Gambar 6</w:t>
      </w:r>
      <w:r>
        <w:t xml:space="preserve"> terlihat bahwa karakter pemisah antara bobot dan konsep adalah karakter caret (‘^’). Dengan demikian </w:t>
      </w:r>
      <w:r>
        <w:lastRenderedPageBreak/>
        <w:t xml:space="preserve">pemisahan bisa dilakukan menggunakan metode </w:t>
      </w:r>
      <w:r>
        <w:rPr>
          <w:i/>
        </w:rPr>
        <w:t xml:space="preserve">split </w:t>
      </w:r>
      <w:r w:rsidR="00952850">
        <w:t>pada bahasa pemograman Java.</w:t>
      </w:r>
    </w:p>
    <w:p w:rsidR="008C5A23" w:rsidRPr="00952850" w:rsidRDefault="008C5A23" w:rsidP="008C5A23"/>
    <w:p w:rsidR="002F471A" w:rsidRPr="00952850" w:rsidRDefault="00D428E3" w:rsidP="00952850">
      <w:pPr>
        <w:spacing w:before="60" w:after="200"/>
        <w:ind w:firstLine="0"/>
        <w:jc w:val="center"/>
        <w:rPr>
          <w:szCs w:val="24"/>
        </w:rPr>
      </w:pPr>
      <w:r>
        <w:rPr>
          <w:szCs w:val="24"/>
        </w:rPr>
        <w:t>Tabel 3</w:t>
      </w:r>
      <w:r w:rsidR="002F471A">
        <w:rPr>
          <w:szCs w:val="24"/>
        </w:rPr>
        <w:t xml:space="preserve"> Struktur konsep pencarian </w:t>
      </w:r>
      <w:r w:rsidR="002F471A" w:rsidRPr="00467B2E">
        <w:rPr>
          <w:i/>
          <w:szCs w:val="24"/>
        </w:rPr>
        <w:t>online shop</w:t>
      </w:r>
      <w:r w:rsidR="002F471A">
        <w:rPr>
          <w:i/>
          <w:szCs w:val="24"/>
        </w:rPr>
        <w:t xml:space="preserve"> </w:t>
      </w:r>
      <w:r w:rsidR="00952850">
        <w:rPr>
          <w:szCs w:val="24"/>
        </w:rPr>
        <w:t>Blibli.com</w:t>
      </w:r>
    </w:p>
    <w:tbl>
      <w:tblPr>
        <w:tblStyle w:val="TableGrid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3771"/>
      </w:tblGrid>
      <w:tr w:rsidR="002F471A" w:rsidRPr="00C17C1E" w:rsidTr="009001D0">
        <w:trPr>
          <w:jc w:val="center"/>
        </w:trPr>
        <w:tc>
          <w:tcPr>
            <w:tcW w:w="2695" w:type="dxa"/>
            <w:tcBorders>
              <w:top w:val="single" w:sz="4" w:space="0" w:color="auto"/>
              <w:bottom w:val="single" w:sz="4" w:space="0" w:color="auto"/>
            </w:tcBorders>
          </w:tcPr>
          <w:p w:rsidR="002F471A" w:rsidRPr="00C17C1E" w:rsidRDefault="002F471A" w:rsidP="009001D0">
            <w:pPr>
              <w:suppressAutoHyphens/>
              <w:ind w:firstLine="0"/>
              <w:rPr>
                <w:rFonts w:eastAsia="Calibri" w:cs="Calibri"/>
                <w:i/>
                <w:szCs w:val="24"/>
              </w:rPr>
            </w:pPr>
            <w:r w:rsidRPr="00C17C1E">
              <w:rPr>
                <w:rFonts w:eastAsia="Calibri" w:cs="Calibri"/>
                <w:i/>
                <w:szCs w:val="24"/>
              </w:rPr>
              <w:t>Field</w:t>
            </w:r>
          </w:p>
        </w:tc>
        <w:tc>
          <w:tcPr>
            <w:tcW w:w="3771" w:type="dxa"/>
            <w:tcBorders>
              <w:top w:val="single" w:sz="4" w:space="0" w:color="auto"/>
              <w:bottom w:val="single" w:sz="4" w:space="0" w:color="auto"/>
            </w:tcBorders>
          </w:tcPr>
          <w:p w:rsidR="002F471A" w:rsidRPr="00C17C1E" w:rsidRDefault="002F471A" w:rsidP="009001D0">
            <w:pPr>
              <w:suppressAutoHyphens/>
              <w:ind w:firstLine="0"/>
              <w:jc w:val="center"/>
              <w:rPr>
                <w:rFonts w:eastAsia="Calibri" w:cs="Calibri"/>
                <w:szCs w:val="24"/>
              </w:rPr>
            </w:pPr>
            <w:r w:rsidRPr="00C17C1E">
              <w:rPr>
                <w:rFonts w:eastAsia="Calibri" w:cs="Calibri"/>
                <w:szCs w:val="24"/>
              </w:rPr>
              <w:t>Keterangan</w:t>
            </w:r>
          </w:p>
        </w:tc>
      </w:tr>
      <w:tr w:rsidR="002F471A" w:rsidRPr="00C17C1E" w:rsidTr="009001D0">
        <w:trPr>
          <w:jc w:val="center"/>
        </w:trPr>
        <w:tc>
          <w:tcPr>
            <w:tcW w:w="2695" w:type="dxa"/>
            <w:tcBorders>
              <w:top w:val="single" w:sz="4" w:space="0" w:color="auto"/>
            </w:tcBorders>
          </w:tcPr>
          <w:p w:rsidR="002F471A" w:rsidRPr="00C17C1E" w:rsidRDefault="002F471A" w:rsidP="009001D0">
            <w:pPr>
              <w:suppressAutoHyphens/>
              <w:ind w:left="-23" w:firstLine="0"/>
              <w:rPr>
                <w:rFonts w:eastAsia="Calibri" w:cs="Calibri"/>
                <w:szCs w:val="24"/>
              </w:rPr>
            </w:pPr>
            <w:r w:rsidRPr="00C17C1E">
              <w:rPr>
                <w:rFonts w:eastAsia="Calibri" w:cs="Calibri"/>
                <w:szCs w:val="24"/>
              </w:rPr>
              <w:t>brandSearch</w:t>
            </w:r>
          </w:p>
        </w:tc>
        <w:tc>
          <w:tcPr>
            <w:tcW w:w="3771" w:type="dxa"/>
            <w:tcBorders>
              <w:top w:val="single" w:sz="4" w:space="0" w:color="auto"/>
            </w:tcBorders>
          </w:tcPr>
          <w:p w:rsidR="002F471A" w:rsidRPr="00C17C1E" w:rsidRDefault="002F471A" w:rsidP="009001D0">
            <w:pPr>
              <w:suppressAutoHyphens/>
              <w:ind w:firstLine="0"/>
              <w:jc w:val="left"/>
              <w:rPr>
                <w:rFonts w:eastAsia="Calibri" w:cs="Calibri"/>
                <w:szCs w:val="24"/>
              </w:rPr>
            </w:pPr>
            <w:r w:rsidRPr="00C17C1E">
              <w:rPr>
                <w:rFonts w:eastAsia="Calibri" w:cs="Calibri"/>
                <w:i/>
                <w:szCs w:val="24"/>
              </w:rPr>
              <w:t>Field</w:t>
            </w:r>
            <w:r w:rsidRPr="00C17C1E">
              <w:rPr>
                <w:rFonts w:eastAsia="Calibri" w:cs="Calibri"/>
                <w:szCs w:val="24"/>
              </w:rPr>
              <w:t xml:space="preserve"> ini mendefinisikan </w:t>
            </w:r>
            <w:r w:rsidRPr="00C17C1E">
              <w:rPr>
                <w:rFonts w:eastAsia="Calibri" w:cs="Calibri"/>
                <w:i/>
                <w:szCs w:val="24"/>
              </w:rPr>
              <w:t xml:space="preserve">brand </w:t>
            </w:r>
            <w:r w:rsidRPr="00C17C1E">
              <w:rPr>
                <w:rFonts w:eastAsia="Calibri" w:cs="Calibri"/>
                <w:szCs w:val="24"/>
              </w:rPr>
              <w:t>suatu produk yang tersedia</w:t>
            </w:r>
          </w:p>
        </w:tc>
      </w:tr>
      <w:tr w:rsidR="002F471A" w:rsidRPr="00C17C1E" w:rsidTr="00DB74F9">
        <w:trPr>
          <w:jc w:val="center"/>
        </w:trPr>
        <w:tc>
          <w:tcPr>
            <w:tcW w:w="2695" w:type="dxa"/>
          </w:tcPr>
          <w:p w:rsidR="002F471A" w:rsidRPr="00C17C1E" w:rsidRDefault="002F471A" w:rsidP="009001D0">
            <w:pPr>
              <w:suppressAutoHyphens/>
              <w:ind w:firstLine="0"/>
              <w:rPr>
                <w:rFonts w:eastAsia="Calibri" w:cs="Calibri"/>
                <w:szCs w:val="24"/>
              </w:rPr>
            </w:pPr>
            <w:r w:rsidRPr="00C17C1E">
              <w:rPr>
                <w:rFonts w:eastAsia="Calibri" w:cs="Calibri"/>
                <w:i/>
                <w:szCs w:val="24"/>
              </w:rPr>
              <w:t>name</w:t>
            </w:r>
            <w:r w:rsidRPr="00C17C1E">
              <w:rPr>
                <w:rFonts w:eastAsia="Calibri" w:cs="Calibri"/>
                <w:szCs w:val="24"/>
              </w:rPr>
              <w:t>Search</w:t>
            </w:r>
          </w:p>
        </w:tc>
        <w:tc>
          <w:tcPr>
            <w:tcW w:w="3771" w:type="dxa"/>
          </w:tcPr>
          <w:p w:rsidR="002F471A" w:rsidRPr="00C17C1E" w:rsidRDefault="002F471A" w:rsidP="009001D0">
            <w:pPr>
              <w:suppressAutoHyphens/>
              <w:ind w:firstLine="0"/>
              <w:jc w:val="left"/>
              <w:rPr>
                <w:rFonts w:eastAsia="Calibri" w:cs="Calibri"/>
                <w:szCs w:val="24"/>
              </w:rPr>
            </w:pPr>
            <w:r w:rsidRPr="00C17C1E">
              <w:rPr>
                <w:rFonts w:eastAsia="Calibri" w:cs="Calibri"/>
                <w:i/>
                <w:szCs w:val="24"/>
              </w:rPr>
              <w:t>Field</w:t>
            </w:r>
            <w:r w:rsidRPr="00C17C1E">
              <w:rPr>
                <w:rFonts w:eastAsia="Calibri" w:cs="Calibri"/>
                <w:szCs w:val="24"/>
              </w:rPr>
              <w:t xml:space="preserve"> ini mendefinisikan nama dari suatu produk</w:t>
            </w:r>
          </w:p>
        </w:tc>
      </w:tr>
      <w:tr w:rsidR="009D212D" w:rsidRPr="00C17C1E" w:rsidTr="00DB74F9">
        <w:trPr>
          <w:jc w:val="center"/>
        </w:trPr>
        <w:tc>
          <w:tcPr>
            <w:tcW w:w="2695" w:type="dxa"/>
          </w:tcPr>
          <w:p w:rsidR="009D212D" w:rsidRPr="00C17C1E" w:rsidRDefault="009D212D" w:rsidP="009D212D">
            <w:pPr>
              <w:suppressAutoHyphens/>
              <w:ind w:firstLine="0"/>
              <w:rPr>
                <w:rFonts w:eastAsia="Calibri" w:cs="Calibri"/>
                <w:szCs w:val="24"/>
              </w:rPr>
            </w:pPr>
            <w:r w:rsidRPr="00C17C1E">
              <w:rPr>
                <w:rFonts w:eastAsia="Calibri" w:cs="Calibri"/>
                <w:szCs w:val="24"/>
              </w:rPr>
              <w:t>descriptionSearch</w:t>
            </w:r>
          </w:p>
        </w:tc>
        <w:tc>
          <w:tcPr>
            <w:tcW w:w="3771" w:type="dxa"/>
          </w:tcPr>
          <w:p w:rsidR="009D212D" w:rsidRPr="00C17C1E" w:rsidRDefault="009D212D" w:rsidP="009D212D">
            <w:pPr>
              <w:suppressAutoHyphens/>
              <w:ind w:firstLine="0"/>
              <w:jc w:val="left"/>
              <w:rPr>
                <w:rFonts w:eastAsia="Calibri" w:cs="Calibri"/>
                <w:szCs w:val="24"/>
              </w:rPr>
            </w:pPr>
            <w:r w:rsidRPr="00C17C1E">
              <w:rPr>
                <w:rFonts w:eastAsia="Calibri" w:cs="Calibri"/>
                <w:i/>
                <w:szCs w:val="24"/>
              </w:rPr>
              <w:t>Field</w:t>
            </w:r>
            <w:r w:rsidRPr="00C17C1E">
              <w:rPr>
                <w:rFonts w:eastAsia="Calibri" w:cs="Calibri"/>
                <w:szCs w:val="24"/>
              </w:rPr>
              <w:t xml:space="preserve"> ini mendefinsikan deskripsi dari suatu produk</w:t>
            </w:r>
          </w:p>
        </w:tc>
      </w:tr>
      <w:tr w:rsidR="009D212D" w:rsidRPr="00C17C1E" w:rsidTr="009001D0">
        <w:trPr>
          <w:jc w:val="center"/>
        </w:trPr>
        <w:tc>
          <w:tcPr>
            <w:tcW w:w="2695" w:type="dxa"/>
            <w:tcBorders>
              <w:bottom w:val="single" w:sz="4" w:space="0" w:color="auto"/>
            </w:tcBorders>
          </w:tcPr>
          <w:p w:rsidR="009D212D" w:rsidRPr="00C17C1E" w:rsidRDefault="009D212D" w:rsidP="009D212D">
            <w:pPr>
              <w:suppressAutoHyphens/>
              <w:ind w:firstLine="0"/>
              <w:rPr>
                <w:rFonts w:eastAsia="Calibri" w:cs="Calibri"/>
                <w:szCs w:val="24"/>
              </w:rPr>
            </w:pPr>
            <w:r w:rsidRPr="00C17C1E">
              <w:rPr>
                <w:rFonts w:eastAsia="Calibri" w:cs="Calibri"/>
                <w:szCs w:val="24"/>
              </w:rPr>
              <w:t>Categories</w:t>
            </w:r>
          </w:p>
        </w:tc>
        <w:tc>
          <w:tcPr>
            <w:tcW w:w="3771" w:type="dxa"/>
            <w:tcBorders>
              <w:bottom w:val="single" w:sz="4" w:space="0" w:color="auto"/>
            </w:tcBorders>
          </w:tcPr>
          <w:p w:rsidR="009D212D" w:rsidRPr="00C17C1E" w:rsidRDefault="009D212D" w:rsidP="009D212D">
            <w:pPr>
              <w:suppressAutoHyphens/>
              <w:ind w:firstLine="0"/>
              <w:jc w:val="left"/>
              <w:rPr>
                <w:rFonts w:eastAsia="Calibri" w:cs="Calibri"/>
                <w:szCs w:val="24"/>
              </w:rPr>
            </w:pPr>
            <w:r w:rsidRPr="00C17C1E">
              <w:rPr>
                <w:rFonts w:eastAsia="Calibri" w:cs="Calibri"/>
                <w:i/>
                <w:szCs w:val="24"/>
              </w:rPr>
              <w:t>Field</w:t>
            </w:r>
            <w:r w:rsidRPr="00C17C1E">
              <w:rPr>
                <w:rFonts w:eastAsia="Calibri" w:cs="Calibri"/>
                <w:szCs w:val="24"/>
              </w:rPr>
              <w:t xml:space="preserve"> ini mendefinisikan kategori dari suatu produk</w:t>
            </w:r>
          </w:p>
        </w:tc>
      </w:tr>
    </w:tbl>
    <w:p w:rsidR="002F471A" w:rsidRDefault="002F471A" w:rsidP="002F471A">
      <w:pPr>
        <w:ind w:firstLine="0"/>
      </w:pPr>
    </w:p>
    <w:p w:rsidR="009E4962" w:rsidRDefault="002F471A" w:rsidP="002F471A">
      <w:pPr>
        <w:suppressAutoHyphens/>
        <w:ind w:firstLine="0"/>
        <w:rPr>
          <w:rFonts w:eastAsia="Calibri" w:cs="Calibri"/>
        </w:rPr>
      </w:pPr>
      <w:r w:rsidRPr="00C17C1E">
        <w:rPr>
          <w:rFonts w:eastAsia="Calibri" w:cs="Calibri"/>
          <w:b/>
        </w:rPr>
        <w:tab/>
      </w:r>
      <w:r w:rsidR="00467B2E">
        <w:rPr>
          <w:rFonts w:eastAsia="Calibri" w:cs="Calibri"/>
        </w:rPr>
        <w:t>Proses im</w:t>
      </w:r>
      <w:r w:rsidRPr="00C17C1E">
        <w:rPr>
          <w:rFonts w:eastAsia="Calibri" w:cs="Calibri"/>
        </w:rPr>
        <w:t xml:space="preserve">provisasi pada struktur konsep pencarian </w:t>
      </w:r>
      <w:r w:rsidRPr="00C02D8C">
        <w:rPr>
          <w:rFonts w:eastAsia="Calibri" w:cs="Calibri"/>
          <w:i/>
        </w:rPr>
        <w:t>online shop</w:t>
      </w:r>
      <w:r w:rsidRPr="00C17C1E">
        <w:rPr>
          <w:rFonts w:eastAsia="Calibri" w:cs="Calibri"/>
        </w:rPr>
        <w:t xml:space="preserve"> </w:t>
      </w:r>
      <w:r>
        <w:rPr>
          <w:rFonts w:eastAsia="Calibri" w:cs="Calibri"/>
        </w:rPr>
        <w:t>Blibli.com</w:t>
      </w:r>
      <w:r w:rsidRPr="00C17C1E">
        <w:rPr>
          <w:rFonts w:eastAsia="Calibri" w:cs="Calibri"/>
        </w:rPr>
        <w:t xml:space="preserve"> menggunakan algoritme </w:t>
      </w:r>
      <w:r w:rsidRPr="00C17C1E">
        <w:rPr>
          <w:rFonts w:eastAsia="Calibri" w:cs="Calibri"/>
          <w:i/>
        </w:rPr>
        <w:t>brute force</w:t>
      </w:r>
      <w:r w:rsidR="00C16D27">
        <w:rPr>
          <w:rFonts w:eastAsia="Calibri" w:cs="Calibri"/>
        </w:rPr>
        <w:t xml:space="preserve">. Algoritma </w:t>
      </w:r>
      <w:r w:rsidR="00C16D27">
        <w:rPr>
          <w:rFonts w:eastAsia="Calibri" w:cs="Calibri"/>
          <w:i/>
        </w:rPr>
        <w:t xml:space="preserve">brute force </w:t>
      </w:r>
      <w:r w:rsidR="00C16D27">
        <w:rPr>
          <w:rFonts w:eastAsia="Calibri" w:cs="Calibri"/>
        </w:rPr>
        <w:t>yang digunakan pada penelitian ini melakukan operasi pembentukan struktur konsep dengan 4 konsep dan</w:t>
      </w:r>
      <w:r w:rsidRPr="00C17C1E">
        <w:rPr>
          <w:rFonts w:eastAsia="Calibri" w:cs="Calibri"/>
        </w:rPr>
        <w:t xml:space="preserve"> nilai bobot pada konsep</w:t>
      </w:r>
      <w:r w:rsidR="002E54E6">
        <w:rPr>
          <w:rFonts w:eastAsia="Calibri" w:cs="Calibri"/>
        </w:rPr>
        <w:t xml:space="preserve"> yang</w:t>
      </w:r>
      <w:r w:rsidRPr="00C17C1E">
        <w:rPr>
          <w:rFonts w:eastAsia="Calibri" w:cs="Calibri"/>
        </w:rPr>
        <w:t xml:space="preserve"> memiliki </w:t>
      </w:r>
      <w:r w:rsidRPr="00C17C1E">
        <w:rPr>
          <w:rFonts w:eastAsia="Calibri" w:cs="Calibri"/>
          <w:i/>
        </w:rPr>
        <w:t>range</w:t>
      </w:r>
      <w:r w:rsidR="00CB2300">
        <w:rPr>
          <w:rFonts w:eastAsia="Calibri" w:cs="Calibri"/>
        </w:rPr>
        <w:t xml:space="preserve"> antara 1 sampai 10 dengan</w:t>
      </w:r>
      <w:r w:rsidRPr="00C17C1E">
        <w:rPr>
          <w:rFonts w:eastAsia="Calibri" w:cs="Calibri"/>
        </w:rPr>
        <w:t xml:space="preserve"> interval sebesar 2.</w:t>
      </w:r>
      <w:r w:rsidR="00095501">
        <w:rPr>
          <w:rFonts w:eastAsia="Calibri" w:cs="Calibri"/>
        </w:rPr>
        <w:t xml:space="preserve"> Variabel </w:t>
      </w:r>
      <w:r w:rsidR="00095501">
        <w:rPr>
          <w:rFonts w:eastAsia="Calibri" w:cs="Calibri"/>
          <w:i/>
        </w:rPr>
        <w:t xml:space="preserve">w, x, y, z </w:t>
      </w:r>
      <w:r w:rsidR="00095501">
        <w:rPr>
          <w:rFonts w:eastAsia="Calibri" w:cs="Calibri"/>
        </w:rPr>
        <w:t>digunakan untuk mendekl</w:t>
      </w:r>
      <w:r w:rsidR="00467B2E">
        <w:rPr>
          <w:rFonts w:eastAsia="Calibri" w:cs="Calibri"/>
        </w:rPr>
        <w:t>a</w:t>
      </w:r>
      <w:r w:rsidR="00095501">
        <w:rPr>
          <w:rFonts w:eastAsia="Calibri" w:cs="Calibri"/>
        </w:rPr>
        <w:t xml:space="preserve">rasikan 4 konsep yang tersedia, tipe data </w:t>
      </w:r>
      <w:r w:rsidR="00095501">
        <w:rPr>
          <w:rFonts w:eastAsia="Calibri" w:cs="Calibri"/>
          <w:i/>
        </w:rPr>
        <w:t xml:space="preserve">ArrayList </w:t>
      </w:r>
      <w:r w:rsidR="00095501">
        <w:rPr>
          <w:rFonts w:eastAsia="Calibri" w:cs="Calibri"/>
        </w:rPr>
        <w:t>di</w:t>
      </w:r>
      <w:r w:rsidR="002E54E6">
        <w:rPr>
          <w:rFonts w:eastAsia="Calibri" w:cs="Calibri"/>
        </w:rPr>
        <w:t>butuhkan</w:t>
      </w:r>
      <w:r w:rsidR="00095501">
        <w:rPr>
          <w:rFonts w:eastAsia="Calibri" w:cs="Calibri"/>
        </w:rPr>
        <w:t xml:space="preserve"> untuk membuat struktu</w:t>
      </w:r>
      <w:r w:rsidR="002E54E6">
        <w:rPr>
          <w:rFonts w:eastAsia="Calibri" w:cs="Calibri"/>
        </w:rPr>
        <w:t>r</w:t>
      </w:r>
      <w:r w:rsidR="00095501">
        <w:rPr>
          <w:rFonts w:eastAsia="Calibri" w:cs="Calibri"/>
        </w:rPr>
        <w:t xml:space="preserve"> konsep dengan bobot konsep yang memiliki nilai </w:t>
      </w:r>
      <w:r w:rsidR="00095501">
        <w:rPr>
          <w:rFonts w:eastAsia="Calibri" w:cs="Calibri"/>
          <w:i/>
        </w:rPr>
        <w:t xml:space="preserve">range </w:t>
      </w:r>
      <w:r w:rsidR="00095501">
        <w:rPr>
          <w:rFonts w:eastAsia="Calibri" w:cs="Calibri"/>
        </w:rPr>
        <w:t>yang telah ditentukan.</w:t>
      </w:r>
      <w:r w:rsidR="00EA2A71">
        <w:rPr>
          <w:rFonts w:eastAsia="Calibri" w:cs="Calibri"/>
        </w:rPr>
        <w:t xml:space="preserve"> </w:t>
      </w:r>
      <w:r w:rsidR="00AE7240">
        <w:rPr>
          <w:rFonts w:eastAsia="Calibri" w:cs="Calibri"/>
        </w:rPr>
        <w:t xml:space="preserve">Variasi </w:t>
      </w:r>
      <w:r w:rsidR="00C55E14">
        <w:rPr>
          <w:rFonts w:eastAsia="Calibri" w:cs="Calibri"/>
        </w:rPr>
        <w:t>n</w:t>
      </w:r>
      <w:r w:rsidRPr="00C17C1E">
        <w:rPr>
          <w:rFonts w:eastAsia="Calibri" w:cs="Calibri"/>
        </w:rPr>
        <w:t>ilai bobot tersebut menghasilkan 625 kombinasi struktur konsep</w:t>
      </w:r>
      <w:r w:rsidR="003452A0">
        <w:rPr>
          <w:rFonts w:eastAsia="Calibri" w:cs="Calibri"/>
        </w:rPr>
        <w:t>.</w:t>
      </w:r>
      <w:r w:rsidR="009E4962">
        <w:rPr>
          <w:rFonts w:eastAsia="Calibri" w:cs="Calibri"/>
        </w:rPr>
        <w:t xml:space="preserve"> Implementasi algoritma </w:t>
      </w:r>
      <w:r w:rsidR="009E4962">
        <w:rPr>
          <w:rFonts w:eastAsia="Calibri" w:cs="Calibri"/>
          <w:i/>
        </w:rPr>
        <w:t xml:space="preserve">brute force </w:t>
      </w:r>
      <w:r w:rsidR="00B1569D">
        <w:rPr>
          <w:rFonts w:eastAsia="Calibri" w:cs="Calibri"/>
        </w:rPr>
        <w:t>dapat dilihat pada Gambar 8</w:t>
      </w:r>
      <w:r w:rsidR="009E4962">
        <w:rPr>
          <w:rFonts w:eastAsia="Calibri" w:cs="Calibri"/>
        </w:rPr>
        <w:t>.</w:t>
      </w:r>
    </w:p>
    <w:p w:rsidR="009E4962" w:rsidRDefault="00E3316B" w:rsidP="002F471A">
      <w:pPr>
        <w:suppressAutoHyphens/>
        <w:ind w:firstLine="0"/>
        <w:rPr>
          <w:rFonts w:eastAsia="Calibri" w:cs="Calibri"/>
        </w:rPr>
      </w:pPr>
      <w:r>
        <w:rPr>
          <w:noProof/>
          <w:lang w:val="id-ID" w:eastAsia="id-ID"/>
        </w:rPr>
        <mc:AlternateContent>
          <mc:Choice Requires="wps">
            <w:drawing>
              <wp:anchor distT="0" distB="0" distL="114300" distR="114300" simplePos="0" relativeHeight="251869184" behindDoc="0" locked="0" layoutInCell="1" allowOverlap="1" wp14:anchorId="11B383FE" wp14:editId="2EDB74D3">
                <wp:simplePos x="0" y="0"/>
                <wp:positionH relativeFrom="column">
                  <wp:posOffset>1319</wp:posOffset>
                </wp:positionH>
                <wp:positionV relativeFrom="paragraph">
                  <wp:posOffset>172818</wp:posOffset>
                </wp:positionV>
                <wp:extent cx="5067398" cy="1090246"/>
                <wp:effectExtent l="0" t="0" r="19050" b="15240"/>
                <wp:wrapNone/>
                <wp:docPr id="57" name="Rectangle 57"/>
                <wp:cNvGraphicFramePr/>
                <a:graphic xmlns:a="http://schemas.openxmlformats.org/drawingml/2006/main">
                  <a:graphicData uri="http://schemas.microsoft.com/office/word/2010/wordprocessingShape">
                    <wps:wsp>
                      <wps:cNvSpPr/>
                      <wps:spPr>
                        <a:xfrm>
                          <a:off x="0" y="0"/>
                          <a:ext cx="5067398" cy="1090246"/>
                        </a:xfrm>
                        <a:prstGeom prst="rect">
                          <a:avLst/>
                        </a:prstGeom>
                        <a:solidFill>
                          <a:sysClr val="window" lastClr="FFFFFF"/>
                        </a:solidFill>
                        <a:ln w="6350" cap="flat" cmpd="sng" algn="ctr">
                          <a:solidFill>
                            <a:sysClr val="windowText" lastClr="000000"/>
                          </a:solidFill>
                          <a:prstDash val="solid"/>
                        </a:ln>
                        <a:effectLst/>
                      </wps:spPr>
                      <wps:txbx>
                        <w:txbxContent>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while (w &lt; 5) {</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 xml:space="preserve">   List&lt;String&gt; num1 = new ArrayList&lt;&gt;();</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Pr>
                                <w:rFonts w:ascii="Courier New" w:eastAsia="Times New Roman" w:hAnsi="Courier New" w:cs="Courier New"/>
                                <w:color w:val="000000"/>
                                <w:sz w:val="20"/>
                                <w:szCs w:val="20"/>
                                <w:lang w:val="id-ID" w:eastAsia="id-ID"/>
                              </w:rPr>
                              <w:t xml:space="preserve">   num1.add(num[w]);num1.add(num[x]);</w:t>
                            </w:r>
                            <w:r w:rsidRPr="00E3316B">
                              <w:rPr>
                                <w:rFonts w:ascii="Courier New" w:eastAsia="Times New Roman" w:hAnsi="Courier New" w:cs="Courier New"/>
                                <w:color w:val="000000"/>
                                <w:sz w:val="20"/>
                                <w:szCs w:val="20"/>
                                <w:lang w:val="id-ID" w:eastAsia="id-ID"/>
                              </w:rPr>
                              <w:t>num1.add(num[y]);</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Pr>
                                <w:rFonts w:ascii="Courier New" w:eastAsia="Times New Roman" w:hAnsi="Courier New" w:cs="Courier New"/>
                                <w:color w:val="000000"/>
                                <w:sz w:val="20"/>
                                <w:szCs w:val="20"/>
                                <w:lang w:eastAsia="id-ID"/>
                              </w:rPr>
                              <w:t xml:space="preserve">   </w:t>
                            </w:r>
                            <w:r>
                              <w:rPr>
                                <w:rFonts w:ascii="Courier New" w:eastAsia="Times New Roman" w:hAnsi="Courier New" w:cs="Courier New"/>
                                <w:color w:val="000000"/>
                                <w:sz w:val="20"/>
                                <w:szCs w:val="20"/>
                                <w:lang w:val="id-ID" w:eastAsia="id-ID"/>
                              </w:rPr>
                              <w:t>num1.add(num[z]);</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 xml:space="preserve">   </w:t>
                            </w:r>
                            <w:r>
                              <w:rPr>
                                <w:rFonts w:ascii="Courier New" w:eastAsia="Times New Roman" w:hAnsi="Courier New" w:cs="Courier New"/>
                                <w:color w:val="000000"/>
                                <w:sz w:val="20"/>
                                <w:szCs w:val="20"/>
                                <w:lang w:val="id-ID" w:eastAsia="id-ID"/>
                              </w:rPr>
                              <w:t>z++;if (z == 5) {y++;z = 0;}if (y == 5) {x++;y = 0;</w:t>
                            </w:r>
                            <w:r w:rsidRPr="00E3316B">
                              <w:rPr>
                                <w:rFonts w:ascii="Courier New" w:eastAsia="Times New Roman" w:hAnsi="Courier New" w:cs="Courier New"/>
                                <w:color w:val="000000"/>
                                <w:sz w:val="20"/>
                                <w:szCs w:val="20"/>
                                <w:lang w:val="id-ID" w:eastAsia="id-ID"/>
                              </w:rPr>
                              <w:t>}</w:t>
                            </w:r>
                          </w:p>
                          <w:p w:rsidR="00237313" w:rsidRPr="00F24E81"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 xml:space="preserve">   </w:t>
                            </w:r>
                            <w:r>
                              <w:rPr>
                                <w:rFonts w:ascii="Courier New" w:eastAsia="Times New Roman" w:hAnsi="Courier New" w:cs="Courier New"/>
                                <w:color w:val="000000"/>
                                <w:sz w:val="20"/>
                                <w:szCs w:val="20"/>
                                <w:lang w:val="id-ID" w:eastAsia="id-ID"/>
                              </w:rPr>
                              <w:t>if (x == 5) {w++;x = 0;</w:t>
                            </w:r>
                            <w:r w:rsidRPr="00E3316B">
                              <w:rPr>
                                <w:rFonts w:ascii="Courier New" w:eastAsia="Times New Roman" w:hAnsi="Courier New" w:cs="Courier New"/>
                                <w:color w:val="000000"/>
                                <w:sz w:val="20"/>
                                <w:szCs w:val="20"/>
                                <w:lang w:val="id-ID" w:eastAsia="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383FE" id="Rectangle 57" o:spid="_x0000_s1048" style="position:absolute;left:0;text-align:left;margin-left:.1pt;margin-top:13.6pt;width:399pt;height:85.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" fillcolor="window" strokecolor="windowText" strokeweight=".5pt">
                <v:textbox>
                  <w:txbxContent>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while (w &lt; 5) {</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 xml:space="preserve">   List&lt;String&gt; num1 = new ArrayList&lt;&gt;();</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Pr>
                          <w:rFonts w:ascii="Courier New" w:eastAsia="Times New Roman" w:hAnsi="Courier New" w:cs="Courier New"/>
                          <w:color w:val="000000"/>
                          <w:sz w:val="20"/>
                          <w:szCs w:val="20"/>
                          <w:lang w:val="id-ID" w:eastAsia="id-ID"/>
                        </w:rPr>
                        <w:t xml:space="preserve">   num1.add(num[w]);num1.add(num[x]);</w:t>
                      </w:r>
                      <w:r w:rsidRPr="00E3316B">
                        <w:rPr>
                          <w:rFonts w:ascii="Courier New" w:eastAsia="Times New Roman" w:hAnsi="Courier New" w:cs="Courier New"/>
                          <w:color w:val="000000"/>
                          <w:sz w:val="20"/>
                          <w:szCs w:val="20"/>
                          <w:lang w:val="id-ID" w:eastAsia="id-ID"/>
                        </w:rPr>
                        <w:t>num1.add(num[y]);</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Pr>
                          <w:rFonts w:ascii="Courier New" w:eastAsia="Times New Roman" w:hAnsi="Courier New" w:cs="Courier New"/>
                          <w:color w:val="000000"/>
                          <w:sz w:val="20"/>
                          <w:szCs w:val="20"/>
                          <w:lang w:eastAsia="id-ID"/>
                        </w:rPr>
                        <w:t xml:space="preserve">   </w:t>
                      </w:r>
                      <w:r>
                        <w:rPr>
                          <w:rFonts w:ascii="Courier New" w:eastAsia="Times New Roman" w:hAnsi="Courier New" w:cs="Courier New"/>
                          <w:color w:val="000000"/>
                          <w:sz w:val="20"/>
                          <w:szCs w:val="20"/>
                          <w:lang w:val="id-ID" w:eastAsia="id-ID"/>
                        </w:rPr>
                        <w:t>num1.add(num[z]);</w:t>
                      </w:r>
                    </w:p>
                    <w:p w:rsidR="00237313" w:rsidRPr="00E3316B"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 xml:space="preserve">   </w:t>
                      </w:r>
                      <w:r>
                        <w:rPr>
                          <w:rFonts w:ascii="Courier New" w:eastAsia="Times New Roman" w:hAnsi="Courier New" w:cs="Courier New"/>
                          <w:color w:val="000000"/>
                          <w:sz w:val="20"/>
                          <w:szCs w:val="20"/>
                          <w:lang w:val="id-ID" w:eastAsia="id-ID"/>
                        </w:rPr>
                        <w:t>z++;if (z == 5) {y++;z = 0;}if (y == 5) {x++;y = 0;</w:t>
                      </w:r>
                      <w:r w:rsidRPr="00E3316B">
                        <w:rPr>
                          <w:rFonts w:ascii="Courier New" w:eastAsia="Times New Roman" w:hAnsi="Courier New" w:cs="Courier New"/>
                          <w:color w:val="000000"/>
                          <w:sz w:val="20"/>
                          <w:szCs w:val="20"/>
                          <w:lang w:val="id-ID" w:eastAsia="id-ID"/>
                        </w:rPr>
                        <w:t>}</w:t>
                      </w:r>
                    </w:p>
                    <w:p w:rsidR="00237313" w:rsidRPr="00F24E81" w:rsidRDefault="00237313" w:rsidP="00E3316B">
                      <w:pPr>
                        <w:ind w:firstLine="0"/>
                        <w:jc w:val="left"/>
                        <w:rPr>
                          <w:rFonts w:ascii="Courier New" w:eastAsia="Times New Roman" w:hAnsi="Courier New" w:cs="Courier New"/>
                          <w:color w:val="000000"/>
                          <w:sz w:val="20"/>
                          <w:szCs w:val="20"/>
                          <w:lang w:val="id-ID" w:eastAsia="id-ID"/>
                        </w:rPr>
                      </w:pPr>
                      <w:r w:rsidRPr="00E3316B">
                        <w:rPr>
                          <w:rFonts w:ascii="Courier New" w:eastAsia="Times New Roman" w:hAnsi="Courier New" w:cs="Courier New"/>
                          <w:color w:val="000000"/>
                          <w:sz w:val="20"/>
                          <w:szCs w:val="20"/>
                          <w:lang w:val="id-ID" w:eastAsia="id-ID"/>
                        </w:rPr>
                        <w:t xml:space="preserve">   </w:t>
                      </w:r>
                      <w:r>
                        <w:rPr>
                          <w:rFonts w:ascii="Courier New" w:eastAsia="Times New Roman" w:hAnsi="Courier New" w:cs="Courier New"/>
                          <w:color w:val="000000"/>
                          <w:sz w:val="20"/>
                          <w:szCs w:val="20"/>
                          <w:lang w:val="id-ID" w:eastAsia="id-ID"/>
                        </w:rPr>
                        <w:t>if (x == 5) {w++;x = 0;</w:t>
                      </w:r>
                      <w:r w:rsidRPr="00E3316B">
                        <w:rPr>
                          <w:rFonts w:ascii="Courier New" w:eastAsia="Times New Roman" w:hAnsi="Courier New" w:cs="Courier New"/>
                          <w:color w:val="000000"/>
                          <w:sz w:val="20"/>
                          <w:szCs w:val="20"/>
                          <w:lang w:val="id-ID" w:eastAsia="id-ID"/>
                        </w:rPr>
                        <w:t>}</w:t>
                      </w:r>
                    </w:p>
                  </w:txbxContent>
                </v:textbox>
              </v:rect>
            </w:pict>
          </mc:Fallback>
        </mc:AlternateContent>
      </w:r>
    </w:p>
    <w:p w:rsidR="009E4962" w:rsidRDefault="009E4962" w:rsidP="002F471A">
      <w:pPr>
        <w:suppressAutoHyphens/>
        <w:ind w:firstLine="0"/>
        <w:rPr>
          <w:rFonts w:eastAsia="Calibri" w:cs="Calibri"/>
        </w:rPr>
      </w:pPr>
    </w:p>
    <w:p w:rsidR="009E4962" w:rsidRDefault="009E4962" w:rsidP="002F471A">
      <w:pPr>
        <w:suppressAutoHyphens/>
        <w:ind w:firstLine="0"/>
        <w:rPr>
          <w:rFonts w:eastAsia="Calibri" w:cs="Calibri"/>
        </w:rPr>
      </w:pPr>
    </w:p>
    <w:p w:rsidR="009E4962" w:rsidRDefault="009E4962" w:rsidP="002F471A">
      <w:pPr>
        <w:suppressAutoHyphens/>
        <w:ind w:firstLine="0"/>
        <w:rPr>
          <w:rFonts w:eastAsia="Calibri" w:cs="Calibri"/>
        </w:rPr>
      </w:pPr>
    </w:p>
    <w:p w:rsidR="009E4962" w:rsidRDefault="009E4962" w:rsidP="002F471A">
      <w:pPr>
        <w:suppressAutoHyphens/>
        <w:ind w:firstLine="0"/>
        <w:rPr>
          <w:rFonts w:eastAsia="Calibri" w:cs="Calibri"/>
        </w:rPr>
      </w:pPr>
    </w:p>
    <w:p w:rsidR="009E4962" w:rsidRDefault="009E4962" w:rsidP="002F471A">
      <w:pPr>
        <w:suppressAutoHyphens/>
        <w:ind w:firstLine="0"/>
        <w:rPr>
          <w:rFonts w:eastAsia="Calibri" w:cs="Calibri"/>
        </w:rPr>
      </w:pPr>
    </w:p>
    <w:p w:rsidR="009E4962" w:rsidRDefault="009E4962" w:rsidP="002F471A">
      <w:pPr>
        <w:suppressAutoHyphens/>
        <w:ind w:firstLine="0"/>
        <w:rPr>
          <w:rFonts w:eastAsia="Calibri" w:cs="Calibri"/>
        </w:rPr>
      </w:pPr>
    </w:p>
    <w:p w:rsidR="009E4962" w:rsidRDefault="009E4962" w:rsidP="002F471A">
      <w:pPr>
        <w:suppressAutoHyphens/>
        <w:ind w:firstLine="0"/>
        <w:rPr>
          <w:rFonts w:eastAsia="Calibri" w:cs="Calibri"/>
        </w:rPr>
      </w:pPr>
    </w:p>
    <w:p w:rsidR="009E4962" w:rsidRDefault="00B1569D" w:rsidP="005C7DFF">
      <w:pPr>
        <w:suppressAutoHyphens/>
        <w:ind w:firstLine="0"/>
        <w:jc w:val="center"/>
        <w:rPr>
          <w:rFonts w:eastAsia="Calibri" w:cs="Calibri"/>
        </w:rPr>
      </w:pPr>
      <w:r>
        <w:rPr>
          <w:rFonts w:eastAsia="Calibri" w:cs="Calibri"/>
        </w:rPr>
        <w:t>Gambar 8</w:t>
      </w:r>
      <w:r w:rsidR="005C7DFF">
        <w:rPr>
          <w:rFonts w:eastAsia="Calibri" w:cs="Calibri"/>
        </w:rPr>
        <w:t xml:space="preserve"> Implementasi algoritma brute force</w:t>
      </w:r>
    </w:p>
    <w:p w:rsidR="009B4DA2" w:rsidRDefault="009B4DA2" w:rsidP="009B4DA2">
      <w:pPr>
        <w:suppressAutoHyphens/>
        <w:ind w:firstLine="0"/>
        <w:rPr>
          <w:rFonts w:eastAsia="Calibri" w:cs="Calibri"/>
        </w:rPr>
      </w:pPr>
    </w:p>
    <w:p w:rsidR="008C5A23" w:rsidRDefault="003452A0" w:rsidP="008C5A23">
      <w:pPr>
        <w:suppressAutoHyphens/>
        <w:rPr>
          <w:rFonts w:eastAsia="Calibri" w:cs="Calibri"/>
        </w:rPr>
      </w:pPr>
      <w:r>
        <w:rPr>
          <w:rFonts w:eastAsia="Calibri" w:cs="Calibri"/>
        </w:rPr>
        <w:t>Struktur konsep</w:t>
      </w:r>
      <w:r w:rsidR="00FE53D9">
        <w:rPr>
          <w:rFonts w:eastAsia="Calibri" w:cs="Calibri"/>
        </w:rPr>
        <w:t xml:space="preserve"> yang didapatkan dari algoritma </w:t>
      </w:r>
      <w:r w:rsidR="00FE53D9">
        <w:rPr>
          <w:rFonts w:eastAsia="Calibri" w:cs="Calibri"/>
          <w:i/>
        </w:rPr>
        <w:t xml:space="preserve">brute force </w:t>
      </w:r>
      <w:r w:rsidR="00FE53D9">
        <w:rPr>
          <w:rFonts w:eastAsia="Calibri" w:cs="Calibri"/>
        </w:rPr>
        <w:t xml:space="preserve">kemudian </w:t>
      </w:r>
      <w:r w:rsidR="00473DEF">
        <w:rPr>
          <w:rFonts w:eastAsia="Calibri" w:cs="Calibri"/>
        </w:rPr>
        <w:t>di</w:t>
      </w:r>
      <w:r w:rsidR="00FE53D9">
        <w:rPr>
          <w:rFonts w:eastAsia="Calibri" w:cs="Calibri"/>
        </w:rPr>
        <w:t>implementasikan pada</w:t>
      </w:r>
      <w:r w:rsidR="002F471A" w:rsidRPr="00C17C1E">
        <w:rPr>
          <w:rFonts w:eastAsia="Calibri" w:cs="Calibri"/>
        </w:rPr>
        <w:t xml:space="preserve"> Apache Solr dan diuji dengan 34 kueri yang terdapat pada </w:t>
      </w:r>
      <w:r w:rsidR="002F471A" w:rsidRPr="00C17C1E">
        <w:rPr>
          <w:rFonts w:eastAsia="Calibri" w:cs="Calibri"/>
          <w:i/>
        </w:rPr>
        <w:t xml:space="preserve">golden-list </w:t>
      </w:r>
      <w:r w:rsidR="002F471A" w:rsidRPr="00C17C1E">
        <w:rPr>
          <w:rFonts w:eastAsia="Calibri" w:cs="Calibri"/>
        </w:rPr>
        <w:t xml:space="preserve">melalui sebuah tools. </w:t>
      </w:r>
      <w:r w:rsidR="002F471A" w:rsidRPr="00C17C1E">
        <w:rPr>
          <w:rFonts w:eastAsia="Calibri" w:cs="Calibri"/>
          <w:i/>
        </w:rPr>
        <w:t xml:space="preserve">Golden-list </w:t>
      </w:r>
      <w:r w:rsidR="002F471A" w:rsidRPr="00C17C1E">
        <w:rPr>
          <w:rFonts w:eastAsia="Calibri" w:cs="Calibri"/>
        </w:rPr>
        <w:t xml:space="preserve">merupakan dokumen yang mengandung list berisi kueri-kueri dan dokumen yang seharusnya diterima berdasarkan kueri tersebut. Fungsi lain dari tools yang dikembangkan adalah melakukan improvisasi pada </w:t>
      </w:r>
      <w:r w:rsidR="002F471A" w:rsidRPr="00C17C1E">
        <w:rPr>
          <w:rFonts w:eastAsia="Calibri" w:cs="Calibri"/>
          <w:i/>
        </w:rPr>
        <w:t>field</w:t>
      </w:r>
      <w:r w:rsidR="00541A1A">
        <w:rPr>
          <w:rFonts w:eastAsia="Calibri" w:cs="Calibri"/>
        </w:rPr>
        <w:t>-</w:t>
      </w:r>
      <w:r w:rsidR="002F471A" w:rsidRPr="00C17C1E">
        <w:rPr>
          <w:rFonts w:eastAsia="Calibri" w:cs="Calibri"/>
          <w:i/>
        </w:rPr>
        <w:t>field</w:t>
      </w:r>
      <w:r w:rsidR="002F471A" w:rsidRPr="00C17C1E">
        <w:rPr>
          <w:rFonts w:eastAsia="Calibri" w:cs="Calibri"/>
        </w:rPr>
        <w:t xml:space="preserve"> pencari</w:t>
      </w:r>
      <w:r w:rsidR="002F471A">
        <w:rPr>
          <w:rFonts w:eastAsia="Calibri" w:cs="Calibri"/>
        </w:rPr>
        <w:t>an yang dilakukan Apache Solr. P</w:t>
      </w:r>
      <w:r w:rsidR="002F471A" w:rsidRPr="00C17C1E">
        <w:rPr>
          <w:rFonts w:eastAsia="Calibri" w:cs="Calibri"/>
        </w:rPr>
        <w:t xml:space="preserve">arameter </w:t>
      </w:r>
      <w:r w:rsidR="002F471A" w:rsidRPr="00C17C1E">
        <w:rPr>
          <w:rFonts w:eastAsia="Calibri" w:cs="Calibri"/>
          <w:i/>
        </w:rPr>
        <w:t>field</w:t>
      </w:r>
      <w:r w:rsidR="002F471A" w:rsidRPr="00C17C1E">
        <w:rPr>
          <w:rFonts w:eastAsia="Calibri" w:cs="Calibri"/>
        </w:rPr>
        <w:t xml:space="preserve"> yang ditemukembalikan merupakan paramater </w:t>
      </w:r>
      <w:r w:rsidR="002F471A" w:rsidRPr="00C17C1E">
        <w:rPr>
          <w:rFonts w:eastAsia="Calibri" w:cs="Calibri"/>
          <w:i/>
        </w:rPr>
        <w:t>field</w:t>
      </w:r>
      <w:r w:rsidR="002F471A" w:rsidRPr="00C17C1E">
        <w:rPr>
          <w:rFonts w:eastAsia="Calibri" w:cs="Calibri"/>
        </w:rPr>
        <w:t xml:space="preserve"> yang tersedia pada skema solr yang mempunyai struktur dokumen </w:t>
      </w:r>
      <w:r w:rsidR="009B545D" w:rsidRPr="009B545D">
        <w:rPr>
          <w:rFonts w:eastAsia="Calibri" w:cs="Calibri"/>
          <w:i/>
        </w:rPr>
        <w:t>XML</w:t>
      </w:r>
      <w:r w:rsidR="002F471A" w:rsidRPr="00C17C1E">
        <w:rPr>
          <w:rFonts w:eastAsia="Calibri" w:cs="Calibri"/>
        </w:rPr>
        <w:t>.</w:t>
      </w:r>
    </w:p>
    <w:p w:rsidR="009E5743" w:rsidRPr="008C5A23" w:rsidRDefault="00C42CBD" w:rsidP="008C5A23">
      <w:pPr>
        <w:suppressAutoHyphens/>
        <w:rPr>
          <w:rFonts w:eastAsia="Calibri" w:cs="Calibri"/>
        </w:rPr>
      </w:pPr>
      <w:r>
        <w:t>Implementasi bobot konsep yang telah diubah</w:t>
      </w:r>
      <w:r w:rsidR="00ED7B94">
        <w:t xml:space="preserve"> memerlukan proses </w:t>
      </w:r>
      <w:r w:rsidR="00ED7B94">
        <w:rPr>
          <w:i/>
        </w:rPr>
        <w:t>reload collection</w:t>
      </w:r>
      <w:r w:rsidR="00ED7B94">
        <w:t xml:space="preserve"> yang digunakan pada Apache Solr</w:t>
      </w:r>
      <w:r w:rsidR="00244CFB">
        <w:t xml:space="preserve">. Proses </w:t>
      </w:r>
      <w:r w:rsidR="00244CFB">
        <w:rPr>
          <w:i/>
        </w:rPr>
        <w:t xml:space="preserve">reload collection </w:t>
      </w:r>
      <w:r w:rsidR="00244CFB">
        <w:t xml:space="preserve">diperlukan agar Apache Solr melakukan proses </w:t>
      </w:r>
      <w:r w:rsidR="00244CFB">
        <w:rPr>
          <w:i/>
        </w:rPr>
        <w:t>update</w:t>
      </w:r>
      <w:r w:rsidR="00244CFB">
        <w:t xml:space="preserve"> terhadap struktur kombinas</w:t>
      </w:r>
      <w:r w:rsidR="00210EA1">
        <w:t>i</w:t>
      </w:r>
      <w:r w:rsidR="00244CFB">
        <w:t xml:space="preserve"> yang telah diubah</w:t>
      </w:r>
      <w:r w:rsidR="00ED7B94">
        <w:t xml:space="preserve">. Pada aplikasi yang dibuat, proses </w:t>
      </w:r>
      <w:r w:rsidR="00ED7B94">
        <w:rPr>
          <w:i/>
        </w:rPr>
        <w:t>reload collection</w:t>
      </w:r>
      <w:r w:rsidR="00254961">
        <w:rPr>
          <w:i/>
        </w:rPr>
        <w:t xml:space="preserve"> </w:t>
      </w:r>
      <w:r w:rsidR="002E7352">
        <w:t>dilakukan</w:t>
      </w:r>
      <w:r w:rsidR="00ED7B94">
        <w:rPr>
          <w:i/>
        </w:rPr>
        <w:t xml:space="preserve"> </w:t>
      </w:r>
      <w:r>
        <w:t>me</w:t>
      </w:r>
      <w:r w:rsidR="00ED7B94">
        <w:t>nggunakan</w:t>
      </w:r>
      <w:r>
        <w:t xml:space="preserve"> API Apache Solr yaitu </w:t>
      </w:r>
      <w:r w:rsidRPr="004904DD">
        <w:rPr>
          <w:i/>
        </w:rPr>
        <w:t>collection</w:t>
      </w:r>
      <w:r>
        <w:t xml:space="preserve"> API</w:t>
      </w:r>
      <w:r w:rsidR="004904DD">
        <w:t xml:space="preserve">. </w:t>
      </w:r>
      <w:r w:rsidR="004904DD" w:rsidRPr="004904DD">
        <w:rPr>
          <w:i/>
        </w:rPr>
        <w:t xml:space="preserve">Collection </w:t>
      </w:r>
      <w:r w:rsidR="004904DD">
        <w:t>API</w:t>
      </w:r>
      <w:r>
        <w:t xml:space="preserve"> memiliki </w:t>
      </w:r>
      <w:r>
        <w:rPr>
          <w:i/>
        </w:rPr>
        <w:t xml:space="preserve">method </w:t>
      </w:r>
      <w:r>
        <w:t xml:space="preserve">untuk melakukan proses </w:t>
      </w:r>
      <w:r>
        <w:rPr>
          <w:i/>
        </w:rPr>
        <w:t xml:space="preserve">reload </w:t>
      </w:r>
      <w:r>
        <w:t xml:space="preserve">terhadap </w:t>
      </w:r>
      <w:r>
        <w:rPr>
          <w:i/>
        </w:rPr>
        <w:t xml:space="preserve">collection </w:t>
      </w:r>
      <w:r>
        <w:t>yang digunakan</w:t>
      </w:r>
      <w:r w:rsidR="00EC5424">
        <w:t xml:space="preserve"> tanpa perlu </w:t>
      </w:r>
      <w:r w:rsidR="00EC5424">
        <w:lastRenderedPageBreak/>
        <w:t xml:space="preserve">melakukan </w:t>
      </w:r>
      <w:r w:rsidR="00EC5424" w:rsidRPr="00D07F3F">
        <w:rPr>
          <w:i/>
        </w:rPr>
        <w:t>restart</w:t>
      </w:r>
      <w:r w:rsidR="00EC5424">
        <w:t xml:space="preserve"> Apache Solr secara manual melalui </w:t>
      </w:r>
      <w:r w:rsidR="00EC5424">
        <w:rPr>
          <w:i/>
        </w:rPr>
        <w:t>command shell</w:t>
      </w:r>
      <w:r w:rsidR="00142C6A">
        <w:rPr>
          <w:i/>
        </w:rPr>
        <w:t>.</w:t>
      </w:r>
      <w:r w:rsidR="00142C6A">
        <w:t xml:space="preserve"> Dengan demikian proses melakukan uji</w:t>
      </w:r>
      <w:r w:rsidR="004904DD">
        <w:t xml:space="preserve"> </w:t>
      </w:r>
      <w:r w:rsidR="00142C6A">
        <w:t>coba terhadap 62</w:t>
      </w:r>
      <w:r w:rsidR="00711D1F">
        <w:t>5 kombinasi struktur konsep dapat</w:t>
      </w:r>
      <w:r w:rsidR="00142C6A">
        <w:t xml:space="preserve"> tetap dilakukan secara otomatis</w:t>
      </w:r>
      <w:r w:rsidR="00541A1A">
        <w:t xml:space="preserve"> melalui </w:t>
      </w:r>
      <w:r w:rsidR="00541A1A">
        <w:rPr>
          <w:i/>
        </w:rPr>
        <w:t>tool</w:t>
      </w:r>
      <w:r>
        <w:t>.</w:t>
      </w:r>
      <w:r w:rsidR="00521D98">
        <w:t xml:space="preserve"> </w:t>
      </w:r>
    </w:p>
    <w:p w:rsidR="00952850" w:rsidRPr="002F471A" w:rsidRDefault="00952850" w:rsidP="00952850">
      <w:pPr>
        <w:spacing w:before="240"/>
        <w:ind w:firstLine="720"/>
      </w:pPr>
    </w:p>
    <w:p w:rsidR="004961B3" w:rsidRPr="001075B8" w:rsidRDefault="004961B3" w:rsidP="001075B8">
      <w:pPr>
        <w:pStyle w:val="Heading2"/>
        <w:rPr>
          <w:i/>
        </w:rPr>
      </w:pPr>
      <w:r>
        <w:tab/>
      </w:r>
      <w:bookmarkStart w:id="56" w:name="_Toc454452427"/>
      <w:bookmarkStart w:id="57" w:name="_Toc458419814"/>
      <w:r w:rsidRPr="004961B3">
        <w:t xml:space="preserve">Model </w:t>
      </w:r>
      <w:r w:rsidRPr="004961B3">
        <w:rPr>
          <w:i/>
        </w:rPr>
        <w:t>User</w:t>
      </w:r>
      <w:bookmarkEnd w:id="56"/>
      <w:bookmarkEnd w:id="57"/>
    </w:p>
    <w:p w:rsidR="00265D8F" w:rsidRDefault="004961B3" w:rsidP="004961B3">
      <w:pPr>
        <w:suppressAutoHyphens/>
        <w:ind w:firstLine="0"/>
        <w:rPr>
          <w:rFonts w:eastAsia="Calibri" w:cs="Calibri"/>
        </w:rPr>
      </w:pPr>
      <w:r w:rsidRPr="004961B3">
        <w:rPr>
          <w:rFonts w:eastAsia="Calibri" w:cs="Calibri"/>
          <w:b/>
          <w:i/>
        </w:rPr>
        <w:tab/>
      </w:r>
      <w:r w:rsidRPr="004961B3">
        <w:rPr>
          <w:rFonts w:eastAsia="Calibri" w:cs="Calibri"/>
        </w:rPr>
        <w:t xml:space="preserve">Implementasi model informasi ke dalam sistem memerlukan model </w:t>
      </w:r>
      <w:r w:rsidRPr="004961B3">
        <w:rPr>
          <w:rFonts w:eastAsia="Calibri" w:cs="Calibri"/>
          <w:i/>
        </w:rPr>
        <w:t xml:space="preserve">user. </w:t>
      </w:r>
      <w:r w:rsidRPr="004961B3">
        <w:rPr>
          <w:rFonts w:eastAsia="Calibri" w:cs="Calibri"/>
        </w:rPr>
        <w:t xml:space="preserve">Model </w:t>
      </w:r>
      <w:r w:rsidRPr="004961B3">
        <w:rPr>
          <w:rFonts w:eastAsia="Calibri" w:cs="Calibri"/>
          <w:i/>
        </w:rPr>
        <w:t>user</w:t>
      </w:r>
      <w:r w:rsidRPr="004961B3">
        <w:rPr>
          <w:rFonts w:eastAsia="Calibri" w:cs="Calibri"/>
        </w:rPr>
        <w:t xml:space="preserve"> berfungsi sebagai </w:t>
      </w:r>
      <w:r w:rsidRPr="004961B3">
        <w:rPr>
          <w:rFonts w:eastAsia="Calibri" w:cs="Calibri"/>
          <w:i/>
        </w:rPr>
        <w:t xml:space="preserve">controller </w:t>
      </w:r>
      <w:r w:rsidRPr="004961B3">
        <w:rPr>
          <w:rFonts w:eastAsia="Calibri" w:cs="Calibri"/>
        </w:rPr>
        <w:t xml:space="preserve">untuk menampilkan informasi yang diperoleh dari model informasi ke tampilan </w:t>
      </w:r>
      <w:r w:rsidRPr="004961B3">
        <w:rPr>
          <w:rFonts w:eastAsia="Calibri" w:cs="Calibri"/>
          <w:i/>
        </w:rPr>
        <w:t>web</w:t>
      </w:r>
      <w:r w:rsidRPr="004961B3">
        <w:rPr>
          <w:rFonts w:eastAsia="Calibri" w:cs="Calibri"/>
        </w:rPr>
        <w:t xml:space="preserve"> atau </w:t>
      </w:r>
      <w:r w:rsidRPr="004961B3">
        <w:rPr>
          <w:rFonts w:eastAsia="Calibri" w:cs="Calibri"/>
          <w:i/>
        </w:rPr>
        <w:t xml:space="preserve">views. Controller </w:t>
      </w:r>
      <w:r w:rsidRPr="004961B3">
        <w:rPr>
          <w:rFonts w:eastAsia="Calibri" w:cs="Calibri"/>
        </w:rPr>
        <w:t xml:space="preserve">yang </w:t>
      </w:r>
      <w:proofErr w:type="gramStart"/>
      <w:r w:rsidRPr="004961B3">
        <w:rPr>
          <w:rFonts w:eastAsia="Calibri" w:cs="Calibri"/>
        </w:rPr>
        <w:t>akan</w:t>
      </w:r>
      <w:proofErr w:type="gramEnd"/>
      <w:r w:rsidRPr="004961B3">
        <w:rPr>
          <w:rFonts w:eastAsia="Calibri" w:cs="Calibri"/>
        </w:rPr>
        <w:t xml:space="preserve"> dibuat terdiri atas fungsi-fungsi berdasarkan </w:t>
      </w:r>
      <w:r w:rsidRPr="004961B3">
        <w:rPr>
          <w:rFonts w:eastAsia="Calibri" w:cs="Calibri"/>
          <w:i/>
        </w:rPr>
        <w:t xml:space="preserve">use case </w:t>
      </w:r>
      <w:r w:rsidRPr="004961B3">
        <w:rPr>
          <w:rFonts w:eastAsia="Calibri" w:cs="Calibri"/>
        </w:rPr>
        <w:t xml:space="preserve">atau aktivitas yang dilakukan </w:t>
      </w:r>
      <w:r w:rsidRPr="004961B3">
        <w:rPr>
          <w:rFonts w:eastAsia="Calibri" w:cs="Calibri"/>
          <w:i/>
        </w:rPr>
        <w:t>user</w:t>
      </w:r>
      <w:r w:rsidRPr="004961B3">
        <w:rPr>
          <w:rFonts w:eastAsia="Calibri" w:cs="Calibri"/>
        </w:rPr>
        <w:t xml:space="preserve"> terhadap sistem. Aktivitas </w:t>
      </w:r>
      <w:r w:rsidR="00E556CD">
        <w:rPr>
          <w:rFonts w:eastAsia="Calibri" w:cs="Calibri"/>
        </w:rPr>
        <w:t>ini</w:t>
      </w:r>
      <w:r w:rsidRPr="004961B3">
        <w:rPr>
          <w:rFonts w:eastAsia="Calibri" w:cs="Calibri"/>
        </w:rPr>
        <w:t xml:space="preserve"> digambarkan pada </w:t>
      </w:r>
      <w:r w:rsidR="00180BB5" w:rsidRPr="006E7F5B">
        <w:rPr>
          <w:rFonts w:eastAsia="Calibri" w:cs="Calibri"/>
          <w:i/>
        </w:rPr>
        <w:t xml:space="preserve">use case diagram </w:t>
      </w:r>
      <w:r w:rsidR="00180BB5">
        <w:rPr>
          <w:rFonts w:eastAsia="Calibri" w:cs="Calibri"/>
        </w:rPr>
        <w:t>pada G</w:t>
      </w:r>
      <w:r w:rsidR="00F125D3">
        <w:rPr>
          <w:rFonts w:eastAsia="Calibri" w:cs="Calibri"/>
        </w:rPr>
        <w:t>ambar 9</w:t>
      </w:r>
      <w:r w:rsidR="0029788E">
        <w:rPr>
          <w:rFonts w:eastAsia="Calibri" w:cs="Calibri"/>
        </w:rPr>
        <w:t>.</w:t>
      </w:r>
    </w:p>
    <w:p w:rsidR="001D7D11" w:rsidRDefault="001D7D11" w:rsidP="004961B3">
      <w:pPr>
        <w:suppressAutoHyphens/>
        <w:ind w:firstLine="0"/>
        <w:rPr>
          <w:rFonts w:eastAsia="Calibri" w:cs="Calibri"/>
        </w:rPr>
      </w:pPr>
    </w:p>
    <w:p w:rsidR="00E12C08" w:rsidRDefault="004F0C75"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781120" behindDoc="0" locked="0" layoutInCell="1" allowOverlap="1" wp14:anchorId="2E96EC33" wp14:editId="6EF01ABE">
                <wp:simplePos x="0" y="0"/>
                <wp:positionH relativeFrom="column">
                  <wp:posOffset>1094014</wp:posOffset>
                </wp:positionH>
                <wp:positionV relativeFrom="paragraph">
                  <wp:posOffset>87450</wp:posOffset>
                </wp:positionV>
                <wp:extent cx="3904615" cy="2222318"/>
                <wp:effectExtent l="0" t="0" r="19685" b="26035"/>
                <wp:wrapNone/>
                <wp:docPr id="55" name="Rectangle 55"/>
                <wp:cNvGraphicFramePr/>
                <a:graphic xmlns:a="http://schemas.openxmlformats.org/drawingml/2006/main">
                  <a:graphicData uri="http://schemas.microsoft.com/office/word/2010/wordprocessingShape">
                    <wps:wsp>
                      <wps:cNvSpPr/>
                      <wps:spPr>
                        <a:xfrm>
                          <a:off x="0" y="0"/>
                          <a:ext cx="3904615" cy="2222318"/>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2B26" id="Rectangle 55" o:spid="_x0000_s1026" style="position:absolute;margin-left:86.15pt;margin-top:6.9pt;width:307.45pt;height: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" fillcolor="window" strokecolor="windowText" strokeweight="1pt"/>
            </w:pict>
          </mc:Fallback>
        </mc:AlternateContent>
      </w:r>
      <w:r w:rsidR="00E12C08" w:rsidRPr="004961B3">
        <w:rPr>
          <w:rFonts w:eastAsia="Calibri" w:cs="Calibri"/>
          <w:noProof/>
          <w:lang w:val="id-ID" w:eastAsia="id-ID"/>
        </w:rPr>
        <mc:AlternateContent>
          <mc:Choice Requires="wps">
            <w:drawing>
              <wp:anchor distT="0" distB="0" distL="114300" distR="114300" simplePos="0" relativeHeight="251798528" behindDoc="0" locked="0" layoutInCell="1" allowOverlap="1" wp14:anchorId="0C3EF066" wp14:editId="659938D1">
                <wp:simplePos x="0" y="0"/>
                <wp:positionH relativeFrom="column">
                  <wp:posOffset>1243965</wp:posOffset>
                </wp:positionH>
                <wp:positionV relativeFrom="paragraph">
                  <wp:posOffset>144780</wp:posOffset>
                </wp:positionV>
                <wp:extent cx="981075" cy="2381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981075" cy="238125"/>
                        </a:xfrm>
                        <a:prstGeom prst="rect">
                          <a:avLst/>
                        </a:prstGeom>
                        <a:solidFill>
                          <a:sysClr val="window" lastClr="FFFFFF"/>
                        </a:solidFill>
                        <a:ln w="12700" cap="flat" cmpd="sng" algn="ctr">
                          <a:solidFill>
                            <a:sysClr val="window" lastClr="FFFFFF"/>
                          </a:solidFill>
                          <a:prstDash val="solid"/>
                          <a:miter lim="800000"/>
                        </a:ln>
                        <a:effectLst/>
                      </wps:spPr>
                      <wps:txbx>
                        <w:txbxContent>
                          <w:p w:rsidR="00237313" w:rsidRPr="005D608F" w:rsidRDefault="00237313" w:rsidP="004961B3">
                            <w:pPr>
                              <w:ind w:firstLine="0"/>
                              <w:rPr>
                                <w:sz w:val="20"/>
                                <w:szCs w:val="20"/>
                              </w:rPr>
                            </w:pPr>
                            <w:r>
                              <w:rPr>
                                <w:sz w:val="20"/>
                                <w:szCs w:val="20"/>
                              </w:rPr>
                              <w:t>Tool</w:t>
                            </w:r>
                            <w:r w:rsidRPr="005D608F">
                              <w:rPr>
                                <w:sz w:val="20"/>
                                <w:szCs w:val="20"/>
                              </w:rPr>
                              <w:t xml:space="preserve"> 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F066" id="Rectangle 56" o:spid="_x0000_s1049" style="position:absolute;left:0;text-align:left;margin-left:97.95pt;margin-top:11.4pt;width:77.25pt;height:1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" fillcolor="window" strokecolor="window" strokeweight="1pt">
                <v:textbox>
                  <w:txbxContent>
                    <w:p w:rsidR="00237313" w:rsidRPr="005D608F" w:rsidRDefault="00237313" w:rsidP="004961B3">
                      <w:pPr>
                        <w:ind w:firstLine="0"/>
                        <w:rPr>
                          <w:sz w:val="20"/>
                          <w:szCs w:val="20"/>
                        </w:rPr>
                      </w:pPr>
                      <w:r>
                        <w:rPr>
                          <w:sz w:val="20"/>
                          <w:szCs w:val="20"/>
                        </w:rPr>
                        <w:t>Tool</w:t>
                      </w:r>
                      <w:r w:rsidRPr="005D608F">
                        <w:rPr>
                          <w:sz w:val="20"/>
                          <w:szCs w:val="20"/>
                        </w:rPr>
                        <w:t xml:space="preserve"> evaluasi</w:t>
                      </w:r>
                    </w:p>
                  </w:txbxContent>
                </v:textbox>
              </v:rect>
            </w:pict>
          </mc:Fallback>
        </mc:AlternateContent>
      </w:r>
    </w:p>
    <w:p w:rsidR="004961B3" w:rsidRDefault="000754D2"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791360" behindDoc="0" locked="0" layoutInCell="1" allowOverlap="1" wp14:anchorId="422599DE" wp14:editId="378CC1BA">
                <wp:simplePos x="0" y="0"/>
                <wp:positionH relativeFrom="column">
                  <wp:posOffset>3708114</wp:posOffset>
                </wp:positionH>
                <wp:positionV relativeFrom="paragraph">
                  <wp:posOffset>39531</wp:posOffset>
                </wp:positionV>
                <wp:extent cx="1000125" cy="704850"/>
                <wp:effectExtent l="0" t="0" r="28575" b="19050"/>
                <wp:wrapNone/>
                <wp:docPr id="40" name="Oval 40"/>
                <wp:cNvGraphicFramePr/>
                <a:graphic xmlns:a="http://schemas.openxmlformats.org/drawingml/2006/main">
                  <a:graphicData uri="http://schemas.microsoft.com/office/word/2010/wordprocessingShape">
                    <wps:wsp>
                      <wps:cNvSpPr/>
                      <wps:spPr>
                        <a:xfrm>
                          <a:off x="0" y="0"/>
                          <a:ext cx="1000125" cy="7048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37313" w:rsidRPr="00654686" w:rsidRDefault="00237313" w:rsidP="004961B3">
                            <w:pPr>
                              <w:ind w:firstLine="0"/>
                              <w:jc w:val="center"/>
                              <w:rPr>
                                <w:i/>
                                <w:sz w:val="16"/>
                                <w:szCs w:val="16"/>
                              </w:rPr>
                            </w:pPr>
                            <w:r>
                              <w:rPr>
                                <w:sz w:val="16"/>
                                <w:szCs w:val="16"/>
                              </w:rPr>
                              <w:t xml:space="preserve">Melihat </w:t>
                            </w:r>
                            <w:r>
                              <w:rPr>
                                <w:i/>
                                <w:sz w:val="16"/>
                                <w:szCs w:val="16"/>
                              </w:rPr>
                              <w:t xml:space="preserve">file </w:t>
                            </w:r>
                            <w:r>
                              <w:rPr>
                                <w:sz w:val="16"/>
                                <w:szCs w:val="16"/>
                              </w:rPr>
                              <w:t>yang pernah di</w:t>
                            </w:r>
                            <w:r>
                              <w:rPr>
                                <w:i/>
                                <w:sz w:val="16"/>
                                <w:szCs w:val="16"/>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599DE" id="Oval 40" o:spid="_x0000_s1050" style="position:absolute;left:0;text-align:left;margin-left:292pt;margin-top:3.1pt;width:78.75pt;height: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" fillcolor="window" strokecolor="windowText" strokeweight="1pt">
                <v:stroke joinstyle="miter"/>
                <v:textbox>
                  <w:txbxContent>
                    <w:p w:rsidR="00237313" w:rsidRPr="00654686" w:rsidRDefault="00237313" w:rsidP="004961B3">
                      <w:pPr>
                        <w:ind w:firstLine="0"/>
                        <w:jc w:val="center"/>
                        <w:rPr>
                          <w:i/>
                          <w:sz w:val="16"/>
                          <w:szCs w:val="16"/>
                        </w:rPr>
                      </w:pPr>
                      <w:r>
                        <w:rPr>
                          <w:sz w:val="16"/>
                          <w:szCs w:val="16"/>
                        </w:rPr>
                        <w:t xml:space="preserve">Melihat </w:t>
                      </w:r>
                      <w:r>
                        <w:rPr>
                          <w:i/>
                          <w:sz w:val="16"/>
                          <w:szCs w:val="16"/>
                        </w:rPr>
                        <w:t xml:space="preserve">file </w:t>
                      </w:r>
                      <w:r>
                        <w:rPr>
                          <w:sz w:val="16"/>
                          <w:szCs w:val="16"/>
                        </w:rPr>
                        <w:t>yang pernah di</w:t>
                      </w:r>
                      <w:r>
                        <w:rPr>
                          <w:i/>
                          <w:sz w:val="16"/>
                          <w:szCs w:val="16"/>
                        </w:rPr>
                        <w:t>-upload</w:t>
                      </w:r>
                    </w:p>
                  </w:txbxContent>
                </v:textbox>
              </v:oval>
            </w:pict>
          </mc:Fallback>
        </mc:AlternateContent>
      </w:r>
    </w:p>
    <w:p w:rsidR="004961B3" w:rsidRPr="004961B3" w:rsidRDefault="00E12C08" w:rsidP="004961B3">
      <w:pPr>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786240" behindDoc="0" locked="0" layoutInCell="1" allowOverlap="1" wp14:anchorId="2DF0BB83" wp14:editId="07565A40">
                <wp:simplePos x="0" y="0"/>
                <wp:positionH relativeFrom="column">
                  <wp:posOffset>1339215</wp:posOffset>
                </wp:positionH>
                <wp:positionV relativeFrom="paragraph">
                  <wp:posOffset>99695</wp:posOffset>
                </wp:positionV>
                <wp:extent cx="952500" cy="628650"/>
                <wp:effectExtent l="0" t="0" r="19050" b="19050"/>
                <wp:wrapNone/>
                <wp:docPr id="68" name="Oval 68"/>
                <wp:cNvGraphicFramePr/>
                <a:graphic xmlns:a="http://schemas.openxmlformats.org/drawingml/2006/main">
                  <a:graphicData uri="http://schemas.microsoft.com/office/word/2010/wordprocessingShape">
                    <wps:wsp>
                      <wps:cNvSpPr/>
                      <wps:spPr>
                        <a:xfrm>
                          <a:off x="0" y="0"/>
                          <a:ext cx="952500" cy="6286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37313" w:rsidRPr="003333AB" w:rsidRDefault="00237313" w:rsidP="004961B3">
                            <w:pPr>
                              <w:ind w:firstLine="0"/>
                              <w:jc w:val="center"/>
                              <w:rPr>
                                <w:i/>
                                <w:sz w:val="16"/>
                                <w:szCs w:val="16"/>
                              </w:rPr>
                            </w:pPr>
                            <w:r w:rsidRPr="003333AB">
                              <w:rPr>
                                <w:sz w:val="16"/>
                                <w:szCs w:val="16"/>
                              </w:rPr>
                              <w:t xml:space="preserve">Melakukan </w:t>
                            </w:r>
                            <w:r w:rsidRPr="003333AB">
                              <w:rPr>
                                <w:i/>
                                <w:sz w:val="16"/>
                                <w:szCs w:val="16"/>
                              </w:rPr>
                              <w:t xml:space="preserve">upload </w:t>
                            </w:r>
                            <w:r w:rsidRPr="00F53A4F">
                              <w:rPr>
                                <w:i/>
                                <w:sz w:val="16"/>
                                <w:szCs w:val="16"/>
                              </w:rPr>
                              <w:t>golden-list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0BB83" id="Oval 68" o:spid="_x0000_s1051" style="position:absolute;left:0;text-align:left;margin-left:105.45pt;margin-top:7.85pt;width:75pt;height:4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" fillcolor="window" strokecolor="windowText" strokeweight="1pt">
                <v:stroke joinstyle="miter"/>
                <v:textbox>
                  <w:txbxContent>
                    <w:p w:rsidR="00237313" w:rsidRPr="003333AB" w:rsidRDefault="00237313" w:rsidP="004961B3">
                      <w:pPr>
                        <w:ind w:firstLine="0"/>
                        <w:jc w:val="center"/>
                        <w:rPr>
                          <w:i/>
                          <w:sz w:val="16"/>
                          <w:szCs w:val="16"/>
                        </w:rPr>
                      </w:pPr>
                      <w:r w:rsidRPr="003333AB">
                        <w:rPr>
                          <w:sz w:val="16"/>
                          <w:szCs w:val="16"/>
                        </w:rPr>
                        <w:t xml:space="preserve">Melakukan </w:t>
                      </w:r>
                      <w:r w:rsidRPr="003333AB">
                        <w:rPr>
                          <w:i/>
                          <w:sz w:val="16"/>
                          <w:szCs w:val="16"/>
                        </w:rPr>
                        <w:t xml:space="preserve">upload </w:t>
                      </w:r>
                      <w:r w:rsidRPr="00F53A4F">
                        <w:rPr>
                          <w:i/>
                          <w:sz w:val="16"/>
                          <w:szCs w:val="16"/>
                        </w:rPr>
                        <w:t>golden-list</w:t>
                      </w:r>
                    </w:p>
                  </w:txbxContent>
                </v:textbox>
              </v:oval>
            </w:pict>
          </mc:Fallback>
        </mc:AlternateContent>
      </w:r>
      <w:r w:rsidR="004961B3">
        <w:rPr>
          <w:rFonts w:eastAsia="Calibri" w:cs="Calibri"/>
        </w:rPr>
        <w:tab/>
      </w:r>
    </w:p>
    <w:p w:rsidR="004961B3" w:rsidRPr="004961B3" w:rsidRDefault="000754D2"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793408" behindDoc="0" locked="0" layoutInCell="1" allowOverlap="1" wp14:anchorId="16D0EB92" wp14:editId="67E9FADB">
                <wp:simplePos x="0" y="0"/>
                <wp:positionH relativeFrom="column">
                  <wp:posOffset>2787155</wp:posOffset>
                </wp:positionH>
                <wp:positionV relativeFrom="paragraph">
                  <wp:posOffset>50165</wp:posOffset>
                </wp:positionV>
                <wp:extent cx="683288" cy="200967"/>
                <wp:effectExtent l="0" t="0" r="21590" b="27940"/>
                <wp:wrapNone/>
                <wp:docPr id="67" name="Rectangle 67"/>
                <wp:cNvGraphicFramePr/>
                <a:graphic xmlns:a="http://schemas.openxmlformats.org/drawingml/2006/main">
                  <a:graphicData uri="http://schemas.microsoft.com/office/word/2010/wordprocessingShape">
                    <wps:wsp>
                      <wps:cNvSpPr/>
                      <wps:spPr>
                        <a:xfrm>
                          <a:off x="0" y="0"/>
                          <a:ext cx="683288" cy="200967"/>
                        </a:xfrm>
                        <a:prstGeom prst="rect">
                          <a:avLst/>
                        </a:prstGeom>
                        <a:solidFill>
                          <a:sysClr val="window" lastClr="FFFFFF"/>
                        </a:solidFill>
                        <a:ln w="12700" cap="flat" cmpd="sng" algn="ctr">
                          <a:solidFill>
                            <a:sysClr val="window" lastClr="FFFFFF"/>
                          </a:solidFill>
                          <a:prstDash val="solid"/>
                          <a:miter lim="800000"/>
                        </a:ln>
                        <a:effectLst/>
                      </wps:spPr>
                      <wps:txbx>
                        <w:txbxContent>
                          <w:p w:rsidR="00237313" w:rsidRPr="00AF64D9" w:rsidRDefault="00237313" w:rsidP="004961B3">
                            <w:pPr>
                              <w:ind w:firstLine="0"/>
                              <w:rPr>
                                <w:sz w:val="16"/>
                                <w:szCs w:val="16"/>
                              </w:rPr>
                            </w:pPr>
                            <w:r>
                              <w:rPr>
                                <w:sz w:val="16"/>
                                <w:szCs w:val="16"/>
                              </w:rPr>
                              <w:t>&lt;&lt;</w:t>
                            </w:r>
                            <w:proofErr w:type="gramStart"/>
                            <w:r>
                              <w:rPr>
                                <w:sz w:val="16"/>
                                <w:szCs w:val="16"/>
                              </w:rPr>
                              <w:t>include</w:t>
                            </w:r>
                            <w:proofErr w:type="gramEnd"/>
                            <w:r>
                              <w:rPr>
                                <w:sz w:val="16"/>
                                <w:szCs w:val="16"/>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0EB92" id="Rectangle 67" o:spid="_x0000_s1052" style="position:absolute;left:0;text-align:left;margin-left:219.45pt;margin-top:3.95pt;width:53.8pt;height:15.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" fillcolor="window" strokecolor="window" strokeweight="1pt">
                <v:textbox>
                  <w:txbxContent>
                    <w:p w:rsidR="00237313" w:rsidRPr="00AF64D9" w:rsidRDefault="00237313" w:rsidP="004961B3">
                      <w:pPr>
                        <w:ind w:firstLine="0"/>
                        <w:rPr>
                          <w:sz w:val="16"/>
                          <w:szCs w:val="16"/>
                        </w:rPr>
                      </w:pPr>
                      <w:r>
                        <w:rPr>
                          <w:sz w:val="16"/>
                          <w:szCs w:val="16"/>
                        </w:rPr>
                        <w:t>&lt;&lt;</w:t>
                      </w:r>
                      <w:proofErr w:type="gramStart"/>
                      <w:r>
                        <w:rPr>
                          <w:sz w:val="16"/>
                          <w:szCs w:val="16"/>
                        </w:rPr>
                        <w:t>include</w:t>
                      </w:r>
                      <w:proofErr w:type="gramEnd"/>
                      <w:r>
                        <w:rPr>
                          <w:sz w:val="16"/>
                          <w:szCs w:val="16"/>
                        </w:rPr>
                        <w:t>&gt;&gt;</w:t>
                      </w:r>
                    </w:p>
                  </w:txbxContent>
                </v:textbox>
              </v:rect>
            </w:pict>
          </mc:Fallback>
        </mc:AlternateContent>
      </w:r>
      <w:r w:rsidRPr="004961B3">
        <w:rPr>
          <w:rFonts w:eastAsia="Calibri" w:cs="Calibri"/>
          <w:noProof/>
          <w:lang w:val="id-ID" w:eastAsia="id-ID"/>
        </w:rPr>
        <mc:AlternateContent>
          <mc:Choice Requires="wps">
            <w:drawing>
              <wp:anchor distT="0" distB="0" distL="114300" distR="114300" simplePos="0" relativeHeight="251792384" behindDoc="0" locked="0" layoutInCell="1" allowOverlap="1" wp14:anchorId="164993F4" wp14:editId="1FBDBCCD">
                <wp:simplePos x="0" y="0"/>
                <wp:positionH relativeFrom="column">
                  <wp:posOffset>3091626</wp:posOffset>
                </wp:positionH>
                <wp:positionV relativeFrom="paragraph">
                  <wp:posOffset>145542</wp:posOffset>
                </wp:positionV>
                <wp:extent cx="612949" cy="401906"/>
                <wp:effectExtent l="38100" t="0" r="15875" b="55880"/>
                <wp:wrapNone/>
                <wp:docPr id="44" name="Straight Arrow Connector 44"/>
                <wp:cNvGraphicFramePr/>
                <a:graphic xmlns:a="http://schemas.openxmlformats.org/drawingml/2006/main">
                  <a:graphicData uri="http://schemas.microsoft.com/office/word/2010/wordprocessingShape">
                    <wps:wsp>
                      <wps:cNvCnPr/>
                      <wps:spPr>
                        <a:xfrm flipH="1">
                          <a:off x="0" y="0"/>
                          <a:ext cx="612949" cy="401906"/>
                        </a:xfrm>
                        <a:prstGeom prst="straightConnector1">
                          <a:avLst/>
                        </a:prstGeom>
                        <a:noFill/>
                        <a:ln w="635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B4DE71" id="Straight Arrow Connector 44" o:spid="_x0000_s1026" type="#_x0000_t32" style="position:absolute;margin-left:243.45pt;margin-top:11.45pt;width:48.25pt;height:31.6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" strokecolor="windowText" strokeweight=".5pt">
                <v:stroke dashstyle="3 1" endarrow="block" joinstyle="miter"/>
              </v:shape>
            </w:pict>
          </mc:Fallback>
        </mc:AlternateContent>
      </w:r>
    </w:p>
    <w:p w:rsidR="004961B3" w:rsidRPr="004961B3" w:rsidRDefault="00E12C08"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788288" behindDoc="0" locked="0" layoutInCell="1" allowOverlap="1" wp14:anchorId="4D00D10D" wp14:editId="3360ABA0">
                <wp:simplePos x="0" y="0"/>
                <wp:positionH relativeFrom="column">
                  <wp:posOffset>2145030</wp:posOffset>
                </wp:positionH>
                <wp:positionV relativeFrom="paragraph">
                  <wp:posOffset>148109</wp:posOffset>
                </wp:positionV>
                <wp:extent cx="933450" cy="638175"/>
                <wp:effectExtent l="0" t="0" r="19050" b="28575"/>
                <wp:wrapNone/>
                <wp:docPr id="69" name="Oval 69"/>
                <wp:cNvGraphicFramePr/>
                <a:graphic xmlns:a="http://schemas.openxmlformats.org/drawingml/2006/main">
                  <a:graphicData uri="http://schemas.microsoft.com/office/word/2010/wordprocessingShape">
                    <wps:wsp>
                      <wps:cNvSpPr/>
                      <wps:spPr>
                        <a:xfrm>
                          <a:off x="0" y="0"/>
                          <a:ext cx="933450" cy="6381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37313" w:rsidRPr="003333AB" w:rsidRDefault="00237313" w:rsidP="004961B3">
                            <w:pPr>
                              <w:ind w:firstLine="0"/>
                              <w:jc w:val="center"/>
                              <w:rPr>
                                <w:i/>
                                <w:sz w:val="16"/>
                                <w:szCs w:val="16"/>
                              </w:rPr>
                            </w:pPr>
                            <w:r w:rsidRPr="003333AB">
                              <w:rPr>
                                <w:sz w:val="16"/>
                                <w:szCs w:val="16"/>
                              </w:rPr>
                              <w:t xml:space="preserve">Melihat isi </w:t>
                            </w:r>
                            <w:r w:rsidRPr="003333AB">
                              <w:rPr>
                                <w:i/>
                                <w:sz w:val="16"/>
                                <w:szCs w:val="16"/>
                              </w:rPr>
                              <w:t xml:space="preserve">file </w:t>
                            </w:r>
                            <w:r w:rsidRPr="00F53A4F">
                              <w:rPr>
                                <w:i/>
                                <w:sz w:val="16"/>
                                <w:szCs w:val="16"/>
                              </w:rPr>
                              <w:t>golden-list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0D10D" id="Oval 69" o:spid="_x0000_s1053" style="position:absolute;left:0;text-align:left;margin-left:168.9pt;margin-top:11.65pt;width:73.5pt;height:5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" fillcolor="window" strokecolor="windowText" strokeweight="1pt">
                <v:stroke joinstyle="miter"/>
                <v:textbox>
                  <w:txbxContent>
                    <w:p w:rsidR="00237313" w:rsidRPr="003333AB" w:rsidRDefault="00237313" w:rsidP="004961B3">
                      <w:pPr>
                        <w:ind w:firstLine="0"/>
                        <w:jc w:val="center"/>
                        <w:rPr>
                          <w:i/>
                          <w:sz w:val="16"/>
                          <w:szCs w:val="16"/>
                        </w:rPr>
                      </w:pPr>
                      <w:r w:rsidRPr="003333AB">
                        <w:rPr>
                          <w:sz w:val="16"/>
                          <w:szCs w:val="16"/>
                        </w:rPr>
                        <w:t xml:space="preserve">Melihat isi </w:t>
                      </w:r>
                      <w:r w:rsidRPr="003333AB">
                        <w:rPr>
                          <w:i/>
                          <w:sz w:val="16"/>
                          <w:szCs w:val="16"/>
                        </w:rPr>
                        <w:t xml:space="preserve">file </w:t>
                      </w:r>
                      <w:r w:rsidRPr="00F53A4F">
                        <w:rPr>
                          <w:i/>
                          <w:sz w:val="16"/>
                          <w:szCs w:val="16"/>
                        </w:rPr>
                        <w:t>golden-list</w:t>
                      </w:r>
                    </w:p>
                  </w:txbxContent>
                </v:textbox>
              </v:oval>
            </w:pict>
          </mc:Fallback>
        </mc:AlternateContent>
      </w:r>
    </w:p>
    <w:p w:rsidR="004961B3" w:rsidRPr="004961B3" w:rsidRDefault="000754D2"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837440" behindDoc="0" locked="0" layoutInCell="1" allowOverlap="1" wp14:anchorId="1EA4F30B" wp14:editId="390C9F46">
                <wp:simplePos x="0" y="0"/>
                <wp:positionH relativeFrom="column">
                  <wp:posOffset>4046220</wp:posOffset>
                </wp:positionH>
                <wp:positionV relativeFrom="paragraph">
                  <wp:posOffset>86360</wp:posOffset>
                </wp:positionV>
                <wp:extent cx="862149" cy="1000125"/>
                <wp:effectExtent l="0" t="0" r="14605" b="28575"/>
                <wp:wrapNone/>
                <wp:docPr id="303" name="Oval 303"/>
                <wp:cNvGraphicFramePr/>
                <a:graphic xmlns:a="http://schemas.openxmlformats.org/drawingml/2006/main">
                  <a:graphicData uri="http://schemas.microsoft.com/office/word/2010/wordprocessingShape">
                    <wps:wsp>
                      <wps:cNvSpPr/>
                      <wps:spPr>
                        <a:xfrm>
                          <a:off x="0" y="0"/>
                          <a:ext cx="862149" cy="10001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37313" w:rsidRPr="003333AB" w:rsidRDefault="00237313" w:rsidP="004961B3">
                            <w:pPr>
                              <w:ind w:firstLine="0"/>
                              <w:jc w:val="center"/>
                              <w:rPr>
                                <w:i/>
                                <w:sz w:val="16"/>
                                <w:szCs w:val="16"/>
                              </w:rPr>
                            </w:pPr>
                            <w:r>
                              <w:rPr>
                                <w:sz w:val="16"/>
                                <w:szCs w:val="16"/>
                              </w:rPr>
                              <w:t>Melakukan pengujian terhadap struktur konsep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4F30B" id="Oval 303" o:spid="_x0000_s1054" style="position:absolute;left:0;text-align:left;margin-left:318.6pt;margin-top:6.8pt;width:67.9pt;height:7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" fillcolor="window" strokecolor="windowText" strokeweight="1pt">
                <v:stroke joinstyle="miter"/>
                <v:textbox>
                  <w:txbxContent>
                    <w:p w:rsidR="00237313" w:rsidRPr="003333AB" w:rsidRDefault="00237313" w:rsidP="004961B3">
                      <w:pPr>
                        <w:ind w:firstLine="0"/>
                        <w:jc w:val="center"/>
                        <w:rPr>
                          <w:i/>
                          <w:sz w:val="16"/>
                          <w:szCs w:val="16"/>
                        </w:rPr>
                      </w:pPr>
                      <w:r>
                        <w:rPr>
                          <w:sz w:val="16"/>
                          <w:szCs w:val="16"/>
                        </w:rPr>
                        <w:t>Melakukan pengujian terhadap struktur konsep</w:t>
                      </w:r>
                    </w:p>
                  </w:txbxContent>
                </v:textbox>
              </v:oval>
            </w:pict>
          </mc:Fallback>
        </mc:AlternateContent>
      </w:r>
      <w:r w:rsidR="00E12C08" w:rsidRPr="004961B3">
        <w:rPr>
          <w:rFonts w:eastAsia="Calibri" w:cs="Calibri"/>
          <w:noProof/>
          <w:lang w:val="id-ID" w:eastAsia="id-ID"/>
        </w:rPr>
        <mc:AlternateContent>
          <mc:Choice Requires="wps">
            <w:drawing>
              <wp:anchor distT="0" distB="0" distL="114300" distR="114300" simplePos="0" relativeHeight="251785216" behindDoc="0" locked="0" layoutInCell="1" allowOverlap="1" wp14:anchorId="344715B3" wp14:editId="261842A1">
                <wp:simplePos x="0" y="0"/>
                <wp:positionH relativeFrom="column">
                  <wp:posOffset>891540</wp:posOffset>
                </wp:positionH>
                <wp:positionV relativeFrom="paragraph">
                  <wp:posOffset>40640</wp:posOffset>
                </wp:positionV>
                <wp:extent cx="523875" cy="48577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523875" cy="4857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912533" id="Straight Connector 32"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2pt" to="111.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" strokecolor="windowText" strokeweight=".5pt">
                <v:stroke joinstyle="miter"/>
              </v:line>
            </w:pict>
          </mc:Fallback>
        </mc:AlternateContent>
      </w:r>
      <w:r w:rsidR="00E12C08" w:rsidRPr="004961B3">
        <w:rPr>
          <w:rFonts w:eastAsia="Calibri" w:cs="Calibri"/>
          <w:noProof/>
          <w:lang w:val="id-ID" w:eastAsia="id-ID"/>
        </w:rPr>
        <mc:AlternateContent>
          <mc:Choice Requires="wpg">
            <w:drawing>
              <wp:anchor distT="0" distB="0" distL="114300" distR="114300" simplePos="0" relativeHeight="251784192" behindDoc="0" locked="0" layoutInCell="1" allowOverlap="1" wp14:anchorId="0BC0E2B9" wp14:editId="01C68A95">
                <wp:simplePos x="0" y="0"/>
                <wp:positionH relativeFrom="column">
                  <wp:posOffset>384175</wp:posOffset>
                </wp:positionH>
                <wp:positionV relativeFrom="paragraph">
                  <wp:posOffset>147320</wp:posOffset>
                </wp:positionV>
                <wp:extent cx="352425" cy="694690"/>
                <wp:effectExtent l="0" t="0" r="28575" b="29210"/>
                <wp:wrapNone/>
                <wp:docPr id="70" name="Group 70"/>
                <wp:cNvGraphicFramePr/>
                <a:graphic xmlns:a="http://schemas.openxmlformats.org/drawingml/2006/main">
                  <a:graphicData uri="http://schemas.microsoft.com/office/word/2010/wordprocessingGroup">
                    <wpg:wgp>
                      <wpg:cNvGrpSpPr/>
                      <wpg:grpSpPr>
                        <a:xfrm>
                          <a:off x="0" y="0"/>
                          <a:ext cx="352425" cy="694690"/>
                          <a:chOff x="0" y="0"/>
                          <a:chExt cx="523875" cy="970915"/>
                        </a:xfrm>
                      </wpg:grpSpPr>
                      <wps:wsp>
                        <wps:cNvPr id="71" name="Oval 71"/>
                        <wps:cNvSpPr/>
                        <wps:spPr>
                          <a:xfrm>
                            <a:off x="66675" y="0"/>
                            <a:ext cx="342900" cy="2762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238125" y="276225"/>
                            <a:ext cx="0" cy="495300"/>
                          </a:xfrm>
                          <a:prstGeom prst="line">
                            <a:avLst/>
                          </a:prstGeom>
                          <a:noFill/>
                          <a:ln w="6350" cap="flat" cmpd="sng" algn="ctr">
                            <a:solidFill>
                              <a:sysClr val="windowText" lastClr="000000"/>
                            </a:solidFill>
                            <a:prstDash val="solid"/>
                            <a:miter lim="800000"/>
                          </a:ln>
                          <a:effectLst/>
                        </wps:spPr>
                        <wps:bodyPr/>
                      </wps:wsp>
                      <wps:wsp>
                        <wps:cNvPr id="73" name="Straight Connector 73"/>
                        <wps:cNvCnPr/>
                        <wps:spPr>
                          <a:xfrm>
                            <a:off x="238125" y="276225"/>
                            <a:ext cx="285750" cy="199390"/>
                          </a:xfrm>
                          <a:prstGeom prst="line">
                            <a:avLst/>
                          </a:prstGeom>
                          <a:noFill/>
                          <a:ln w="6350" cap="flat" cmpd="sng" algn="ctr">
                            <a:solidFill>
                              <a:sysClr val="windowText" lastClr="000000"/>
                            </a:solidFill>
                            <a:prstDash val="solid"/>
                            <a:miter lim="800000"/>
                          </a:ln>
                          <a:effectLst/>
                        </wps:spPr>
                        <wps:bodyPr/>
                      </wps:wsp>
                      <wps:wsp>
                        <wps:cNvPr id="74" name="Straight Connector 74"/>
                        <wps:cNvCnPr/>
                        <wps:spPr>
                          <a:xfrm flipV="1">
                            <a:off x="0" y="276225"/>
                            <a:ext cx="238125" cy="199390"/>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238125" y="771525"/>
                            <a:ext cx="285750" cy="199390"/>
                          </a:xfrm>
                          <a:prstGeom prst="line">
                            <a:avLst/>
                          </a:prstGeom>
                          <a:noFill/>
                          <a:ln w="6350" cap="flat" cmpd="sng" algn="ctr">
                            <a:solidFill>
                              <a:sysClr val="windowText" lastClr="000000"/>
                            </a:solidFill>
                            <a:prstDash val="solid"/>
                            <a:miter lim="800000"/>
                          </a:ln>
                          <a:effectLst/>
                        </wps:spPr>
                        <wps:bodyPr/>
                      </wps:wsp>
                      <wps:wsp>
                        <wps:cNvPr id="76" name="Straight Connector 76"/>
                        <wps:cNvCnPr/>
                        <wps:spPr>
                          <a:xfrm flipV="1">
                            <a:off x="0" y="771525"/>
                            <a:ext cx="238125" cy="19939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776D735" id="Group 70" o:spid="_x0000_s1026" style="position:absolute;margin-left:30.25pt;margin-top:11.6pt;width:27.75pt;height:54.7pt;z-index:251784192;mso-width-relative:margin;mso-height-relative:margin" coordsize="5238,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">
                <v:oval id="Oval 71" o:spid="_x0000_s1027" style="position:absolute;left:666;width:342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5MIA&#10;AADbAAAADwAAAGRycy9kb3ducmV2LnhtbESPQYvCMBSE74L/ITzBm6Yq6NI1iiwoHrUWWW+P5tmU&#10;bV5Kk6313xthYY/DzHzDrLe9rUVHra8cK5hNExDEhdMVlwryy37yAcIHZI21Y1LwJA/bzXCwxlS7&#10;B5+py0IpIoR9igpMCE0qpS8MWfRT1xBH7+5aiyHKtpS6xUeE21rOk2QpLVYcFww29GWo+Ml+rYLd&#10;M5w6XtTZ4Xz/3l/neX+7NUap8ajffYII1If/8F/7qBWsZvD+En+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4vkwgAAANsAAAAPAAAAAAAAAAAAAAAAAJgCAABkcnMvZG93&#10;bnJldi54bWxQSwUGAAAAAAQABAD1AAAAhwMAAAAA&#10;" fillcolor="window" strokecolor="windowText" strokeweight="1pt">
                  <v:stroke joinstyle="miter"/>
                </v:oval>
                <v:line id="Straight Connector 72" o:spid="_x0000_s1028" style="position:absolute;visibility:visible;mso-wrap-style:square" from="2381,2762" to="2381,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oMWsQAAADbAAAADwAAAGRycy9kb3ducmV2LnhtbESPMWvDMBSE90L+g3iBbo0cD61xo4Q2&#10;UMiQoYm9eHu1XmVT68lIauz8+6oQyHjc3XfcZjfbQVzIh96xgvUqA0HcOt2zUVBXH08FiBCRNQ6O&#10;ScGVAuy2i4cNltpNfKLLORqRIBxKVNDFOJZShrYji2HlRuLkfTtvMSbpjdQepwS3g8yz7Fla7Dkt&#10;dDjSvqP25/xrFRwLMxWnpvmMU/GVv1dtXflrptTjcn57BRFpjvfwrX3QCl5y+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CgxaxAAAANsAAAAPAAAAAAAAAAAA&#10;AAAAAKECAABkcnMvZG93bnJldi54bWxQSwUGAAAAAAQABAD5AAAAkgMAAAAA&#10;" strokecolor="windowText" strokeweight=".5pt">
                  <v:stroke joinstyle="miter"/>
                </v:line>
                <v:line id="Straight Connector 73" o:spid="_x0000_s1029" style="position:absolute;visibility:visible;mso-wrap-style:square" from="2381,2762" to="5238,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apwcMAAADbAAAADwAAAGRycy9kb3ducmV2LnhtbESPQYvCMBSE78L+h/AEb5qqoKVrFFdY&#10;2MMe1Hrx9mzetsXmpSTR1n+/EQSPw8x8w6w2vWnEnZyvLSuYThIQxIXVNZcKTvn3OAXhA7LGxjIp&#10;eJCHzfpjsMJM244PdD+GUkQI+wwVVCG0mZS+qMign9iWOHp/1hkMUbpSaoddhJtGzpJkIQ3WHBcq&#10;bGlXUXE93oyC37Ts0sP5vA9depl95cUpd49EqdGw336CCNSHd/jV/tEKl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GqcHDAAAA2wAAAA8AAAAAAAAAAAAA&#10;AAAAoQIAAGRycy9kb3ducmV2LnhtbFBLBQYAAAAABAAEAPkAAACRAwAAAAA=&#10;" strokecolor="windowText" strokeweight=".5pt">
                  <v:stroke joinstyle="miter"/>
                </v:line>
                <v:line id="Straight Connector 74" o:spid="_x0000_s1030" style="position:absolute;flip:y;visibility:visible;mso-wrap-style:square" from="0,2762" to="2381,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nhcMAAADbAAAADwAAAGRycy9kb3ducmV2LnhtbESPT4vCMBTE7wt+h/AEb9vURVS6RpHK&#10;ihcR/8Du3h7Ns602L6WJWr+9EQSPw8z8hpnMWlOJKzWutKygH8UgiDOrS84VHPY/n2MQziNrrCyT&#10;gjs5mE07HxNMtL3xlq47n4sAYZeggsL7OpHSZQUZdJGtiYN3tI1BH2STS93gLcBNJb/ieCgNlhwW&#10;CqwpLSg77y5GwUlv1+li81de6LfSm+X/3bosVarXbeffIDy1/h1+tVdawWgAzy/h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tJ4XDAAAA2wAAAA8AAAAAAAAAAAAA&#10;AAAAoQIAAGRycy9kb3ducmV2LnhtbFBLBQYAAAAABAAEAPkAAACRAwAAAAA=&#10;" strokecolor="windowText" strokeweight=".5pt">
                  <v:stroke joinstyle="miter"/>
                </v:line>
                <v:line id="Straight Connector 75" o:spid="_x0000_s1031" style="position:absolute;visibility:visible;mso-wrap-style:square" from="2381,7715" to="5238,9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ULsMAAADbAAAADwAAAGRycy9kb3ducmV2LnhtbESPQYvCMBSE78L+h/AEb5oqqKVrFFdY&#10;2MMe1Hrx9mzetsXmpSTR1n+/EQSPw8x8w6w2vWnEnZyvLSuYThIQxIXVNZcKTvn3OAXhA7LGxjIp&#10;eJCHzfpjsMJM244PdD+GUkQI+wwVVCG0mZS+qMign9iWOHp/1hkMUbpSaoddhJtGzpJkIQ3WHBcq&#10;bGlXUXE93oyC37Ts0sP5vA9depl95cUpd49EqdGw336CCNSHd/jV/tEKl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jlC7DAAAA2wAAAA8AAAAAAAAAAAAA&#10;AAAAoQIAAGRycy9kb3ducmV2LnhtbFBLBQYAAAAABAAEAPkAAACRAwAAAAA=&#10;" strokecolor="windowText" strokeweight=".5pt">
                  <v:stroke joinstyle="miter"/>
                </v:line>
                <v:line id="Straight Connector 76" o:spid="_x0000_s1032" style="position:absolute;flip:y;visibility:visible;mso-wrap-style:square" from="0,7715" to="2381,9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cacUAAADbAAAADwAAAGRycy9kb3ducmV2LnhtbESPS2vDMBCE74H+B7GF3BK5ObjBjWyK&#10;S0ovIeQBbW+LtbXdWitjyY/8+yoQyHGYmW+YTTaZRgzUudqygqdlBIK4sLrmUsH5tF2sQTiPrLGx&#10;TAou5CBLH2YbTLQd+UDD0ZciQNglqKDyvk2kdEVFBt3StsTB+7GdQR9kV0rd4RjgppGrKIqlwZrD&#10;QoUt5RUVf8feKPjVh13+tv+qe/ps9P79+2JdkSs1f5xeX0B4mvw9fGt/aAXPMVy/hB8g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McacUAAADbAAAADwAAAAAAAAAA&#10;AAAAAAChAgAAZHJzL2Rvd25yZXYueG1sUEsFBgAAAAAEAAQA+QAAAJMDAAAAAA==&#10;" strokecolor="windowText" strokeweight=".5pt">
                  <v:stroke joinstyle="miter"/>
                </v:line>
              </v:group>
            </w:pict>
          </mc:Fallback>
        </mc:AlternateContent>
      </w:r>
    </w:p>
    <w:p w:rsidR="004961B3" w:rsidRPr="004961B3" w:rsidRDefault="00E12C08"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787264" behindDoc="0" locked="0" layoutInCell="1" allowOverlap="1" wp14:anchorId="38BF3286" wp14:editId="1A020198">
                <wp:simplePos x="0" y="0"/>
                <wp:positionH relativeFrom="column">
                  <wp:posOffset>891540</wp:posOffset>
                </wp:positionH>
                <wp:positionV relativeFrom="paragraph">
                  <wp:posOffset>167794</wp:posOffset>
                </wp:positionV>
                <wp:extent cx="1257300" cy="183361"/>
                <wp:effectExtent l="0" t="0" r="19050" b="26670"/>
                <wp:wrapNone/>
                <wp:docPr id="78" name="Straight Connector 78"/>
                <wp:cNvGraphicFramePr/>
                <a:graphic xmlns:a="http://schemas.openxmlformats.org/drawingml/2006/main">
                  <a:graphicData uri="http://schemas.microsoft.com/office/word/2010/wordprocessingShape">
                    <wps:wsp>
                      <wps:cNvCnPr/>
                      <wps:spPr>
                        <a:xfrm flipV="1">
                          <a:off x="0" y="0"/>
                          <a:ext cx="1257300" cy="18336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476DB" id="Straight Connector 78"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3.2pt" to="169.2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" strokecolor="windowText" strokeweight=".5pt">
                <v:stroke joinstyle="miter"/>
              </v:line>
            </w:pict>
          </mc:Fallback>
        </mc:AlternateContent>
      </w:r>
    </w:p>
    <w:p w:rsidR="004961B3" w:rsidRPr="004961B3" w:rsidRDefault="004F0C75"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831296" behindDoc="0" locked="0" layoutInCell="1" allowOverlap="1" wp14:anchorId="5A03F690" wp14:editId="6516E40D">
                <wp:simplePos x="0" y="0"/>
                <wp:positionH relativeFrom="column">
                  <wp:posOffset>3302635</wp:posOffset>
                </wp:positionH>
                <wp:positionV relativeFrom="paragraph">
                  <wp:posOffset>123190</wp:posOffset>
                </wp:positionV>
                <wp:extent cx="781050" cy="2381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781050" cy="238125"/>
                        </a:xfrm>
                        <a:prstGeom prst="rect">
                          <a:avLst/>
                        </a:prstGeom>
                        <a:solidFill>
                          <a:sysClr val="window" lastClr="FFFFFF"/>
                        </a:solidFill>
                        <a:ln w="12700" cap="flat" cmpd="sng" algn="ctr">
                          <a:solidFill>
                            <a:sysClr val="window" lastClr="FFFFFF"/>
                          </a:solidFill>
                          <a:prstDash val="solid"/>
                          <a:miter lim="800000"/>
                        </a:ln>
                        <a:effectLst/>
                      </wps:spPr>
                      <wps:txbx>
                        <w:txbxContent>
                          <w:p w:rsidR="00237313" w:rsidRPr="00AF64D9" w:rsidRDefault="00237313" w:rsidP="004961B3">
                            <w:pPr>
                              <w:ind w:firstLine="0"/>
                              <w:rPr>
                                <w:sz w:val="16"/>
                                <w:szCs w:val="16"/>
                              </w:rPr>
                            </w:pPr>
                            <w:r>
                              <w:rPr>
                                <w:sz w:val="16"/>
                                <w:szCs w:val="16"/>
                              </w:rPr>
                              <w:t>&lt;&lt;</w:t>
                            </w:r>
                            <w:proofErr w:type="gramStart"/>
                            <w:r>
                              <w:rPr>
                                <w:sz w:val="16"/>
                                <w:szCs w:val="16"/>
                              </w:rPr>
                              <w:t>extends</w:t>
                            </w:r>
                            <w:proofErr w:type="gramEnd"/>
                            <w:r>
                              <w:rPr>
                                <w:sz w:val="16"/>
                                <w:szCs w:val="16"/>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3F690" id="Rectangle 53" o:spid="_x0000_s1055" style="position:absolute;left:0;text-align:left;margin-left:260.05pt;margin-top:9.7pt;width:61.5pt;height:18.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" fillcolor="window" strokecolor="window" strokeweight="1pt">
                <v:textbox>
                  <w:txbxContent>
                    <w:p w:rsidR="00237313" w:rsidRPr="00AF64D9" w:rsidRDefault="00237313" w:rsidP="004961B3">
                      <w:pPr>
                        <w:ind w:firstLine="0"/>
                        <w:rPr>
                          <w:sz w:val="16"/>
                          <w:szCs w:val="16"/>
                        </w:rPr>
                      </w:pPr>
                      <w:r>
                        <w:rPr>
                          <w:sz w:val="16"/>
                          <w:szCs w:val="16"/>
                        </w:rPr>
                        <w:t>&lt;&lt;</w:t>
                      </w:r>
                      <w:proofErr w:type="gramStart"/>
                      <w:r>
                        <w:rPr>
                          <w:sz w:val="16"/>
                          <w:szCs w:val="16"/>
                        </w:rPr>
                        <w:t>extends</w:t>
                      </w:r>
                      <w:proofErr w:type="gramEnd"/>
                      <w:r>
                        <w:rPr>
                          <w:sz w:val="16"/>
                          <w:szCs w:val="16"/>
                        </w:rPr>
                        <w:t>&gt;&gt;</w:t>
                      </w:r>
                    </w:p>
                  </w:txbxContent>
                </v:textbox>
              </v:rect>
            </w:pict>
          </mc:Fallback>
        </mc:AlternateContent>
      </w:r>
      <w:r w:rsidR="00E12C08" w:rsidRPr="004961B3">
        <w:rPr>
          <w:rFonts w:eastAsia="Calibri" w:cs="Calibri"/>
          <w:noProof/>
          <w:lang w:val="id-ID" w:eastAsia="id-ID"/>
        </w:rPr>
        <mc:AlternateContent>
          <mc:Choice Requires="wps">
            <w:drawing>
              <wp:anchor distT="0" distB="0" distL="114300" distR="114300" simplePos="0" relativeHeight="251789312" behindDoc="0" locked="0" layoutInCell="1" allowOverlap="1" wp14:anchorId="3A37BC96" wp14:editId="074A959F">
                <wp:simplePos x="0" y="0"/>
                <wp:positionH relativeFrom="column">
                  <wp:posOffset>901065</wp:posOffset>
                </wp:positionH>
                <wp:positionV relativeFrom="paragraph">
                  <wp:posOffset>175895</wp:posOffset>
                </wp:positionV>
                <wp:extent cx="647700" cy="313690"/>
                <wp:effectExtent l="0" t="0" r="19050" b="29210"/>
                <wp:wrapNone/>
                <wp:docPr id="77" name="Straight Connector 77"/>
                <wp:cNvGraphicFramePr/>
                <a:graphic xmlns:a="http://schemas.openxmlformats.org/drawingml/2006/main">
                  <a:graphicData uri="http://schemas.microsoft.com/office/word/2010/wordprocessingShape">
                    <wps:wsp>
                      <wps:cNvCnPr/>
                      <wps:spPr>
                        <a:xfrm>
                          <a:off x="0" y="0"/>
                          <a:ext cx="647700" cy="3136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ED8898" id="Straight Connector 7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3.85pt" to="121.9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" strokecolor="windowText" strokeweight=".5pt">
                <v:stroke joinstyle="miter"/>
              </v:line>
            </w:pict>
          </mc:Fallback>
        </mc:AlternateContent>
      </w:r>
    </w:p>
    <w:p w:rsidR="004961B3" w:rsidRPr="004961B3" w:rsidRDefault="000754D2"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832320" behindDoc="0" locked="0" layoutInCell="1" allowOverlap="1" wp14:anchorId="535AA10B" wp14:editId="56E10A3F">
                <wp:simplePos x="0" y="0"/>
                <wp:positionH relativeFrom="column">
                  <wp:posOffset>2557780</wp:posOffset>
                </wp:positionH>
                <wp:positionV relativeFrom="paragraph">
                  <wp:posOffset>88900</wp:posOffset>
                </wp:positionV>
                <wp:extent cx="781050" cy="238125"/>
                <wp:effectExtent l="0" t="0" r="19050" b="28575"/>
                <wp:wrapNone/>
                <wp:docPr id="291" name="Rectangle 291"/>
                <wp:cNvGraphicFramePr/>
                <a:graphic xmlns:a="http://schemas.openxmlformats.org/drawingml/2006/main">
                  <a:graphicData uri="http://schemas.microsoft.com/office/word/2010/wordprocessingShape">
                    <wps:wsp>
                      <wps:cNvSpPr/>
                      <wps:spPr>
                        <a:xfrm>
                          <a:off x="0" y="0"/>
                          <a:ext cx="781050" cy="238125"/>
                        </a:xfrm>
                        <a:prstGeom prst="rect">
                          <a:avLst/>
                        </a:prstGeom>
                        <a:solidFill>
                          <a:sysClr val="window" lastClr="FFFFFF"/>
                        </a:solidFill>
                        <a:ln w="12700" cap="flat" cmpd="sng" algn="ctr">
                          <a:solidFill>
                            <a:sysClr val="window" lastClr="FFFFFF"/>
                          </a:solidFill>
                          <a:prstDash val="solid"/>
                          <a:miter lim="800000"/>
                        </a:ln>
                        <a:effectLst/>
                      </wps:spPr>
                      <wps:txbx>
                        <w:txbxContent>
                          <w:p w:rsidR="00237313" w:rsidRPr="00AF64D9" w:rsidRDefault="00237313" w:rsidP="004961B3">
                            <w:pPr>
                              <w:ind w:firstLine="0"/>
                              <w:rPr>
                                <w:sz w:val="16"/>
                                <w:szCs w:val="16"/>
                              </w:rPr>
                            </w:pPr>
                            <w:r>
                              <w:rPr>
                                <w:sz w:val="16"/>
                                <w:szCs w:val="16"/>
                              </w:rPr>
                              <w:t>&lt;&lt;</w:t>
                            </w:r>
                            <w:proofErr w:type="gramStart"/>
                            <w:r>
                              <w:rPr>
                                <w:sz w:val="16"/>
                                <w:szCs w:val="16"/>
                              </w:rPr>
                              <w:t>include</w:t>
                            </w:r>
                            <w:proofErr w:type="gramEnd"/>
                            <w:r>
                              <w:rPr>
                                <w:sz w:val="16"/>
                                <w:szCs w:val="16"/>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A10B" id="Rectangle 291" o:spid="_x0000_s1056" style="position:absolute;left:0;text-align:left;margin-left:201.4pt;margin-top:7pt;width:61.5pt;height:18.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" fillcolor="window" strokecolor="window" strokeweight="1pt">
                <v:textbox>
                  <w:txbxContent>
                    <w:p w:rsidR="00237313" w:rsidRPr="00AF64D9" w:rsidRDefault="00237313" w:rsidP="004961B3">
                      <w:pPr>
                        <w:ind w:firstLine="0"/>
                        <w:rPr>
                          <w:sz w:val="16"/>
                          <w:szCs w:val="16"/>
                        </w:rPr>
                      </w:pPr>
                      <w:r>
                        <w:rPr>
                          <w:sz w:val="16"/>
                          <w:szCs w:val="16"/>
                        </w:rPr>
                        <w:t>&lt;&lt;</w:t>
                      </w:r>
                      <w:proofErr w:type="gramStart"/>
                      <w:r>
                        <w:rPr>
                          <w:sz w:val="16"/>
                          <w:szCs w:val="16"/>
                        </w:rPr>
                        <w:t>include</w:t>
                      </w:r>
                      <w:proofErr w:type="gramEnd"/>
                      <w:r>
                        <w:rPr>
                          <w:sz w:val="16"/>
                          <w:szCs w:val="16"/>
                        </w:rPr>
                        <w:t>&gt;&gt;</w:t>
                      </w:r>
                    </w:p>
                  </w:txbxContent>
                </v:textbox>
              </v:rect>
            </w:pict>
          </mc:Fallback>
        </mc:AlternateContent>
      </w:r>
      <w:r w:rsidR="00E12C08" w:rsidRPr="004961B3">
        <w:rPr>
          <w:rFonts w:eastAsia="Calibri" w:cs="Calibri"/>
          <w:noProof/>
          <w:lang w:val="id-ID" w:eastAsia="id-ID"/>
        </w:rPr>
        <mc:AlternateContent>
          <mc:Choice Requires="wps">
            <w:drawing>
              <wp:anchor distT="0" distB="0" distL="114300" distR="114300" simplePos="0" relativeHeight="251833344" behindDoc="0" locked="0" layoutInCell="1" allowOverlap="1" wp14:anchorId="1252F845" wp14:editId="140B1954">
                <wp:simplePos x="0" y="0"/>
                <wp:positionH relativeFrom="column">
                  <wp:posOffset>1546225</wp:posOffset>
                </wp:positionH>
                <wp:positionV relativeFrom="paragraph">
                  <wp:posOffset>55245</wp:posOffset>
                </wp:positionV>
                <wp:extent cx="1143000" cy="63817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143000" cy="6381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37313" w:rsidRPr="003333AB" w:rsidRDefault="00237313" w:rsidP="004961B3">
                            <w:pPr>
                              <w:ind w:firstLine="0"/>
                              <w:jc w:val="center"/>
                              <w:rPr>
                                <w:i/>
                                <w:sz w:val="16"/>
                                <w:szCs w:val="16"/>
                              </w:rPr>
                            </w:pPr>
                            <w:r>
                              <w:rPr>
                                <w:sz w:val="16"/>
                                <w:szCs w:val="16"/>
                              </w:rPr>
                              <w:t>Melihat hasil evaluasi tiap kueri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2F845" id="Oval 292" o:spid="_x0000_s1057" style="position:absolute;left:0;text-align:left;margin-left:121.75pt;margin-top:4.35pt;width:90pt;height:5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" fillcolor="window" strokecolor="windowText" strokeweight="1pt">
                <v:stroke joinstyle="miter"/>
                <v:textbox>
                  <w:txbxContent>
                    <w:p w:rsidR="00237313" w:rsidRPr="003333AB" w:rsidRDefault="00237313" w:rsidP="004961B3">
                      <w:pPr>
                        <w:ind w:firstLine="0"/>
                        <w:jc w:val="center"/>
                        <w:rPr>
                          <w:i/>
                          <w:sz w:val="16"/>
                          <w:szCs w:val="16"/>
                        </w:rPr>
                      </w:pPr>
                      <w:r>
                        <w:rPr>
                          <w:sz w:val="16"/>
                          <w:szCs w:val="16"/>
                        </w:rPr>
                        <w:t>Melihat hasil evaluasi tiap kueri</w:t>
                      </w:r>
                    </w:p>
                  </w:txbxContent>
                </v:textbox>
              </v:oval>
            </w:pict>
          </mc:Fallback>
        </mc:AlternateContent>
      </w:r>
    </w:p>
    <w:p w:rsidR="00D428E3" w:rsidRDefault="00D428E3"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835392" behindDoc="0" locked="0" layoutInCell="1" allowOverlap="1" wp14:anchorId="08D77014" wp14:editId="4BF36A75">
                <wp:simplePos x="0" y="0"/>
                <wp:positionH relativeFrom="column">
                  <wp:posOffset>2856412</wp:posOffset>
                </wp:positionH>
                <wp:positionV relativeFrom="paragraph">
                  <wp:posOffset>78740</wp:posOffset>
                </wp:positionV>
                <wp:extent cx="1133475" cy="628650"/>
                <wp:effectExtent l="0" t="0" r="28575" b="19050"/>
                <wp:wrapNone/>
                <wp:docPr id="299" name="Oval 299"/>
                <wp:cNvGraphicFramePr/>
                <a:graphic xmlns:a="http://schemas.openxmlformats.org/drawingml/2006/main">
                  <a:graphicData uri="http://schemas.microsoft.com/office/word/2010/wordprocessingShape">
                    <wps:wsp>
                      <wps:cNvSpPr/>
                      <wps:spPr>
                        <a:xfrm>
                          <a:off x="0" y="0"/>
                          <a:ext cx="1133475" cy="6286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37313" w:rsidRPr="00AF64D9" w:rsidRDefault="00237313" w:rsidP="00571DF3">
                            <w:pPr>
                              <w:ind w:firstLine="0"/>
                              <w:jc w:val="center"/>
                              <w:rPr>
                                <w:sz w:val="16"/>
                                <w:szCs w:val="16"/>
                              </w:rPr>
                            </w:pPr>
                            <w:r>
                              <w:rPr>
                                <w:sz w:val="16"/>
                                <w:szCs w:val="16"/>
                              </w:rPr>
                              <w:t>Edit nilai bobot struktur konsep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77014" id="Oval 299" o:spid="_x0000_s1058" style="position:absolute;left:0;text-align:left;margin-left:224.9pt;margin-top:6.2pt;width:89.25pt;height:4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" fillcolor="window" strokecolor="windowText" strokeweight="1pt">
                <v:stroke joinstyle="miter"/>
                <v:textbox>
                  <w:txbxContent>
                    <w:p w:rsidR="00237313" w:rsidRPr="00AF64D9" w:rsidRDefault="00237313" w:rsidP="00571DF3">
                      <w:pPr>
                        <w:ind w:firstLine="0"/>
                        <w:jc w:val="center"/>
                        <w:rPr>
                          <w:sz w:val="16"/>
                          <w:szCs w:val="16"/>
                        </w:rPr>
                      </w:pPr>
                      <w:r>
                        <w:rPr>
                          <w:sz w:val="16"/>
                          <w:szCs w:val="16"/>
                        </w:rPr>
                        <w:t>Edit nilai bobot struktur konsep</w:t>
                      </w:r>
                    </w:p>
                  </w:txbxContent>
                </v:textbox>
              </v:oval>
            </w:pict>
          </mc:Fallback>
        </mc:AlternateContent>
      </w:r>
    </w:p>
    <w:p w:rsidR="004961B3" w:rsidRPr="004961B3" w:rsidRDefault="00D428E3"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836416" behindDoc="0" locked="0" layoutInCell="1" allowOverlap="1" wp14:anchorId="5447F760" wp14:editId="67E9F4CA">
                <wp:simplePos x="0" y="0"/>
                <wp:positionH relativeFrom="column">
                  <wp:posOffset>3992880</wp:posOffset>
                </wp:positionH>
                <wp:positionV relativeFrom="paragraph">
                  <wp:posOffset>56965</wp:posOffset>
                </wp:positionV>
                <wp:extent cx="180975" cy="110597"/>
                <wp:effectExtent l="0" t="38100" r="47625" b="22860"/>
                <wp:wrapNone/>
                <wp:docPr id="300" name="Straight Arrow Connector 300"/>
                <wp:cNvGraphicFramePr/>
                <a:graphic xmlns:a="http://schemas.openxmlformats.org/drawingml/2006/main">
                  <a:graphicData uri="http://schemas.microsoft.com/office/word/2010/wordprocessingShape">
                    <wps:wsp>
                      <wps:cNvCnPr/>
                      <wps:spPr>
                        <a:xfrm flipV="1">
                          <a:off x="0" y="0"/>
                          <a:ext cx="180975" cy="110597"/>
                        </a:xfrm>
                        <a:prstGeom prst="straightConnector1">
                          <a:avLst/>
                        </a:prstGeom>
                        <a:noFill/>
                        <a:ln w="635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41E86C" id="Straight Arrow Connector 300" o:spid="_x0000_s1026" type="#_x0000_t32" style="position:absolute;margin-left:314.4pt;margin-top:4.5pt;width:14.25pt;height:8.7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" strokecolor="windowText" strokeweight=".5pt">
                <v:stroke dashstyle="3 1" endarrow="block" joinstyle="miter"/>
              </v:shape>
            </w:pict>
          </mc:Fallback>
        </mc:AlternateContent>
      </w:r>
    </w:p>
    <w:p w:rsidR="004961B3" w:rsidRPr="004961B3" w:rsidRDefault="00D428E3" w:rsidP="004961B3">
      <w:pPr>
        <w:suppressAutoHyphens/>
        <w:ind w:firstLine="0"/>
        <w:rPr>
          <w:rFonts w:eastAsia="Calibri" w:cs="Calibri"/>
        </w:rPr>
      </w:pPr>
      <w:r w:rsidRPr="004961B3">
        <w:rPr>
          <w:rFonts w:eastAsia="Calibri" w:cs="Calibri"/>
          <w:noProof/>
          <w:lang w:val="id-ID" w:eastAsia="id-ID"/>
        </w:rPr>
        <mc:AlternateContent>
          <mc:Choice Requires="wps">
            <w:drawing>
              <wp:anchor distT="0" distB="0" distL="114300" distR="114300" simplePos="0" relativeHeight="251834368" behindDoc="0" locked="0" layoutInCell="1" allowOverlap="1" wp14:anchorId="1560DE33" wp14:editId="403904D2">
                <wp:simplePos x="0" y="0"/>
                <wp:positionH relativeFrom="column">
                  <wp:posOffset>2596424</wp:posOffset>
                </wp:positionH>
                <wp:positionV relativeFrom="paragraph">
                  <wp:posOffset>60869</wp:posOffset>
                </wp:positionV>
                <wp:extent cx="261257" cy="45719"/>
                <wp:effectExtent l="38100" t="57150" r="24765" b="50165"/>
                <wp:wrapNone/>
                <wp:docPr id="298" name="Straight Arrow Connector 298"/>
                <wp:cNvGraphicFramePr/>
                <a:graphic xmlns:a="http://schemas.openxmlformats.org/drawingml/2006/main">
                  <a:graphicData uri="http://schemas.microsoft.com/office/word/2010/wordprocessingShape">
                    <wps:wsp>
                      <wps:cNvCnPr/>
                      <wps:spPr>
                        <a:xfrm flipH="1" flipV="1">
                          <a:off x="0" y="0"/>
                          <a:ext cx="261257" cy="45719"/>
                        </a:xfrm>
                        <a:prstGeom prst="straightConnector1">
                          <a:avLst/>
                        </a:prstGeom>
                        <a:noFill/>
                        <a:ln w="6350" cap="flat" cmpd="sng" algn="ctr">
                          <a:solidFill>
                            <a:sysClr val="windowText" lastClr="000000"/>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32E4E6" id="Straight Arrow Connector 298" o:spid="_x0000_s1026" type="#_x0000_t32" style="position:absolute;margin-left:204.45pt;margin-top:4.8pt;width:20.55pt;height:3.6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" strokecolor="windowText" strokeweight=".5pt">
                <v:stroke dashstyle="3 1" endarrow="block" joinstyle="miter"/>
              </v:shape>
            </w:pict>
          </mc:Fallback>
        </mc:AlternateContent>
      </w:r>
      <w:r w:rsidR="00830377">
        <w:rPr>
          <w:noProof/>
          <w:lang w:val="id-ID" w:eastAsia="id-ID"/>
        </w:rPr>
        <mc:AlternateContent>
          <mc:Choice Requires="wps">
            <w:drawing>
              <wp:anchor distT="0" distB="0" distL="114300" distR="114300" simplePos="0" relativeHeight="251841536" behindDoc="0" locked="0" layoutInCell="1" allowOverlap="1" wp14:anchorId="667AD244" wp14:editId="10E15CB6">
                <wp:simplePos x="0" y="0"/>
                <wp:positionH relativeFrom="column">
                  <wp:posOffset>435037</wp:posOffset>
                </wp:positionH>
                <wp:positionV relativeFrom="paragraph">
                  <wp:posOffset>30480</wp:posOffset>
                </wp:positionV>
                <wp:extent cx="35242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352425" cy="635"/>
                        </a:xfrm>
                        <a:prstGeom prst="rect">
                          <a:avLst/>
                        </a:prstGeom>
                        <a:solidFill>
                          <a:prstClr val="white"/>
                        </a:solidFill>
                        <a:ln>
                          <a:noFill/>
                        </a:ln>
                        <a:effectLst/>
                      </wps:spPr>
                      <wps:txbx>
                        <w:txbxContent>
                          <w:p w:rsidR="00237313" w:rsidRPr="00830377" w:rsidRDefault="00237313" w:rsidP="00830377">
                            <w:pPr>
                              <w:pStyle w:val="Caption"/>
                              <w:rPr>
                                <w:rFonts w:eastAsia="Calibri" w:cs="Calibri"/>
                                <w:noProof/>
                                <w:sz w:val="20"/>
                                <w:szCs w:val="20"/>
                              </w:rPr>
                            </w:pPr>
                            <w:r>
                              <w:rPr>
                                <w:sz w:val="20"/>
                                <w:szCs w:val="20"/>
                              </w:rPr>
                              <w:t>U</w:t>
                            </w:r>
                            <w:r w:rsidRPr="00830377">
                              <w:rPr>
                                <w:sz w:val="20"/>
                                <w:szCs w:val="20"/>
                              </w:rPr>
                              <w:t>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AD244" id="Text Box 16" o:spid="_x0000_s1059" type="#_x0000_t202" style="position:absolute;left:0;text-align:left;margin-left:34.25pt;margin-top:2.4pt;width:27.75pt;height:.0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" stroked="f">
                <v:textbox style="mso-fit-shape-to-text:t" inset="0,0,0,0">
                  <w:txbxContent>
                    <w:p w:rsidR="00237313" w:rsidRPr="00830377" w:rsidRDefault="00237313" w:rsidP="00830377">
                      <w:pPr>
                        <w:pStyle w:val="Caption"/>
                        <w:rPr>
                          <w:rFonts w:eastAsia="Calibri" w:cs="Calibri"/>
                          <w:noProof/>
                          <w:sz w:val="20"/>
                          <w:szCs w:val="20"/>
                        </w:rPr>
                      </w:pPr>
                      <w:r>
                        <w:rPr>
                          <w:sz w:val="20"/>
                          <w:szCs w:val="20"/>
                        </w:rPr>
                        <w:t>U</w:t>
                      </w:r>
                      <w:r w:rsidRPr="00830377">
                        <w:rPr>
                          <w:sz w:val="20"/>
                          <w:szCs w:val="20"/>
                        </w:rPr>
                        <w:t>ser</w:t>
                      </w:r>
                    </w:p>
                  </w:txbxContent>
                </v:textbox>
              </v:shape>
            </w:pict>
          </mc:Fallback>
        </mc:AlternateContent>
      </w:r>
    </w:p>
    <w:p w:rsidR="004961B3" w:rsidRPr="004961B3" w:rsidRDefault="004961B3" w:rsidP="004961B3">
      <w:pPr>
        <w:suppressAutoHyphens/>
        <w:ind w:firstLine="0"/>
        <w:rPr>
          <w:rFonts w:eastAsia="Calibri" w:cs="Calibri"/>
        </w:rPr>
      </w:pPr>
    </w:p>
    <w:p w:rsidR="00636BAD" w:rsidRDefault="00636BAD" w:rsidP="004961B3">
      <w:pPr>
        <w:ind w:firstLine="0"/>
        <w:rPr>
          <w:rFonts w:eastAsia="Calibri" w:cs="Calibri"/>
        </w:rPr>
      </w:pPr>
    </w:p>
    <w:p w:rsidR="00636BAD" w:rsidRDefault="00636BAD" w:rsidP="00636BAD">
      <w:pPr>
        <w:ind w:firstLine="0"/>
        <w:jc w:val="center"/>
        <w:rPr>
          <w:rFonts w:eastAsia="Calibri" w:cs="Calibri"/>
        </w:rPr>
      </w:pPr>
      <w:r>
        <w:rPr>
          <w:rFonts w:eastAsia="Calibri" w:cs="Calibri"/>
        </w:rPr>
        <w:t xml:space="preserve">Gambar 9 </w:t>
      </w:r>
      <w:r w:rsidRPr="0020793A">
        <w:rPr>
          <w:rFonts w:eastAsia="Calibri" w:cs="Calibri"/>
          <w:i/>
        </w:rPr>
        <w:t xml:space="preserve">Use </w:t>
      </w:r>
      <w:r w:rsidRPr="006E7F5B">
        <w:rPr>
          <w:rFonts w:eastAsia="Calibri" w:cs="Calibri"/>
          <w:i/>
        </w:rPr>
        <w:t>case diagram</w:t>
      </w:r>
      <w:r>
        <w:rPr>
          <w:rFonts w:eastAsia="Calibri" w:cs="Calibri"/>
        </w:rPr>
        <w:t xml:space="preserve"> tool evaluasi</w:t>
      </w:r>
    </w:p>
    <w:p w:rsidR="00265D8F" w:rsidRDefault="00265D8F" w:rsidP="004961B3">
      <w:pPr>
        <w:ind w:firstLine="0"/>
        <w:rPr>
          <w:rFonts w:eastAsia="Calibri" w:cs="Calibri"/>
        </w:rPr>
      </w:pPr>
    </w:p>
    <w:p w:rsidR="00830377" w:rsidRPr="00571DF3" w:rsidRDefault="00830377" w:rsidP="004961B3">
      <w:pPr>
        <w:ind w:firstLine="0"/>
        <w:rPr>
          <w:rFonts w:eastAsia="Calibri" w:cs="Calibri"/>
        </w:rPr>
      </w:pPr>
      <w:r>
        <w:rPr>
          <w:rFonts w:eastAsia="Calibri" w:cs="Calibri"/>
        </w:rPr>
        <w:tab/>
        <w:t xml:space="preserve">Terdapat satu aktor dan </w:t>
      </w:r>
      <w:r w:rsidR="00F4038B">
        <w:rPr>
          <w:rFonts w:eastAsia="Calibri" w:cs="Calibri"/>
        </w:rPr>
        <w:t xml:space="preserve">enam aktivitas pada </w:t>
      </w:r>
      <w:r w:rsidR="00F4038B">
        <w:rPr>
          <w:rFonts w:eastAsia="Calibri" w:cs="Calibri"/>
          <w:i/>
        </w:rPr>
        <w:t xml:space="preserve">use case </w:t>
      </w:r>
      <w:r w:rsidR="00F125D3">
        <w:rPr>
          <w:rFonts w:eastAsia="Calibri" w:cs="Calibri"/>
        </w:rPr>
        <w:t>yang dihasilkan. Gambar 9</w:t>
      </w:r>
      <w:r w:rsidR="00F4038B">
        <w:rPr>
          <w:rFonts w:eastAsia="Calibri" w:cs="Calibri"/>
        </w:rPr>
        <w:t xml:space="preserve"> menampilkan aktivitas aktor. Aktor </w:t>
      </w:r>
      <w:r w:rsidR="00F4038B">
        <w:rPr>
          <w:rFonts w:eastAsia="Calibri" w:cs="Calibri"/>
          <w:i/>
        </w:rPr>
        <w:t xml:space="preserve">user </w:t>
      </w:r>
      <w:r w:rsidR="00F4038B">
        <w:rPr>
          <w:rFonts w:eastAsia="Calibri" w:cs="Calibri"/>
        </w:rPr>
        <w:t>memiliki aktivitas mela</w:t>
      </w:r>
      <w:r w:rsidR="00571DF3">
        <w:rPr>
          <w:rFonts w:eastAsia="Calibri" w:cs="Calibri"/>
        </w:rPr>
        <w:t xml:space="preserve">kukan </w:t>
      </w:r>
      <w:r w:rsidR="00571DF3">
        <w:rPr>
          <w:rFonts w:eastAsia="Calibri" w:cs="Calibri"/>
          <w:i/>
        </w:rPr>
        <w:t xml:space="preserve">upload file golden-list, </w:t>
      </w:r>
      <w:r w:rsidR="00571DF3">
        <w:rPr>
          <w:rFonts w:eastAsia="Calibri" w:cs="Calibri"/>
        </w:rPr>
        <w:t xml:space="preserve">melihat isi dari </w:t>
      </w:r>
      <w:r w:rsidR="00571DF3">
        <w:rPr>
          <w:rFonts w:eastAsia="Calibri" w:cs="Calibri"/>
          <w:i/>
        </w:rPr>
        <w:t xml:space="preserve">file golden-list, </w:t>
      </w:r>
      <w:r w:rsidR="00571DF3">
        <w:rPr>
          <w:rFonts w:eastAsia="Calibri" w:cs="Calibri"/>
        </w:rPr>
        <w:t xml:space="preserve">melihat </w:t>
      </w:r>
      <w:r w:rsidR="00571DF3">
        <w:rPr>
          <w:rFonts w:eastAsia="Calibri" w:cs="Calibri"/>
          <w:i/>
        </w:rPr>
        <w:t xml:space="preserve">file </w:t>
      </w:r>
      <w:r w:rsidR="00571DF3">
        <w:rPr>
          <w:rFonts w:eastAsia="Calibri" w:cs="Calibri"/>
        </w:rPr>
        <w:t>yang pernah di-</w:t>
      </w:r>
      <w:r w:rsidR="00571DF3">
        <w:rPr>
          <w:rFonts w:eastAsia="Calibri" w:cs="Calibri"/>
          <w:i/>
        </w:rPr>
        <w:t xml:space="preserve">upload, </w:t>
      </w:r>
      <w:r w:rsidR="00571DF3">
        <w:rPr>
          <w:rFonts w:eastAsia="Calibri" w:cs="Calibri"/>
        </w:rPr>
        <w:t>melihat hasil evaluasi tiap kueri, edit nilai bobot struktur konsep, dan melakukan pengujian terhadap struktur konsep.</w:t>
      </w:r>
    </w:p>
    <w:p w:rsidR="008C5A23" w:rsidRDefault="00D428E3" w:rsidP="008C5A23">
      <w:pPr>
        <w:ind w:firstLine="720"/>
        <w:rPr>
          <w:rFonts w:eastAsia="Calibri" w:cs="Calibri"/>
        </w:rPr>
      </w:pPr>
      <w:r>
        <w:rPr>
          <w:rFonts w:eastAsia="Calibri" w:cs="Calibri"/>
        </w:rPr>
        <w:t>Tabel 4</w:t>
      </w:r>
      <w:r w:rsidR="004961B3" w:rsidRPr="004961B3">
        <w:rPr>
          <w:rFonts w:eastAsia="Calibri" w:cs="Calibri"/>
        </w:rPr>
        <w:t xml:space="preserve"> menjelaskan deskripsi untuk setiap aktivitas</w:t>
      </w:r>
      <w:r w:rsidR="004961B3" w:rsidRPr="004961B3">
        <w:rPr>
          <w:rFonts w:eastAsia="Calibri" w:cs="Calibri"/>
          <w:i/>
        </w:rPr>
        <w:t xml:space="preserve">. </w:t>
      </w:r>
      <w:r w:rsidR="004961B3" w:rsidRPr="004961B3">
        <w:rPr>
          <w:rFonts w:eastAsia="Calibri" w:cs="Calibri"/>
        </w:rPr>
        <w:t>Kolom pertama pada tabel menunjukkan aktivitas dan kolom kedua merupakan deskripsi da</w:t>
      </w:r>
      <w:r w:rsidR="000754D2">
        <w:rPr>
          <w:rFonts w:eastAsia="Calibri" w:cs="Calibri"/>
        </w:rPr>
        <w:t>ri aktivitas yang bersangkutan.</w:t>
      </w:r>
    </w:p>
    <w:p w:rsidR="00B1569D" w:rsidRDefault="00B1569D" w:rsidP="004961B3">
      <w:pPr>
        <w:suppressAutoHyphens/>
        <w:ind w:firstLine="0"/>
        <w:rPr>
          <w:rFonts w:eastAsia="Calibri" w:cs="Calibri"/>
        </w:rPr>
      </w:pPr>
    </w:p>
    <w:p w:rsidR="004961B3" w:rsidRDefault="00D428E3" w:rsidP="004961B3">
      <w:pPr>
        <w:ind w:firstLine="0"/>
        <w:jc w:val="center"/>
      </w:pPr>
      <w:r>
        <w:t>Tabel 4</w:t>
      </w:r>
      <w:r w:rsidR="004961B3">
        <w:t xml:space="preserve"> Deskripsi </w:t>
      </w:r>
      <w:r w:rsidR="004961B3" w:rsidRPr="00D86AAD">
        <w:rPr>
          <w:i/>
        </w:rPr>
        <w:t xml:space="preserve">use case </w:t>
      </w:r>
      <w:r w:rsidR="004961B3" w:rsidRPr="00180BB5">
        <w:t>sistem</w:t>
      </w:r>
    </w:p>
    <w:p w:rsidR="004961B3" w:rsidRPr="004961B3" w:rsidRDefault="004961B3" w:rsidP="004961B3">
      <w:pPr>
        <w:suppressAutoHyphens/>
        <w:ind w:firstLine="0"/>
        <w:rPr>
          <w:rFonts w:eastAsia="Calibri" w:cs="Calibri"/>
        </w:rPr>
      </w:pPr>
    </w:p>
    <w:tbl>
      <w:tblPr>
        <w:tblStyle w:val="PlainTable2"/>
        <w:tblW w:w="0" w:type="auto"/>
        <w:tblLook w:val="04A0" w:firstRow="1" w:lastRow="0" w:firstColumn="1" w:lastColumn="0" w:noHBand="0" w:noVBand="1"/>
      </w:tblPr>
      <w:tblGrid>
        <w:gridCol w:w="2520"/>
        <w:gridCol w:w="5400"/>
      </w:tblGrid>
      <w:tr w:rsidR="004961B3" w:rsidTr="00921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4961B3" w:rsidRPr="00532A77" w:rsidRDefault="004961B3" w:rsidP="0092151D">
            <w:pPr>
              <w:ind w:firstLine="0"/>
              <w:rPr>
                <w:b w:val="0"/>
              </w:rPr>
            </w:pPr>
            <w:r>
              <w:rPr>
                <w:b w:val="0"/>
              </w:rPr>
              <w:t>Aktivitas</w:t>
            </w:r>
          </w:p>
        </w:tc>
        <w:tc>
          <w:tcPr>
            <w:tcW w:w="5400" w:type="dxa"/>
          </w:tcPr>
          <w:p w:rsidR="004961B3" w:rsidRPr="00532A77" w:rsidRDefault="004961B3" w:rsidP="0092151D">
            <w:pPr>
              <w:ind w:firstLine="0"/>
              <w:cnfStyle w:val="100000000000" w:firstRow="1" w:lastRow="0" w:firstColumn="0" w:lastColumn="0" w:oddVBand="0" w:evenVBand="0" w:oddHBand="0" w:evenHBand="0" w:firstRowFirstColumn="0" w:firstRowLastColumn="0" w:lastRowFirstColumn="0" w:lastRowLastColumn="0"/>
              <w:rPr>
                <w:b w:val="0"/>
              </w:rPr>
            </w:pPr>
            <w:r>
              <w:rPr>
                <w:b w:val="0"/>
              </w:rPr>
              <w:t>Deskripsi</w:t>
            </w:r>
          </w:p>
        </w:tc>
      </w:tr>
      <w:tr w:rsidR="000754D2" w:rsidTr="00511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bottom w:val="nil"/>
            </w:tcBorders>
          </w:tcPr>
          <w:p w:rsidR="000754D2" w:rsidRPr="00532A77" w:rsidRDefault="000754D2" w:rsidP="000754D2">
            <w:pPr>
              <w:ind w:firstLine="0"/>
              <w:jc w:val="left"/>
              <w:rPr>
                <w:b w:val="0"/>
              </w:rPr>
            </w:pPr>
            <w:r>
              <w:rPr>
                <w:b w:val="0"/>
              </w:rPr>
              <w:t>Melihat file yang pernah di</w:t>
            </w:r>
            <w:r w:rsidR="00D86AAD">
              <w:rPr>
                <w:b w:val="0"/>
                <w:i/>
              </w:rPr>
              <w:t>-</w:t>
            </w:r>
            <w:r w:rsidRPr="00D86AAD">
              <w:rPr>
                <w:b w:val="0"/>
                <w:i/>
              </w:rPr>
              <w:t>upload</w:t>
            </w:r>
          </w:p>
        </w:tc>
        <w:tc>
          <w:tcPr>
            <w:tcW w:w="5400" w:type="dxa"/>
            <w:tcBorders>
              <w:bottom w:val="nil"/>
            </w:tcBorders>
          </w:tcPr>
          <w:p w:rsidR="000754D2" w:rsidRDefault="000754D2" w:rsidP="000754D2">
            <w:pPr>
              <w:ind w:firstLine="0"/>
              <w:cnfStyle w:val="000000100000" w:firstRow="0" w:lastRow="0" w:firstColumn="0" w:lastColumn="0" w:oddVBand="0" w:evenVBand="0" w:oddHBand="1" w:evenHBand="0" w:firstRowFirstColumn="0" w:firstRowLastColumn="0" w:lastRowFirstColumn="0" w:lastRowLastColumn="0"/>
            </w:pPr>
            <w:r>
              <w:t xml:space="preserve">Untuk dapat melihat </w:t>
            </w:r>
            <w:r>
              <w:rPr>
                <w:i/>
              </w:rPr>
              <w:t xml:space="preserve">file-file </w:t>
            </w:r>
            <w:r>
              <w:t xml:space="preserve">apa saja yang pernah di </w:t>
            </w:r>
            <w:r>
              <w:rPr>
                <w:i/>
              </w:rPr>
              <w:t>upload</w:t>
            </w:r>
            <w:r>
              <w:t xml:space="preserve"> kedalam sistem. Selain itu, </w:t>
            </w:r>
            <w:r>
              <w:rPr>
                <w:i/>
              </w:rPr>
              <w:t xml:space="preserve">user </w:t>
            </w:r>
            <w:r>
              <w:t xml:space="preserve">juga dapat melihat detail dari </w:t>
            </w:r>
            <w:r>
              <w:rPr>
                <w:i/>
              </w:rPr>
              <w:t xml:space="preserve">file </w:t>
            </w:r>
            <w:r>
              <w:t xml:space="preserve">yang pernah di </w:t>
            </w:r>
            <w:r>
              <w:rPr>
                <w:i/>
              </w:rPr>
              <w:t>upload</w:t>
            </w:r>
            <w:r>
              <w:t xml:space="preserve"> dengan mengeklik </w:t>
            </w:r>
            <w:r>
              <w:rPr>
                <w:i/>
              </w:rPr>
              <w:t xml:space="preserve">button </w:t>
            </w:r>
            <w:r>
              <w:t xml:space="preserve">yang berada pada setiap </w:t>
            </w:r>
            <w:r>
              <w:rPr>
                <w:i/>
              </w:rPr>
              <w:t>file.</w:t>
            </w:r>
            <w:r w:rsidR="009B545D">
              <w:t xml:space="preserve"> (Lampiran 3a</w:t>
            </w:r>
            <w:r>
              <w:t>).</w:t>
            </w:r>
          </w:p>
          <w:p w:rsidR="007744D7" w:rsidRPr="0029788E" w:rsidRDefault="007744D7" w:rsidP="000754D2">
            <w:pPr>
              <w:ind w:firstLine="0"/>
              <w:cnfStyle w:val="000000100000" w:firstRow="0" w:lastRow="0" w:firstColumn="0" w:lastColumn="0" w:oddVBand="0" w:evenVBand="0" w:oddHBand="1" w:evenHBand="0" w:firstRowFirstColumn="0" w:firstRowLastColumn="0" w:lastRowFirstColumn="0" w:lastRowLastColumn="0"/>
            </w:pPr>
          </w:p>
        </w:tc>
      </w:tr>
      <w:tr w:rsidR="004961B3" w:rsidTr="00511579">
        <w:tc>
          <w:tcPr>
            <w:cnfStyle w:val="001000000000" w:firstRow="0" w:lastRow="0" w:firstColumn="1" w:lastColumn="0" w:oddVBand="0" w:evenVBand="0" w:oddHBand="0" w:evenHBand="0" w:firstRowFirstColumn="0" w:firstRowLastColumn="0" w:lastRowFirstColumn="0" w:lastRowLastColumn="0"/>
            <w:tcW w:w="2520" w:type="dxa"/>
            <w:tcBorders>
              <w:bottom w:val="nil"/>
            </w:tcBorders>
          </w:tcPr>
          <w:p w:rsidR="004961B3" w:rsidRPr="00EC6265" w:rsidRDefault="007744D7" w:rsidP="0092151D">
            <w:pPr>
              <w:ind w:firstLine="0"/>
              <w:jc w:val="left"/>
              <w:rPr>
                <w:b w:val="0"/>
              </w:rPr>
            </w:pPr>
            <w:r>
              <w:rPr>
                <w:b w:val="0"/>
              </w:rPr>
              <w:lastRenderedPageBreak/>
              <w:t>Aktivitas</w:t>
            </w:r>
          </w:p>
        </w:tc>
        <w:tc>
          <w:tcPr>
            <w:tcW w:w="5400" w:type="dxa"/>
            <w:tcBorders>
              <w:bottom w:val="nil"/>
            </w:tcBorders>
          </w:tcPr>
          <w:p w:rsidR="004961B3" w:rsidRPr="007744D7" w:rsidRDefault="007744D7" w:rsidP="00EA2A71">
            <w:pPr>
              <w:ind w:firstLine="0"/>
              <w:cnfStyle w:val="000000000000" w:firstRow="0" w:lastRow="0" w:firstColumn="0" w:lastColumn="0" w:oddVBand="0" w:evenVBand="0" w:oddHBand="0" w:evenHBand="0" w:firstRowFirstColumn="0" w:firstRowLastColumn="0" w:lastRowFirstColumn="0" w:lastRowLastColumn="0"/>
            </w:pPr>
            <w:r>
              <w:t>Deskripsi</w:t>
            </w:r>
          </w:p>
        </w:tc>
      </w:tr>
      <w:tr w:rsidR="007744D7" w:rsidTr="00511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bottom w:val="nil"/>
            </w:tcBorders>
          </w:tcPr>
          <w:p w:rsidR="007744D7" w:rsidRPr="00EC6265" w:rsidRDefault="007744D7" w:rsidP="007744D7">
            <w:pPr>
              <w:ind w:firstLine="0"/>
              <w:jc w:val="left"/>
              <w:rPr>
                <w:b w:val="0"/>
              </w:rPr>
            </w:pPr>
            <w:r>
              <w:rPr>
                <w:b w:val="0"/>
              </w:rPr>
              <w:t xml:space="preserve">Melakukan </w:t>
            </w:r>
            <w:r>
              <w:rPr>
                <w:b w:val="0"/>
                <w:i/>
              </w:rPr>
              <w:t xml:space="preserve">upload </w:t>
            </w:r>
            <w:r w:rsidRPr="00F53A4F">
              <w:rPr>
                <w:b w:val="0"/>
                <w:i/>
              </w:rPr>
              <w:t>golden-list</w:t>
            </w:r>
            <w:r>
              <w:rPr>
                <w:b w:val="0"/>
              </w:rPr>
              <w:t xml:space="preserve"> </w:t>
            </w:r>
          </w:p>
        </w:tc>
        <w:tc>
          <w:tcPr>
            <w:tcW w:w="5400" w:type="dxa"/>
            <w:tcBorders>
              <w:bottom w:val="nil"/>
            </w:tcBorders>
          </w:tcPr>
          <w:p w:rsidR="007744D7" w:rsidRPr="009A770B" w:rsidRDefault="007744D7" w:rsidP="007744D7">
            <w:pPr>
              <w:ind w:firstLine="0"/>
              <w:cnfStyle w:val="000000100000" w:firstRow="0" w:lastRow="0" w:firstColumn="0" w:lastColumn="0" w:oddVBand="0" w:evenVBand="0" w:oddHBand="1" w:evenHBand="0" w:firstRowFirstColumn="0" w:firstRowLastColumn="0" w:lastRowFirstColumn="0" w:lastRowLastColumn="0"/>
              <w:rPr>
                <w:i/>
              </w:rPr>
            </w:pPr>
            <w:r>
              <w:rPr>
                <w:i/>
              </w:rPr>
              <w:t xml:space="preserve">User </w:t>
            </w:r>
            <w:r>
              <w:t xml:space="preserve">mengakses halaman </w:t>
            </w:r>
            <w:r w:rsidRPr="003C7602">
              <w:rPr>
                <w:i/>
              </w:rPr>
              <w:t>upload</w:t>
            </w:r>
            <w:r>
              <w:t xml:space="preserve"> dari sistem dan </w:t>
            </w:r>
            <w:proofErr w:type="gramStart"/>
            <w:r>
              <w:t>menekan  tombol</w:t>
            </w:r>
            <w:proofErr w:type="gramEnd"/>
            <w:r>
              <w:t xml:space="preserve"> </w:t>
            </w:r>
            <w:r>
              <w:rPr>
                <w:i/>
              </w:rPr>
              <w:t>button browse</w:t>
            </w:r>
            <w:r>
              <w:t xml:space="preserve"> untuk memilih file yang akan di </w:t>
            </w:r>
            <w:r>
              <w:rPr>
                <w:i/>
              </w:rPr>
              <w:t xml:space="preserve">upload </w:t>
            </w:r>
            <w:r>
              <w:t>(Lampiran 3b).</w:t>
            </w:r>
          </w:p>
        </w:tc>
      </w:tr>
      <w:tr w:rsidR="007744D7" w:rsidTr="00511579">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rsidR="007744D7" w:rsidRPr="008D2BC7" w:rsidRDefault="007744D7" w:rsidP="007744D7">
            <w:pPr>
              <w:ind w:firstLine="0"/>
              <w:jc w:val="left"/>
              <w:rPr>
                <w:b w:val="0"/>
              </w:rPr>
            </w:pPr>
            <w:r>
              <w:rPr>
                <w:b w:val="0"/>
              </w:rPr>
              <w:t>Edit nilai bobot</w:t>
            </w:r>
            <w:r>
              <w:rPr>
                <w:b w:val="0"/>
                <w:i/>
              </w:rPr>
              <w:t xml:space="preserve"> </w:t>
            </w:r>
            <w:r>
              <w:rPr>
                <w:b w:val="0"/>
              </w:rPr>
              <w:t>struktur konsep Apache Solr</w:t>
            </w:r>
          </w:p>
        </w:tc>
        <w:tc>
          <w:tcPr>
            <w:tcW w:w="5400" w:type="dxa"/>
            <w:tcBorders>
              <w:top w:val="nil"/>
              <w:bottom w:val="nil"/>
            </w:tcBorders>
          </w:tcPr>
          <w:p w:rsidR="007744D7" w:rsidRPr="008D2BC7" w:rsidRDefault="007744D7" w:rsidP="007744D7">
            <w:pPr>
              <w:ind w:firstLine="0"/>
              <w:cnfStyle w:val="000000000000" w:firstRow="0" w:lastRow="0" w:firstColumn="0" w:lastColumn="0" w:oddVBand="0" w:evenVBand="0" w:oddHBand="0" w:evenHBand="0" w:firstRowFirstColumn="0" w:firstRowLastColumn="0" w:lastRowFirstColumn="0" w:lastRowLastColumn="0"/>
            </w:pPr>
            <w:r>
              <w:rPr>
                <w:i/>
              </w:rPr>
              <w:t xml:space="preserve">User </w:t>
            </w:r>
            <w:r>
              <w:t xml:space="preserve">dapat melakukan proses edit pada nilai tiap konsep yang digunakan, dengan memberikan nilai pada </w:t>
            </w:r>
            <w:r w:rsidRPr="00A647A7">
              <w:rPr>
                <w:i/>
              </w:rPr>
              <w:t>field</w:t>
            </w:r>
            <w:r>
              <w:rPr>
                <w:i/>
              </w:rPr>
              <w:t xml:space="preserve"> </w:t>
            </w:r>
            <w:r>
              <w:t>yang tersedia. Data yang diubah harus berupa angka dan t</w:t>
            </w:r>
            <w:r w:rsidRPr="00250C0C">
              <w:t>id</w:t>
            </w:r>
            <w:r>
              <w:t>ak boleh kurang dari angka 0 (Lampiran 3c).</w:t>
            </w:r>
          </w:p>
        </w:tc>
      </w:tr>
      <w:tr w:rsidR="007744D7" w:rsidTr="00511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rsidR="007744D7" w:rsidRDefault="007744D7" w:rsidP="007744D7">
            <w:pPr>
              <w:ind w:firstLine="0"/>
              <w:jc w:val="left"/>
              <w:rPr>
                <w:b w:val="0"/>
              </w:rPr>
            </w:pPr>
            <w:r>
              <w:rPr>
                <w:b w:val="0"/>
              </w:rPr>
              <w:t>Melakukan pengujian terhadap kombinasi struktur konsep Apache Solr</w:t>
            </w:r>
          </w:p>
          <w:p w:rsidR="007744D7" w:rsidRPr="00532A77" w:rsidRDefault="007744D7" w:rsidP="007744D7">
            <w:pPr>
              <w:ind w:firstLine="0"/>
              <w:jc w:val="left"/>
              <w:rPr>
                <w:b w:val="0"/>
              </w:rPr>
            </w:pPr>
          </w:p>
        </w:tc>
        <w:tc>
          <w:tcPr>
            <w:tcW w:w="5400" w:type="dxa"/>
            <w:tcBorders>
              <w:top w:val="nil"/>
              <w:bottom w:val="nil"/>
            </w:tcBorders>
          </w:tcPr>
          <w:p w:rsidR="007744D7" w:rsidRPr="00EF76C9" w:rsidRDefault="007744D7" w:rsidP="007744D7">
            <w:pPr>
              <w:ind w:firstLine="0"/>
              <w:cnfStyle w:val="000000100000" w:firstRow="0" w:lastRow="0" w:firstColumn="0" w:lastColumn="0" w:oddVBand="0" w:evenVBand="0" w:oddHBand="1" w:evenHBand="0" w:firstRowFirstColumn="0" w:firstRowLastColumn="0" w:lastRowFirstColumn="0" w:lastRowLastColumn="0"/>
            </w:pPr>
            <w:r w:rsidRPr="0032525C">
              <w:rPr>
                <w:i/>
              </w:rPr>
              <w:t>User</w:t>
            </w:r>
            <w:r>
              <w:t xml:space="preserve"> dapat melakukan pengujian terhadap kombinasi struktur konsep solr, dengan menekan tombol </w:t>
            </w:r>
            <w:r>
              <w:rPr>
                <w:i/>
              </w:rPr>
              <w:t xml:space="preserve">process query. </w:t>
            </w:r>
            <w:r>
              <w:t>Pengujian dilakukan terhadap seluruh kueri yang sudah di-</w:t>
            </w:r>
            <w:r w:rsidRPr="003A0C60">
              <w:rPr>
                <w:i/>
              </w:rPr>
              <w:t>upload</w:t>
            </w:r>
            <w:r>
              <w:t xml:space="preserve"> dengan membandingkan </w:t>
            </w:r>
            <w:r w:rsidRPr="00250C0C">
              <w:t>id</w:t>
            </w:r>
            <w:r>
              <w:t xml:space="preserve"> dokumen yang diharapkan muncul dan </w:t>
            </w:r>
            <w:r w:rsidRPr="00250C0C">
              <w:t>id</w:t>
            </w:r>
            <w:r>
              <w:t xml:space="preserve"> dokumen yang terambil pada kueri tertentu (Lampiran 3d).</w:t>
            </w:r>
          </w:p>
        </w:tc>
      </w:tr>
      <w:tr w:rsidR="007744D7" w:rsidTr="00511579">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rsidR="007744D7" w:rsidRPr="00655675" w:rsidRDefault="007744D7" w:rsidP="007744D7">
            <w:pPr>
              <w:ind w:firstLine="0"/>
              <w:jc w:val="left"/>
              <w:rPr>
                <w:b w:val="0"/>
                <w:i/>
              </w:rPr>
            </w:pPr>
            <w:r>
              <w:rPr>
                <w:b w:val="0"/>
              </w:rPr>
              <w:t xml:space="preserve">Melihat isi </w:t>
            </w:r>
            <w:r>
              <w:rPr>
                <w:b w:val="0"/>
                <w:i/>
              </w:rPr>
              <w:t xml:space="preserve">file </w:t>
            </w:r>
            <w:r w:rsidRPr="00F53A4F">
              <w:rPr>
                <w:b w:val="0"/>
                <w:i/>
              </w:rPr>
              <w:t>golden-list</w:t>
            </w:r>
          </w:p>
        </w:tc>
        <w:tc>
          <w:tcPr>
            <w:tcW w:w="5400" w:type="dxa"/>
            <w:tcBorders>
              <w:top w:val="nil"/>
              <w:bottom w:val="nil"/>
            </w:tcBorders>
          </w:tcPr>
          <w:p w:rsidR="007744D7" w:rsidRPr="00655675" w:rsidRDefault="007744D7" w:rsidP="007744D7">
            <w:pPr>
              <w:ind w:firstLine="0"/>
              <w:cnfStyle w:val="000000000000" w:firstRow="0" w:lastRow="0" w:firstColumn="0" w:lastColumn="0" w:oddVBand="0" w:evenVBand="0" w:oddHBand="0" w:evenHBand="0" w:firstRowFirstColumn="0" w:firstRowLastColumn="0" w:lastRowFirstColumn="0" w:lastRowLastColumn="0"/>
            </w:pPr>
            <w:r w:rsidRPr="006148E1">
              <w:rPr>
                <w:i/>
              </w:rPr>
              <w:t>User</w:t>
            </w:r>
            <w:r>
              <w:t xml:space="preserve"> melihat kumpulan kueri dan </w:t>
            </w:r>
            <w:r w:rsidRPr="00250C0C">
              <w:t>id</w:t>
            </w:r>
            <w:r>
              <w:t xml:space="preserve"> dokumen produk yang diharapkan muncul pada kueri tertentu, </w:t>
            </w:r>
            <w:r w:rsidRPr="00250C0C">
              <w:t>id</w:t>
            </w:r>
            <w:r>
              <w:t xml:space="preserve"> produk diilustrasikan dengan kotak berwarna </w:t>
            </w:r>
            <w:r>
              <w:rPr>
                <w:i/>
              </w:rPr>
              <w:t xml:space="preserve">orange </w:t>
            </w:r>
            <w:r>
              <w:t>(Lampiran 3e).</w:t>
            </w:r>
          </w:p>
        </w:tc>
      </w:tr>
      <w:tr w:rsidR="007744D7" w:rsidTr="00921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il"/>
            </w:tcBorders>
          </w:tcPr>
          <w:p w:rsidR="007744D7" w:rsidRDefault="007744D7" w:rsidP="007744D7">
            <w:pPr>
              <w:ind w:firstLine="0"/>
              <w:jc w:val="left"/>
              <w:rPr>
                <w:b w:val="0"/>
              </w:rPr>
            </w:pPr>
            <w:r>
              <w:rPr>
                <w:b w:val="0"/>
              </w:rPr>
              <w:t xml:space="preserve">Melihat informasi hasil temu kembali </w:t>
            </w:r>
          </w:p>
        </w:tc>
        <w:tc>
          <w:tcPr>
            <w:tcW w:w="5400" w:type="dxa"/>
            <w:tcBorders>
              <w:top w:val="nil"/>
            </w:tcBorders>
          </w:tcPr>
          <w:p w:rsidR="007744D7" w:rsidRPr="009A1429" w:rsidRDefault="007744D7" w:rsidP="007744D7">
            <w:pPr>
              <w:ind w:firstLine="0"/>
              <w:cnfStyle w:val="000000100000" w:firstRow="0" w:lastRow="0" w:firstColumn="0" w:lastColumn="0" w:oddVBand="0" w:evenVBand="0" w:oddHBand="1" w:evenHBand="0" w:firstRowFirstColumn="0" w:firstRowLastColumn="0" w:lastRowFirstColumn="0" w:lastRowLastColumn="0"/>
              <w:rPr>
                <w:i/>
              </w:rPr>
            </w:pPr>
            <w:r>
              <w:rPr>
                <w:i/>
              </w:rPr>
              <w:t xml:space="preserve">User </w:t>
            </w:r>
            <w:r>
              <w:t xml:space="preserve">dapat melihat hasil temu kembali dari </w:t>
            </w:r>
            <w:r w:rsidRPr="00F53A4F">
              <w:rPr>
                <w:i/>
              </w:rPr>
              <w:t>golden-list</w:t>
            </w:r>
            <w:r>
              <w:rPr>
                <w:i/>
              </w:rPr>
              <w:t xml:space="preserve"> </w:t>
            </w:r>
            <w:r>
              <w:t xml:space="preserve">tertentu. Informasi yang ditampilkan berupa nilai </w:t>
            </w:r>
            <w:r>
              <w:rPr>
                <w:i/>
              </w:rPr>
              <w:t xml:space="preserve">interpolated average precision </w:t>
            </w:r>
            <w:r>
              <w:t xml:space="preserve">dari tiap kueri, nilai </w:t>
            </w:r>
            <w:r>
              <w:rPr>
                <w:i/>
              </w:rPr>
              <w:t xml:space="preserve">mean average precision, </w:t>
            </w:r>
            <w:r>
              <w:t xml:space="preserve">dan grafik </w:t>
            </w:r>
            <w:r>
              <w:rPr>
                <w:i/>
              </w:rPr>
              <w:t xml:space="preserve">11-interpolated precision </w:t>
            </w:r>
            <w:r>
              <w:t>(Lampiran 3f)</w:t>
            </w:r>
            <w:r>
              <w:rPr>
                <w:i/>
              </w:rPr>
              <w:t>.</w:t>
            </w:r>
          </w:p>
        </w:tc>
      </w:tr>
    </w:tbl>
    <w:p w:rsidR="00DB74F9" w:rsidRDefault="00DB74F9" w:rsidP="00DB74F9">
      <w:pPr>
        <w:suppressAutoHyphens/>
        <w:ind w:firstLine="0"/>
        <w:rPr>
          <w:rFonts w:eastAsia="Calibri" w:cs="Calibri"/>
        </w:rPr>
      </w:pPr>
    </w:p>
    <w:p w:rsidR="007744D7" w:rsidRPr="008F2313" w:rsidRDefault="007744D7" w:rsidP="00DB74F9">
      <w:pPr>
        <w:suppressAutoHyphens/>
        <w:ind w:firstLine="0"/>
        <w:rPr>
          <w:rFonts w:eastAsia="Calibri" w:cs="Calibri"/>
        </w:rPr>
      </w:pPr>
    </w:p>
    <w:p w:rsidR="004961B3" w:rsidRPr="001075B8" w:rsidRDefault="004961B3" w:rsidP="001075B8">
      <w:pPr>
        <w:pStyle w:val="Heading2"/>
      </w:pPr>
      <w:bookmarkStart w:id="58" w:name="_Toc454452429"/>
      <w:bookmarkStart w:id="59" w:name="_Toc458419815"/>
      <w:r w:rsidRPr="004961B3">
        <w:t>Implementasi dan Desain</w:t>
      </w:r>
      <w:bookmarkEnd w:id="58"/>
      <w:bookmarkEnd w:id="59"/>
    </w:p>
    <w:p w:rsidR="004961B3" w:rsidRPr="004961B3" w:rsidRDefault="004961B3" w:rsidP="001075B8">
      <w:pPr>
        <w:pStyle w:val="Heading3"/>
      </w:pPr>
      <w:bookmarkStart w:id="60" w:name="_Toc454452430"/>
      <w:r w:rsidRPr="004961B3">
        <w:t>Implementasi Model User</w:t>
      </w:r>
      <w:bookmarkEnd w:id="60"/>
    </w:p>
    <w:p w:rsidR="009D212D" w:rsidRPr="004961B3" w:rsidRDefault="004961B3" w:rsidP="004961B3">
      <w:pPr>
        <w:suppressAutoHyphens/>
        <w:ind w:firstLine="0"/>
        <w:rPr>
          <w:rFonts w:eastAsia="Calibri" w:cs="Calibri"/>
        </w:rPr>
      </w:pPr>
      <w:r w:rsidRPr="004961B3">
        <w:rPr>
          <w:rFonts w:eastAsia="Calibri" w:cs="Calibri"/>
        </w:rPr>
        <w:tab/>
        <w:t xml:space="preserve">Pembangunan sistem dilakukan menggunakan </w:t>
      </w:r>
      <w:r w:rsidRPr="004961B3">
        <w:rPr>
          <w:rFonts w:eastAsia="Calibri" w:cs="Calibri"/>
          <w:i/>
        </w:rPr>
        <w:t xml:space="preserve">web framework </w:t>
      </w:r>
      <w:r w:rsidRPr="004961B3">
        <w:rPr>
          <w:rFonts w:eastAsia="Calibri" w:cs="Calibri"/>
        </w:rPr>
        <w:t>Spring</w:t>
      </w:r>
      <w:r w:rsidRPr="004961B3">
        <w:rPr>
          <w:rFonts w:eastAsia="Calibri" w:cs="Calibri"/>
          <w:i/>
        </w:rPr>
        <w:t xml:space="preserve">. </w:t>
      </w:r>
      <w:r w:rsidR="00F53A4F">
        <w:rPr>
          <w:rFonts w:eastAsia="Calibri" w:cs="Calibri"/>
        </w:rPr>
        <w:t xml:space="preserve">Spring </w:t>
      </w:r>
      <w:r w:rsidRPr="004961B3">
        <w:rPr>
          <w:rFonts w:eastAsia="Calibri" w:cs="Calibri"/>
        </w:rPr>
        <w:t xml:space="preserve">merupakan </w:t>
      </w:r>
      <w:r w:rsidRPr="004961B3">
        <w:rPr>
          <w:rFonts w:eastAsia="Calibri" w:cs="Calibri"/>
          <w:i/>
        </w:rPr>
        <w:t>framework</w:t>
      </w:r>
      <w:r w:rsidRPr="004961B3">
        <w:rPr>
          <w:rFonts w:eastAsia="Calibri" w:cs="Calibri"/>
        </w:rPr>
        <w:t xml:space="preserve"> yang menggunakan pendekatan </w:t>
      </w:r>
      <w:r w:rsidRPr="004961B3">
        <w:rPr>
          <w:rFonts w:eastAsia="Calibri" w:cs="Calibri"/>
          <w:i/>
        </w:rPr>
        <w:t>model view controller</w:t>
      </w:r>
      <w:r w:rsidRPr="004961B3">
        <w:rPr>
          <w:rFonts w:eastAsia="Calibri" w:cs="Calibri"/>
        </w:rPr>
        <w:t xml:space="preserve"> (MVC) dan </w:t>
      </w:r>
      <w:r w:rsidRPr="00F53A4F">
        <w:rPr>
          <w:rFonts w:eastAsia="Calibri" w:cs="Calibri"/>
          <w:i/>
        </w:rPr>
        <w:t>repository</w:t>
      </w:r>
      <w:r w:rsidRPr="004961B3">
        <w:rPr>
          <w:rFonts w:eastAsia="Calibri" w:cs="Calibri"/>
        </w:rPr>
        <w:t xml:space="preserve"> Maven untuk </w:t>
      </w:r>
      <w:r w:rsidRPr="004961B3">
        <w:rPr>
          <w:rFonts w:eastAsia="Calibri" w:cs="Calibri"/>
          <w:i/>
        </w:rPr>
        <w:t>depedencies</w:t>
      </w:r>
      <w:r w:rsidRPr="004961B3">
        <w:rPr>
          <w:rFonts w:eastAsia="Calibri" w:cs="Calibri"/>
        </w:rPr>
        <w:t xml:space="preserve">. </w:t>
      </w:r>
      <w:r w:rsidRPr="004961B3">
        <w:rPr>
          <w:rFonts w:eastAsia="Calibri" w:cs="Calibri"/>
          <w:i/>
        </w:rPr>
        <w:t>Models</w:t>
      </w:r>
      <w:r w:rsidRPr="004961B3">
        <w:rPr>
          <w:rFonts w:eastAsia="Calibri" w:cs="Calibri"/>
        </w:rPr>
        <w:t xml:space="preserve"> mengandung fungsi </w:t>
      </w:r>
      <w:r w:rsidR="00F53A4F">
        <w:rPr>
          <w:rFonts w:eastAsia="Calibri" w:cs="Calibri"/>
        </w:rPr>
        <w:t>kueri</w:t>
      </w:r>
      <w:r w:rsidRPr="004961B3">
        <w:rPr>
          <w:rFonts w:eastAsia="Calibri" w:cs="Calibri"/>
        </w:rPr>
        <w:t xml:space="preserve"> yang dibuat pada tahap implementasi model informasi, sedangkan model </w:t>
      </w:r>
      <w:r w:rsidRPr="004961B3">
        <w:rPr>
          <w:rFonts w:eastAsia="Calibri" w:cs="Calibri"/>
          <w:i/>
        </w:rPr>
        <w:t>user</w:t>
      </w:r>
      <w:r w:rsidRPr="004961B3">
        <w:rPr>
          <w:rFonts w:eastAsia="Calibri" w:cs="Calibri"/>
        </w:rPr>
        <w:t xml:space="preserve"> berisi </w:t>
      </w:r>
      <w:proofErr w:type="gramStart"/>
      <w:r w:rsidRPr="004961B3">
        <w:rPr>
          <w:rFonts w:eastAsia="Calibri" w:cs="Calibri"/>
          <w:i/>
        </w:rPr>
        <w:t>controller</w:t>
      </w:r>
      <w:r w:rsidRPr="004961B3">
        <w:rPr>
          <w:rFonts w:eastAsia="Calibri" w:cs="Calibri"/>
        </w:rPr>
        <w:t>s</w:t>
      </w:r>
      <w:proofErr w:type="gramEnd"/>
      <w:r w:rsidRPr="004961B3">
        <w:rPr>
          <w:rFonts w:eastAsia="Calibri" w:cs="Calibri"/>
        </w:rPr>
        <w:t xml:space="preserve"> untuk memanggil </w:t>
      </w:r>
      <w:r w:rsidRPr="004961B3">
        <w:rPr>
          <w:rFonts w:eastAsia="Calibri" w:cs="Calibri"/>
          <w:i/>
        </w:rPr>
        <w:t>models</w:t>
      </w:r>
      <w:r w:rsidRPr="004961B3">
        <w:rPr>
          <w:rFonts w:eastAsia="Calibri" w:cs="Calibri"/>
        </w:rPr>
        <w:t xml:space="preserve"> dan menampilkannya ke </w:t>
      </w:r>
      <w:r w:rsidRPr="004961B3">
        <w:rPr>
          <w:rFonts w:eastAsia="Calibri" w:cs="Calibri"/>
          <w:i/>
        </w:rPr>
        <w:t>views</w:t>
      </w:r>
      <w:r w:rsidRPr="004961B3">
        <w:rPr>
          <w:rFonts w:eastAsia="Calibri" w:cs="Calibri"/>
        </w:rPr>
        <w:t xml:space="preserve"> atau halaman </w:t>
      </w:r>
      <w:r w:rsidR="00F53A4F">
        <w:rPr>
          <w:rFonts w:eastAsia="Calibri" w:cs="Calibri"/>
        </w:rPr>
        <w:t>HTML</w:t>
      </w:r>
      <w:r w:rsidRPr="004961B3">
        <w:rPr>
          <w:rFonts w:eastAsia="Calibri" w:cs="Calibri"/>
        </w:rPr>
        <w:t>.</w:t>
      </w:r>
    </w:p>
    <w:p w:rsidR="004961B3" w:rsidRPr="004961B3" w:rsidRDefault="004961B3" w:rsidP="004961B3">
      <w:pPr>
        <w:suppressAutoHyphens/>
        <w:ind w:firstLine="0"/>
        <w:rPr>
          <w:rFonts w:eastAsia="Calibri" w:cs="Calibri"/>
        </w:rPr>
      </w:pPr>
    </w:p>
    <w:p w:rsidR="004961B3" w:rsidRPr="004961B3" w:rsidRDefault="004961B3" w:rsidP="001075B8">
      <w:pPr>
        <w:pStyle w:val="Heading3"/>
      </w:pPr>
      <w:bookmarkStart w:id="61" w:name="_Toc454452431"/>
      <w:r w:rsidRPr="004961B3">
        <w:t>Desain Antarmuka</w:t>
      </w:r>
      <w:bookmarkEnd w:id="61"/>
    </w:p>
    <w:p w:rsidR="004961B3" w:rsidRDefault="004961B3" w:rsidP="005C7DFF">
      <w:pPr>
        <w:suppressAutoHyphens/>
        <w:ind w:firstLine="720"/>
        <w:rPr>
          <w:rFonts w:eastAsia="Calibri" w:cs="Calibri"/>
        </w:rPr>
      </w:pPr>
      <w:r w:rsidRPr="004961B3">
        <w:rPr>
          <w:rFonts w:eastAsia="Calibri" w:cs="Calibri"/>
        </w:rPr>
        <w:t xml:space="preserve">Antarmuka dibuat berdasarkan fungsi yang terdapat dalam sistem yaitu fungsi untuk </w:t>
      </w:r>
      <w:r w:rsidR="00C31F2C">
        <w:rPr>
          <w:rFonts w:eastAsia="Calibri" w:cs="Calibri"/>
        </w:rPr>
        <w:t xml:space="preserve">melakukan </w:t>
      </w:r>
      <w:r w:rsidR="00C31F2C">
        <w:rPr>
          <w:rFonts w:eastAsia="Calibri" w:cs="Calibri"/>
          <w:i/>
        </w:rPr>
        <w:t>upload file</w:t>
      </w:r>
      <w:r w:rsidR="00C31F2C">
        <w:rPr>
          <w:rFonts w:eastAsia="Calibri" w:cs="Calibri"/>
        </w:rPr>
        <w:t xml:space="preserve">, menampilkan isi dari </w:t>
      </w:r>
      <w:r w:rsidR="00C31F2C">
        <w:rPr>
          <w:rFonts w:eastAsia="Calibri" w:cs="Calibri"/>
          <w:i/>
        </w:rPr>
        <w:t xml:space="preserve">file </w:t>
      </w:r>
      <w:r w:rsidR="00C31F2C">
        <w:rPr>
          <w:rFonts w:eastAsia="Calibri" w:cs="Calibri"/>
        </w:rPr>
        <w:t xml:space="preserve">yang diupload, menampilkan informasi tentang hasil evaluasi yang dilakukan terhadap </w:t>
      </w:r>
      <w:r w:rsidR="00C31F2C">
        <w:rPr>
          <w:rFonts w:eastAsia="Calibri" w:cs="Calibri"/>
          <w:i/>
        </w:rPr>
        <w:t xml:space="preserve">file </w:t>
      </w:r>
      <w:r w:rsidR="00C31F2C">
        <w:rPr>
          <w:rFonts w:eastAsia="Calibri" w:cs="Calibri"/>
        </w:rPr>
        <w:t>tertentu, dan melakukan perubahan pada bobot konsep Apache Solr.</w:t>
      </w:r>
      <w:r w:rsidR="00B72EEE">
        <w:rPr>
          <w:rFonts w:eastAsia="Calibri" w:cs="Calibri"/>
        </w:rPr>
        <w:t xml:space="preserve"> Desain antarmuka dapat dilihat pada Lampiran 3.</w:t>
      </w:r>
    </w:p>
    <w:p w:rsidR="005C7DFF" w:rsidRPr="005C7DFF" w:rsidRDefault="005C7DFF" w:rsidP="005C7DFF">
      <w:pPr>
        <w:suppressAutoHyphens/>
        <w:ind w:firstLine="720"/>
        <w:rPr>
          <w:rFonts w:eastAsia="Calibri" w:cs="Calibri"/>
        </w:rPr>
      </w:pPr>
    </w:p>
    <w:p w:rsidR="004961B3" w:rsidRPr="009001D0" w:rsidRDefault="004961B3" w:rsidP="009001D0">
      <w:pPr>
        <w:pStyle w:val="Heading2"/>
      </w:pPr>
      <w:bookmarkStart w:id="62" w:name="_Toc454452432"/>
      <w:bookmarkStart w:id="63" w:name="_Toc458419816"/>
      <w:r w:rsidRPr="009001D0">
        <w:t>Evaluasi</w:t>
      </w:r>
      <w:bookmarkEnd w:id="62"/>
      <w:bookmarkEnd w:id="63"/>
    </w:p>
    <w:p w:rsidR="004961B3" w:rsidRDefault="004961B3" w:rsidP="004961B3">
      <w:pPr>
        <w:suppressAutoHyphens/>
        <w:ind w:left="-180" w:firstLine="900"/>
        <w:rPr>
          <w:rFonts w:eastAsia="Times New Roman" w:cs="Times New Roman"/>
          <w:szCs w:val="24"/>
          <w:lang w:eastAsia="id-ID"/>
        </w:rPr>
      </w:pPr>
      <w:r w:rsidRPr="004961B3">
        <w:rPr>
          <w:rFonts w:eastAsia="Calibri" w:cs="Calibri"/>
        </w:rPr>
        <w:t xml:space="preserve">Evaluasi dilakukan dengan menghitung nilai </w:t>
      </w:r>
      <w:r w:rsidRPr="004961B3">
        <w:rPr>
          <w:rFonts w:eastAsia="Calibri" w:cs="Calibri"/>
          <w:i/>
        </w:rPr>
        <w:t xml:space="preserve">mean average precision </w:t>
      </w:r>
      <w:r w:rsidRPr="004961B3">
        <w:rPr>
          <w:rFonts w:eastAsia="Calibri" w:cs="Calibri"/>
        </w:rPr>
        <w:t xml:space="preserve">dan </w:t>
      </w:r>
      <w:r w:rsidR="003B01D4">
        <w:rPr>
          <w:rFonts w:eastAsia="Calibri" w:cs="Calibri"/>
          <w:i/>
        </w:rPr>
        <w:t xml:space="preserve">interpolated </w:t>
      </w:r>
      <w:r w:rsidRPr="004961B3">
        <w:rPr>
          <w:rFonts w:eastAsia="Calibri" w:cs="Calibri"/>
          <w:i/>
        </w:rPr>
        <w:t>average precision.</w:t>
      </w:r>
      <w:r w:rsidR="00121B77">
        <w:rPr>
          <w:rFonts w:eastAsia="Calibri" w:cs="Calibri"/>
          <w:i/>
        </w:rPr>
        <w:t xml:space="preserve"> </w:t>
      </w:r>
      <w:r w:rsidR="00121B77">
        <w:rPr>
          <w:rFonts w:eastAsia="Calibri" w:cs="Calibri"/>
        </w:rPr>
        <w:t xml:space="preserve">Perhitungan nilai </w:t>
      </w:r>
      <w:r w:rsidR="00EE730A">
        <w:rPr>
          <w:rFonts w:eastAsia="Calibri" w:cs="Calibri"/>
          <w:i/>
        </w:rPr>
        <w:t xml:space="preserve">interpolated </w:t>
      </w:r>
      <w:r w:rsidR="00121B77">
        <w:rPr>
          <w:rFonts w:eastAsia="Calibri" w:cs="Calibri"/>
          <w:i/>
        </w:rPr>
        <w:t xml:space="preserve">average precision </w:t>
      </w:r>
      <w:r w:rsidR="00121B77">
        <w:rPr>
          <w:rFonts w:eastAsia="Calibri" w:cs="Calibri"/>
        </w:rPr>
        <w:t xml:space="preserve">pada setiap kueri menggunakan struktur konsep dengan nilai MAP tertinggi dapat </w:t>
      </w:r>
      <w:r w:rsidR="00121B77">
        <w:rPr>
          <w:rFonts w:eastAsia="Calibri" w:cs="Calibri"/>
        </w:rPr>
        <w:lastRenderedPageBreak/>
        <w:t>dilihat pada Lamp</w:t>
      </w:r>
      <w:r w:rsidR="00FB54E9">
        <w:rPr>
          <w:rFonts w:eastAsia="Calibri" w:cs="Calibri"/>
        </w:rPr>
        <w:t>iran 4</w:t>
      </w:r>
      <w:r w:rsidR="00121B77">
        <w:rPr>
          <w:rFonts w:eastAsia="Calibri" w:cs="Calibri"/>
        </w:rPr>
        <w:t>.</w:t>
      </w:r>
      <w:r w:rsidRPr="004961B3">
        <w:rPr>
          <w:rFonts w:eastAsia="Calibri" w:cs="Calibri"/>
        </w:rPr>
        <w:t xml:space="preserve"> </w:t>
      </w:r>
      <w:r w:rsidR="00194820">
        <w:rPr>
          <w:rFonts w:eastAsia="Calibri" w:cs="Calibri"/>
        </w:rPr>
        <w:t>Pada 625 struktur konsep terdapat</w:t>
      </w:r>
      <w:r w:rsidRPr="004961B3">
        <w:rPr>
          <w:rFonts w:eastAsia="Calibri" w:cs="Times New Roman"/>
          <w:szCs w:val="24"/>
        </w:rPr>
        <w:t xml:space="preserve"> kombinasi struktur konsep </w:t>
      </w:r>
      <w:r w:rsidRPr="007A353C">
        <w:rPr>
          <w:rFonts w:eastAsia="Times New Roman" w:cs="Times New Roman"/>
          <w:i/>
          <w:szCs w:val="24"/>
          <w:lang w:val="id-ID" w:eastAsia="id-ID"/>
        </w:rPr>
        <w:t>brandSearch</w:t>
      </w:r>
      <w:r w:rsidR="007A353C">
        <w:rPr>
          <w:rFonts w:eastAsia="Times New Roman" w:cs="Times New Roman"/>
          <w:szCs w:val="24"/>
          <w:lang w:val="id-ID" w:eastAsia="id-ID"/>
        </w:rPr>
        <w:t xml:space="preserve"> dengan bobot</w:t>
      </w:r>
      <w:r w:rsidR="007A353C">
        <w:rPr>
          <w:rFonts w:eastAsia="Times New Roman" w:cs="Times New Roman"/>
          <w:szCs w:val="24"/>
          <w:lang w:eastAsia="id-ID"/>
        </w:rPr>
        <w:t xml:space="preserve"> sebesar</w:t>
      </w:r>
      <w:r w:rsidR="007A353C">
        <w:rPr>
          <w:rFonts w:eastAsia="Times New Roman" w:cs="Times New Roman"/>
          <w:szCs w:val="24"/>
          <w:lang w:val="id-ID" w:eastAsia="id-ID"/>
        </w:rPr>
        <w:t xml:space="preserve"> </w:t>
      </w:r>
      <w:r w:rsidR="005F1499">
        <w:rPr>
          <w:rFonts w:eastAsia="Times New Roman" w:cs="Times New Roman"/>
          <w:szCs w:val="24"/>
          <w:lang w:val="id-ID" w:eastAsia="id-ID"/>
        </w:rPr>
        <w:t>2</w:t>
      </w:r>
      <w:r w:rsidRPr="004961B3">
        <w:rPr>
          <w:rFonts w:eastAsia="Times New Roman" w:cs="Times New Roman"/>
          <w:szCs w:val="24"/>
          <w:lang w:val="id-ID" w:eastAsia="id-ID"/>
        </w:rPr>
        <w:t xml:space="preserve">, </w:t>
      </w:r>
      <w:r w:rsidRPr="007A353C">
        <w:rPr>
          <w:rFonts w:eastAsia="Times New Roman" w:cs="Times New Roman"/>
          <w:i/>
          <w:szCs w:val="24"/>
          <w:lang w:val="id-ID" w:eastAsia="id-ID"/>
        </w:rPr>
        <w:t>nameSearch</w:t>
      </w:r>
      <w:r w:rsidR="007A353C">
        <w:rPr>
          <w:rFonts w:eastAsia="Times New Roman" w:cs="Times New Roman"/>
          <w:szCs w:val="24"/>
          <w:lang w:val="id-ID" w:eastAsia="id-ID"/>
        </w:rPr>
        <w:t xml:space="preserve"> dengan bobot</w:t>
      </w:r>
      <w:r w:rsidR="007A353C">
        <w:rPr>
          <w:rFonts w:eastAsia="Times New Roman" w:cs="Times New Roman"/>
          <w:szCs w:val="24"/>
          <w:lang w:eastAsia="id-ID"/>
        </w:rPr>
        <w:t xml:space="preserve"> sebesar</w:t>
      </w:r>
      <w:r w:rsidR="007A353C">
        <w:rPr>
          <w:rFonts w:eastAsia="Times New Roman" w:cs="Times New Roman"/>
          <w:szCs w:val="24"/>
          <w:lang w:val="id-ID" w:eastAsia="id-ID"/>
        </w:rPr>
        <w:t xml:space="preserve"> </w:t>
      </w:r>
      <w:r w:rsidR="005F1499">
        <w:rPr>
          <w:rFonts w:eastAsia="Times New Roman" w:cs="Times New Roman"/>
          <w:szCs w:val="24"/>
          <w:lang w:val="id-ID" w:eastAsia="id-ID"/>
        </w:rPr>
        <w:t>2</w:t>
      </w:r>
      <w:r w:rsidRPr="004961B3">
        <w:rPr>
          <w:rFonts w:eastAsia="Times New Roman" w:cs="Times New Roman"/>
          <w:szCs w:val="24"/>
          <w:lang w:val="id-ID" w:eastAsia="id-ID"/>
        </w:rPr>
        <w:t xml:space="preserve">, </w:t>
      </w:r>
      <w:r w:rsidR="007A353C">
        <w:rPr>
          <w:rFonts w:eastAsia="Times New Roman" w:cs="Times New Roman"/>
          <w:i/>
          <w:szCs w:val="24"/>
          <w:lang w:eastAsia="id-ID"/>
        </w:rPr>
        <w:t xml:space="preserve">categories </w:t>
      </w:r>
      <w:r w:rsidR="005F1499">
        <w:rPr>
          <w:rFonts w:eastAsia="Times New Roman" w:cs="Times New Roman"/>
          <w:szCs w:val="24"/>
          <w:lang w:eastAsia="id-ID"/>
        </w:rPr>
        <w:t>dengan bobot sebesar 6</w:t>
      </w:r>
      <w:r w:rsidRPr="004961B3">
        <w:rPr>
          <w:rFonts w:eastAsia="Times New Roman" w:cs="Times New Roman"/>
          <w:szCs w:val="24"/>
          <w:lang w:val="id-ID" w:eastAsia="id-ID"/>
        </w:rPr>
        <w:t>,</w:t>
      </w:r>
      <w:r w:rsidR="007A353C">
        <w:rPr>
          <w:rFonts w:eastAsia="Times New Roman" w:cs="Times New Roman"/>
          <w:szCs w:val="24"/>
          <w:lang w:eastAsia="id-ID"/>
        </w:rPr>
        <w:t xml:space="preserve"> dan</w:t>
      </w:r>
      <w:r w:rsidRPr="004961B3">
        <w:rPr>
          <w:rFonts w:eastAsia="Times New Roman" w:cs="Times New Roman"/>
          <w:szCs w:val="24"/>
          <w:lang w:val="id-ID" w:eastAsia="id-ID"/>
        </w:rPr>
        <w:t xml:space="preserve"> </w:t>
      </w:r>
      <w:r w:rsidRPr="004961B3">
        <w:rPr>
          <w:rFonts w:eastAsia="Times New Roman" w:cs="Times New Roman"/>
          <w:i/>
          <w:szCs w:val="24"/>
          <w:lang w:val="id-ID" w:eastAsia="id-ID"/>
        </w:rPr>
        <w:t>descriptionSearch</w:t>
      </w:r>
      <w:r w:rsidR="007A353C">
        <w:rPr>
          <w:rFonts w:eastAsia="Times New Roman" w:cs="Times New Roman"/>
          <w:szCs w:val="24"/>
          <w:lang w:val="id-ID" w:eastAsia="id-ID"/>
        </w:rPr>
        <w:t xml:space="preserve"> dengan bobot </w:t>
      </w:r>
      <w:r w:rsidR="007A353C">
        <w:rPr>
          <w:rFonts w:eastAsia="Times New Roman" w:cs="Times New Roman"/>
          <w:szCs w:val="24"/>
          <w:lang w:eastAsia="id-ID"/>
        </w:rPr>
        <w:t xml:space="preserve">sebesar </w:t>
      </w:r>
      <w:r w:rsidR="005F1499">
        <w:rPr>
          <w:rFonts w:eastAsia="Times New Roman" w:cs="Times New Roman"/>
          <w:szCs w:val="24"/>
          <w:lang w:val="id-ID" w:eastAsia="id-ID"/>
        </w:rPr>
        <w:t>6</w:t>
      </w:r>
      <w:r w:rsidRPr="004961B3">
        <w:rPr>
          <w:rFonts w:eastAsia="Times New Roman" w:cs="Times New Roman"/>
          <w:szCs w:val="24"/>
          <w:lang w:eastAsia="id-ID"/>
        </w:rPr>
        <w:t xml:space="preserve">, menghasilkan nilai </w:t>
      </w:r>
      <w:r w:rsidRPr="004961B3">
        <w:rPr>
          <w:rFonts w:eastAsia="Times New Roman" w:cs="Times New Roman"/>
          <w:i/>
          <w:szCs w:val="24"/>
          <w:lang w:eastAsia="id-ID"/>
        </w:rPr>
        <w:t>mean average precision</w:t>
      </w:r>
      <w:r w:rsidR="005F1499">
        <w:rPr>
          <w:rFonts w:eastAsia="Times New Roman" w:cs="Times New Roman"/>
          <w:szCs w:val="24"/>
          <w:lang w:eastAsia="id-ID"/>
        </w:rPr>
        <w:t xml:space="preserve"> tertinggi, yaitu 0.80</w:t>
      </w:r>
      <w:r w:rsidR="00A012AB">
        <w:rPr>
          <w:rFonts w:eastAsia="Times New Roman" w:cs="Times New Roman"/>
          <w:szCs w:val="24"/>
          <w:lang w:eastAsia="id-ID"/>
        </w:rPr>
        <w:t>.</w:t>
      </w:r>
      <w:r w:rsidR="003338E3">
        <w:rPr>
          <w:rFonts w:eastAsia="Times New Roman" w:cs="Times New Roman"/>
          <w:szCs w:val="24"/>
          <w:lang w:eastAsia="id-ID"/>
        </w:rPr>
        <w:t xml:space="preserve"> Struktur konsep dengan MAP terendah memiliki kombinasi struktur konsep </w:t>
      </w:r>
      <w:r w:rsidRPr="004961B3">
        <w:rPr>
          <w:rFonts w:eastAsia="Times New Roman" w:cs="Times New Roman"/>
          <w:i/>
          <w:szCs w:val="24"/>
          <w:lang w:val="id-ID" w:eastAsia="id-ID"/>
        </w:rPr>
        <w:t>brandSearch</w:t>
      </w:r>
      <w:r w:rsidR="007A353C">
        <w:rPr>
          <w:rFonts w:eastAsia="Times New Roman" w:cs="Times New Roman"/>
          <w:szCs w:val="24"/>
          <w:lang w:val="id-ID" w:eastAsia="id-ID"/>
        </w:rPr>
        <w:t xml:space="preserve"> dengan bobot </w:t>
      </w:r>
      <w:r w:rsidR="007A353C">
        <w:rPr>
          <w:rFonts w:eastAsia="Times New Roman" w:cs="Times New Roman"/>
          <w:szCs w:val="24"/>
          <w:lang w:eastAsia="id-ID"/>
        </w:rPr>
        <w:t xml:space="preserve">sebesar </w:t>
      </w:r>
      <w:r w:rsidRPr="004961B3">
        <w:rPr>
          <w:rFonts w:eastAsia="Times New Roman" w:cs="Times New Roman"/>
          <w:szCs w:val="24"/>
          <w:lang w:val="id-ID" w:eastAsia="id-ID"/>
        </w:rPr>
        <w:t xml:space="preserve">2, </w:t>
      </w:r>
      <w:r w:rsidRPr="004961B3">
        <w:rPr>
          <w:rFonts w:eastAsia="Times New Roman" w:cs="Times New Roman"/>
          <w:i/>
          <w:szCs w:val="24"/>
          <w:lang w:val="id-ID" w:eastAsia="id-ID"/>
        </w:rPr>
        <w:t>nameSearch</w:t>
      </w:r>
      <w:r w:rsidR="007A353C">
        <w:rPr>
          <w:rFonts w:eastAsia="Times New Roman" w:cs="Times New Roman"/>
          <w:szCs w:val="24"/>
          <w:lang w:val="id-ID" w:eastAsia="id-ID"/>
        </w:rPr>
        <w:t xml:space="preserve"> dengan bobot </w:t>
      </w:r>
      <w:r w:rsidR="007A353C">
        <w:rPr>
          <w:rFonts w:eastAsia="Times New Roman" w:cs="Times New Roman"/>
          <w:szCs w:val="24"/>
          <w:lang w:eastAsia="id-ID"/>
        </w:rPr>
        <w:t xml:space="preserve">sebesar </w:t>
      </w:r>
      <w:r w:rsidRPr="004961B3">
        <w:rPr>
          <w:rFonts w:eastAsia="Times New Roman" w:cs="Times New Roman"/>
          <w:szCs w:val="24"/>
          <w:lang w:val="id-ID" w:eastAsia="id-ID"/>
        </w:rPr>
        <w:t xml:space="preserve">2, </w:t>
      </w:r>
      <w:r w:rsidRPr="004961B3">
        <w:rPr>
          <w:rFonts w:eastAsia="Times New Roman" w:cs="Times New Roman"/>
          <w:i/>
          <w:szCs w:val="24"/>
          <w:lang w:val="id-ID" w:eastAsia="id-ID"/>
        </w:rPr>
        <w:t>categories</w:t>
      </w:r>
      <w:r w:rsidR="007A353C">
        <w:rPr>
          <w:rFonts w:eastAsia="Times New Roman" w:cs="Times New Roman"/>
          <w:szCs w:val="24"/>
          <w:lang w:val="id-ID" w:eastAsia="id-ID"/>
        </w:rPr>
        <w:t xml:space="preserve"> dengan bobot sebesar </w:t>
      </w:r>
      <w:r w:rsidRPr="004961B3">
        <w:rPr>
          <w:rFonts w:eastAsia="Times New Roman" w:cs="Times New Roman"/>
          <w:szCs w:val="24"/>
          <w:lang w:val="id-ID" w:eastAsia="id-ID"/>
        </w:rPr>
        <w:t xml:space="preserve">2, </w:t>
      </w:r>
      <w:r w:rsidR="007A353C">
        <w:rPr>
          <w:rFonts w:eastAsia="Times New Roman" w:cs="Times New Roman"/>
          <w:szCs w:val="24"/>
          <w:lang w:eastAsia="id-ID"/>
        </w:rPr>
        <w:t xml:space="preserve">dan </w:t>
      </w:r>
      <w:r w:rsidRPr="004961B3">
        <w:rPr>
          <w:rFonts w:eastAsia="Times New Roman" w:cs="Times New Roman"/>
          <w:i/>
          <w:szCs w:val="24"/>
          <w:lang w:val="id-ID" w:eastAsia="id-ID"/>
        </w:rPr>
        <w:t>descriptionSearch</w:t>
      </w:r>
      <w:r w:rsidR="007A353C">
        <w:rPr>
          <w:rFonts w:eastAsia="Times New Roman" w:cs="Times New Roman"/>
          <w:szCs w:val="24"/>
          <w:lang w:val="id-ID" w:eastAsia="id-ID"/>
        </w:rPr>
        <w:t xml:space="preserve"> dengan bobot sebesar </w:t>
      </w:r>
      <w:r w:rsidRPr="004961B3">
        <w:rPr>
          <w:rFonts w:eastAsia="Times New Roman" w:cs="Times New Roman"/>
          <w:szCs w:val="24"/>
          <w:lang w:val="id-ID" w:eastAsia="id-ID"/>
        </w:rPr>
        <w:t>10</w:t>
      </w:r>
      <w:r w:rsidRPr="004961B3">
        <w:rPr>
          <w:rFonts w:eastAsia="Times New Roman" w:cs="Times New Roman"/>
          <w:szCs w:val="24"/>
          <w:lang w:eastAsia="id-ID"/>
        </w:rPr>
        <w:t xml:space="preserve">, </w:t>
      </w:r>
      <w:r w:rsidR="003338E3">
        <w:rPr>
          <w:rFonts w:eastAsia="Times New Roman" w:cs="Times New Roman"/>
          <w:szCs w:val="24"/>
          <w:lang w:eastAsia="id-ID"/>
        </w:rPr>
        <w:t>dengan nilai MAP</w:t>
      </w:r>
      <w:r w:rsidR="005F1499">
        <w:rPr>
          <w:rFonts w:eastAsia="Times New Roman" w:cs="Times New Roman"/>
          <w:szCs w:val="24"/>
          <w:lang w:eastAsia="id-ID"/>
        </w:rPr>
        <w:t>, yaitu 0.55</w:t>
      </w:r>
      <w:r w:rsidR="00AE438B">
        <w:rPr>
          <w:rFonts w:eastAsia="Times New Roman" w:cs="Times New Roman"/>
          <w:szCs w:val="24"/>
          <w:lang w:eastAsia="id-ID"/>
        </w:rPr>
        <w:t xml:space="preserve">. </w:t>
      </w:r>
      <w:r w:rsidR="003338E3">
        <w:rPr>
          <w:rFonts w:eastAsia="Times New Roman" w:cs="Times New Roman"/>
          <w:szCs w:val="24"/>
          <w:lang w:eastAsia="id-ID"/>
        </w:rPr>
        <w:t xml:space="preserve"> Struktur konsep </w:t>
      </w:r>
      <w:r w:rsidR="003338E3">
        <w:rPr>
          <w:rFonts w:eastAsia="Times New Roman" w:cs="Times New Roman"/>
          <w:i/>
          <w:szCs w:val="24"/>
          <w:lang w:eastAsia="id-ID"/>
        </w:rPr>
        <w:t xml:space="preserve">default </w:t>
      </w:r>
      <w:r w:rsidR="003338E3">
        <w:rPr>
          <w:rFonts w:eastAsia="Times New Roman" w:cs="Times New Roman"/>
          <w:szCs w:val="24"/>
          <w:lang w:eastAsia="id-ID"/>
        </w:rPr>
        <w:t xml:space="preserve">Blibli.com memiliki kombinasi srtuktur konsep </w:t>
      </w:r>
      <w:r w:rsidR="003338E3" w:rsidRPr="004961B3">
        <w:rPr>
          <w:rFonts w:eastAsia="Times New Roman" w:cs="Times New Roman"/>
          <w:i/>
          <w:szCs w:val="24"/>
          <w:lang w:val="id-ID" w:eastAsia="id-ID"/>
        </w:rPr>
        <w:t>brandSearch</w:t>
      </w:r>
      <w:r w:rsidR="003338E3">
        <w:rPr>
          <w:rFonts w:eastAsia="Times New Roman" w:cs="Times New Roman"/>
          <w:szCs w:val="24"/>
          <w:lang w:val="id-ID" w:eastAsia="id-ID"/>
        </w:rPr>
        <w:t xml:space="preserve"> dengan bobot </w:t>
      </w:r>
      <w:r w:rsidR="003338E3">
        <w:rPr>
          <w:rFonts w:eastAsia="Times New Roman" w:cs="Times New Roman"/>
          <w:szCs w:val="24"/>
          <w:lang w:eastAsia="id-ID"/>
        </w:rPr>
        <w:t xml:space="preserve">sebesar </w:t>
      </w:r>
      <w:r w:rsidR="003338E3">
        <w:rPr>
          <w:rFonts w:eastAsia="Times New Roman" w:cs="Times New Roman"/>
          <w:szCs w:val="24"/>
          <w:lang w:val="id-ID" w:eastAsia="id-ID"/>
        </w:rPr>
        <w:t>8</w:t>
      </w:r>
      <w:r w:rsidR="003338E3" w:rsidRPr="004961B3">
        <w:rPr>
          <w:rFonts w:eastAsia="Times New Roman" w:cs="Times New Roman"/>
          <w:szCs w:val="24"/>
          <w:lang w:val="id-ID" w:eastAsia="id-ID"/>
        </w:rPr>
        <w:t xml:space="preserve">, </w:t>
      </w:r>
      <w:r w:rsidR="003338E3" w:rsidRPr="004961B3">
        <w:rPr>
          <w:rFonts w:eastAsia="Times New Roman" w:cs="Times New Roman"/>
          <w:i/>
          <w:szCs w:val="24"/>
          <w:lang w:val="id-ID" w:eastAsia="id-ID"/>
        </w:rPr>
        <w:t>nameSearch</w:t>
      </w:r>
      <w:r w:rsidR="003338E3">
        <w:rPr>
          <w:rFonts w:eastAsia="Times New Roman" w:cs="Times New Roman"/>
          <w:szCs w:val="24"/>
          <w:lang w:val="id-ID" w:eastAsia="id-ID"/>
        </w:rPr>
        <w:t xml:space="preserve"> dengan bobot </w:t>
      </w:r>
      <w:r w:rsidR="003338E3">
        <w:rPr>
          <w:rFonts w:eastAsia="Times New Roman" w:cs="Times New Roman"/>
          <w:szCs w:val="24"/>
          <w:lang w:eastAsia="id-ID"/>
        </w:rPr>
        <w:t xml:space="preserve">sebesar </w:t>
      </w:r>
      <w:r w:rsidR="003338E3">
        <w:rPr>
          <w:rFonts w:eastAsia="Times New Roman" w:cs="Times New Roman"/>
          <w:szCs w:val="24"/>
          <w:lang w:val="id-ID" w:eastAsia="id-ID"/>
        </w:rPr>
        <w:t>9</w:t>
      </w:r>
      <w:r w:rsidR="003338E3" w:rsidRPr="004961B3">
        <w:rPr>
          <w:rFonts w:eastAsia="Times New Roman" w:cs="Times New Roman"/>
          <w:szCs w:val="24"/>
          <w:lang w:val="id-ID" w:eastAsia="id-ID"/>
        </w:rPr>
        <w:t xml:space="preserve">, </w:t>
      </w:r>
      <w:r w:rsidR="003338E3" w:rsidRPr="004961B3">
        <w:rPr>
          <w:rFonts w:eastAsia="Times New Roman" w:cs="Times New Roman"/>
          <w:i/>
          <w:szCs w:val="24"/>
          <w:lang w:val="id-ID" w:eastAsia="id-ID"/>
        </w:rPr>
        <w:t>categories</w:t>
      </w:r>
      <w:r w:rsidR="003338E3">
        <w:rPr>
          <w:rFonts w:eastAsia="Times New Roman" w:cs="Times New Roman"/>
          <w:szCs w:val="24"/>
          <w:lang w:val="id-ID" w:eastAsia="id-ID"/>
        </w:rPr>
        <w:t xml:space="preserve"> dengan bobot sebesar 10</w:t>
      </w:r>
      <w:r w:rsidR="003338E3" w:rsidRPr="004961B3">
        <w:rPr>
          <w:rFonts w:eastAsia="Times New Roman" w:cs="Times New Roman"/>
          <w:szCs w:val="24"/>
          <w:lang w:val="id-ID" w:eastAsia="id-ID"/>
        </w:rPr>
        <w:t xml:space="preserve">, </w:t>
      </w:r>
      <w:r w:rsidR="003338E3">
        <w:rPr>
          <w:rFonts w:eastAsia="Times New Roman" w:cs="Times New Roman"/>
          <w:szCs w:val="24"/>
          <w:lang w:eastAsia="id-ID"/>
        </w:rPr>
        <w:t xml:space="preserve">dan </w:t>
      </w:r>
      <w:r w:rsidR="003338E3" w:rsidRPr="004961B3">
        <w:rPr>
          <w:rFonts w:eastAsia="Times New Roman" w:cs="Times New Roman"/>
          <w:i/>
          <w:szCs w:val="24"/>
          <w:lang w:val="id-ID" w:eastAsia="id-ID"/>
        </w:rPr>
        <w:t>descriptionSearch</w:t>
      </w:r>
      <w:r w:rsidR="003338E3">
        <w:rPr>
          <w:rFonts w:eastAsia="Times New Roman" w:cs="Times New Roman"/>
          <w:szCs w:val="24"/>
          <w:lang w:val="id-ID" w:eastAsia="id-ID"/>
        </w:rPr>
        <w:t xml:space="preserve"> dengan bobot sebesar </w:t>
      </w:r>
      <w:r w:rsidR="003338E3" w:rsidRPr="004961B3">
        <w:rPr>
          <w:rFonts w:eastAsia="Times New Roman" w:cs="Times New Roman"/>
          <w:szCs w:val="24"/>
          <w:lang w:val="id-ID" w:eastAsia="id-ID"/>
        </w:rPr>
        <w:t>10</w:t>
      </w:r>
      <w:r w:rsidR="003338E3">
        <w:rPr>
          <w:rFonts w:eastAsia="Times New Roman" w:cs="Times New Roman"/>
          <w:szCs w:val="24"/>
          <w:lang w:eastAsia="id-ID"/>
        </w:rPr>
        <w:t xml:space="preserve"> men</w:t>
      </w:r>
      <w:r w:rsidR="00483AF6">
        <w:rPr>
          <w:rFonts w:eastAsia="Times New Roman" w:cs="Times New Roman"/>
          <w:szCs w:val="24"/>
          <w:lang w:eastAsia="id-ID"/>
        </w:rPr>
        <w:t>ghasilkan nilai MA</w:t>
      </w:r>
      <w:r w:rsidR="0006523C">
        <w:rPr>
          <w:rFonts w:eastAsia="Times New Roman" w:cs="Times New Roman"/>
          <w:szCs w:val="24"/>
          <w:lang w:eastAsia="id-ID"/>
        </w:rPr>
        <w:t>P sebesar 0.77</w:t>
      </w:r>
      <w:r w:rsidR="003338E3">
        <w:rPr>
          <w:rFonts w:eastAsia="Times New Roman" w:cs="Times New Roman"/>
          <w:szCs w:val="24"/>
          <w:lang w:eastAsia="id-ID"/>
        </w:rPr>
        <w:t xml:space="preserve">. </w:t>
      </w:r>
      <w:r w:rsidR="00593676">
        <w:rPr>
          <w:rFonts w:eastAsia="Times New Roman" w:cs="Times New Roman"/>
          <w:szCs w:val="24"/>
          <w:lang w:eastAsia="id-ID"/>
        </w:rPr>
        <w:t>Perbedaan nilai MAP pada tiap kombinasi disebabkan setiap kombinasi</w:t>
      </w:r>
      <w:r w:rsidR="00427D41">
        <w:rPr>
          <w:rFonts w:eastAsia="Times New Roman" w:cs="Times New Roman"/>
          <w:szCs w:val="24"/>
          <w:lang w:eastAsia="id-ID"/>
        </w:rPr>
        <w:t xml:space="preserve"> bobot</w:t>
      </w:r>
      <w:r w:rsidR="00593676">
        <w:rPr>
          <w:rFonts w:eastAsia="Times New Roman" w:cs="Times New Roman"/>
          <w:szCs w:val="24"/>
          <w:lang w:eastAsia="id-ID"/>
        </w:rPr>
        <w:t xml:space="preserve"> mempengaruhi nilai </w:t>
      </w:r>
      <w:r w:rsidR="00593676" w:rsidRPr="00593676">
        <w:rPr>
          <w:rFonts w:eastAsia="Times New Roman" w:cs="Times New Roman"/>
          <w:i/>
          <w:szCs w:val="24"/>
          <w:lang w:eastAsia="id-ID"/>
        </w:rPr>
        <w:t>scoring</w:t>
      </w:r>
      <w:r w:rsidR="00593676">
        <w:rPr>
          <w:rFonts w:eastAsia="Times New Roman" w:cs="Times New Roman"/>
          <w:i/>
          <w:szCs w:val="24"/>
          <w:lang w:eastAsia="id-ID"/>
        </w:rPr>
        <w:t xml:space="preserve"> </w:t>
      </w:r>
      <w:r w:rsidR="00593676">
        <w:rPr>
          <w:rFonts w:eastAsia="Times New Roman" w:cs="Times New Roman"/>
          <w:szCs w:val="24"/>
          <w:lang w:eastAsia="id-ID"/>
        </w:rPr>
        <w:t>pada pembobotan Apache Solr</w:t>
      </w:r>
      <w:r w:rsidR="00F53A4F">
        <w:rPr>
          <w:rFonts w:eastAsia="Times New Roman" w:cs="Times New Roman"/>
          <w:szCs w:val="24"/>
          <w:lang w:eastAsia="id-ID"/>
        </w:rPr>
        <w:t xml:space="preserve"> s</w:t>
      </w:r>
      <w:r w:rsidR="00593676">
        <w:rPr>
          <w:rFonts w:eastAsia="Times New Roman" w:cs="Times New Roman"/>
          <w:szCs w:val="24"/>
          <w:lang w:eastAsia="id-ID"/>
        </w:rPr>
        <w:t xml:space="preserve">ehingga dokumen yang ditemukembalikan memberikan hasil yang berbeda untuk tiap struktur konsep. </w:t>
      </w:r>
      <w:r w:rsidR="00AE438B" w:rsidRPr="00593676">
        <w:rPr>
          <w:rFonts w:eastAsia="Times New Roman" w:cs="Times New Roman"/>
          <w:szCs w:val="24"/>
          <w:lang w:eastAsia="id-ID"/>
        </w:rPr>
        <w:t>P</w:t>
      </w:r>
      <w:r w:rsidRPr="00593676">
        <w:rPr>
          <w:rFonts w:eastAsia="Times New Roman" w:cs="Times New Roman"/>
          <w:szCs w:val="24"/>
          <w:lang w:eastAsia="id-ID"/>
        </w:rPr>
        <w:t xml:space="preserve">erbandingan </w:t>
      </w:r>
      <w:r w:rsidRPr="004961B3">
        <w:rPr>
          <w:rFonts w:eastAsia="Times New Roman" w:cs="Times New Roman"/>
          <w:szCs w:val="24"/>
          <w:lang w:eastAsia="id-ID"/>
        </w:rPr>
        <w:t>struktur konsep berdasarka</w:t>
      </w:r>
      <w:r w:rsidR="00F53A4F">
        <w:rPr>
          <w:rFonts w:eastAsia="Times New Roman" w:cs="Times New Roman"/>
          <w:szCs w:val="24"/>
          <w:lang w:eastAsia="id-ID"/>
        </w:rPr>
        <w:t>n nilai MAP dapat dilihat pada T</w:t>
      </w:r>
      <w:r w:rsidR="004F0C75">
        <w:rPr>
          <w:rFonts w:eastAsia="Times New Roman" w:cs="Times New Roman"/>
          <w:szCs w:val="24"/>
          <w:lang w:eastAsia="id-ID"/>
        </w:rPr>
        <w:t>abel 5</w:t>
      </w:r>
      <w:r w:rsidR="00A93E12">
        <w:rPr>
          <w:rFonts w:eastAsia="Times New Roman" w:cs="Times New Roman"/>
          <w:szCs w:val="24"/>
          <w:lang w:eastAsia="id-ID"/>
        </w:rPr>
        <w:t>.</w:t>
      </w:r>
    </w:p>
    <w:p w:rsidR="00830CC3" w:rsidRPr="004961B3" w:rsidRDefault="00830CC3" w:rsidP="004961B3">
      <w:pPr>
        <w:suppressAutoHyphens/>
        <w:ind w:left="-180" w:firstLine="900"/>
        <w:rPr>
          <w:rFonts w:eastAsia="Times New Roman" w:cs="Times New Roman"/>
          <w:szCs w:val="24"/>
          <w:lang w:eastAsia="id-ID"/>
        </w:rPr>
      </w:pPr>
    </w:p>
    <w:p w:rsidR="00830CC3" w:rsidRPr="006928EF" w:rsidRDefault="004F0C75" w:rsidP="00952850">
      <w:pPr>
        <w:suppressAutoHyphens/>
        <w:spacing w:before="60" w:after="200"/>
        <w:ind w:left="-187" w:firstLine="0"/>
        <w:jc w:val="center"/>
        <w:rPr>
          <w:rFonts w:eastAsia="Times New Roman" w:cs="Times New Roman"/>
          <w:szCs w:val="24"/>
          <w:lang w:eastAsia="id-ID"/>
        </w:rPr>
      </w:pPr>
      <w:r>
        <w:rPr>
          <w:rFonts w:eastAsia="Times New Roman" w:cs="Times New Roman"/>
          <w:szCs w:val="24"/>
          <w:lang w:eastAsia="id-ID"/>
        </w:rPr>
        <w:t>Tabel 5</w:t>
      </w:r>
      <w:r w:rsidR="00830CC3" w:rsidRPr="00830CC3">
        <w:rPr>
          <w:rFonts w:eastAsia="Times New Roman" w:cs="Times New Roman"/>
          <w:szCs w:val="24"/>
          <w:lang w:eastAsia="id-ID"/>
        </w:rPr>
        <w:t xml:space="preserve"> Perbandingan struktur konsep berdasarkan nilai MAP</w:t>
      </w:r>
    </w:p>
    <w:tbl>
      <w:tblPr>
        <w:tblStyle w:val="TableGrid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1"/>
        <w:gridCol w:w="1327"/>
      </w:tblGrid>
      <w:tr w:rsidR="00830CC3" w:rsidRPr="00427D41" w:rsidTr="005926C1">
        <w:trPr>
          <w:trHeight w:val="170"/>
          <w:jc w:val="center"/>
        </w:trPr>
        <w:tc>
          <w:tcPr>
            <w:tcW w:w="6611" w:type="dxa"/>
            <w:tcBorders>
              <w:top w:val="single" w:sz="4" w:space="0" w:color="auto"/>
              <w:bottom w:val="single" w:sz="4" w:space="0" w:color="auto"/>
            </w:tcBorders>
          </w:tcPr>
          <w:p w:rsidR="00830CC3" w:rsidRPr="00427D41" w:rsidRDefault="00830CC3" w:rsidP="00830CC3">
            <w:pPr>
              <w:ind w:left="-108" w:firstLine="0"/>
              <w:jc w:val="left"/>
              <w:rPr>
                <w:rFonts w:eastAsia="Times New Roman" w:cs="Times New Roman"/>
                <w:color w:val="000000" w:themeColor="text1"/>
                <w:szCs w:val="24"/>
                <w:lang w:eastAsia="id-ID"/>
              </w:rPr>
            </w:pPr>
            <w:r w:rsidRPr="00427D41">
              <w:rPr>
                <w:rFonts w:eastAsia="Times New Roman" w:cs="Times New Roman"/>
                <w:color w:val="000000" w:themeColor="text1"/>
                <w:szCs w:val="24"/>
                <w:lang w:eastAsia="id-ID"/>
              </w:rPr>
              <w:t>Struktur konsep</w:t>
            </w:r>
          </w:p>
        </w:tc>
        <w:tc>
          <w:tcPr>
            <w:tcW w:w="1327" w:type="dxa"/>
            <w:tcBorders>
              <w:top w:val="single" w:sz="4" w:space="0" w:color="auto"/>
              <w:bottom w:val="single" w:sz="4" w:space="0" w:color="auto"/>
            </w:tcBorders>
          </w:tcPr>
          <w:p w:rsidR="00830CC3" w:rsidRPr="00427D41" w:rsidRDefault="00830CC3" w:rsidP="00830CC3">
            <w:pPr>
              <w:ind w:left="-180" w:right="637" w:firstLine="0"/>
              <w:jc w:val="right"/>
              <w:rPr>
                <w:rFonts w:eastAsia="Times New Roman" w:cs="Times New Roman"/>
                <w:color w:val="000000" w:themeColor="text1"/>
                <w:sz w:val="21"/>
                <w:szCs w:val="21"/>
                <w:lang w:eastAsia="id-ID"/>
              </w:rPr>
            </w:pPr>
            <w:r w:rsidRPr="00427D41">
              <w:rPr>
                <w:rFonts w:eastAsia="Times New Roman" w:cs="Times New Roman"/>
                <w:color w:val="000000" w:themeColor="text1"/>
                <w:sz w:val="21"/>
                <w:szCs w:val="21"/>
                <w:lang w:eastAsia="id-ID"/>
              </w:rPr>
              <w:t>MAP</w:t>
            </w:r>
          </w:p>
        </w:tc>
      </w:tr>
      <w:tr w:rsidR="00830CC3" w:rsidRPr="00427D41" w:rsidTr="005926C1">
        <w:trPr>
          <w:trHeight w:val="296"/>
          <w:jc w:val="center"/>
        </w:trPr>
        <w:tc>
          <w:tcPr>
            <w:tcW w:w="6611" w:type="dxa"/>
            <w:tcBorders>
              <w:top w:val="single" w:sz="4" w:space="0" w:color="auto"/>
            </w:tcBorders>
          </w:tcPr>
          <w:p w:rsidR="00830CC3" w:rsidRPr="00427D41" w:rsidRDefault="00192736" w:rsidP="002E5573">
            <w:pPr>
              <w:spacing w:line="360" w:lineRule="auto"/>
              <w:ind w:left="-108" w:firstLine="0"/>
              <w:rPr>
                <w:rFonts w:eastAsia="Times New Roman" w:cs="Times New Roman"/>
                <w:color w:val="000000" w:themeColor="text1"/>
                <w:sz w:val="22"/>
                <w:lang w:eastAsia="id-ID"/>
              </w:rPr>
            </w:pPr>
            <w:r w:rsidRPr="00427D41">
              <w:rPr>
                <w:rFonts w:eastAsia="Calibri" w:cs="Times New Roman"/>
                <w:color w:val="000000" w:themeColor="text1"/>
                <w:sz w:val="22"/>
                <w:shd w:val="clear" w:color="auto" w:fill="FFFFFF"/>
              </w:rPr>
              <w:t>brandSearch=2</w:t>
            </w:r>
            <w:r w:rsidR="00830CC3" w:rsidRPr="00427D41">
              <w:rPr>
                <w:rFonts w:eastAsia="Calibri" w:cs="Times New Roman"/>
                <w:color w:val="000000" w:themeColor="text1"/>
                <w:sz w:val="22"/>
                <w:shd w:val="clear" w:color="auto" w:fill="FFFFFF"/>
              </w:rPr>
              <w:t xml:space="preserve">, </w:t>
            </w:r>
            <w:r w:rsidR="00830CC3" w:rsidRPr="00427D41">
              <w:rPr>
                <w:rFonts w:eastAsia="Calibri" w:cs="Times New Roman"/>
                <w:i/>
                <w:color w:val="000000" w:themeColor="text1"/>
                <w:sz w:val="22"/>
                <w:shd w:val="clear" w:color="auto" w:fill="FFFFFF"/>
              </w:rPr>
              <w:t>name</w:t>
            </w:r>
            <w:r w:rsidRPr="00427D41">
              <w:rPr>
                <w:rFonts w:eastAsia="Calibri" w:cs="Times New Roman"/>
                <w:color w:val="000000" w:themeColor="text1"/>
                <w:sz w:val="22"/>
                <w:shd w:val="clear" w:color="auto" w:fill="FFFFFF"/>
              </w:rPr>
              <w:t>Search=4</w:t>
            </w:r>
            <w:r w:rsidR="00830CC3" w:rsidRPr="00427D41">
              <w:rPr>
                <w:rFonts w:eastAsia="Calibri" w:cs="Times New Roman"/>
                <w:color w:val="000000" w:themeColor="text1"/>
                <w:sz w:val="22"/>
                <w:shd w:val="clear" w:color="auto" w:fill="FFFFFF"/>
              </w:rPr>
              <w:t>, cat</w:t>
            </w:r>
            <w:r w:rsidRPr="00427D41">
              <w:rPr>
                <w:rFonts w:eastAsia="Calibri" w:cs="Times New Roman"/>
                <w:color w:val="000000" w:themeColor="text1"/>
                <w:sz w:val="22"/>
                <w:shd w:val="clear" w:color="auto" w:fill="FFFFFF"/>
              </w:rPr>
              <w:t>egories=6, descriptionSearch=6</w:t>
            </w:r>
          </w:p>
        </w:tc>
        <w:tc>
          <w:tcPr>
            <w:tcW w:w="1327" w:type="dxa"/>
            <w:tcBorders>
              <w:top w:val="single" w:sz="4" w:space="0" w:color="auto"/>
            </w:tcBorders>
          </w:tcPr>
          <w:p w:rsidR="00830CC3" w:rsidRPr="00427D41" w:rsidRDefault="00192736" w:rsidP="005926C1">
            <w:pPr>
              <w:spacing w:line="360" w:lineRule="auto"/>
              <w:ind w:left="-180" w:firstLine="0"/>
              <w:jc w:val="right"/>
              <w:rPr>
                <w:rFonts w:eastAsia="Times New Roman" w:cs="Times New Roman"/>
                <w:color w:val="000000" w:themeColor="text1"/>
                <w:sz w:val="22"/>
                <w:lang w:val="id-ID" w:eastAsia="id-ID"/>
              </w:rPr>
            </w:pPr>
            <w:r w:rsidRPr="00427D41">
              <w:rPr>
                <w:rFonts w:eastAsia="Calibri" w:cs="Times New Roman"/>
                <w:color w:val="000000" w:themeColor="text1"/>
                <w:sz w:val="22"/>
              </w:rPr>
              <w:t xml:space="preserve">   0.80</w:t>
            </w:r>
          </w:p>
        </w:tc>
      </w:tr>
      <w:tr w:rsidR="005926C1" w:rsidRPr="00427D41" w:rsidTr="005926C1">
        <w:trPr>
          <w:trHeight w:val="53"/>
          <w:jc w:val="center"/>
        </w:trPr>
        <w:tc>
          <w:tcPr>
            <w:tcW w:w="6611" w:type="dxa"/>
          </w:tcPr>
          <w:p w:rsidR="005926C1" w:rsidRPr="00427D41" w:rsidRDefault="005926C1" w:rsidP="005926C1">
            <w:pPr>
              <w:spacing w:line="360" w:lineRule="auto"/>
              <w:ind w:left="-180" w:firstLine="0"/>
              <w:rPr>
                <w:rFonts w:eastAsia="Times New Roman" w:cs="Times New Roman"/>
                <w:color w:val="000000" w:themeColor="text1"/>
                <w:sz w:val="22"/>
                <w:lang w:eastAsia="id-ID"/>
              </w:rPr>
            </w:pPr>
            <w:r w:rsidRPr="00427D41">
              <w:rPr>
                <w:rFonts w:eastAsia="Calibri" w:cs="Times New Roman"/>
                <w:color w:val="000000" w:themeColor="text1"/>
                <w:sz w:val="22"/>
                <w:shd w:val="clear" w:color="auto" w:fill="FFFFFF"/>
              </w:rPr>
              <w:t xml:space="preserve"> brandSearch=8,</w:t>
            </w:r>
            <w:r w:rsidRPr="00427D41">
              <w:rPr>
                <w:rFonts w:eastAsia="Calibri" w:cs="Times New Roman"/>
                <w:i/>
                <w:color w:val="000000" w:themeColor="text1"/>
                <w:sz w:val="22"/>
                <w:shd w:val="clear" w:color="auto" w:fill="FFFFFF"/>
              </w:rPr>
              <w:t>name</w:t>
            </w:r>
            <w:r w:rsidRPr="00427D41">
              <w:rPr>
                <w:rFonts w:eastAsia="Calibri" w:cs="Times New Roman"/>
                <w:color w:val="000000" w:themeColor="text1"/>
                <w:sz w:val="22"/>
                <w:shd w:val="clear" w:color="auto" w:fill="FFFFFF"/>
              </w:rPr>
              <w:t>Search=9,categories=10,descriptionSearch=10</w:t>
            </w:r>
            <w:r w:rsidR="006928EF" w:rsidRPr="00427D41">
              <w:rPr>
                <w:rFonts w:eastAsia="Calibri" w:cs="Times New Roman"/>
                <w:color w:val="000000" w:themeColor="text1"/>
                <w:sz w:val="22"/>
                <w:shd w:val="clear" w:color="auto" w:fill="FFFFFF"/>
              </w:rPr>
              <w:t>*</w:t>
            </w:r>
          </w:p>
        </w:tc>
        <w:tc>
          <w:tcPr>
            <w:tcW w:w="1327" w:type="dxa"/>
          </w:tcPr>
          <w:p w:rsidR="005926C1" w:rsidRPr="00427D41" w:rsidRDefault="0006523C" w:rsidP="005926C1">
            <w:pPr>
              <w:spacing w:line="360" w:lineRule="auto"/>
              <w:ind w:left="-180" w:firstLine="0"/>
              <w:jc w:val="right"/>
              <w:rPr>
                <w:rFonts w:eastAsia="Times New Roman" w:cs="Times New Roman"/>
                <w:color w:val="000000" w:themeColor="text1"/>
                <w:sz w:val="22"/>
                <w:lang w:eastAsia="id-ID"/>
              </w:rPr>
            </w:pPr>
            <w:r w:rsidRPr="00427D41">
              <w:rPr>
                <w:rFonts w:eastAsia="Calibri" w:cs="Times New Roman"/>
                <w:color w:val="000000" w:themeColor="text1"/>
                <w:sz w:val="22"/>
                <w:shd w:val="clear" w:color="auto" w:fill="FFFFFF"/>
              </w:rPr>
              <w:t>0.77</w:t>
            </w:r>
          </w:p>
        </w:tc>
      </w:tr>
      <w:tr w:rsidR="005926C1" w:rsidRPr="00427D41" w:rsidTr="005926C1">
        <w:trPr>
          <w:trHeight w:val="53"/>
          <w:jc w:val="center"/>
        </w:trPr>
        <w:tc>
          <w:tcPr>
            <w:tcW w:w="6611" w:type="dxa"/>
            <w:tcBorders>
              <w:bottom w:val="single" w:sz="4" w:space="0" w:color="auto"/>
            </w:tcBorders>
          </w:tcPr>
          <w:p w:rsidR="005926C1" w:rsidRPr="00427D41" w:rsidRDefault="005926C1" w:rsidP="005926C1">
            <w:pPr>
              <w:spacing w:line="360" w:lineRule="auto"/>
              <w:ind w:left="-180" w:firstLine="0"/>
              <w:rPr>
                <w:rFonts w:eastAsia="Times New Roman" w:cs="Times New Roman"/>
                <w:color w:val="000000" w:themeColor="text1"/>
                <w:sz w:val="22"/>
                <w:lang w:eastAsia="id-ID"/>
              </w:rPr>
            </w:pPr>
            <w:r w:rsidRPr="00427D41">
              <w:rPr>
                <w:rFonts w:eastAsia="Calibri" w:cs="Times New Roman"/>
                <w:color w:val="000000" w:themeColor="text1"/>
                <w:sz w:val="22"/>
                <w:shd w:val="clear" w:color="auto" w:fill="FFFFFF"/>
              </w:rPr>
              <w:t xml:space="preserve"> brandSearch=2,</w:t>
            </w:r>
            <w:r w:rsidRPr="00427D41">
              <w:rPr>
                <w:rFonts w:eastAsia="Calibri" w:cs="Times New Roman"/>
                <w:i/>
                <w:color w:val="000000" w:themeColor="text1"/>
                <w:sz w:val="22"/>
                <w:shd w:val="clear" w:color="auto" w:fill="FFFFFF"/>
              </w:rPr>
              <w:t>name</w:t>
            </w:r>
            <w:r w:rsidRPr="00427D41">
              <w:rPr>
                <w:rFonts w:eastAsia="Calibri" w:cs="Times New Roman"/>
                <w:color w:val="000000" w:themeColor="text1"/>
                <w:sz w:val="22"/>
                <w:shd w:val="clear" w:color="auto" w:fill="FFFFFF"/>
              </w:rPr>
              <w:t>Search=2, categories=2, descriptionSearch=10</w:t>
            </w:r>
          </w:p>
        </w:tc>
        <w:tc>
          <w:tcPr>
            <w:tcW w:w="1327" w:type="dxa"/>
            <w:tcBorders>
              <w:bottom w:val="single" w:sz="4" w:space="0" w:color="auto"/>
            </w:tcBorders>
          </w:tcPr>
          <w:p w:rsidR="005926C1" w:rsidRPr="00427D41" w:rsidRDefault="00192736" w:rsidP="005926C1">
            <w:pPr>
              <w:spacing w:line="360" w:lineRule="auto"/>
              <w:ind w:left="-180" w:firstLine="0"/>
              <w:jc w:val="right"/>
              <w:rPr>
                <w:rFonts w:eastAsia="Times New Roman" w:cs="Times New Roman"/>
                <w:color w:val="000000" w:themeColor="text1"/>
                <w:sz w:val="22"/>
                <w:lang w:eastAsia="id-ID"/>
              </w:rPr>
            </w:pPr>
            <w:r w:rsidRPr="00427D41">
              <w:rPr>
                <w:rFonts w:eastAsia="Calibri" w:cs="Times New Roman"/>
                <w:color w:val="000000" w:themeColor="text1"/>
                <w:sz w:val="22"/>
                <w:shd w:val="clear" w:color="auto" w:fill="FFFFFF"/>
              </w:rPr>
              <w:t>0.55</w:t>
            </w:r>
          </w:p>
        </w:tc>
      </w:tr>
    </w:tbl>
    <w:p w:rsidR="00C46E79" w:rsidRPr="00952850" w:rsidRDefault="006928EF" w:rsidP="00952850">
      <w:pPr>
        <w:tabs>
          <w:tab w:val="left" w:pos="4590"/>
        </w:tabs>
        <w:spacing w:before="60" w:after="200"/>
        <w:ind w:firstLine="0"/>
        <w:rPr>
          <w:rFonts w:eastAsia="Times New Roman" w:cs="Times New Roman"/>
          <w:color w:val="000000" w:themeColor="text1"/>
          <w:sz w:val="21"/>
          <w:szCs w:val="21"/>
          <w:lang w:eastAsia="id-ID"/>
        </w:rPr>
      </w:pPr>
      <w:r w:rsidRPr="00427D41">
        <w:rPr>
          <w:rFonts w:eastAsia="Times New Roman" w:cs="Times New Roman"/>
          <w:color w:val="000000" w:themeColor="text1"/>
          <w:sz w:val="21"/>
          <w:szCs w:val="21"/>
          <w:lang w:eastAsia="id-ID"/>
        </w:rPr>
        <w:t>*Struktur konsep default Blibli.com</w:t>
      </w:r>
    </w:p>
    <w:p w:rsidR="00C46E79" w:rsidRPr="00952850" w:rsidRDefault="00C46E79" w:rsidP="00952850">
      <w:pPr>
        <w:rPr>
          <w:color w:val="000000" w:themeColor="text1"/>
        </w:rPr>
      </w:pPr>
      <w:r w:rsidRPr="00427D41">
        <w:rPr>
          <w:rFonts w:eastAsia="Times New Roman" w:cs="Times New Roman"/>
          <w:color w:val="000000" w:themeColor="text1"/>
          <w:szCs w:val="24"/>
          <w:lang w:eastAsia="id-ID"/>
        </w:rPr>
        <w:t xml:space="preserve">Dari Tabel 5, diketahui bahwa selisih nilai MAP antara struktur konsep dengan MAP tertinggi dan struktur konsep </w:t>
      </w:r>
      <w:r w:rsidRPr="00427D41">
        <w:rPr>
          <w:rFonts w:eastAsia="Times New Roman" w:cs="Times New Roman"/>
          <w:i/>
          <w:color w:val="000000" w:themeColor="text1"/>
          <w:szCs w:val="24"/>
          <w:lang w:eastAsia="id-ID"/>
        </w:rPr>
        <w:t xml:space="preserve">default online shop </w:t>
      </w:r>
      <w:r w:rsidRPr="00427D41">
        <w:rPr>
          <w:rFonts w:eastAsia="Times New Roman" w:cs="Times New Roman"/>
          <w:color w:val="000000" w:themeColor="text1"/>
          <w:szCs w:val="24"/>
          <w:lang w:eastAsia="id-ID"/>
        </w:rPr>
        <w:t xml:space="preserve">Blibli.com adalah 0.03, dan selisih nilai MAP antara struktur konsep </w:t>
      </w:r>
      <w:r w:rsidRPr="00427D41">
        <w:rPr>
          <w:rFonts w:eastAsia="Times New Roman" w:cs="Times New Roman"/>
          <w:i/>
          <w:color w:val="000000" w:themeColor="text1"/>
          <w:szCs w:val="24"/>
          <w:lang w:eastAsia="id-ID"/>
        </w:rPr>
        <w:t xml:space="preserve">default online shop </w:t>
      </w:r>
      <w:r w:rsidRPr="00427D41">
        <w:rPr>
          <w:rFonts w:eastAsia="Times New Roman" w:cs="Times New Roman"/>
          <w:color w:val="000000" w:themeColor="text1"/>
          <w:szCs w:val="24"/>
          <w:lang w:eastAsia="id-ID"/>
        </w:rPr>
        <w:t xml:space="preserve">Blibli.com dan struktur konsep dengan nilai MAP terendah adalah 0.22. Hal ini disebabkan nilai bobot konsep </w:t>
      </w:r>
      <w:r w:rsidRPr="00427D41">
        <w:rPr>
          <w:rFonts w:eastAsia="Times New Roman" w:cs="Times New Roman"/>
          <w:i/>
          <w:color w:val="000000" w:themeColor="text1"/>
          <w:szCs w:val="24"/>
          <w:lang w:eastAsia="id-ID"/>
        </w:rPr>
        <w:t xml:space="preserve">categories </w:t>
      </w:r>
      <w:r w:rsidRPr="00427D41">
        <w:rPr>
          <w:rFonts w:eastAsia="Times New Roman" w:cs="Times New Roman"/>
          <w:color w:val="000000" w:themeColor="text1"/>
          <w:szCs w:val="24"/>
          <w:lang w:eastAsia="id-ID"/>
        </w:rPr>
        <w:t xml:space="preserve">pada struktur konsep dengan nilai MAP tertinggi dan struktur konsep </w:t>
      </w:r>
      <w:r w:rsidRPr="00427D41">
        <w:rPr>
          <w:rFonts w:eastAsia="Times New Roman" w:cs="Times New Roman"/>
          <w:i/>
          <w:color w:val="000000" w:themeColor="text1"/>
          <w:szCs w:val="24"/>
          <w:lang w:eastAsia="id-ID"/>
        </w:rPr>
        <w:t xml:space="preserve">default </w:t>
      </w:r>
      <w:r w:rsidRPr="00427D41">
        <w:rPr>
          <w:rFonts w:eastAsia="Times New Roman" w:cs="Times New Roman"/>
          <w:color w:val="000000" w:themeColor="text1"/>
          <w:szCs w:val="24"/>
          <w:lang w:eastAsia="id-ID"/>
        </w:rPr>
        <w:t xml:space="preserve">Blibli.com memiliki nilai yang besar. Adapun pengaruh konsep </w:t>
      </w:r>
      <w:r w:rsidRPr="00427D41">
        <w:rPr>
          <w:rFonts w:eastAsia="Times New Roman" w:cs="Times New Roman"/>
          <w:i/>
          <w:color w:val="000000" w:themeColor="text1"/>
          <w:szCs w:val="24"/>
          <w:lang w:eastAsia="id-ID"/>
        </w:rPr>
        <w:t xml:space="preserve">brandSearch </w:t>
      </w:r>
      <w:r w:rsidRPr="00427D41">
        <w:rPr>
          <w:rFonts w:eastAsia="Times New Roman" w:cs="Times New Roman"/>
          <w:color w:val="000000" w:themeColor="text1"/>
          <w:szCs w:val="24"/>
          <w:lang w:eastAsia="id-ID"/>
        </w:rPr>
        <w:t xml:space="preserve">dan </w:t>
      </w:r>
      <w:r w:rsidRPr="00427D41">
        <w:rPr>
          <w:rFonts w:eastAsia="Times New Roman" w:cs="Times New Roman"/>
          <w:i/>
          <w:color w:val="000000" w:themeColor="text1"/>
          <w:szCs w:val="24"/>
          <w:lang w:eastAsia="id-ID"/>
        </w:rPr>
        <w:t xml:space="preserve">descriptionSearch </w:t>
      </w:r>
      <w:r w:rsidRPr="00427D41">
        <w:rPr>
          <w:rFonts w:eastAsia="Times New Roman" w:cs="Times New Roman"/>
          <w:color w:val="000000" w:themeColor="text1"/>
          <w:szCs w:val="24"/>
          <w:lang w:eastAsia="id-ID"/>
        </w:rPr>
        <w:t xml:space="preserve">tidak memberikan pengaruh yang besar terhadap kinerja pencarian, sehingga selisih nilai MAP antara struktur konsep dengan nilai tertinggi dan struktur konsep </w:t>
      </w:r>
      <w:r w:rsidRPr="00427D41">
        <w:rPr>
          <w:rFonts w:eastAsia="Times New Roman" w:cs="Times New Roman"/>
          <w:i/>
          <w:color w:val="000000" w:themeColor="text1"/>
          <w:szCs w:val="24"/>
          <w:lang w:eastAsia="id-ID"/>
        </w:rPr>
        <w:t xml:space="preserve">default </w:t>
      </w:r>
      <w:r w:rsidRPr="00427D41">
        <w:rPr>
          <w:rFonts w:eastAsia="Times New Roman" w:cs="Times New Roman"/>
          <w:color w:val="000000" w:themeColor="text1"/>
          <w:szCs w:val="24"/>
          <w:lang w:eastAsia="id-ID"/>
        </w:rPr>
        <w:t xml:space="preserve">Blibli.com tidak terlalu tinggi. Sementara itu, selisih nilai MAP pada struktur konsep </w:t>
      </w:r>
      <w:r w:rsidRPr="00427D41">
        <w:rPr>
          <w:rFonts w:eastAsia="Times New Roman" w:cs="Times New Roman"/>
          <w:i/>
          <w:color w:val="000000" w:themeColor="text1"/>
          <w:szCs w:val="24"/>
          <w:lang w:eastAsia="id-ID"/>
        </w:rPr>
        <w:t xml:space="preserve">default </w:t>
      </w:r>
      <w:r w:rsidRPr="00427D41">
        <w:rPr>
          <w:rFonts w:eastAsia="Times New Roman" w:cs="Times New Roman"/>
          <w:color w:val="000000" w:themeColor="text1"/>
          <w:szCs w:val="24"/>
          <w:lang w:eastAsia="id-ID"/>
        </w:rPr>
        <w:t xml:space="preserve">Blibli.com dan struktur konsep dengan nilai MAP terendah memiliki nilai yang besar. Hal ini karena pada struktur konsep dengan nilai MAP terendah memiliki bobot konsep </w:t>
      </w:r>
      <w:r w:rsidRPr="00427D41">
        <w:rPr>
          <w:rFonts w:eastAsia="Times New Roman" w:cs="Times New Roman"/>
          <w:i/>
          <w:color w:val="000000" w:themeColor="text1"/>
          <w:szCs w:val="24"/>
          <w:lang w:eastAsia="id-ID"/>
        </w:rPr>
        <w:t xml:space="preserve">categories </w:t>
      </w:r>
      <w:r w:rsidRPr="00427D41">
        <w:rPr>
          <w:rFonts w:eastAsia="Times New Roman" w:cs="Times New Roman"/>
          <w:color w:val="000000" w:themeColor="text1"/>
          <w:szCs w:val="24"/>
          <w:lang w:eastAsia="id-ID"/>
        </w:rPr>
        <w:t xml:space="preserve">paling minimum, yaitu dua. Adapun konsep </w:t>
      </w:r>
      <w:r w:rsidRPr="00427D41">
        <w:rPr>
          <w:rFonts w:eastAsia="Times New Roman" w:cs="Times New Roman"/>
          <w:i/>
          <w:color w:val="000000" w:themeColor="text1"/>
          <w:szCs w:val="24"/>
          <w:lang w:eastAsia="id-ID"/>
        </w:rPr>
        <w:t xml:space="preserve">categories </w:t>
      </w:r>
      <w:r w:rsidRPr="00427D41">
        <w:rPr>
          <w:rFonts w:eastAsia="Times New Roman" w:cs="Times New Roman"/>
          <w:color w:val="000000" w:themeColor="text1"/>
          <w:szCs w:val="24"/>
          <w:lang w:eastAsia="id-ID"/>
        </w:rPr>
        <w:t xml:space="preserve">merupakan konsep yang seharusnya memiliki bobot tertinggi karena hampir semua kata pada kueri yang terdapat pada </w:t>
      </w:r>
      <w:r w:rsidRPr="00427D41">
        <w:rPr>
          <w:rFonts w:eastAsia="Times New Roman" w:cs="Times New Roman"/>
          <w:i/>
          <w:color w:val="000000" w:themeColor="text1"/>
          <w:szCs w:val="24"/>
          <w:lang w:eastAsia="id-ID"/>
        </w:rPr>
        <w:t xml:space="preserve">golden-list </w:t>
      </w:r>
      <w:r w:rsidRPr="00427D41">
        <w:rPr>
          <w:rFonts w:eastAsia="Times New Roman" w:cs="Times New Roman"/>
          <w:color w:val="000000" w:themeColor="text1"/>
          <w:szCs w:val="24"/>
          <w:lang w:eastAsia="id-ID"/>
        </w:rPr>
        <w:t xml:space="preserve">mengandung kata yang terdapat pada konsep </w:t>
      </w:r>
      <w:r w:rsidRPr="00427D41">
        <w:rPr>
          <w:rFonts w:eastAsia="Times New Roman" w:cs="Times New Roman"/>
          <w:i/>
          <w:color w:val="000000" w:themeColor="text1"/>
          <w:szCs w:val="24"/>
          <w:lang w:eastAsia="id-ID"/>
        </w:rPr>
        <w:t>categories</w:t>
      </w:r>
      <w:r w:rsidRPr="00427D41">
        <w:rPr>
          <w:rFonts w:eastAsia="Times New Roman" w:cs="Times New Roman"/>
          <w:color w:val="000000" w:themeColor="text1"/>
          <w:szCs w:val="24"/>
          <w:lang w:eastAsia="id-ID"/>
        </w:rPr>
        <w:t xml:space="preserve"> pada dokumen</w:t>
      </w:r>
      <w:r w:rsidRPr="00427D41">
        <w:rPr>
          <w:rFonts w:eastAsia="Times New Roman" w:cs="Times New Roman"/>
          <w:i/>
          <w:color w:val="000000" w:themeColor="text1"/>
          <w:szCs w:val="24"/>
          <w:lang w:eastAsia="id-ID"/>
        </w:rPr>
        <w:t xml:space="preserve">. </w:t>
      </w:r>
      <w:r w:rsidRPr="00427D41">
        <w:rPr>
          <w:rFonts w:eastAsia="Times New Roman" w:cs="Times New Roman"/>
          <w:color w:val="000000" w:themeColor="text1"/>
          <w:szCs w:val="24"/>
          <w:lang w:eastAsia="id-ID"/>
        </w:rPr>
        <w:t xml:space="preserve">Dengan demikian, bobot terkecil pada konsep </w:t>
      </w:r>
      <w:r w:rsidRPr="00427D41">
        <w:rPr>
          <w:rFonts w:eastAsia="Times New Roman" w:cs="Times New Roman"/>
          <w:i/>
          <w:color w:val="000000" w:themeColor="text1"/>
          <w:szCs w:val="24"/>
          <w:lang w:eastAsia="id-ID"/>
        </w:rPr>
        <w:t xml:space="preserve">categories </w:t>
      </w:r>
      <w:r w:rsidRPr="00427D41">
        <w:rPr>
          <w:rFonts w:eastAsia="Times New Roman" w:cs="Times New Roman"/>
          <w:color w:val="000000" w:themeColor="text1"/>
          <w:szCs w:val="24"/>
          <w:lang w:eastAsia="id-ID"/>
        </w:rPr>
        <w:t xml:space="preserve">pada struktur konsep dengan nilai MAP terendah mengakibatkan selisih antara nilai MAP pada struktur konsep </w:t>
      </w:r>
      <w:r w:rsidRPr="00427D41">
        <w:rPr>
          <w:rFonts w:eastAsia="Times New Roman" w:cs="Times New Roman"/>
          <w:i/>
          <w:color w:val="000000" w:themeColor="text1"/>
          <w:szCs w:val="24"/>
          <w:lang w:eastAsia="id-ID"/>
        </w:rPr>
        <w:t xml:space="preserve">default </w:t>
      </w:r>
      <w:r w:rsidRPr="00427D41">
        <w:rPr>
          <w:rFonts w:eastAsia="Times New Roman" w:cs="Times New Roman"/>
          <w:color w:val="000000" w:themeColor="text1"/>
          <w:szCs w:val="24"/>
          <w:lang w:eastAsia="id-ID"/>
        </w:rPr>
        <w:t>Blibli.com dan struktur konsep dengan nilai MAP terendah menjadi tinggi.</w:t>
      </w:r>
      <w:r w:rsidRPr="00427D41">
        <w:rPr>
          <w:rFonts w:eastAsia="Times New Roman" w:cs="Times New Roman"/>
          <w:i/>
          <w:color w:val="000000" w:themeColor="text1"/>
          <w:szCs w:val="24"/>
          <w:lang w:eastAsia="id-ID"/>
        </w:rPr>
        <w:t xml:space="preserve"> </w:t>
      </w:r>
      <w:r w:rsidRPr="00427D41">
        <w:rPr>
          <w:rFonts w:eastAsia="Times New Roman" w:cs="Times New Roman"/>
          <w:color w:val="000000" w:themeColor="text1"/>
          <w:szCs w:val="24"/>
          <w:lang w:eastAsia="id-ID"/>
        </w:rPr>
        <w:t xml:space="preserve">Adanya selisih yang dimiliki ketiga struktur konsep diatas dapat ditentukan bahwa struktur konsep dengan nilai MAP tertinggi dapat meningkatkan kinerja pencarian situs </w:t>
      </w:r>
      <w:r w:rsidRPr="00427D41">
        <w:rPr>
          <w:rFonts w:eastAsia="Times New Roman" w:cs="Times New Roman"/>
          <w:i/>
          <w:color w:val="000000" w:themeColor="text1"/>
          <w:szCs w:val="24"/>
          <w:lang w:eastAsia="id-ID"/>
        </w:rPr>
        <w:t xml:space="preserve">online shop </w:t>
      </w:r>
      <w:r w:rsidRPr="00427D41">
        <w:rPr>
          <w:rFonts w:eastAsia="Times New Roman" w:cs="Times New Roman"/>
          <w:color w:val="000000" w:themeColor="text1"/>
          <w:szCs w:val="24"/>
          <w:lang w:eastAsia="id-ID"/>
        </w:rPr>
        <w:t xml:space="preserve">Blibli.com sebesar 3.9 persen, sedangkan struktur konsep dengan nilai MAP terendah dapat menurunkan kinerja pencarian situs </w:t>
      </w:r>
      <w:r w:rsidRPr="00427D41">
        <w:rPr>
          <w:rFonts w:eastAsia="Times New Roman" w:cs="Times New Roman"/>
          <w:i/>
          <w:color w:val="000000" w:themeColor="text1"/>
          <w:szCs w:val="24"/>
          <w:lang w:eastAsia="id-ID"/>
        </w:rPr>
        <w:t xml:space="preserve">online shop </w:t>
      </w:r>
      <w:r w:rsidRPr="00427D41">
        <w:rPr>
          <w:rFonts w:eastAsia="Times New Roman" w:cs="Times New Roman"/>
          <w:color w:val="000000" w:themeColor="text1"/>
          <w:szCs w:val="24"/>
          <w:lang w:eastAsia="id-ID"/>
        </w:rPr>
        <w:t>Blibli.com sebesar 28 persen.</w:t>
      </w:r>
      <w:r w:rsidR="00A93E12" w:rsidRPr="00427D41">
        <w:rPr>
          <w:rFonts w:eastAsia="Times New Roman" w:cs="Times New Roman"/>
          <w:color w:val="000000" w:themeColor="text1"/>
          <w:szCs w:val="24"/>
          <w:lang w:eastAsia="id-ID"/>
        </w:rPr>
        <w:t xml:space="preserve"> Untuk perbandingan nilai</w:t>
      </w:r>
      <w:r w:rsidR="00A93E12" w:rsidRPr="00427D41">
        <w:rPr>
          <w:rFonts w:eastAsia="Times New Roman" w:cs="Times New Roman"/>
          <w:i/>
          <w:color w:val="000000" w:themeColor="text1"/>
          <w:szCs w:val="24"/>
          <w:lang w:eastAsia="id-ID"/>
        </w:rPr>
        <w:t xml:space="preserve"> </w:t>
      </w:r>
      <w:r w:rsidR="00A93E12" w:rsidRPr="00427D41">
        <w:rPr>
          <w:rFonts w:eastAsia="Times New Roman" w:cs="Times New Roman"/>
          <w:i/>
          <w:color w:val="000000" w:themeColor="text1"/>
          <w:szCs w:val="24"/>
          <w:lang w:eastAsia="id-ID"/>
        </w:rPr>
        <w:lastRenderedPageBreak/>
        <w:t xml:space="preserve">11- interpolated precision </w:t>
      </w:r>
      <w:r w:rsidR="00A93E12" w:rsidRPr="00427D41">
        <w:rPr>
          <w:rFonts w:eastAsia="Times New Roman" w:cs="Times New Roman"/>
          <w:color w:val="000000" w:themeColor="text1"/>
          <w:szCs w:val="24"/>
          <w:lang w:eastAsia="id-ID"/>
        </w:rPr>
        <w:t xml:space="preserve">di setiap titik </w:t>
      </w:r>
      <w:r w:rsidR="00A93E12" w:rsidRPr="00427D41">
        <w:rPr>
          <w:rFonts w:eastAsia="Times New Roman" w:cs="Times New Roman"/>
          <w:i/>
          <w:color w:val="000000" w:themeColor="text1"/>
          <w:szCs w:val="24"/>
          <w:lang w:eastAsia="id-ID"/>
        </w:rPr>
        <w:t xml:space="preserve">level recall </w:t>
      </w:r>
      <w:r w:rsidR="00A93E12" w:rsidRPr="00427D41">
        <w:rPr>
          <w:rFonts w:eastAsia="Times New Roman" w:cs="Times New Roman"/>
          <w:color w:val="000000" w:themeColor="text1"/>
          <w:szCs w:val="24"/>
          <w:lang w:eastAsia="id-ID"/>
        </w:rPr>
        <w:t>pada setiap struktur konsep dapat dilihat pada Gambar 10</w:t>
      </w:r>
      <w:r w:rsidR="00A93E12" w:rsidRPr="00427D41">
        <w:rPr>
          <w:rFonts w:eastAsia="Times New Roman" w:cs="Times New Roman"/>
          <w:i/>
          <w:color w:val="000000" w:themeColor="text1"/>
          <w:szCs w:val="24"/>
          <w:lang w:eastAsia="id-ID"/>
        </w:rPr>
        <w:t>.</w:t>
      </w:r>
    </w:p>
    <w:p w:rsidR="00F1763D" w:rsidRDefault="00963CC8" w:rsidP="00F1763D">
      <w:pPr>
        <w:tabs>
          <w:tab w:val="left" w:pos="4590"/>
        </w:tabs>
        <w:spacing w:before="240"/>
        <w:ind w:firstLine="0"/>
        <w:rPr>
          <w:rFonts w:ascii="Arial" w:eastAsia="Times New Roman" w:hAnsi="Arial" w:cs="Arial"/>
          <w:color w:val="333333"/>
          <w:sz w:val="21"/>
          <w:szCs w:val="21"/>
          <w:lang w:eastAsia="id-ID"/>
        </w:rPr>
      </w:pPr>
      <w:r>
        <w:rPr>
          <w:noProof/>
          <w:lang w:val="id-ID" w:eastAsia="id-ID"/>
        </w:rPr>
        <w:drawing>
          <wp:inline distT="0" distB="0" distL="0" distR="0" wp14:anchorId="30AE7C13" wp14:editId="30DAA318">
            <wp:extent cx="5040630" cy="3068515"/>
            <wp:effectExtent l="0" t="0" r="7620" b="1778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52850" w:rsidRPr="00F1763D" w:rsidRDefault="00952850" w:rsidP="00952850">
      <w:pPr>
        <w:tabs>
          <w:tab w:val="left" w:pos="4590"/>
        </w:tabs>
        <w:ind w:firstLine="0"/>
        <w:rPr>
          <w:rFonts w:ascii="Arial" w:eastAsia="Times New Roman" w:hAnsi="Arial" w:cs="Arial"/>
          <w:color w:val="333333"/>
          <w:sz w:val="21"/>
          <w:szCs w:val="21"/>
          <w:lang w:eastAsia="id-ID"/>
        </w:rPr>
      </w:pPr>
    </w:p>
    <w:p w:rsidR="000205F8" w:rsidRPr="00CC2C0C" w:rsidRDefault="00EF342F" w:rsidP="00952850">
      <w:pPr>
        <w:spacing w:before="60" w:after="200"/>
        <w:ind w:left="-187" w:firstLine="0"/>
        <w:jc w:val="center"/>
        <w:rPr>
          <w:rFonts w:eastAsia="Times New Roman" w:cs="Times New Roman"/>
          <w:i/>
          <w:color w:val="333333"/>
          <w:szCs w:val="24"/>
          <w:lang w:eastAsia="id-ID"/>
        </w:rPr>
      </w:pPr>
      <w:r>
        <w:rPr>
          <w:rFonts w:eastAsia="Times New Roman" w:cs="Times New Roman"/>
          <w:color w:val="333333"/>
          <w:szCs w:val="24"/>
          <w:lang w:eastAsia="id-ID"/>
        </w:rPr>
        <w:t>Gambar 10</w:t>
      </w:r>
      <w:r w:rsidR="000205F8" w:rsidRPr="00335A41">
        <w:rPr>
          <w:rFonts w:eastAsia="Times New Roman" w:cs="Times New Roman"/>
          <w:color w:val="333333"/>
          <w:szCs w:val="24"/>
          <w:lang w:eastAsia="id-ID"/>
        </w:rPr>
        <w:t xml:space="preserve"> Grafik </w:t>
      </w:r>
      <w:r w:rsidR="00CC2C0C">
        <w:rPr>
          <w:rFonts w:eastAsia="Times New Roman" w:cs="Times New Roman"/>
          <w:color w:val="333333"/>
          <w:szCs w:val="24"/>
          <w:lang w:eastAsia="id-ID"/>
        </w:rPr>
        <w:t xml:space="preserve">perbandingan nilai </w:t>
      </w:r>
      <w:r w:rsidR="00CC2C0C">
        <w:rPr>
          <w:rFonts w:eastAsia="Times New Roman" w:cs="Times New Roman"/>
          <w:i/>
          <w:color w:val="333333"/>
          <w:szCs w:val="24"/>
          <w:lang w:eastAsia="id-ID"/>
        </w:rPr>
        <w:t>average interpolation precision</w:t>
      </w:r>
    </w:p>
    <w:p w:rsidR="000205F8" w:rsidRPr="000868D8" w:rsidRDefault="00C46E79" w:rsidP="00C46E79">
      <w:pPr>
        <w:ind w:firstLine="450"/>
      </w:pPr>
      <w:r>
        <w:rPr>
          <w:rFonts w:eastAsia="Times New Roman" w:cs="Times New Roman"/>
          <w:color w:val="333333"/>
          <w:szCs w:val="24"/>
          <w:lang w:eastAsia="id-ID"/>
        </w:rPr>
        <w:t xml:space="preserve">Pada Gambar 10 terlihat bahwa pada struktur konsep dengan nilai MAP tertinggi </w:t>
      </w:r>
      <w:proofErr w:type="gramStart"/>
      <w:r>
        <w:rPr>
          <w:rFonts w:eastAsia="Times New Roman" w:cs="Times New Roman"/>
          <w:color w:val="333333"/>
          <w:szCs w:val="24"/>
          <w:lang w:eastAsia="id-ID"/>
        </w:rPr>
        <w:t>akan</w:t>
      </w:r>
      <w:proofErr w:type="gramEnd"/>
      <w:r>
        <w:rPr>
          <w:rFonts w:eastAsia="Times New Roman" w:cs="Times New Roman"/>
          <w:color w:val="333333"/>
          <w:szCs w:val="24"/>
          <w:lang w:eastAsia="id-ID"/>
        </w:rPr>
        <w:t xml:space="preserve"> me</w:t>
      </w:r>
      <w:r w:rsidR="000868D8">
        <w:rPr>
          <w:rFonts w:eastAsia="Times New Roman" w:cs="Times New Roman"/>
          <w:color w:val="333333"/>
          <w:szCs w:val="24"/>
          <w:lang w:eastAsia="id-ID"/>
        </w:rPr>
        <w:t>nampilkan 35 persen dokumen yang relevan</w:t>
      </w:r>
      <w:r w:rsidR="00244300">
        <w:rPr>
          <w:rFonts w:eastAsia="Times New Roman" w:cs="Times New Roman"/>
          <w:color w:val="333333"/>
          <w:szCs w:val="24"/>
          <w:lang w:eastAsia="id-ID"/>
        </w:rPr>
        <w:t xml:space="preserve"> dari semua dokumen yang ditampilkan</w:t>
      </w:r>
      <w:r w:rsidR="000868D8">
        <w:rPr>
          <w:rFonts w:eastAsia="Times New Roman" w:cs="Times New Roman"/>
          <w:color w:val="333333"/>
          <w:szCs w:val="24"/>
          <w:lang w:eastAsia="id-ID"/>
        </w:rPr>
        <w:t xml:space="preserve"> pada saat sistem mengembalikan semua dokumen yang relevan. Struktur konsep </w:t>
      </w:r>
      <w:r w:rsidR="000868D8">
        <w:rPr>
          <w:rFonts w:eastAsia="Times New Roman" w:cs="Times New Roman"/>
          <w:i/>
          <w:color w:val="333333"/>
          <w:szCs w:val="24"/>
          <w:lang w:eastAsia="id-ID"/>
        </w:rPr>
        <w:t xml:space="preserve">default </w:t>
      </w:r>
      <w:r w:rsidR="000868D8">
        <w:rPr>
          <w:rFonts w:eastAsia="Times New Roman" w:cs="Times New Roman"/>
          <w:color w:val="333333"/>
          <w:szCs w:val="24"/>
          <w:lang w:eastAsia="id-ID"/>
        </w:rPr>
        <w:t xml:space="preserve">Blibli.com </w:t>
      </w:r>
      <w:proofErr w:type="gramStart"/>
      <w:r w:rsidR="000868D8">
        <w:rPr>
          <w:rFonts w:eastAsia="Times New Roman" w:cs="Times New Roman"/>
          <w:color w:val="333333"/>
          <w:szCs w:val="24"/>
          <w:lang w:eastAsia="id-ID"/>
        </w:rPr>
        <w:t>akan</w:t>
      </w:r>
      <w:proofErr w:type="gramEnd"/>
      <w:r w:rsidR="000868D8">
        <w:rPr>
          <w:rFonts w:eastAsia="Times New Roman" w:cs="Times New Roman"/>
          <w:color w:val="333333"/>
          <w:szCs w:val="24"/>
          <w:lang w:eastAsia="id-ID"/>
        </w:rPr>
        <w:t xml:space="preserve"> menampilkan 31 persen dokumen yang relevan </w:t>
      </w:r>
      <w:r w:rsidR="005A1C6C">
        <w:rPr>
          <w:rFonts w:eastAsia="Times New Roman" w:cs="Times New Roman"/>
          <w:color w:val="333333"/>
          <w:szCs w:val="24"/>
          <w:lang w:eastAsia="id-ID"/>
        </w:rPr>
        <w:t xml:space="preserve">dari semua dokumen yang ditampilkan </w:t>
      </w:r>
      <w:r w:rsidR="00827209">
        <w:rPr>
          <w:rFonts w:eastAsia="Times New Roman" w:cs="Times New Roman"/>
          <w:color w:val="333333"/>
          <w:szCs w:val="24"/>
          <w:lang w:eastAsia="id-ID"/>
        </w:rPr>
        <w:t xml:space="preserve">pada saat sistem mengembalikan semua dokumen yang relevan. Adapun untuk struktur konsep dengan nilai MAP terendah </w:t>
      </w:r>
      <w:proofErr w:type="gramStart"/>
      <w:r w:rsidR="00827209">
        <w:rPr>
          <w:rFonts w:eastAsia="Times New Roman" w:cs="Times New Roman"/>
          <w:color w:val="333333"/>
          <w:szCs w:val="24"/>
          <w:lang w:eastAsia="id-ID"/>
        </w:rPr>
        <w:t>akan</w:t>
      </w:r>
      <w:proofErr w:type="gramEnd"/>
      <w:r w:rsidR="00827209">
        <w:rPr>
          <w:rFonts w:eastAsia="Times New Roman" w:cs="Times New Roman"/>
          <w:color w:val="333333"/>
          <w:szCs w:val="24"/>
          <w:lang w:eastAsia="id-ID"/>
        </w:rPr>
        <w:t xml:space="preserve"> menampilkan 20 persen</w:t>
      </w:r>
      <w:r w:rsidR="0063407B">
        <w:rPr>
          <w:rFonts w:eastAsia="Times New Roman" w:cs="Times New Roman"/>
          <w:color w:val="333333"/>
          <w:szCs w:val="24"/>
          <w:lang w:eastAsia="id-ID"/>
        </w:rPr>
        <w:t xml:space="preserve"> dokumen yang relevan dari sem</w:t>
      </w:r>
      <w:r w:rsidR="00827209">
        <w:rPr>
          <w:rFonts w:eastAsia="Times New Roman" w:cs="Times New Roman"/>
          <w:color w:val="333333"/>
          <w:szCs w:val="24"/>
          <w:lang w:eastAsia="id-ID"/>
        </w:rPr>
        <w:t>ua dokumen yang ditampilkan pada saat sistem mengembal</w:t>
      </w:r>
      <w:r w:rsidR="0063407B">
        <w:rPr>
          <w:rFonts w:eastAsia="Times New Roman" w:cs="Times New Roman"/>
          <w:color w:val="333333"/>
          <w:szCs w:val="24"/>
          <w:lang w:eastAsia="id-ID"/>
        </w:rPr>
        <w:t>ikan semua dokumen yang relevan.</w:t>
      </w:r>
    </w:p>
    <w:p w:rsidR="000205F8" w:rsidRDefault="000205F8" w:rsidP="000205F8"/>
    <w:p w:rsidR="0092151D" w:rsidRPr="005919E6" w:rsidRDefault="0092151D" w:rsidP="005919E6">
      <w:pPr>
        <w:pStyle w:val="Heading3"/>
      </w:pPr>
      <w:bookmarkStart w:id="64" w:name="_Toc454452433"/>
      <w:r w:rsidRPr="005919E6">
        <w:t>Analisis Pengaruh Penggunaan Bobot Konsep Terhadap Hasil Temu Kembali</w:t>
      </w:r>
      <w:bookmarkEnd w:id="64"/>
    </w:p>
    <w:p w:rsidR="00C34730" w:rsidRDefault="00F53A4F" w:rsidP="00887B4E">
      <w:pPr>
        <w:ind w:firstLine="450"/>
        <w:rPr>
          <w:rFonts w:eastAsia="Times New Roman" w:cs="Times New Roman"/>
          <w:color w:val="333333"/>
          <w:szCs w:val="24"/>
          <w:lang w:eastAsia="id-ID"/>
        </w:rPr>
      </w:pPr>
      <w:r>
        <w:rPr>
          <w:rFonts w:eastAsia="Times New Roman" w:cs="Times New Roman"/>
          <w:color w:val="333333"/>
          <w:szCs w:val="24"/>
          <w:lang w:eastAsia="id-ID"/>
        </w:rPr>
        <w:t>P</w:t>
      </w:r>
      <w:r w:rsidR="0092151D" w:rsidRPr="0092151D">
        <w:rPr>
          <w:rFonts w:eastAsia="Times New Roman" w:cs="Times New Roman"/>
          <w:color w:val="333333"/>
          <w:szCs w:val="24"/>
          <w:lang w:eastAsia="id-ID"/>
        </w:rPr>
        <w:t xml:space="preserve">engujian terhadap penggunaan metode struktur konsep pada pencarian Apache Solr </w:t>
      </w:r>
      <w:r>
        <w:rPr>
          <w:rFonts w:eastAsia="Times New Roman" w:cs="Times New Roman"/>
          <w:color w:val="333333"/>
          <w:szCs w:val="24"/>
          <w:lang w:eastAsia="id-ID"/>
        </w:rPr>
        <w:t>dilakukan dengan</w:t>
      </w:r>
      <w:r w:rsidR="0092151D" w:rsidRPr="0092151D">
        <w:rPr>
          <w:rFonts w:eastAsia="Times New Roman" w:cs="Times New Roman"/>
          <w:color w:val="333333"/>
          <w:szCs w:val="24"/>
          <w:lang w:eastAsia="id-ID"/>
        </w:rPr>
        <w:t xml:space="preserve"> </w:t>
      </w:r>
      <w:r>
        <w:rPr>
          <w:rFonts w:eastAsia="Times New Roman" w:cs="Times New Roman"/>
          <w:color w:val="333333"/>
          <w:szCs w:val="24"/>
          <w:lang w:eastAsia="id-ID"/>
        </w:rPr>
        <w:t>membandingkan</w:t>
      </w:r>
      <w:r w:rsidR="0092151D" w:rsidRPr="0092151D">
        <w:rPr>
          <w:rFonts w:eastAsia="Times New Roman" w:cs="Times New Roman"/>
          <w:color w:val="333333"/>
          <w:szCs w:val="24"/>
          <w:lang w:eastAsia="id-ID"/>
        </w:rPr>
        <w:t xml:space="preserve"> antara penggunaan struktur konsep dengan menggunakan bobot tertentu dan </w:t>
      </w:r>
      <w:r w:rsidR="0092151D" w:rsidRPr="00F53A4F">
        <w:rPr>
          <w:rFonts w:eastAsia="Times New Roman" w:cs="Times New Roman"/>
          <w:color w:val="333333"/>
          <w:szCs w:val="24"/>
          <w:lang w:eastAsia="id-ID"/>
        </w:rPr>
        <w:t>t</w:t>
      </w:r>
      <w:r w:rsidRPr="00F53A4F">
        <w:rPr>
          <w:rFonts w:eastAsia="Times New Roman" w:cs="Times New Roman"/>
          <w:color w:val="333333"/>
          <w:szCs w:val="24"/>
          <w:lang w:eastAsia="id-ID"/>
        </w:rPr>
        <w:t>id</w:t>
      </w:r>
      <w:r w:rsidR="0092151D" w:rsidRPr="00F53A4F">
        <w:rPr>
          <w:rFonts w:eastAsia="Times New Roman" w:cs="Times New Roman"/>
          <w:color w:val="333333"/>
          <w:szCs w:val="24"/>
          <w:lang w:eastAsia="id-ID"/>
        </w:rPr>
        <w:t xml:space="preserve">ak </w:t>
      </w:r>
      <w:r w:rsidR="0092151D" w:rsidRPr="0092151D">
        <w:rPr>
          <w:rFonts w:eastAsia="Times New Roman" w:cs="Times New Roman"/>
          <w:color w:val="333333"/>
          <w:szCs w:val="24"/>
          <w:lang w:eastAsia="id-ID"/>
        </w:rPr>
        <w:t>menggunakan bobot.</w:t>
      </w:r>
      <w:r w:rsidR="00943FEC">
        <w:rPr>
          <w:rFonts w:eastAsia="Times New Roman" w:cs="Times New Roman"/>
          <w:color w:val="333333"/>
          <w:szCs w:val="24"/>
          <w:lang w:eastAsia="id-ID"/>
        </w:rPr>
        <w:t xml:space="preserve"> Apache Solr </w:t>
      </w:r>
      <w:proofErr w:type="gramStart"/>
      <w:r w:rsidR="00943FEC">
        <w:rPr>
          <w:rFonts w:eastAsia="Times New Roman" w:cs="Times New Roman"/>
          <w:color w:val="333333"/>
          <w:szCs w:val="24"/>
          <w:lang w:eastAsia="id-ID"/>
        </w:rPr>
        <w:t>akan</w:t>
      </w:r>
      <w:proofErr w:type="gramEnd"/>
      <w:r w:rsidR="00943FEC">
        <w:rPr>
          <w:rFonts w:eastAsia="Times New Roman" w:cs="Times New Roman"/>
          <w:color w:val="333333"/>
          <w:szCs w:val="24"/>
          <w:lang w:eastAsia="id-ID"/>
        </w:rPr>
        <w:t xml:space="preserve"> memberikan bobot senilai satu, jika bobot pada konsep tidak ditentukan.</w:t>
      </w:r>
      <w:r w:rsidR="0092151D" w:rsidRPr="0092151D">
        <w:rPr>
          <w:rFonts w:eastAsia="Times New Roman" w:cs="Times New Roman"/>
          <w:color w:val="333333"/>
          <w:szCs w:val="24"/>
          <w:lang w:eastAsia="id-ID"/>
        </w:rPr>
        <w:t xml:space="preserve"> Pengaruh penggunaan struktur konsep terhadap hasil temu ke</w:t>
      </w:r>
      <w:r>
        <w:rPr>
          <w:rFonts w:eastAsia="Times New Roman" w:cs="Times New Roman"/>
          <w:color w:val="333333"/>
          <w:szCs w:val="24"/>
          <w:lang w:eastAsia="id-ID"/>
        </w:rPr>
        <w:t>mbali dapat dilihat pada T</w:t>
      </w:r>
      <w:r w:rsidR="004F0C75">
        <w:rPr>
          <w:rFonts w:eastAsia="Times New Roman" w:cs="Times New Roman"/>
          <w:color w:val="333333"/>
          <w:szCs w:val="24"/>
          <w:lang w:eastAsia="id-ID"/>
        </w:rPr>
        <w:t>abel 6</w:t>
      </w:r>
      <w:r w:rsidR="0092151D" w:rsidRPr="0092151D">
        <w:rPr>
          <w:rFonts w:eastAsia="Times New Roman" w:cs="Times New Roman"/>
          <w:color w:val="333333"/>
          <w:szCs w:val="24"/>
          <w:lang w:eastAsia="id-ID"/>
        </w:rPr>
        <w:t>.</w:t>
      </w:r>
    </w:p>
    <w:p w:rsidR="00887B4E" w:rsidRDefault="00887B4E" w:rsidP="00887B4E">
      <w:pPr>
        <w:ind w:firstLine="450"/>
        <w:rPr>
          <w:rFonts w:eastAsia="Times New Roman" w:cs="Times New Roman"/>
          <w:color w:val="333333"/>
          <w:szCs w:val="24"/>
          <w:lang w:eastAsia="id-ID"/>
        </w:rPr>
      </w:pPr>
    </w:p>
    <w:p w:rsidR="0092151D" w:rsidRPr="00A51E5A" w:rsidRDefault="004F0C75" w:rsidP="00887B4E">
      <w:pPr>
        <w:spacing w:line="360" w:lineRule="auto"/>
        <w:ind w:firstLine="0"/>
        <w:jc w:val="center"/>
        <w:rPr>
          <w:rFonts w:eastAsia="Times New Roman" w:cs="Times New Roman"/>
          <w:color w:val="333333"/>
          <w:szCs w:val="24"/>
          <w:lang w:eastAsia="id-ID"/>
        </w:rPr>
      </w:pPr>
      <w:r>
        <w:rPr>
          <w:rFonts w:eastAsia="Times New Roman" w:cs="Times New Roman"/>
          <w:color w:val="333333"/>
          <w:szCs w:val="24"/>
          <w:lang w:eastAsia="id-ID"/>
        </w:rPr>
        <w:t>Tabel 6</w:t>
      </w:r>
      <w:r w:rsidR="0092151D">
        <w:rPr>
          <w:rFonts w:eastAsia="Times New Roman" w:cs="Times New Roman"/>
          <w:color w:val="333333"/>
          <w:szCs w:val="24"/>
          <w:lang w:eastAsia="id-ID"/>
        </w:rPr>
        <w:t xml:space="preserve"> Perbandingan penggunaan metode s</w:t>
      </w:r>
      <w:r w:rsidR="00887B4E">
        <w:rPr>
          <w:rFonts w:eastAsia="Times New Roman" w:cs="Times New Roman"/>
          <w:color w:val="333333"/>
          <w:szCs w:val="24"/>
          <w:lang w:eastAsia="id-ID"/>
        </w:rPr>
        <w:t>truktur konsep pada Apache Solr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1451"/>
        <w:gridCol w:w="1418"/>
        <w:gridCol w:w="1989"/>
        <w:gridCol w:w="1225"/>
      </w:tblGrid>
      <w:tr w:rsidR="0092151D" w:rsidTr="0092151D">
        <w:trPr>
          <w:trHeight w:val="285"/>
          <w:jc w:val="center"/>
        </w:trPr>
        <w:tc>
          <w:tcPr>
            <w:tcW w:w="6304" w:type="dxa"/>
            <w:gridSpan w:val="4"/>
            <w:tcBorders>
              <w:top w:val="single" w:sz="4" w:space="0" w:color="auto"/>
              <w:bottom w:val="single" w:sz="4" w:space="0" w:color="auto"/>
            </w:tcBorders>
          </w:tcPr>
          <w:p w:rsidR="0092151D" w:rsidRPr="00C31524" w:rsidRDefault="0092151D" w:rsidP="0092151D">
            <w:pPr>
              <w:ind w:firstLine="0"/>
              <w:jc w:val="center"/>
              <w:rPr>
                <w:rFonts w:eastAsia="Times New Roman" w:cs="Times New Roman"/>
                <w:color w:val="333333"/>
                <w:szCs w:val="24"/>
                <w:lang w:eastAsia="id-ID"/>
              </w:rPr>
            </w:pPr>
            <w:r>
              <w:rPr>
                <w:rFonts w:eastAsia="Times New Roman" w:cs="Times New Roman"/>
                <w:color w:val="333333"/>
                <w:szCs w:val="24"/>
                <w:lang w:eastAsia="id-ID"/>
              </w:rPr>
              <w:t xml:space="preserve">Nilai </w:t>
            </w:r>
            <w:r>
              <w:rPr>
                <w:rFonts w:eastAsia="Times New Roman" w:cs="Times New Roman"/>
                <w:i/>
                <w:color w:val="333333"/>
                <w:szCs w:val="24"/>
                <w:lang w:eastAsia="id-ID"/>
              </w:rPr>
              <w:t>boosting</w:t>
            </w:r>
          </w:p>
        </w:tc>
        <w:tc>
          <w:tcPr>
            <w:tcW w:w="1225" w:type="dxa"/>
            <w:vMerge w:val="restart"/>
            <w:tcBorders>
              <w:top w:val="single" w:sz="4" w:space="0" w:color="auto"/>
              <w:bottom w:val="single" w:sz="12" w:space="0" w:color="auto"/>
            </w:tcBorders>
          </w:tcPr>
          <w:p w:rsidR="0092151D" w:rsidRDefault="0092151D" w:rsidP="0092151D">
            <w:pPr>
              <w:ind w:firstLine="0"/>
              <w:jc w:val="center"/>
              <w:rPr>
                <w:rFonts w:eastAsia="Times New Roman" w:cs="Times New Roman"/>
                <w:color w:val="333333"/>
                <w:szCs w:val="24"/>
                <w:lang w:eastAsia="id-ID"/>
              </w:rPr>
            </w:pPr>
            <w:r>
              <w:rPr>
                <w:rFonts w:eastAsia="Times New Roman" w:cs="Times New Roman"/>
                <w:color w:val="333333"/>
                <w:szCs w:val="24"/>
                <w:lang w:eastAsia="id-ID"/>
              </w:rPr>
              <w:t>MAP</w:t>
            </w:r>
          </w:p>
        </w:tc>
      </w:tr>
      <w:tr w:rsidR="0092151D" w:rsidTr="0092151D">
        <w:trPr>
          <w:jc w:val="center"/>
        </w:trPr>
        <w:tc>
          <w:tcPr>
            <w:tcW w:w="1446" w:type="dxa"/>
            <w:tcBorders>
              <w:top w:val="single" w:sz="4" w:space="0" w:color="auto"/>
              <w:bottom w:val="single" w:sz="4" w:space="0" w:color="auto"/>
            </w:tcBorders>
          </w:tcPr>
          <w:p w:rsidR="0092151D" w:rsidRDefault="0092151D" w:rsidP="0092151D">
            <w:pPr>
              <w:ind w:firstLine="0"/>
              <w:rPr>
                <w:rFonts w:eastAsia="Times New Roman" w:cs="Times New Roman"/>
                <w:color w:val="333333"/>
                <w:szCs w:val="24"/>
                <w:lang w:eastAsia="id-ID"/>
              </w:rPr>
            </w:pPr>
            <w:r w:rsidRPr="0047211D">
              <w:rPr>
                <w:rFonts w:eastAsia="Times New Roman" w:cs="Times New Roman"/>
                <w:i/>
                <w:color w:val="333333"/>
                <w:szCs w:val="24"/>
                <w:lang w:eastAsia="id-ID"/>
              </w:rPr>
              <w:t>name</w:t>
            </w:r>
            <w:r>
              <w:rPr>
                <w:rFonts w:eastAsia="Times New Roman" w:cs="Times New Roman"/>
                <w:color w:val="333333"/>
                <w:szCs w:val="24"/>
                <w:lang w:eastAsia="id-ID"/>
              </w:rPr>
              <w:t>Search</w:t>
            </w:r>
          </w:p>
        </w:tc>
        <w:tc>
          <w:tcPr>
            <w:tcW w:w="1451" w:type="dxa"/>
            <w:tcBorders>
              <w:top w:val="single" w:sz="4" w:space="0" w:color="auto"/>
              <w:bottom w:val="single" w:sz="4" w:space="0" w:color="auto"/>
            </w:tcBorders>
          </w:tcPr>
          <w:p w:rsidR="0092151D" w:rsidRDefault="0092151D" w:rsidP="0092151D">
            <w:pPr>
              <w:ind w:firstLine="0"/>
              <w:rPr>
                <w:rFonts w:eastAsia="Times New Roman" w:cs="Times New Roman"/>
                <w:color w:val="333333"/>
                <w:szCs w:val="24"/>
                <w:lang w:eastAsia="id-ID"/>
              </w:rPr>
            </w:pPr>
            <w:r>
              <w:rPr>
                <w:rFonts w:eastAsia="Times New Roman" w:cs="Times New Roman"/>
                <w:color w:val="333333"/>
                <w:szCs w:val="24"/>
                <w:lang w:eastAsia="id-ID"/>
              </w:rPr>
              <w:t>brandSearch</w:t>
            </w:r>
          </w:p>
        </w:tc>
        <w:tc>
          <w:tcPr>
            <w:tcW w:w="1418" w:type="dxa"/>
            <w:tcBorders>
              <w:top w:val="single" w:sz="4" w:space="0" w:color="auto"/>
              <w:bottom w:val="single" w:sz="4" w:space="0" w:color="auto"/>
            </w:tcBorders>
          </w:tcPr>
          <w:p w:rsidR="0092151D" w:rsidRDefault="0092151D" w:rsidP="0092151D">
            <w:pPr>
              <w:ind w:firstLine="0"/>
              <w:rPr>
                <w:rFonts w:eastAsia="Times New Roman" w:cs="Times New Roman"/>
                <w:color w:val="333333"/>
                <w:szCs w:val="24"/>
                <w:lang w:eastAsia="id-ID"/>
              </w:rPr>
            </w:pPr>
            <w:r>
              <w:rPr>
                <w:rFonts w:eastAsia="Times New Roman" w:cs="Times New Roman"/>
                <w:color w:val="333333"/>
                <w:szCs w:val="24"/>
                <w:lang w:eastAsia="id-ID"/>
              </w:rPr>
              <w:t>Categories</w:t>
            </w:r>
          </w:p>
        </w:tc>
        <w:tc>
          <w:tcPr>
            <w:tcW w:w="1989" w:type="dxa"/>
            <w:tcBorders>
              <w:top w:val="single" w:sz="4" w:space="0" w:color="auto"/>
              <w:bottom w:val="single" w:sz="4" w:space="0" w:color="auto"/>
            </w:tcBorders>
          </w:tcPr>
          <w:p w:rsidR="0092151D" w:rsidRDefault="0092151D" w:rsidP="0092151D">
            <w:pPr>
              <w:ind w:firstLine="0"/>
              <w:rPr>
                <w:rFonts w:eastAsia="Times New Roman" w:cs="Times New Roman"/>
                <w:color w:val="333333"/>
                <w:szCs w:val="24"/>
                <w:lang w:eastAsia="id-ID"/>
              </w:rPr>
            </w:pPr>
            <w:r>
              <w:rPr>
                <w:rFonts w:eastAsia="Times New Roman" w:cs="Times New Roman"/>
                <w:color w:val="333333"/>
                <w:szCs w:val="24"/>
                <w:lang w:eastAsia="id-ID"/>
              </w:rPr>
              <w:t>DescriptionSearch</w:t>
            </w:r>
          </w:p>
        </w:tc>
        <w:tc>
          <w:tcPr>
            <w:tcW w:w="1225" w:type="dxa"/>
            <w:vMerge/>
            <w:tcBorders>
              <w:bottom w:val="single" w:sz="4" w:space="0" w:color="auto"/>
            </w:tcBorders>
          </w:tcPr>
          <w:p w:rsidR="0092151D" w:rsidRDefault="0092151D" w:rsidP="0092151D">
            <w:pPr>
              <w:ind w:firstLine="0"/>
              <w:rPr>
                <w:rFonts w:eastAsia="Times New Roman" w:cs="Times New Roman"/>
                <w:color w:val="333333"/>
                <w:szCs w:val="24"/>
                <w:lang w:eastAsia="id-ID"/>
              </w:rPr>
            </w:pPr>
          </w:p>
        </w:tc>
      </w:tr>
      <w:tr w:rsidR="0092151D" w:rsidTr="0092151D">
        <w:trPr>
          <w:jc w:val="center"/>
        </w:trPr>
        <w:tc>
          <w:tcPr>
            <w:tcW w:w="1446" w:type="dxa"/>
            <w:tcBorders>
              <w:top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2</w:t>
            </w:r>
          </w:p>
        </w:tc>
        <w:tc>
          <w:tcPr>
            <w:tcW w:w="1451" w:type="dxa"/>
            <w:tcBorders>
              <w:top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4</w:t>
            </w:r>
          </w:p>
        </w:tc>
        <w:tc>
          <w:tcPr>
            <w:tcW w:w="1418" w:type="dxa"/>
            <w:tcBorders>
              <w:top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6</w:t>
            </w:r>
          </w:p>
        </w:tc>
        <w:tc>
          <w:tcPr>
            <w:tcW w:w="1989" w:type="dxa"/>
            <w:tcBorders>
              <w:top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6</w:t>
            </w:r>
          </w:p>
        </w:tc>
        <w:tc>
          <w:tcPr>
            <w:tcW w:w="1225" w:type="dxa"/>
            <w:tcBorders>
              <w:top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0.80</w:t>
            </w:r>
          </w:p>
        </w:tc>
      </w:tr>
      <w:tr w:rsidR="0092151D" w:rsidTr="0092151D">
        <w:trPr>
          <w:jc w:val="center"/>
        </w:trPr>
        <w:tc>
          <w:tcPr>
            <w:tcW w:w="1446" w:type="dxa"/>
            <w:tcBorders>
              <w:bottom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1</w:t>
            </w:r>
          </w:p>
        </w:tc>
        <w:tc>
          <w:tcPr>
            <w:tcW w:w="1451" w:type="dxa"/>
            <w:tcBorders>
              <w:bottom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1</w:t>
            </w:r>
          </w:p>
        </w:tc>
        <w:tc>
          <w:tcPr>
            <w:tcW w:w="1418" w:type="dxa"/>
            <w:tcBorders>
              <w:bottom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1</w:t>
            </w:r>
          </w:p>
        </w:tc>
        <w:tc>
          <w:tcPr>
            <w:tcW w:w="1989" w:type="dxa"/>
            <w:tcBorders>
              <w:bottom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1</w:t>
            </w:r>
          </w:p>
        </w:tc>
        <w:tc>
          <w:tcPr>
            <w:tcW w:w="1225" w:type="dxa"/>
            <w:tcBorders>
              <w:bottom w:val="single" w:sz="4" w:space="0" w:color="auto"/>
            </w:tcBorders>
          </w:tcPr>
          <w:p w:rsidR="0092151D" w:rsidRDefault="0092151D" w:rsidP="0092151D">
            <w:pPr>
              <w:ind w:firstLine="0"/>
              <w:jc w:val="right"/>
              <w:rPr>
                <w:rFonts w:eastAsia="Times New Roman" w:cs="Times New Roman"/>
                <w:color w:val="333333"/>
                <w:szCs w:val="24"/>
                <w:lang w:eastAsia="id-ID"/>
              </w:rPr>
            </w:pPr>
            <w:r>
              <w:rPr>
                <w:rFonts w:eastAsia="Times New Roman" w:cs="Times New Roman"/>
                <w:color w:val="333333"/>
                <w:szCs w:val="24"/>
                <w:lang w:eastAsia="id-ID"/>
              </w:rPr>
              <w:t>0.76</w:t>
            </w:r>
          </w:p>
        </w:tc>
      </w:tr>
    </w:tbl>
    <w:p w:rsidR="0092151D" w:rsidRDefault="0092151D" w:rsidP="0092151D">
      <w:pPr>
        <w:ind w:firstLine="450"/>
        <w:rPr>
          <w:rFonts w:eastAsia="Times New Roman" w:cs="Times New Roman"/>
          <w:color w:val="333333"/>
          <w:szCs w:val="24"/>
          <w:lang w:eastAsia="id-ID"/>
        </w:rPr>
      </w:pPr>
    </w:p>
    <w:p w:rsidR="0092151D" w:rsidRDefault="00F53A4F" w:rsidP="0092151D">
      <w:pPr>
        <w:ind w:firstLine="0"/>
        <w:rPr>
          <w:rFonts w:eastAsia="Times New Roman" w:cs="Times New Roman"/>
          <w:color w:val="333333"/>
          <w:szCs w:val="24"/>
          <w:lang w:eastAsia="id-ID"/>
        </w:rPr>
      </w:pPr>
      <w:r>
        <w:rPr>
          <w:rFonts w:eastAsia="Times New Roman" w:cs="Times New Roman"/>
          <w:color w:val="333333"/>
          <w:szCs w:val="24"/>
          <w:lang w:eastAsia="id-ID"/>
        </w:rPr>
        <w:lastRenderedPageBreak/>
        <w:t>Pada T</w:t>
      </w:r>
      <w:r w:rsidR="005A7C91">
        <w:rPr>
          <w:rFonts w:eastAsia="Times New Roman" w:cs="Times New Roman"/>
          <w:color w:val="333333"/>
          <w:szCs w:val="24"/>
          <w:lang w:eastAsia="id-ID"/>
        </w:rPr>
        <w:t>abel 6</w:t>
      </w:r>
      <w:r w:rsidR="0092151D" w:rsidRPr="0092151D">
        <w:rPr>
          <w:rFonts w:eastAsia="Times New Roman" w:cs="Times New Roman"/>
          <w:color w:val="333333"/>
          <w:szCs w:val="24"/>
          <w:lang w:eastAsia="id-ID"/>
        </w:rPr>
        <w:t xml:space="preserve"> terlihat selisih MAP pada kedua pengujian struktur konsep memiliki selisih 0.04. Dengan demikian dapat ditentukan bahwa struk</w:t>
      </w:r>
      <w:r w:rsidR="003C46D5">
        <w:rPr>
          <w:rFonts w:eastAsia="Times New Roman" w:cs="Times New Roman"/>
          <w:color w:val="333333"/>
          <w:szCs w:val="24"/>
          <w:lang w:eastAsia="id-ID"/>
        </w:rPr>
        <w:t>tur konsep dengan bobot yang menghasilkan nilai MAP tertinggi</w:t>
      </w:r>
      <w:r w:rsidR="0092151D" w:rsidRPr="0092151D">
        <w:rPr>
          <w:rFonts w:eastAsia="Times New Roman" w:cs="Times New Roman"/>
          <w:color w:val="333333"/>
          <w:szCs w:val="24"/>
          <w:lang w:eastAsia="id-ID"/>
        </w:rPr>
        <w:t xml:space="preserve"> dapat meningkatkan kinerja pencarian </w:t>
      </w:r>
      <w:r w:rsidR="00036305" w:rsidRPr="00036305">
        <w:rPr>
          <w:rFonts w:eastAsia="Times New Roman" w:cs="Times New Roman"/>
          <w:i/>
          <w:color w:val="333333"/>
          <w:szCs w:val="24"/>
          <w:lang w:eastAsia="id-ID"/>
        </w:rPr>
        <w:t>online shop</w:t>
      </w:r>
      <w:r w:rsidR="0092151D" w:rsidRPr="0092151D">
        <w:rPr>
          <w:rFonts w:eastAsia="Times New Roman" w:cs="Times New Roman"/>
          <w:i/>
          <w:color w:val="333333"/>
          <w:szCs w:val="24"/>
          <w:lang w:eastAsia="id-ID"/>
        </w:rPr>
        <w:t xml:space="preserve"> </w:t>
      </w:r>
      <w:r w:rsidR="00B16296">
        <w:rPr>
          <w:rFonts w:eastAsia="Times New Roman" w:cs="Times New Roman"/>
          <w:color w:val="333333"/>
          <w:szCs w:val="24"/>
          <w:lang w:eastAsia="id-ID"/>
        </w:rPr>
        <w:t>Blibli.com</w:t>
      </w:r>
      <w:r>
        <w:rPr>
          <w:rFonts w:eastAsia="Times New Roman" w:cs="Times New Roman"/>
          <w:color w:val="333333"/>
          <w:szCs w:val="24"/>
          <w:lang w:eastAsia="id-ID"/>
        </w:rPr>
        <w:t xml:space="preserve"> </w:t>
      </w:r>
      <w:r w:rsidR="00120AD5">
        <w:rPr>
          <w:rFonts w:eastAsia="Times New Roman" w:cs="Times New Roman"/>
          <w:color w:val="333333"/>
          <w:szCs w:val="24"/>
          <w:lang w:eastAsia="id-ID"/>
        </w:rPr>
        <w:t xml:space="preserve">(jika setiap bobot </w:t>
      </w:r>
      <w:r w:rsidR="00E94C48">
        <w:rPr>
          <w:rFonts w:eastAsia="Times New Roman" w:cs="Times New Roman"/>
          <w:color w:val="333333"/>
          <w:szCs w:val="24"/>
          <w:lang w:eastAsia="id-ID"/>
        </w:rPr>
        <w:t xml:space="preserve">konsep </w:t>
      </w:r>
      <w:r w:rsidR="00120AD5">
        <w:rPr>
          <w:rFonts w:eastAsia="Times New Roman" w:cs="Times New Roman"/>
          <w:color w:val="333333"/>
          <w:szCs w:val="24"/>
          <w:lang w:eastAsia="id-ID"/>
        </w:rPr>
        <w:t xml:space="preserve">bernilai satu) </w:t>
      </w:r>
      <w:r>
        <w:rPr>
          <w:rFonts w:eastAsia="Times New Roman" w:cs="Times New Roman"/>
          <w:color w:val="333333"/>
          <w:szCs w:val="24"/>
          <w:lang w:eastAsia="id-ID"/>
        </w:rPr>
        <w:t>sebesar 5.2 persen</w:t>
      </w:r>
      <w:r w:rsidR="0092151D" w:rsidRPr="0092151D">
        <w:rPr>
          <w:rFonts w:eastAsia="Times New Roman" w:cs="Times New Roman"/>
          <w:color w:val="333333"/>
          <w:szCs w:val="24"/>
          <w:lang w:eastAsia="id-ID"/>
        </w:rPr>
        <w:t>.</w:t>
      </w:r>
    </w:p>
    <w:p w:rsidR="0092151D" w:rsidRDefault="0092151D" w:rsidP="0092151D">
      <w:pPr>
        <w:ind w:firstLine="0"/>
        <w:rPr>
          <w:rFonts w:eastAsia="Times New Roman" w:cs="Times New Roman"/>
          <w:color w:val="333333"/>
          <w:szCs w:val="24"/>
          <w:lang w:eastAsia="id-ID"/>
        </w:rPr>
      </w:pPr>
    </w:p>
    <w:p w:rsidR="0092151D" w:rsidRPr="005919E6" w:rsidRDefault="000501F4" w:rsidP="005919E6">
      <w:pPr>
        <w:pStyle w:val="Heading3"/>
      </w:pPr>
      <w:bookmarkStart w:id="65" w:name="_Toc454452434"/>
      <w:r>
        <w:t>Analisis Pengaruh Antar-</w:t>
      </w:r>
      <w:r w:rsidR="0092151D" w:rsidRPr="005919E6">
        <w:t>Konsep Terhadap Hasil Temu Kembali</w:t>
      </w:r>
      <w:bookmarkEnd w:id="65"/>
      <w:r w:rsidR="0092151D" w:rsidRPr="005919E6">
        <w:t xml:space="preserve"> </w:t>
      </w:r>
    </w:p>
    <w:p w:rsidR="00952850" w:rsidRDefault="000501F4" w:rsidP="00A70B16">
      <w:pPr>
        <w:spacing w:line="235" w:lineRule="auto"/>
        <w:ind w:right="-58" w:firstLine="562"/>
        <w:rPr>
          <w:rFonts w:eastAsia="Calibri" w:cs="Calibri"/>
          <w:color w:val="333333"/>
        </w:rPr>
      </w:pPr>
      <w:r>
        <w:rPr>
          <w:color w:val="333333"/>
        </w:rPr>
        <w:t>Analisis pengaruh antar-</w:t>
      </w:r>
      <w:r w:rsidR="0092151D">
        <w:rPr>
          <w:color w:val="333333"/>
        </w:rPr>
        <w:t xml:space="preserve">konsep terhadap hasil temu kembali bertujuan untuk mengetahui konsep yang paling berpengaruh dalam menentukan nilai MAP. </w:t>
      </w:r>
      <w:r w:rsidR="001827A8">
        <w:rPr>
          <w:color w:val="333333"/>
        </w:rPr>
        <w:t>Analisis dilakukan dengan melakukan</w:t>
      </w:r>
      <w:r w:rsidR="0092151D">
        <w:rPr>
          <w:color w:val="333333"/>
        </w:rPr>
        <w:t xml:space="preserve"> </w:t>
      </w:r>
      <w:r w:rsidR="00D01E4E">
        <w:rPr>
          <w:color w:val="333333"/>
        </w:rPr>
        <w:t>perbandingan</w:t>
      </w:r>
      <w:r w:rsidR="0092151D">
        <w:rPr>
          <w:color w:val="333333"/>
        </w:rPr>
        <w:t xml:space="preserve"> pada 625 struktur konsep berdasarkan </w:t>
      </w:r>
      <w:r w:rsidR="00931AC8">
        <w:rPr>
          <w:color w:val="333333"/>
        </w:rPr>
        <w:t xml:space="preserve">nilai </w:t>
      </w:r>
      <w:r w:rsidR="0092151D">
        <w:rPr>
          <w:color w:val="333333"/>
        </w:rPr>
        <w:t>MAP</w:t>
      </w:r>
      <w:r w:rsidR="00931AC8">
        <w:rPr>
          <w:color w:val="333333"/>
        </w:rPr>
        <w:t xml:space="preserve"> yang sudah </w:t>
      </w:r>
      <w:r w:rsidR="004904DD">
        <w:rPr>
          <w:color w:val="333333"/>
        </w:rPr>
        <w:t xml:space="preserve">diurutkan dari </w:t>
      </w:r>
      <w:r w:rsidR="00EA6FAE">
        <w:rPr>
          <w:color w:val="333333"/>
        </w:rPr>
        <w:t>rendah ke tinggi</w:t>
      </w:r>
      <w:r w:rsidR="0092151D">
        <w:rPr>
          <w:color w:val="333333"/>
        </w:rPr>
        <w:t>.</w:t>
      </w:r>
      <w:r w:rsidR="00BB202A">
        <w:rPr>
          <w:color w:val="333333"/>
        </w:rPr>
        <w:t xml:space="preserve"> </w:t>
      </w:r>
      <w:r w:rsidR="00627FBB">
        <w:rPr>
          <w:rFonts w:eastAsia="Calibri" w:cs="Calibri"/>
          <w:color w:val="333333"/>
        </w:rPr>
        <w:t>P</w:t>
      </w:r>
      <w:r w:rsidR="00EF342F">
        <w:rPr>
          <w:rFonts w:eastAsia="Calibri" w:cs="Calibri"/>
          <w:color w:val="333333"/>
        </w:rPr>
        <w:t xml:space="preserve">ada </w:t>
      </w:r>
      <w:r w:rsidR="00B9381B">
        <w:rPr>
          <w:rFonts w:eastAsia="Calibri" w:cs="Calibri"/>
          <w:color w:val="333333"/>
        </w:rPr>
        <w:t xml:space="preserve">konsep </w:t>
      </w:r>
      <w:r w:rsidR="00B9381B">
        <w:rPr>
          <w:rFonts w:eastAsia="Calibri" w:cs="Calibri"/>
          <w:i/>
          <w:color w:val="333333"/>
        </w:rPr>
        <w:t xml:space="preserve">brandSearch </w:t>
      </w:r>
      <w:r w:rsidR="00B9381B">
        <w:rPr>
          <w:rFonts w:eastAsia="Calibri" w:cs="Calibri"/>
          <w:color w:val="333333"/>
        </w:rPr>
        <w:t xml:space="preserve">(Lampiran 5a) dan konsep </w:t>
      </w:r>
      <w:r w:rsidR="00B9381B">
        <w:rPr>
          <w:rFonts w:eastAsia="Calibri" w:cs="Calibri"/>
          <w:i/>
          <w:color w:val="333333"/>
        </w:rPr>
        <w:t xml:space="preserve">descriptionSearch </w:t>
      </w:r>
      <w:r w:rsidR="00B9381B">
        <w:rPr>
          <w:rFonts w:eastAsia="Calibri" w:cs="Calibri"/>
          <w:color w:val="333333"/>
        </w:rPr>
        <w:t xml:space="preserve">(Lampiran 5b) terlihat </w:t>
      </w:r>
      <w:r w:rsidR="0092151D" w:rsidRPr="0092151D">
        <w:rPr>
          <w:rFonts w:eastAsia="Calibri" w:cs="Calibri"/>
          <w:color w:val="333333"/>
        </w:rPr>
        <w:t xml:space="preserve">nilai </w:t>
      </w:r>
      <w:r w:rsidR="0092151D" w:rsidRPr="0092151D">
        <w:rPr>
          <w:rFonts w:eastAsia="Times New Roman" w:cs="Times New Roman"/>
          <w:color w:val="333333"/>
        </w:rPr>
        <w:t>bobot</w:t>
      </w:r>
      <w:r w:rsidR="0092151D" w:rsidRPr="0092151D">
        <w:rPr>
          <w:rFonts w:eastAsia="Times New Roman" w:cs="Times New Roman"/>
          <w:i/>
          <w:color w:val="333333"/>
        </w:rPr>
        <w:t xml:space="preserve"> </w:t>
      </w:r>
      <w:r w:rsidR="00720D9E">
        <w:rPr>
          <w:rFonts w:eastAsia="Calibri" w:cs="Calibri"/>
          <w:color w:val="333333"/>
        </w:rPr>
        <w:t>yang konstan</w:t>
      </w:r>
      <w:r w:rsidR="0092151D" w:rsidRPr="0092151D">
        <w:rPr>
          <w:rFonts w:eastAsia="Calibri" w:cs="Calibri"/>
          <w:color w:val="333333"/>
        </w:rPr>
        <w:t xml:space="preserve">, sedangkan untuk konsep </w:t>
      </w:r>
      <w:r w:rsidR="0092151D" w:rsidRPr="0092151D">
        <w:rPr>
          <w:rFonts w:eastAsia="Times New Roman" w:cs="Times New Roman"/>
          <w:i/>
          <w:color w:val="333333"/>
        </w:rPr>
        <w:t>categories</w:t>
      </w:r>
      <w:r w:rsidR="00CF53EC">
        <w:rPr>
          <w:rFonts w:eastAsia="Times New Roman" w:cs="Times New Roman"/>
          <w:i/>
          <w:color w:val="333333"/>
        </w:rPr>
        <w:t xml:space="preserve"> </w:t>
      </w:r>
      <w:r w:rsidR="00CF53EC">
        <w:rPr>
          <w:rFonts w:eastAsia="Times New Roman" w:cs="Times New Roman"/>
          <w:color w:val="333333"/>
        </w:rPr>
        <w:t>(Lampiran 5c)</w:t>
      </w:r>
      <w:r w:rsidR="0092151D" w:rsidRPr="0092151D">
        <w:rPr>
          <w:rFonts w:eastAsia="Times New Roman" w:cs="Times New Roman"/>
          <w:i/>
          <w:color w:val="333333"/>
        </w:rPr>
        <w:t xml:space="preserve"> </w:t>
      </w:r>
      <w:r w:rsidR="0092151D" w:rsidRPr="0092151D">
        <w:rPr>
          <w:rFonts w:eastAsia="Calibri" w:cs="Calibri"/>
          <w:color w:val="333333"/>
        </w:rPr>
        <w:t xml:space="preserve">dan </w:t>
      </w:r>
      <w:r w:rsidR="00427D41">
        <w:rPr>
          <w:rFonts w:eastAsia="Times New Roman" w:cs="Times New Roman"/>
          <w:i/>
          <w:color w:val="333333"/>
        </w:rPr>
        <w:t>n</w:t>
      </w:r>
      <w:r w:rsidR="0092151D" w:rsidRPr="0092151D">
        <w:rPr>
          <w:rFonts w:eastAsia="Times New Roman" w:cs="Times New Roman"/>
          <w:i/>
          <w:color w:val="333333"/>
        </w:rPr>
        <w:t>ameSearch</w:t>
      </w:r>
      <w:r w:rsidR="00CF53EC">
        <w:rPr>
          <w:rFonts w:eastAsia="Times New Roman" w:cs="Times New Roman"/>
          <w:i/>
          <w:color w:val="333333"/>
        </w:rPr>
        <w:t xml:space="preserve"> </w:t>
      </w:r>
      <w:r w:rsidR="00CF53EC">
        <w:rPr>
          <w:rFonts w:eastAsia="Times New Roman" w:cs="Times New Roman"/>
          <w:color w:val="333333"/>
        </w:rPr>
        <w:t>(Lampiran 5d)</w:t>
      </w:r>
      <w:r w:rsidR="0092151D" w:rsidRPr="0092151D">
        <w:rPr>
          <w:rFonts w:eastAsia="Calibri" w:cs="Calibri"/>
          <w:color w:val="333333"/>
        </w:rPr>
        <w:t xml:space="preserve"> terjadi perubahan nilai </w:t>
      </w:r>
      <w:r w:rsidR="0092151D" w:rsidRPr="0092151D">
        <w:rPr>
          <w:rFonts w:eastAsia="Times New Roman" w:cs="Times New Roman"/>
          <w:color w:val="333333"/>
        </w:rPr>
        <w:t>bobot</w:t>
      </w:r>
      <w:r w:rsidR="00637931">
        <w:rPr>
          <w:rFonts w:eastAsia="Times New Roman" w:cs="Times New Roman"/>
          <w:i/>
          <w:color w:val="333333"/>
        </w:rPr>
        <w:t xml:space="preserve"> </w:t>
      </w:r>
      <w:r w:rsidR="00637931">
        <w:rPr>
          <w:rFonts w:eastAsia="Times New Roman" w:cs="Times New Roman"/>
          <w:color w:val="333333"/>
        </w:rPr>
        <w:t xml:space="preserve">yang memiliki pola. Pada konsep </w:t>
      </w:r>
      <w:r w:rsidR="00637931">
        <w:rPr>
          <w:rFonts w:eastAsia="Times New Roman" w:cs="Times New Roman"/>
          <w:i/>
          <w:color w:val="333333"/>
        </w:rPr>
        <w:t>categories</w:t>
      </w:r>
      <w:r w:rsidR="00637931">
        <w:rPr>
          <w:rFonts w:eastAsia="Calibri" w:cs="Calibri"/>
          <w:color w:val="333333"/>
        </w:rPr>
        <w:t>,</w:t>
      </w:r>
      <w:r w:rsidR="0092151D" w:rsidRPr="0092151D">
        <w:rPr>
          <w:rFonts w:eastAsia="Times New Roman" w:cs="Times New Roman"/>
          <w:i/>
          <w:color w:val="333333"/>
        </w:rPr>
        <w:t xml:space="preserve"> </w:t>
      </w:r>
      <w:r w:rsidR="009C4E5A">
        <w:rPr>
          <w:rFonts w:eastAsia="Calibri" w:cs="Calibri"/>
          <w:color w:val="333333"/>
        </w:rPr>
        <w:t xml:space="preserve">semakin nilai MAP meningkat maka bobotnya juga </w:t>
      </w:r>
      <w:proofErr w:type="gramStart"/>
      <w:r w:rsidR="00637931">
        <w:rPr>
          <w:rFonts w:eastAsia="Calibri" w:cs="Calibri"/>
          <w:color w:val="333333"/>
        </w:rPr>
        <w:t>akan</w:t>
      </w:r>
      <w:proofErr w:type="gramEnd"/>
      <w:r w:rsidR="00637931">
        <w:rPr>
          <w:rFonts w:eastAsia="Calibri" w:cs="Calibri"/>
          <w:color w:val="333333"/>
        </w:rPr>
        <w:t xml:space="preserve"> semakin meningkat</w:t>
      </w:r>
      <w:r w:rsidR="00250C0C">
        <w:rPr>
          <w:rFonts w:eastAsia="Calibri" w:cs="Calibri"/>
          <w:color w:val="333333"/>
        </w:rPr>
        <w:t>. H</w:t>
      </w:r>
      <w:r w:rsidR="0092151D" w:rsidRPr="0092151D">
        <w:rPr>
          <w:rFonts w:eastAsia="Calibri" w:cs="Calibri"/>
          <w:color w:val="333333"/>
        </w:rPr>
        <w:t xml:space="preserve">al ini disebabkan kata-kata pada kueri yang terdapat di dalam </w:t>
      </w:r>
      <w:r w:rsidR="0092151D" w:rsidRPr="0092151D">
        <w:rPr>
          <w:rFonts w:eastAsia="Times New Roman" w:cs="Times New Roman"/>
          <w:i/>
          <w:color w:val="333333"/>
        </w:rPr>
        <w:t>golden-list</w:t>
      </w:r>
      <w:r w:rsidR="0092151D" w:rsidRPr="0092151D">
        <w:rPr>
          <w:rFonts w:eastAsia="Calibri" w:cs="Calibri"/>
          <w:color w:val="333333"/>
        </w:rPr>
        <w:t xml:space="preserve"> mengandung banyak kata yang terdapat pada konsep kategori, seperti jas hujan, sepatu, kamera, aksesoris rambut, dan motor. </w:t>
      </w:r>
      <w:r w:rsidR="00B3282B">
        <w:rPr>
          <w:rFonts w:eastAsia="Calibri" w:cs="Calibri"/>
          <w:color w:val="333333"/>
        </w:rPr>
        <w:t>Adapun</w:t>
      </w:r>
      <w:r w:rsidR="0092151D" w:rsidRPr="0092151D">
        <w:rPr>
          <w:rFonts w:eastAsia="Calibri" w:cs="Calibri"/>
          <w:color w:val="333333"/>
        </w:rPr>
        <w:t xml:space="preserve"> untuk konsep </w:t>
      </w:r>
      <w:r w:rsidR="00427D41">
        <w:rPr>
          <w:rFonts w:eastAsia="Times New Roman" w:cs="Times New Roman"/>
          <w:i/>
          <w:color w:val="333333"/>
        </w:rPr>
        <w:t>n</w:t>
      </w:r>
      <w:r w:rsidR="0092151D" w:rsidRPr="0092151D">
        <w:rPr>
          <w:rFonts w:eastAsia="Times New Roman" w:cs="Times New Roman"/>
          <w:i/>
          <w:color w:val="333333"/>
        </w:rPr>
        <w:t>ameSearch</w:t>
      </w:r>
      <w:r w:rsidR="0092151D" w:rsidRPr="0092151D">
        <w:rPr>
          <w:rFonts w:eastAsia="Calibri" w:cs="Calibri"/>
          <w:color w:val="333333"/>
        </w:rPr>
        <w:t>,</w:t>
      </w:r>
      <w:r w:rsidR="009C4E5A">
        <w:rPr>
          <w:rFonts w:eastAsia="Calibri" w:cs="Calibri"/>
          <w:color w:val="333333"/>
        </w:rPr>
        <w:t xml:space="preserve"> semakin nilai MAP meningkat maka bobotnya</w:t>
      </w:r>
      <w:r w:rsidR="003507ED">
        <w:rPr>
          <w:rFonts w:eastAsia="Calibri" w:cs="Calibri"/>
          <w:color w:val="333333"/>
        </w:rPr>
        <w:t xml:space="preserve"> </w:t>
      </w:r>
      <w:proofErr w:type="gramStart"/>
      <w:r w:rsidR="003507ED">
        <w:rPr>
          <w:rFonts w:eastAsia="Calibri" w:cs="Calibri"/>
          <w:color w:val="333333"/>
        </w:rPr>
        <w:t>akan</w:t>
      </w:r>
      <w:proofErr w:type="gramEnd"/>
      <w:r w:rsidR="003507ED">
        <w:rPr>
          <w:rFonts w:eastAsia="Calibri" w:cs="Calibri"/>
          <w:color w:val="333333"/>
        </w:rPr>
        <w:t xml:space="preserve"> semakin menurun.</w:t>
      </w:r>
      <w:r w:rsidR="00B968DC">
        <w:rPr>
          <w:rFonts w:eastAsia="Calibri" w:cs="Calibri"/>
          <w:color w:val="333333"/>
        </w:rPr>
        <w:t xml:space="preserve"> P</w:t>
      </w:r>
      <w:r w:rsidR="0092151D" w:rsidRPr="0092151D">
        <w:rPr>
          <w:rFonts w:eastAsia="Calibri" w:cs="Calibri"/>
          <w:color w:val="333333"/>
        </w:rPr>
        <w:t xml:space="preserve">erubahan nilai terjadi akibat beberapa kueri yang berada pada </w:t>
      </w:r>
      <w:r w:rsidR="0092151D" w:rsidRPr="0092151D">
        <w:rPr>
          <w:rFonts w:eastAsia="Times New Roman" w:cs="Times New Roman"/>
          <w:i/>
          <w:color w:val="333333"/>
        </w:rPr>
        <w:t>golden-list</w:t>
      </w:r>
      <w:r w:rsidR="0092151D" w:rsidRPr="0092151D">
        <w:rPr>
          <w:rFonts w:eastAsia="Calibri" w:cs="Calibri"/>
          <w:color w:val="333333"/>
        </w:rPr>
        <w:t xml:space="preserve"> mengandung kata-kata bahasa indonesia, seperti jas huj</w:t>
      </w:r>
      <w:r w:rsidR="00250C0C">
        <w:rPr>
          <w:rFonts w:eastAsia="Calibri" w:cs="Calibri"/>
          <w:color w:val="333333"/>
        </w:rPr>
        <w:t>an yang dalam bahasa inggris diterjemahkan</w:t>
      </w:r>
      <w:r w:rsidR="0092151D" w:rsidRPr="0092151D">
        <w:rPr>
          <w:rFonts w:eastAsia="Times New Roman" w:cs="Times New Roman"/>
          <w:i/>
          <w:color w:val="333333"/>
        </w:rPr>
        <w:t xml:space="preserve"> </w:t>
      </w:r>
      <w:r w:rsidR="0092151D" w:rsidRPr="0092151D">
        <w:rPr>
          <w:rFonts w:eastAsia="Calibri" w:cs="Calibri"/>
          <w:color w:val="333333"/>
        </w:rPr>
        <w:t xml:space="preserve">menjadi </w:t>
      </w:r>
      <w:r w:rsidR="0092151D" w:rsidRPr="0092151D">
        <w:rPr>
          <w:rFonts w:eastAsia="Times New Roman" w:cs="Times New Roman"/>
          <w:i/>
          <w:color w:val="333333"/>
        </w:rPr>
        <w:t xml:space="preserve">raincoat, </w:t>
      </w:r>
      <w:r w:rsidR="0092151D" w:rsidRPr="0092151D">
        <w:rPr>
          <w:rFonts w:eastAsia="Calibri" w:cs="Calibri"/>
          <w:color w:val="333333"/>
        </w:rPr>
        <w:t xml:space="preserve">kipas angin menjadi </w:t>
      </w:r>
      <w:r w:rsidR="0092151D" w:rsidRPr="0092151D">
        <w:rPr>
          <w:rFonts w:eastAsia="Times New Roman" w:cs="Times New Roman"/>
          <w:i/>
          <w:color w:val="333333"/>
        </w:rPr>
        <w:t xml:space="preserve">fan, </w:t>
      </w:r>
      <w:r w:rsidR="0092151D" w:rsidRPr="0092151D">
        <w:rPr>
          <w:rFonts w:eastAsia="Calibri" w:cs="Calibri"/>
          <w:color w:val="333333"/>
        </w:rPr>
        <w:t xml:space="preserve">mesin kopi menjadi </w:t>
      </w:r>
      <w:r w:rsidR="0092151D" w:rsidRPr="0092151D">
        <w:rPr>
          <w:rFonts w:eastAsia="Times New Roman" w:cs="Times New Roman"/>
          <w:i/>
          <w:color w:val="333333"/>
        </w:rPr>
        <w:t xml:space="preserve">coffee maker, </w:t>
      </w:r>
      <w:r w:rsidR="0092151D" w:rsidRPr="0092151D">
        <w:rPr>
          <w:rFonts w:eastAsia="Calibri" w:cs="Calibri"/>
          <w:color w:val="333333"/>
        </w:rPr>
        <w:t xml:space="preserve">pengering rambut menjadi </w:t>
      </w:r>
      <w:r w:rsidR="0092151D" w:rsidRPr="0092151D">
        <w:rPr>
          <w:rFonts w:eastAsia="Times New Roman" w:cs="Times New Roman"/>
          <w:i/>
          <w:color w:val="333333"/>
        </w:rPr>
        <w:t>hair dryer,</w:t>
      </w:r>
      <w:r w:rsidR="0092151D" w:rsidRPr="0092151D">
        <w:rPr>
          <w:rFonts w:eastAsia="Calibri" w:cs="Calibri"/>
          <w:color w:val="333333"/>
        </w:rPr>
        <w:t xml:space="preserve">sepatu </w:t>
      </w:r>
      <w:r w:rsidR="0092151D" w:rsidRPr="0092151D">
        <w:rPr>
          <w:rFonts w:eastAsia="Times New Roman" w:cs="Times New Roman"/>
          <w:i/>
          <w:color w:val="333333"/>
        </w:rPr>
        <w:t>boot black</w:t>
      </w:r>
      <w:r w:rsidR="0092151D" w:rsidRPr="0092151D">
        <w:rPr>
          <w:rFonts w:eastAsia="Calibri" w:cs="Calibri"/>
          <w:color w:val="333333"/>
        </w:rPr>
        <w:t xml:space="preserve"> menjadi </w:t>
      </w:r>
      <w:r w:rsidR="0092151D" w:rsidRPr="0092151D">
        <w:rPr>
          <w:rFonts w:eastAsia="Times New Roman" w:cs="Times New Roman"/>
          <w:i/>
          <w:color w:val="333333"/>
        </w:rPr>
        <w:t>black fat chukka,</w:t>
      </w:r>
      <w:r w:rsidR="0092151D" w:rsidRPr="0092151D">
        <w:rPr>
          <w:rFonts w:eastAsia="Calibri" w:cs="Calibri"/>
          <w:color w:val="333333"/>
        </w:rPr>
        <w:t xml:space="preserve"> lipstik mejadi </w:t>
      </w:r>
      <w:r w:rsidR="0092151D" w:rsidRPr="0092151D">
        <w:rPr>
          <w:rFonts w:eastAsia="Times New Roman" w:cs="Times New Roman"/>
          <w:i/>
          <w:color w:val="333333"/>
        </w:rPr>
        <w:t>lipstick,</w:t>
      </w:r>
      <w:r w:rsidR="0092151D" w:rsidRPr="0092151D">
        <w:rPr>
          <w:rFonts w:eastAsia="Calibri" w:cs="Calibri"/>
          <w:color w:val="333333"/>
        </w:rPr>
        <w:t xml:space="preserve"> raket menjadi </w:t>
      </w:r>
      <w:r w:rsidR="0092151D" w:rsidRPr="0092151D">
        <w:rPr>
          <w:rFonts w:eastAsia="Times New Roman" w:cs="Times New Roman"/>
          <w:i/>
          <w:color w:val="333333"/>
        </w:rPr>
        <w:t xml:space="preserve">racket, </w:t>
      </w:r>
      <w:r w:rsidR="0092151D" w:rsidRPr="0092151D">
        <w:rPr>
          <w:rFonts w:eastAsia="Calibri" w:cs="Calibri"/>
          <w:color w:val="333333"/>
        </w:rPr>
        <w:t xml:space="preserve">dan ranjang bayi menjadi </w:t>
      </w:r>
      <w:r w:rsidR="0092151D" w:rsidRPr="0092151D">
        <w:rPr>
          <w:rFonts w:eastAsia="Times New Roman" w:cs="Times New Roman"/>
          <w:i/>
          <w:color w:val="333333"/>
        </w:rPr>
        <w:t xml:space="preserve">Babybelle. </w:t>
      </w:r>
      <w:r w:rsidR="0092151D" w:rsidRPr="0092151D">
        <w:rPr>
          <w:rFonts w:eastAsia="Calibri" w:cs="Calibri"/>
          <w:color w:val="333333"/>
        </w:rPr>
        <w:t xml:space="preserve">Selain itu penyebab lain adalah beberapa kueri pada </w:t>
      </w:r>
      <w:r w:rsidR="0092151D" w:rsidRPr="0092151D">
        <w:rPr>
          <w:rFonts w:eastAsia="Times New Roman" w:cs="Times New Roman"/>
          <w:i/>
          <w:color w:val="333333"/>
        </w:rPr>
        <w:t>golden-list</w:t>
      </w:r>
      <w:r w:rsidR="0092151D" w:rsidRPr="0092151D">
        <w:rPr>
          <w:rFonts w:eastAsia="Calibri" w:cs="Calibri"/>
          <w:color w:val="333333"/>
        </w:rPr>
        <w:t xml:space="preserve"> </w:t>
      </w:r>
      <w:r w:rsidR="0092151D" w:rsidRPr="00250C0C">
        <w:rPr>
          <w:rFonts w:eastAsia="Calibri" w:cs="Calibri"/>
          <w:color w:val="333333"/>
        </w:rPr>
        <w:t>t</w:t>
      </w:r>
      <w:r w:rsidR="00F53A4F" w:rsidRPr="00250C0C">
        <w:rPr>
          <w:rFonts w:eastAsia="Calibri" w:cs="Calibri"/>
          <w:color w:val="333333"/>
        </w:rPr>
        <w:t>id</w:t>
      </w:r>
      <w:r w:rsidR="0092151D" w:rsidRPr="00250C0C">
        <w:rPr>
          <w:rFonts w:eastAsia="Calibri" w:cs="Calibri"/>
          <w:color w:val="333333"/>
        </w:rPr>
        <w:t>a</w:t>
      </w:r>
      <w:r w:rsidR="0092151D" w:rsidRPr="0092151D">
        <w:rPr>
          <w:rFonts w:eastAsia="Calibri" w:cs="Calibri"/>
          <w:color w:val="333333"/>
        </w:rPr>
        <w:t xml:space="preserve">k menyebutkan </w:t>
      </w:r>
      <w:r w:rsidR="003507ED">
        <w:rPr>
          <w:rFonts w:eastAsia="Times New Roman" w:cs="Times New Roman"/>
          <w:i/>
          <w:color w:val="333333"/>
        </w:rPr>
        <w:t>brand.</w:t>
      </w:r>
      <w:r w:rsidR="00D55709">
        <w:rPr>
          <w:rFonts w:eastAsia="Calibri" w:cs="Calibri"/>
          <w:color w:val="333333"/>
        </w:rPr>
        <w:t xml:space="preserve"> </w:t>
      </w:r>
      <w:r w:rsidR="0092151D" w:rsidRPr="0092151D">
        <w:rPr>
          <w:rFonts w:eastAsia="Calibri" w:cs="Calibri"/>
          <w:color w:val="333333"/>
        </w:rPr>
        <w:t xml:space="preserve">Pada kasus kueri ‘botol </w:t>
      </w:r>
      <w:proofErr w:type="gramStart"/>
      <w:r w:rsidR="0092151D" w:rsidRPr="0092151D">
        <w:rPr>
          <w:rFonts w:eastAsia="Calibri" w:cs="Calibri"/>
          <w:color w:val="333333"/>
        </w:rPr>
        <w:t>susu</w:t>
      </w:r>
      <w:proofErr w:type="gramEnd"/>
      <w:r w:rsidR="0092151D" w:rsidRPr="0092151D">
        <w:rPr>
          <w:rFonts w:eastAsia="Calibri" w:cs="Calibri"/>
          <w:color w:val="333333"/>
        </w:rPr>
        <w:t xml:space="preserve">’, hasil yang ditampilkan lebih banyak kata-kata yang mempresentasikan sebuah konsep </w:t>
      </w:r>
      <w:r w:rsidR="0092151D" w:rsidRPr="0092151D">
        <w:rPr>
          <w:rFonts w:eastAsia="Times New Roman" w:cs="Times New Roman"/>
          <w:i/>
          <w:color w:val="333333"/>
        </w:rPr>
        <w:t>brand</w:t>
      </w:r>
      <w:r w:rsidR="009C4E5A">
        <w:rPr>
          <w:rFonts w:eastAsia="Times New Roman" w:cs="Times New Roman"/>
          <w:i/>
          <w:color w:val="333333"/>
        </w:rPr>
        <w:t xml:space="preserve">Search </w:t>
      </w:r>
      <w:r w:rsidR="00427D41">
        <w:rPr>
          <w:rFonts w:eastAsia="Times New Roman" w:cs="Times New Roman"/>
          <w:color w:val="333333"/>
        </w:rPr>
        <w:t>dari</w:t>
      </w:r>
      <w:r w:rsidR="0092151D" w:rsidRPr="0092151D">
        <w:rPr>
          <w:rFonts w:eastAsia="Calibri" w:cs="Calibri"/>
          <w:color w:val="333333"/>
        </w:rPr>
        <w:t xml:space="preserve">pada konsep </w:t>
      </w:r>
      <w:r w:rsidR="0092151D" w:rsidRPr="00427D41">
        <w:rPr>
          <w:rFonts w:eastAsia="Calibri" w:cs="Calibri"/>
          <w:i/>
          <w:color w:val="333333"/>
        </w:rPr>
        <w:t>nameSearch</w:t>
      </w:r>
      <w:r w:rsidR="009C4E5A">
        <w:rPr>
          <w:rFonts w:eastAsia="Calibri" w:cs="Calibri"/>
          <w:color w:val="333333"/>
        </w:rPr>
        <w:t xml:space="preserve">. Hal yang </w:t>
      </w:r>
      <w:proofErr w:type="gramStart"/>
      <w:r w:rsidR="0092151D" w:rsidRPr="0092151D">
        <w:rPr>
          <w:rFonts w:eastAsia="Calibri" w:cs="Calibri"/>
          <w:color w:val="333333"/>
        </w:rPr>
        <w:t>sama</w:t>
      </w:r>
      <w:proofErr w:type="gramEnd"/>
      <w:r w:rsidR="0092151D" w:rsidRPr="0092151D">
        <w:rPr>
          <w:rFonts w:eastAsia="Calibri" w:cs="Calibri"/>
          <w:color w:val="333333"/>
        </w:rPr>
        <w:t xml:space="preserve"> juga berlaku pada kueri ‘dot bayi’. Oleh karena itu</w:t>
      </w:r>
      <w:r w:rsidR="00250C0C">
        <w:rPr>
          <w:rFonts w:eastAsia="Calibri" w:cs="Calibri"/>
          <w:color w:val="333333"/>
        </w:rPr>
        <w:t>,</w:t>
      </w:r>
      <w:r w:rsidR="0092151D" w:rsidRPr="0092151D">
        <w:rPr>
          <w:rFonts w:eastAsia="Calibri" w:cs="Calibri"/>
          <w:color w:val="333333"/>
        </w:rPr>
        <w:t xml:space="preserve"> nilai </w:t>
      </w:r>
      <w:r w:rsidR="0092151D" w:rsidRPr="0092151D">
        <w:rPr>
          <w:rFonts w:eastAsia="Times New Roman" w:cs="Times New Roman"/>
          <w:color w:val="333333"/>
        </w:rPr>
        <w:t>bobot</w:t>
      </w:r>
      <w:r w:rsidR="0092151D" w:rsidRPr="0092151D">
        <w:rPr>
          <w:rFonts w:eastAsia="Times New Roman" w:cs="Times New Roman"/>
          <w:i/>
          <w:color w:val="333333"/>
        </w:rPr>
        <w:t xml:space="preserve"> </w:t>
      </w:r>
      <w:r w:rsidR="0092151D" w:rsidRPr="0092151D">
        <w:rPr>
          <w:rFonts w:eastAsia="Calibri" w:cs="Calibri"/>
          <w:color w:val="333333"/>
        </w:rPr>
        <w:t xml:space="preserve">pada konsep </w:t>
      </w:r>
      <w:r w:rsidR="00427D41">
        <w:rPr>
          <w:rFonts w:eastAsia="Calibri" w:cs="Calibri"/>
          <w:i/>
          <w:color w:val="333333"/>
        </w:rPr>
        <w:t>nameSearch</w:t>
      </w:r>
      <w:r w:rsidR="0092151D" w:rsidRPr="0092151D">
        <w:rPr>
          <w:rFonts w:eastAsia="Calibri" w:cs="Calibri"/>
          <w:color w:val="333333"/>
        </w:rPr>
        <w:t xml:space="preserve"> </w:t>
      </w:r>
      <w:proofErr w:type="gramStart"/>
      <w:r w:rsidR="0092151D" w:rsidRPr="0092151D">
        <w:rPr>
          <w:rFonts w:eastAsia="Calibri" w:cs="Calibri"/>
          <w:color w:val="333333"/>
        </w:rPr>
        <w:t>akan</w:t>
      </w:r>
      <w:proofErr w:type="gramEnd"/>
      <w:r w:rsidR="0092151D" w:rsidRPr="0092151D">
        <w:rPr>
          <w:rFonts w:eastAsia="Calibri" w:cs="Calibri"/>
          <w:color w:val="333333"/>
        </w:rPr>
        <w:t xml:space="preserve"> m</w:t>
      </w:r>
      <w:r w:rsidR="00086C99">
        <w:rPr>
          <w:rFonts w:eastAsia="Calibri" w:cs="Calibri"/>
          <w:color w:val="333333"/>
        </w:rPr>
        <w:t>enurun</w:t>
      </w:r>
      <w:r w:rsidR="0092151D" w:rsidRPr="0092151D">
        <w:rPr>
          <w:rFonts w:eastAsia="Calibri" w:cs="Calibri"/>
          <w:color w:val="333333"/>
        </w:rPr>
        <w:t xml:space="preserve"> dari MAP yang sudah terurut dari </w:t>
      </w:r>
      <w:r w:rsidR="00202AFC">
        <w:rPr>
          <w:rFonts w:eastAsia="Calibri" w:cs="Calibri"/>
          <w:color w:val="333333"/>
        </w:rPr>
        <w:t>rendah</w:t>
      </w:r>
      <w:r w:rsidR="0092151D" w:rsidRPr="0092151D">
        <w:rPr>
          <w:rFonts w:eastAsia="Calibri" w:cs="Calibri"/>
          <w:color w:val="333333"/>
        </w:rPr>
        <w:t xml:space="preserve"> ke </w:t>
      </w:r>
      <w:r w:rsidR="00202AFC">
        <w:rPr>
          <w:rFonts w:eastAsia="Calibri" w:cs="Calibri"/>
          <w:color w:val="333333"/>
        </w:rPr>
        <w:t>tinggi</w:t>
      </w:r>
      <w:r w:rsidR="0092151D" w:rsidRPr="0092151D">
        <w:rPr>
          <w:rFonts w:eastAsia="Calibri" w:cs="Calibri"/>
          <w:color w:val="333333"/>
        </w:rPr>
        <w:t xml:space="preserve">. </w:t>
      </w:r>
    </w:p>
    <w:p w:rsidR="00A70B16" w:rsidRDefault="00A70B16" w:rsidP="00A70B16">
      <w:pPr>
        <w:spacing w:line="235" w:lineRule="auto"/>
        <w:ind w:right="-58" w:firstLine="562"/>
        <w:rPr>
          <w:rFonts w:eastAsia="Calibri" w:cs="Calibri"/>
          <w:color w:val="333333"/>
        </w:rPr>
      </w:pPr>
    </w:p>
    <w:p w:rsidR="00A70B16" w:rsidRPr="00A70B16" w:rsidRDefault="00A70B16" w:rsidP="00A70B16">
      <w:pPr>
        <w:spacing w:line="235" w:lineRule="auto"/>
        <w:ind w:right="-58" w:firstLine="562"/>
        <w:rPr>
          <w:rFonts w:eastAsia="Calibri" w:cs="Calibri"/>
          <w:color w:val="333333"/>
        </w:rPr>
      </w:pPr>
    </w:p>
    <w:p w:rsidR="00CE73A7" w:rsidRPr="001075B8" w:rsidRDefault="00516924" w:rsidP="001075B8">
      <w:pPr>
        <w:pStyle w:val="Heading1"/>
      </w:pPr>
      <w:bookmarkStart w:id="66" w:name="_Toc330964715"/>
      <w:bookmarkStart w:id="67" w:name="_Toc427898891"/>
      <w:bookmarkStart w:id="68" w:name="_Toc454452435"/>
      <w:bookmarkStart w:id="69" w:name="_Toc458419817"/>
      <w:r w:rsidRPr="001075B8">
        <w:t>SIMPULAN</w:t>
      </w:r>
      <w:r w:rsidR="00CC10C4" w:rsidRPr="001075B8">
        <w:t xml:space="preserve"> DAN SARAN</w:t>
      </w:r>
      <w:bookmarkEnd w:id="66"/>
      <w:bookmarkEnd w:id="67"/>
      <w:bookmarkEnd w:id="68"/>
      <w:bookmarkEnd w:id="69"/>
    </w:p>
    <w:p w:rsidR="00CC10C4" w:rsidRPr="001075B8" w:rsidRDefault="00CC10C4" w:rsidP="001075B8">
      <w:pPr>
        <w:pStyle w:val="Heading2"/>
      </w:pPr>
      <w:bookmarkStart w:id="70" w:name="_Toc330964716"/>
      <w:bookmarkStart w:id="71" w:name="_Toc427898892"/>
      <w:bookmarkStart w:id="72" w:name="_Toc454452436"/>
      <w:bookmarkStart w:id="73" w:name="_Toc458419818"/>
      <w:r w:rsidRPr="001075B8">
        <w:t>Simpulan</w:t>
      </w:r>
      <w:bookmarkEnd w:id="70"/>
      <w:bookmarkEnd w:id="71"/>
      <w:bookmarkEnd w:id="72"/>
      <w:bookmarkEnd w:id="73"/>
    </w:p>
    <w:p w:rsidR="00182EEB" w:rsidRPr="00182EEB" w:rsidRDefault="00250C0C" w:rsidP="00182EEB">
      <w:pPr>
        <w:suppressAutoHyphens/>
        <w:ind w:left="270" w:firstLine="450"/>
        <w:rPr>
          <w:rFonts w:eastAsia="Calibri" w:cs="Calibri"/>
          <w:szCs w:val="24"/>
        </w:rPr>
      </w:pPr>
      <w:r>
        <w:rPr>
          <w:rFonts w:eastAsia="Calibri" w:cs="Calibri"/>
          <w:szCs w:val="24"/>
        </w:rPr>
        <w:t xml:space="preserve">Berdasarkan hasil penelitian </w:t>
      </w:r>
      <w:r w:rsidR="00361183">
        <w:rPr>
          <w:rFonts w:eastAsia="Calibri" w:cs="Calibri"/>
          <w:szCs w:val="24"/>
        </w:rPr>
        <w:t>yang telah dilakukan</w:t>
      </w:r>
      <w:r>
        <w:rPr>
          <w:rFonts w:eastAsia="Calibri" w:cs="Calibri"/>
          <w:szCs w:val="24"/>
        </w:rPr>
        <w:t xml:space="preserve">, dapat ditarik kesimpulan sebagai berikut: </w:t>
      </w:r>
    </w:p>
    <w:p w:rsidR="00182EEB" w:rsidRPr="00182EEB" w:rsidRDefault="00182EEB" w:rsidP="00182EEB">
      <w:pPr>
        <w:numPr>
          <w:ilvl w:val="0"/>
          <w:numId w:val="39"/>
        </w:numPr>
        <w:suppressAutoHyphens/>
        <w:ind w:left="270" w:hanging="270"/>
        <w:contextualSpacing/>
        <w:rPr>
          <w:rFonts w:eastAsia="Calibri" w:cs="Calibri"/>
          <w:szCs w:val="24"/>
        </w:rPr>
      </w:pPr>
      <w:r w:rsidRPr="00182EEB">
        <w:rPr>
          <w:rFonts w:eastAsia="Calibri" w:cs="Calibri"/>
          <w:szCs w:val="24"/>
        </w:rPr>
        <w:t>Telah ditemukan kombinasi struktur konsep</w:t>
      </w:r>
      <w:r w:rsidRPr="00182EEB">
        <w:rPr>
          <w:rFonts w:eastAsia="Calibri" w:cs="Calibri"/>
          <w:i/>
          <w:szCs w:val="24"/>
        </w:rPr>
        <w:t xml:space="preserve"> </w:t>
      </w:r>
      <w:r w:rsidRPr="00182EEB">
        <w:rPr>
          <w:rFonts w:eastAsia="Calibri" w:cs="Calibri"/>
          <w:szCs w:val="24"/>
        </w:rPr>
        <w:t xml:space="preserve">dengan MAP tertinggi pada Apache Solr dengan data produk </w:t>
      </w:r>
      <w:r w:rsidR="00B16296">
        <w:rPr>
          <w:rFonts w:eastAsia="Calibri" w:cs="Calibri"/>
          <w:szCs w:val="24"/>
        </w:rPr>
        <w:t>Blibli.com</w:t>
      </w:r>
      <w:r w:rsidRPr="00182EEB">
        <w:rPr>
          <w:rFonts w:eastAsia="Calibri" w:cs="Calibri"/>
          <w:szCs w:val="24"/>
        </w:rPr>
        <w:t xml:space="preserve"> y</w:t>
      </w:r>
      <w:r w:rsidR="0006523C">
        <w:rPr>
          <w:rFonts w:eastAsia="Calibri" w:cs="Calibri"/>
          <w:szCs w:val="24"/>
        </w:rPr>
        <w:t>aitu, brandSearch dengan bobot 2</w:t>
      </w:r>
      <w:r w:rsidRPr="00182EEB">
        <w:rPr>
          <w:rFonts w:eastAsia="Calibri" w:cs="Calibri"/>
          <w:szCs w:val="24"/>
        </w:rPr>
        <w:t xml:space="preserve">, </w:t>
      </w:r>
      <w:r w:rsidRPr="00182EEB">
        <w:rPr>
          <w:rFonts w:eastAsia="Calibri" w:cs="Calibri"/>
          <w:i/>
          <w:szCs w:val="24"/>
        </w:rPr>
        <w:t>field</w:t>
      </w:r>
      <w:r w:rsidRPr="00182EEB">
        <w:rPr>
          <w:rFonts w:eastAsia="Calibri" w:cs="Calibri"/>
          <w:szCs w:val="24"/>
        </w:rPr>
        <w:t xml:space="preserve"> </w:t>
      </w:r>
      <w:r w:rsidRPr="00182EEB">
        <w:rPr>
          <w:rFonts w:eastAsia="Calibri" w:cs="Calibri"/>
          <w:i/>
          <w:szCs w:val="24"/>
        </w:rPr>
        <w:t>name</w:t>
      </w:r>
      <w:r w:rsidR="0006523C">
        <w:rPr>
          <w:rFonts w:eastAsia="Calibri" w:cs="Calibri"/>
          <w:szCs w:val="24"/>
        </w:rPr>
        <w:t>Search dengan bobot 4</w:t>
      </w:r>
      <w:r w:rsidRPr="00182EEB">
        <w:rPr>
          <w:rFonts w:eastAsia="Calibri" w:cs="Calibri"/>
          <w:szCs w:val="24"/>
        </w:rPr>
        <w:t xml:space="preserve">, </w:t>
      </w:r>
      <w:r w:rsidRPr="00182EEB">
        <w:rPr>
          <w:rFonts w:eastAsia="Calibri" w:cs="Calibri"/>
          <w:i/>
          <w:szCs w:val="24"/>
        </w:rPr>
        <w:t>field</w:t>
      </w:r>
      <w:r w:rsidR="0006523C">
        <w:rPr>
          <w:rFonts w:eastAsia="Calibri" w:cs="Calibri"/>
          <w:szCs w:val="24"/>
        </w:rPr>
        <w:t xml:space="preserve"> categories dengan 6</w:t>
      </w:r>
      <w:r w:rsidRPr="00182EEB">
        <w:rPr>
          <w:rFonts w:eastAsia="Calibri" w:cs="Calibri"/>
          <w:szCs w:val="24"/>
        </w:rPr>
        <w:t xml:space="preserve">, dan </w:t>
      </w:r>
      <w:r w:rsidRPr="00182EEB">
        <w:rPr>
          <w:rFonts w:eastAsia="Calibri" w:cs="Calibri"/>
          <w:i/>
          <w:szCs w:val="24"/>
        </w:rPr>
        <w:t>field</w:t>
      </w:r>
      <w:r w:rsidRPr="00182EEB">
        <w:rPr>
          <w:rFonts w:eastAsia="Calibri" w:cs="Calibri"/>
          <w:szCs w:val="24"/>
        </w:rPr>
        <w:t xml:space="preserve"> </w:t>
      </w:r>
      <w:r w:rsidR="0006523C">
        <w:rPr>
          <w:rFonts w:eastAsia="Calibri" w:cs="Calibri"/>
          <w:szCs w:val="24"/>
        </w:rPr>
        <w:t>descriptionSearch dengan bobot 6</w:t>
      </w:r>
      <w:r w:rsidRPr="00182EEB">
        <w:rPr>
          <w:rFonts w:eastAsia="Calibri" w:cs="Calibri"/>
          <w:szCs w:val="24"/>
        </w:rPr>
        <w:t xml:space="preserve">. Kombinasi struktur tersebut menghasilkan nilai </w:t>
      </w:r>
      <w:r w:rsidRPr="00182EEB">
        <w:rPr>
          <w:rFonts w:eastAsia="Calibri" w:cs="Calibri"/>
          <w:i/>
          <w:szCs w:val="24"/>
        </w:rPr>
        <w:t>mean average precision</w:t>
      </w:r>
      <w:r w:rsidR="0006523C">
        <w:rPr>
          <w:rFonts w:eastAsia="Calibri" w:cs="Calibri"/>
          <w:szCs w:val="24"/>
        </w:rPr>
        <w:t xml:space="preserve"> sebesar 0.80</w:t>
      </w:r>
      <w:r w:rsidRPr="00182EEB">
        <w:rPr>
          <w:rFonts w:eastAsia="Calibri" w:cs="Calibri"/>
          <w:szCs w:val="24"/>
        </w:rPr>
        <w:t>.</w:t>
      </w:r>
    </w:p>
    <w:p w:rsidR="00182EEB" w:rsidRPr="00182EEB" w:rsidRDefault="00182EEB" w:rsidP="00182EEB">
      <w:pPr>
        <w:numPr>
          <w:ilvl w:val="0"/>
          <w:numId w:val="39"/>
        </w:numPr>
        <w:suppressAutoHyphens/>
        <w:ind w:left="270" w:hanging="270"/>
        <w:contextualSpacing/>
        <w:rPr>
          <w:rFonts w:eastAsia="Calibri" w:cs="Calibri"/>
          <w:szCs w:val="24"/>
        </w:rPr>
      </w:pPr>
      <w:r w:rsidRPr="00182EEB">
        <w:rPr>
          <w:rFonts w:eastAsia="Calibri" w:cs="Calibri"/>
          <w:szCs w:val="24"/>
        </w:rPr>
        <w:t xml:space="preserve">Pengaruh penggunaan metode struktur konsep dengan MAP tertinggi dapat meningkatkan kinerja pencarian pencarian Apache Solr pada situs </w:t>
      </w:r>
      <w:r w:rsidR="00036305" w:rsidRPr="00036305">
        <w:rPr>
          <w:rFonts w:eastAsia="Calibri" w:cs="Calibri"/>
          <w:i/>
          <w:szCs w:val="24"/>
        </w:rPr>
        <w:t>online shop</w:t>
      </w:r>
      <w:r w:rsidRPr="00182EEB">
        <w:rPr>
          <w:rFonts w:eastAsia="Calibri" w:cs="Calibri"/>
          <w:i/>
          <w:szCs w:val="24"/>
        </w:rPr>
        <w:t xml:space="preserve"> </w:t>
      </w:r>
      <w:r w:rsidR="00B16296">
        <w:rPr>
          <w:rFonts w:eastAsia="Calibri" w:cs="Calibri"/>
          <w:szCs w:val="24"/>
        </w:rPr>
        <w:t>Blibli.com</w:t>
      </w:r>
      <w:r w:rsidR="0006523C">
        <w:rPr>
          <w:rFonts w:eastAsia="Calibri" w:cs="Calibri"/>
          <w:szCs w:val="24"/>
        </w:rPr>
        <w:t xml:space="preserve"> sebesar </w:t>
      </w:r>
      <w:r w:rsidR="00144036">
        <w:rPr>
          <w:rFonts w:eastAsia="Calibri" w:cs="Calibri"/>
          <w:szCs w:val="24"/>
        </w:rPr>
        <w:t>3.9</w:t>
      </w:r>
      <w:r w:rsidR="00250C0C">
        <w:rPr>
          <w:rFonts w:eastAsia="Calibri" w:cs="Calibri"/>
          <w:szCs w:val="24"/>
        </w:rPr>
        <w:t xml:space="preserve"> persen</w:t>
      </w:r>
      <w:r w:rsidRPr="00182EEB">
        <w:rPr>
          <w:rFonts w:eastAsia="Calibri" w:cs="Calibri"/>
          <w:szCs w:val="24"/>
        </w:rPr>
        <w:t>.</w:t>
      </w:r>
    </w:p>
    <w:p w:rsidR="00182EEB" w:rsidRPr="00182EEB" w:rsidRDefault="00182EEB" w:rsidP="00182EEB">
      <w:pPr>
        <w:numPr>
          <w:ilvl w:val="0"/>
          <w:numId w:val="39"/>
        </w:numPr>
        <w:suppressAutoHyphens/>
        <w:ind w:left="270" w:hanging="270"/>
        <w:contextualSpacing/>
        <w:rPr>
          <w:rFonts w:eastAsia="Calibri" w:cs="Calibri"/>
          <w:szCs w:val="24"/>
        </w:rPr>
      </w:pPr>
      <w:r w:rsidRPr="00182EEB">
        <w:rPr>
          <w:rFonts w:eastAsia="Calibri" w:cs="Calibri"/>
          <w:szCs w:val="24"/>
        </w:rPr>
        <w:lastRenderedPageBreak/>
        <w:t xml:space="preserve">Konsep </w:t>
      </w:r>
      <w:r w:rsidRPr="00182EEB">
        <w:rPr>
          <w:rFonts w:eastAsia="Calibri" w:cs="Calibri"/>
          <w:i/>
          <w:szCs w:val="24"/>
        </w:rPr>
        <w:t xml:space="preserve">categories </w:t>
      </w:r>
      <w:r w:rsidRPr="00182EEB">
        <w:rPr>
          <w:rFonts w:eastAsia="Calibri" w:cs="Calibri"/>
          <w:szCs w:val="24"/>
        </w:rPr>
        <w:t>memberikan pengaruh paling</w:t>
      </w:r>
      <w:r w:rsidR="00F966BB">
        <w:rPr>
          <w:rFonts w:eastAsia="Calibri" w:cs="Calibri"/>
          <w:szCs w:val="24"/>
        </w:rPr>
        <w:t xml:space="preserve"> besar pada hasil temu kembali </w:t>
      </w:r>
      <w:r w:rsidRPr="00182EEB">
        <w:rPr>
          <w:rFonts w:eastAsia="Calibri" w:cs="Calibri"/>
          <w:szCs w:val="24"/>
        </w:rPr>
        <w:t xml:space="preserve">disebabkan kueri pada </w:t>
      </w:r>
      <w:r w:rsidRPr="00182EEB">
        <w:rPr>
          <w:rFonts w:eastAsia="Calibri" w:cs="Calibri"/>
          <w:i/>
          <w:szCs w:val="24"/>
        </w:rPr>
        <w:t xml:space="preserve">golden-list </w:t>
      </w:r>
      <w:r w:rsidRPr="00182EEB">
        <w:rPr>
          <w:rFonts w:eastAsia="Calibri" w:cs="Calibri"/>
          <w:szCs w:val="24"/>
        </w:rPr>
        <w:t xml:space="preserve">yang lebih banyak mengandung kata-kata yang terdapat pada konsep </w:t>
      </w:r>
      <w:r w:rsidRPr="00182EEB">
        <w:rPr>
          <w:rFonts w:eastAsia="Calibri" w:cs="Calibri"/>
          <w:i/>
          <w:szCs w:val="24"/>
        </w:rPr>
        <w:t>categories</w:t>
      </w:r>
      <w:r>
        <w:rPr>
          <w:rFonts w:eastAsia="Calibri" w:cs="Calibri"/>
          <w:i/>
          <w:szCs w:val="24"/>
        </w:rPr>
        <w:t>.</w:t>
      </w:r>
    </w:p>
    <w:p w:rsidR="00CC10C4" w:rsidRDefault="00CC10C4" w:rsidP="006D5C17">
      <w:pPr>
        <w:ind w:firstLine="0"/>
        <w:rPr>
          <w:szCs w:val="24"/>
        </w:rPr>
      </w:pPr>
    </w:p>
    <w:p w:rsidR="00CC10C4" w:rsidRPr="001075B8" w:rsidRDefault="00CC10C4" w:rsidP="001075B8">
      <w:pPr>
        <w:pStyle w:val="Heading2"/>
      </w:pPr>
      <w:bookmarkStart w:id="74" w:name="_Toc330964717"/>
      <w:bookmarkStart w:id="75" w:name="_Toc427898893"/>
      <w:bookmarkStart w:id="76" w:name="_Toc454452437"/>
      <w:bookmarkStart w:id="77" w:name="_Toc458419819"/>
      <w:r w:rsidRPr="001075B8">
        <w:t>Saran</w:t>
      </w:r>
      <w:bookmarkEnd w:id="74"/>
      <w:bookmarkEnd w:id="75"/>
      <w:bookmarkEnd w:id="76"/>
      <w:bookmarkEnd w:id="77"/>
    </w:p>
    <w:p w:rsidR="00721B83" w:rsidRDefault="00182EEB" w:rsidP="00275CF2">
      <w:pPr>
        <w:pStyle w:val="ListParagraph"/>
        <w:numPr>
          <w:ilvl w:val="0"/>
          <w:numId w:val="43"/>
        </w:numPr>
        <w:ind w:left="270"/>
        <w:rPr>
          <w:szCs w:val="24"/>
        </w:rPr>
      </w:pPr>
      <w:r w:rsidRPr="00721B83">
        <w:rPr>
          <w:szCs w:val="24"/>
        </w:rPr>
        <w:t xml:space="preserve">Kueri yang terdapat pada </w:t>
      </w:r>
      <w:r w:rsidRPr="00721B83">
        <w:rPr>
          <w:i/>
          <w:szCs w:val="24"/>
        </w:rPr>
        <w:t>golden-list</w:t>
      </w:r>
      <w:r w:rsidR="00AB6835" w:rsidRPr="00721B83">
        <w:rPr>
          <w:szCs w:val="24"/>
        </w:rPr>
        <w:t xml:space="preserve"> </w:t>
      </w:r>
      <w:r w:rsidR="00721B83">
        <w:rPr>
          <w:szCs w:val="24"/>
        </w:rPr>
        <w:t>masih sedikit sehingga tidak benar benar mempresentasikan kueri yang paling sering digunakan pengguna. Dengan demikian,</w:t>
      </w:r>
      <w:r w:rsidR="006758F4">
        <w:rPr>
          <w:szCs w:val="24"/>
        </w:rPr>
        <w:t xml:space="preserve"> kueri yang terdapat pada </w:t>
      </w:r>
      <w:r w:rsidR="006758F4">
        <w:rPr>
          <w:i/>
          <w:szCs w:val="24"/>
        </w:rPr>
        <w:t>golden-list</w:t>
      </w:r>
      <w:r w:rsidR="00721B83">
        <w:rPr>
          <w:szCs w:val="24"/>
        </w:rPr>
        <w:t xml:space="preserve"> </w:t>
      </w:r>
      <w:r w:rsidR="00AB6835" w:rsidRPr="00721B83">
        <w:rPr>
          <w:szCs w:val="24"/>
        </w:rPr>
        <w:t xml:space="preserve">dapat ditambahkan </w:t>
      </w:r>
      <w:r w:rsidRPr="00721B83">
        <w:rPr>
          <w:szCs w:val="24"/>
        </w:rPr>
        <w:t xml:space="preserve">sehingga kueri-kueri yang terdapat pada </w:t>
      </w:r>
      <w:r w:rsidRPr="00721B83">
        <w:rPr>
          <w:i/>
          <w:szCs w:val="24"/>
        </w:rPr>
        <w:t>golden-list</w:t>
      </w:r>
      <w:r w:rsidRPr="00721B83">
        <w:rPr>
          <w:szCs w:val="24"/>
        </w:rPr>
        <w:t xml:space="preserve"> </w:t>
      </w:r>
      <w:proofErr w:type="gramStart"/>
      <w:r w:rsidRPr="00721B83">
        <w:rPr>
          <w:szCs w:val="24"/>
        </w:rPr>
        <w:t>akan</w:t>
      </w:r>
      <w:proofErr w:type="gramEnd"/>
      <w:r w:rsidRPr="00721B83">
        <w:rPr>
          <w:szCs w:val="24"/>
        </w:rPr>
        <w:t xml:space="preserve"> semakin mempresentasikan kueri yang pa</w:t>
      </w:r>
      <w:r w:rsidR="00AB6835" w:rsidRPr="00721B83">
        <w:rPr>
          <w:szCs w:val="24"/>
        </w:rPr>
        <w:t>ling sering digunakan pengguna</w:t>
      </w:r>
      <w:r w:rsidRPr="00721B83">
        <w:rPr>
          <w:szCs w:val="24"/>
        </w:rPr>
        <w:t xml:space="preserve"> </w:t>
      </w:r>
      <w:r w:rsidRPr="00721B83">
        <w:rPr>
          <w:i/>
          <w:szCs w:val="24"/>
        </w:rPr>
        <w:t>online</w:t>
      </w:r>
      <w:r w:rsidR="00AB6835" w:rsidRPr="00721B83">
        <w:rPr>
          <w:i/>
          <w:szCs w:val="24"/>
        </w:rPr>
        <w:t xml:space="preserve"> shop</w:t>
      </w:r>
      <w:r w:rsidRPr="00721B83">
        <w:rPr>
          <w:i/>
          <w:szCs w:val="24"/>
        </w:rPr>
        <w:t>.</w:t>
      </w:r>
    </w:p>
    <w:p w:rsidR="00792AD9" w:rsidRDefault="00275CF2" w:rsidP="008A162B">
      <w:pPr>
        <w:pStyle w:val="ListParagraph"/>
        <w:numPr>
          <w:ilvl w:val="0"/>
          <w:numId w:val="43"/>
        </w:numPr>
        <w:ind w:left="270"/>
        <w:rPr>
          <w:szCs w:val="24"/>
        </w:rPr>
      </w:pPr>
      <w:r>
        <w:rPr>
          <w:szCs w:val="24"/>
        </w:rPr>
        <w:t>K</w:t>
      </w:r>
      <w:r w:rsidR="00182EEB" w:rsidRPr="00721B83">
        <w:rPr>
          <w:szCs w:val="24"/>
        </w:rPr>
        <w:t>onsep-konsep yang ada</w:t>
      </w:r>
      <w:r>
        <w:rPr>
          <w:szCs w:val="24"/>
        </w:rPr>
        <w:t xml:space="preserve"> masih sedikit, sehingga</w:t>
      </w:r>
      <w:r w:rsidR="00182EEB" w:rsidRPr="00721B83">
        <w:rPr>
          <w:szCs w:val="24"/>
        </w:rPr>
        <w:t xml:space="preserve"> perlu ditambahkan dengan konsep lain yang tersedia pada struktur dokumen produk </w:t>
      </w:r>
      <w:r w:rsidR="00036305" w:rsidRPr="00721B83">
        <w:rPr>
          <w:i/>
          <w:szCs w:val="24"/>
        </w:rPr>
        <w:t>online shop</w:t>
      </w:r>
      <w:r w:rsidR="00182EEB" w:rsidRPr="00721B83">
        <w:rPr>
          <w:i/>
          <w:szCs w:val="24"/>
        </w:rPr>
        <w:t xml:space="preserve"> </w:t>
      </w:r>
      <w:r w:rsidR="00B16296" w:rsidRPr="00721B83">
        <w:rPr>
          <w:szCs w:val="24"/>
        </w:rPr>
        <w:t>Blibli.com</w:t>
      </w:r>
      <w:r w:rsidR="00182EEB" w:rsidRPr="00721B83">
        <w:rPr>
          <w:szCs w:val="24"/>
        </w:rPr>
        <w:t xml:space="preserve">. Dengan demikian struktur kombinasi yang digunakan </w:t>
      </w:r>
      <w:proofErr w:type="gramStart"/>
      <w:r w:rsidR="00182EEB" w:rsidRPr="00721B83">
        <w:rPr>
          <w:szCs w:val="24"/>
        </w:rPr>
        <w:t>akan</w:t>
      </w:r>
      <w:proofErr w:type="gramEnd"/>
      <w:r w:rsidR="00182EEB" w:rsidRPr="00721B83">
        <w:rPr>
          <w:szCs w:val="24"/>
        </w:rPr>
        <w:t xml:space="preserve"> lebih representatif dan dapat meningkatkan kinerja pencarian Apache Solr pada situs </w:t>
      </w:r>
      <w:r w:rsidR="00B16296" w:rsidRPr="00721B83">
        <w:rPr>
          <w:szCs w:val="24"/>
        </w:rPr>
        <w:t>Blibli.com</w:t>
      </w:r>
      <w:r w:rsidR="00BB4AC5" w:rsidRPr="00721B83">
        <w:rPr>
          <w:szCs w:val="24"/>
        </w:rPr>
        <w:t>.</w:t>
      </w:r>
    </w:p>
    <w:p w:rsidR="008A162B" w:rsidRDefault="008A162B" w:rsidP="008A162B">
      <w:pPr>
        <w:rPr>
          <w:szCs w:val="24"/>
        </w:rPr>
      </w:pPr>
    </w:p>
    <w:p w:rsidR="008A162B" w:rsidRPr="008A162B" w:rsidRDefault="008A162B" w:rsidP="008A162B">
      <w:pPr>
        <w:rPr>
          <w:szCs w:val="24"/>
        </w:rPr>
      </w:pPr>
    </w:p>
    <w:p w:rsidR="00972A22" w:rsidRPr="001833D4" w:rsidRDefault="00972A22" w:rsidP="001075B8">
      <w:pPr>
        <w:pStyle w:val="Heading1"/>
      </w:pPr>
      <w:bookmarkStart w:id="78" w:name="_Toc454452438"/>
      <w:bookmarkStart w:id="79" w:name="_Toc458419820"/>
      <w:r>
        <w:t>DAFTAR PUSTAKA</w:t>
      </w:r>
      <w:bookmarkEnd w:id="78"/>
      <w:bookmarkEnd w:id="79"/>
    </w:p>
    <w:p w:rsidR="000063D6" w:rsidRPr="000063D6" w:rsidRDefault="00931CAD" w:rsidP="000063D6">
      <w:pPr>
        <w:autoSpaceDE w:val="0"/>
        <w:autoSpaceDN w:val="0"/>
        <w:adjustRightInd w:val="0"/>
        <w:ind w:hanging="450"/>
        <w:rPr>
          <w:rFonts w:cs="Times New Roman"/>
          <w:szCs w:val="24"/>
        </w:rPr>
      </w:pPr>
      <w:r>
        <w:rPr>
          <w:rFonts w:cs="Times New Roman"/>
          <w:szCs w:val="24"/>
          <w:shd w:val="clear" w:color="auto" w:fill="FFFFFF"/>
        </w:rPr>
        <w:t>Adi T, Ewell OK,</w:t>
      </w:r>
      <w:r w:rsidR="000063D6" w:rsidRPr="000063D6">
        <w:rPr>
          <w:rFonts w:cs="Times New Roman"/>
          <w:szCs w:val="24"/>
          <w:shd w:val="clear" w:color="auto" w:fill="FFFFFF"/>
        </w:rPr>
        <w:t xml:space="preserve"> Adi P. 1999. High Selectivity and Accuracy with READWARE's Automated System of Knowledge Organization. </w:t>
      </w:r>
      <w:r w:rsidR="003951BE">
        <w:rPr>
          <w:rFonts w:cs="Times New Roman"/>
          <w:i/>
          <w:szCs w:val="24"/>
          <w:shd w:val="clear" w:color="auto" w:fill="FFFFFF"/>
        </w:rPr>
        <w:t>Management Information Technologies</w:t>
      </w:r>
      <w:r w:rsidR="00CC4F42">
        <w:rPr>
          <w:rFonts w:cs="Times New Roman"/>
          <w:szCs w:val="24"/>
          <w:shd w:val="clear" w:color="auto" w:fill="FFFFFF"/>
        </w:rPr>
        <w:t xml:space="preserve"> [Inter</w:t>
      </w:r>
      <w:r w:rsidR="00833B85">
        <w:rPr>
          <w:rFonts w:cs="Times New Roman"/>
          <w:szCs w:val="24"/>
          <w:shd w:val="clear" w:color="auto" w:fill="FFFFFF"/>
        </w:rPr>
        <w:t>net]. [</w:t>
      </w:r>
      <w:proofErr w:type="gramStart"/>
      <w:r w:rsidR="00833B85">
        <w:rPr>
          <w:rFonts w:cs="Times New Roman"/>
          <w:szCs w:val="24"/>
          <w:shd w:val="clear" w:color="auto" w:fill="FFFFFF"/>
        </w:rPr>
        <w:t>diunduh</w:t>
      </w:r>
      <w:proofErr w:type="gramEnd"/>
      <w:r w:rsidR="00833B85">
        <w:rPr>
          <w:rFonts w:cs="Times New Roman"/>
          <w:szCs w:val="24"/>
          <w:shd w:val="clear" w:color="auto" w:fill="FFFFFF"/>
        </w:rPr>
        <w:t xml:space="preserve"> 2016 Mar</w:t>
      </w:r>
      <w:r w:rsidR="00CC4F42">
        <w:rPr>
          <w:rFonts w:cs="Times New Roman"/>
          <w:szCs w:val="24"/>
          <w:shd w:val="clear" w:color="auto" w:fill="FFFFFF"/>
        </w:rPr>
        <w:t xml:space="preserve"> 16]</w:t>
      </w:r>
      <w:r w:rsidR="000063D6" w:rsidRPr="000063D6">
        <w:rPr>
          <w:rFonts w:cs="Times New Roman"/>
          <w:szCs w:val="24"/>
          <w:shd w:val="clear" w:color="auto" w:fill="FFFFFF"/>
        </w:rPr>
        <w:t>.</w:t>
      </w:r>
      <w:r w:rsidR="00A31D6F">
        <w:rPr>
          <w:rFonts w:cs="Times New Roman"/>
          <w:szCs w:val="24"/>
          <w:shd w:val="clear" w:color="auto" w:fill="FFFFFF"/>
        </w:rPr>
        <w:t xml:space="preserve"> </w:t>
      </w:r>
      <w:r w:rsidR="00A31294">
        <w:t>2(6):98 – 122</w:t>
      </w:r>
      <w:r w:rsidR="009B656B">
        <w:rPr>
          <w:rFonts w:cs="Times New Roman"/>
          <w:szCs w:val="24"/>
          <w:shd w:val="clear" w:color="auto" w:fill="FFFFFF"/>
        </w:rPr>
        <w:t>.</w:t>
      </w:r>
    </w:p>
    <w:p w:rsidR="000063D6" w:rsidRDefault="000063D6" w:rsidP="000063D6">
      <w:pPr>
        <w:autoSpaceDE w:val="0"/>
        <w:autoSpaceDN w:val="0"/>
        <w:adjustRightInd w:val="0"/>
        <w:ind w:left="-90" w:hanging="360"/>
        <w:rPr>
          <w:rFonts w:cs="Times New Roman"/>
        </w:rPr>
      </w:pPr>
      <w:r w:rsidRPr="000063D6">
        <w:rPr>
          <w:rFonts w:cs="Times New Roman"/>
        </w:rPr>
        <w:t xml:space="preserve">Baeza-Yates R, Ribeiro-Neto B. 1999. </w:t>
      </w:r>
      <w:r w:rsidRPr="000063D6">
        <w:rPr>
          <w:rFonts w:cs="Times New Roman"/>
          <w:i/>
        </w:rPr>
        <w:t>Modern Information Retrieval</w:t>
      </w:r>
      <w:r w:rsidRPr="000063D6">
        <w:rPr>
          <w:rFonts w:cs="Times New Roman"/>
        </w:rPr>
        <w:t>. England (UK): Addison Wesley.</w:t>
      </w:r>
    </w:p>
    <w:p w:rsidR="000063D6" w:rsidRDefault="000063D6" w:rsidP="000063D6">
      <w:pPr>
        <w:tabs>
          <w:tab w:val="left" w:pos="-450"/>
        </w:tabs>
        <w:autoSpaceDE w:val="0"/>
        <w:autoSpaceDN w:val="0"/>
        <w:adjustRightInd w:val="0"/>
        <w:ind w:hanging="450"/>
      </w:pPr>
      <w:r w:rsidRPr="000063D6">
        <w:t xml:space="preserve">Clearly B </w:t>
      </w:r>
      <w:r w:rsidRPr="000063D6">
        <w:rPr>
          <w:i/>
        </w:rPr>
        <w:t>et al</w:t>
      </w:r>
      <w:r w:rsidRPr="000063D6">
        <w:t xml:space="preserve">. 2008. An empirical analysis of information retireval based on concept location techniques in software comprehension. </w:t>
      </w:r>
      <w:r w:rsidRPr="000063D6">
        <w:rPr>
          <w:i/>
        </w:rPr>
        <w:t>Empirical Sftware Engineering Volume 14</w:t>
      </w:r>
      <w:r w:rsidR="002D1A2C">
        <w:t>. Number 1</w:t>
      </w:r>
      <w:r w:rsidR="009507D6">
        <w:t xml:space="preserve">93-130. </w:t>
      </w:r>
      <w:proofErr w:type="gramStart"/>
      <w:r w:rsidR="009507D6">
        <w:t>doi</w:t>
      </w:r>
      <w:proofErr w:type="gramEnd"/>
      <w:r w:rsidRPr="000063D6">
        <w:t>: 10.1007/s10664-008-9095-3.</w:t>
      </w:r>
    </w:p>
    <w:p w:rsidR="000063D6" w:rsidRPr="000063D6" w:rsidRDefault="00931CAD" w:rsidP="000063D6">
      <w:pPr>
        <w:tabs>
          <w:tab w:val="left" w:pos="-270"/>
        </w:tabs>
        <w:autoSpaceDE w:val="0"/>
        <w:autoSpaceDN w:val="0"/>
        <w:adjustRightInd w:val="0"/>
        <w:ind w:hanging="450"/>
      </w:pPr>
      <w:r>
        <w:t xml:space="preserve">Egozi O, Markovitch S, </w:t>
      </w:r>
      <w:r w:rsidR="000063D6" w:rsidRPr="000063D6">
        <w:t xml:space="preserve">Gabrilovich E. 2011. Concept-based information retrieval using explicit semantic analysis. </w:t>
      </w:r>
      <w:r w:rsidR="000063D6" w:rsidRPr="000063D6">
        <w:rPr>
          <w:i/>
        </w:rPr>
        <w:t>Journal ACM Transactions on Information Systems (TOIS), TOIS Homepage</w:t>
      </w:r>
      <w:r w:rsidR="006D3129">
        <w:rPr>
          <w:i/>
        </w:rPr>
        <w:t xml:space="preserve"> </w:t>
      </w:r>
      <w:r w:rsidR="000A0F6F">
        <w:t>[Internet]. [</w:t>
      </w:r>
      <w:proofErr w:type="gramStart"/>
      <w:r w:rsidR="000A0F6F">
        <w:t>diunduh</w:t>
      </w:r>
      <w:proofErr w:type="gramEnd"/>
      <w:r w:rsidR="000A0F6F">
        <w:t xml:space="preserve"> 2016 Apr</w:t>
      </w:r>
      <w:r w:rsidR="006D3129">
        <w:t xml:space="preserve"> 2016]</w:t>
      </w:r>
      <w:r w:rsidR="000063D6" w:rsidRPr="000063D6">
        <w:t>. 29(2)</w:t>
      </w:r>
      <w:r w:rsidR="002834C7">
        <w:t>:156 – 165.</w:t>
      </w:r>
      <w:r w:rsidR="00F62790">
        <w:t xml:space="preserve"> Tersedia pada </w:t>
      </w:r>
      <w:r w:rsidR="00F62790">
        <w:rPr>
          <w:rFonts w:cs="Times New Roman"/>
          <w:color w:val="000000" w:themeColor="text1"/>
          <w:szCs w:val="24"/>
          <w:shd w:val="clear" w:color="auto" w:fill="FFFFFF"/>
        </w:rPr>
        <w:t>www.cs.technion.ac.il</w:t>
      </w:r>
      <w:r w:rsidR="00F62790" w:rsidRPr="00F62790">
        <w:rPr>
          <w:rFonts w:cs="Times New Roman"/>
          <w:color w:val="000000" w:themeColor="text1"/>
          <w:szCs w:val="24"/>
          <w:shd w:val="clear" w:color="auto" w:fill="FFFFFF"/>
        </w:rPr>
        <w:t>/publications/papers/Egozi2011CBI.pdf.</w:t>
      </w:r>
    </w:p>
    <w:p w:rsidR="000063D6" w:rsidRDefault="00931CAD" w:rsidP="000063D6">
      <w:pPr>
        <w:autoSpaceDE w:val="0"/>
        <w:autoSpaceDN w:val="0"/>
        <w:adjustRightInd w:val="0"/>
        <w:ind w:hanging="450"/>
      </w:pPr>
      <w:r>
        <w:t xml:space="preserve">Goyal P, Behera L, </w:t>
      </w:r>
      <w:r w:rsidR="000063D6" w:rsidRPr="000063D6">
        <w:t xml:space="preserve">McGinnity TM. 2009. An information retrieval model based on automatically learnt concept hierarchies. </w:t>
      </w:r>
      <w:r w:rsidR="000063D6" w:rsidRPr="000063D6">
        <w:rPr>
          <w:i/>
        </w:rPr>
        <w:t>IEEE International Conference. ICSC ’09</w:t>
      </w:r>
      <w:r w:rsidR="000063D6" w:rsidRPr="000063D6">
        <w:t xml:space="preserve">. </w:t>
      </w:r>
      <w:r w:rsidR="001E3EB6">
        <w:rPr>
          <w:color w:val="000000"/>
        </w:rPr>
        <w:t>2:1-4. doi: 10.1109/ITSIM.2008.4631693.</w:t>
      </w:r>
    </w:p>
    <w:p w:rsidR="000063D6" w:rsidRPr="000063D6" w:rsidRDefault="00C12101" w:rsidP="000063D6">
      <w:pPr>
        <w:autoSpaceDE w:val="0"/>
        <w:autoSpaceDN w:val="0"/>
        <w:adjustRightInd w:val="0"/>
        <w:ind w:hanging="450"/>
        <w:rPr>
          <w:rFonts w:cs="Times New Roman"/>
          <w:szCs w:val="24"/>
          <w:lang w:val="id-ID"/>
        </w:rPr>
      </w:pPr>
      <w:r>
        <w:rPr>
          <w:rFonts w:cs="Times New Roman"/>
          <w:szCs w:val="24"/>
          <w:shd w:val="clear" w:color="auto" w:fill="FFFFFF"/>
        </w:rPr>
        <w:t>Guarino N, Masolo C, Vetere G.</w:t>
      </w:r>
      <w:r w:rsidR="00115DB6">
        <w:rPr>
          <w:rFonts w:cs="Times New Roman"/>
          <w:szCs w:val="24"/>
          <w:shd w:val="clear" w:color="auto" w:fill="FFFFFF"/>
        </w:rPr>
        <w:t xml:space="preserve"> 1999</w:t>
      </w:r>
      <w:r w:rsidR="000063D6" w:rsidRPr="000063D6">
        <w:rPr>
          <w:rFonts w:cs="Times New Roman"/>
          <w:szCs w:val="24"/>
          <w:shd w:val="clear" w:color="auto" w:fill="FFFFFF"/>
        </w:rPr>
        <w:t xml:space="preserve">. </w:t>
      </w:r>
      <w:r w:rsidR="00115DB6">
        <w:rPr>
          <w:rFonts w:cs="Times New Roman"/>
          <w:szCs w:val="24"/>
          <w:shd w:val="clear" w:color="auto" w:fill="FFFFFF"/>
        </w:rPr>
        <w:t>OntoSeek: Using large linguistic ontologies for accessing on-line yellow pages and products catalogs</w:t>
      </w:r>
      <w:r w:rsidR="000063D6" w:rsidRPr="000063D6">
        <w:rPr>
          <w:rFonts w:cs="Times New Roman"/>
          <w:szCs w:val="24"/>
          <w:shd w:val="clear" w:color="auto" w:fill="FFFFFF"/>
        </w:rPr>
        <w:t>. In</w:t>
      </w:r>
      <w:r w:rsidR="000063D6" w:rsidRPr="000063D6">
        <w:rPr>
          <w:rStyle w:val="apple-converted-space"/>
          <w:rFonts w:cs="Times New Roman"/>
          <w:szCs w:val="24"/>
          <w:shd w:val="clear" w:color="auto" w:fill="FFFFFF"/>
        </w:rPr>
        <w:t> </w:t>
      </w:r>
      <w:r w:rsidR="000063D6" w:rsidRPr="000063D6">
        <w:rPr>
          <w:rFonts w:cs="Times New Roman"/>
          <w:i/>
          <w:iCs/>
          <w:szCs w:val="24"/>
          <w:shd w:val="clear" w:color="auto" w:fill="FFFFFF"/>
        </w:rPr>
        <w:t>Information Extraction A Multidisciplinary Approach to an Emerging Information Technology</w:t>
      </w:r>
      <w:r w:rsidR="000063D6" w:rsidRPr="000063D6">
        <w:rPr>
          <w:rStyle w:val="apple-converted-space"/>
          <w:rFonts w:cs="Times New Roman"/>
          <w:szCs w:val="24"/>
          <w:shd w:val="clear" w:color="auto" w:fill="FFFFFF"/>
        </w:rPr>
        <w:t> </w:t>
      </w:r>
      <w:r w:rsidR="000063D6" w:rsidRPr="000063D6">
        <w:rPr>
          <w:rFonts w:cs="Times New Roman"/>
          <w:szCs w:val="24"/>
          <w:shd w:val="clear" w:color="auto" w:fill="FFFFFF"/>
        </w:rPr>
        <w:t>(pp. 139-170). Springer Berlin Heidelberg.</w:t>
      </w:r>
      <w:r w:rsidR="000063D6">
        <w:rPr>
          <w:rFonts w:cs="Times New Roman"/>
          <w:szCs w:val="24"/>
          <w:lang w:val="id-ID"/>
        </w:rPr>
        <w:t xml:space="preserve"> </w:t>
      </w:r>
    </w:p>
    <w:p w:rsidR="000063D6" w:rsidRDefault="00CB33C9" w:rsidP="000063D6">
      <w:pPr>
        <w:autoSpaceDE w:val="0"/>
        <w:autoSpaceDN w:val="0"/>
        <w:adjustRightInd w:val="0"/>
        <w:ind w:hanging="450"/>
      </w:pPr>
      <w:r>
        <w:t>Haav</w:t>
      </w:r>
      <w:r w:rsidR="000063D6" w:rsidRPr="000063D6">
        <w:t xml:space="preserve"> </w:t>
      </w:r>
      <w:r w:rsidR="00C63CCE">
        <w:t>HM</w:t>
      </w:r>
      <w:r w:rsidR="00190B1D">
        <w:t xml:space="preserve">, </w:t>
      </w:r>
      <w:r>
        <w:t xml:space="preserve">Lubi </w:t>
      </w:r>
      <w:r w:rsidR="00C63CCE">
        <w:t>TL.</w:t>
      </w:r>
      <w:r w:rsidR="000063D6" w:rsidRPr="000063D6">
        <w:t xml:space="preserve"> 2005. A survey of concept-based information retrieval tools on the web. </w:t>
      </w:r>
      <w:r w:rsidR="000063D6" w:rsidRPr="000063D6">
        <w:rPr>
          <w:i/>
        </w:rPr>
        <w:t>Institute of Cybernetics at Tallinn Technical University</w:t>
      </w:r>
      <w:r w:rsidR="000063D6" w:rsidRPr="000063D6">
        <w:t>. Academia Taee 21. 12618 Taillin.</w:t>
      </w:r>
    </w:p>
    <w:p w:rsidR="000063D6" w:rsidRPr="000063D6" w:rsidRDefault="000063D6" w:rsidP="000063D6">
      <w:pPr>
        <w:autoSpaceDE w:val="0"/>
        <w:autoSpaceDN w:val="0"/>
        <w:adjustRightInd w:val="0"/>
        <w:ind w:hanging="450"/>
        <w:rPr>
          <w:rFonts w:cs="Times New Roman"/>
          <w:szCs w:val="24"/>
          <w:lang w:val="id-ID"/>
        </w:rPr>
      </w:pPr>
      <w:r w:rsidRPr="000063D6">
        <w:rPr>
          <w:rFonts w:cs="Times New Roman"/>
          <w:szCs w:val="24"/>
          <w:shd w:val="clear" w:color="auto" w:fill="FFFFFF"/>
        </w:rPr>
        <w:t>Krovetz R. 1997. Homonymy and polysemy in information retrieval. In</w:t>
      </w:r>
      <w:r w:rsidRPr="000063D6">
        <w:rPr>
          <w:rStyle w:val="apple-converted-space"/>
          <w:rFonts w:cs="Times New Roman"/>
          <w:szCs w:val="24"/>
          <w:shd w:val="clear" w:color="auto" w:fill="FFFFFF"/>
        </w:rPr>
        <w:t> </w:t>
      </w:r>
      <w:r w:rsidRPr="000063D6">
        <w:rPr>
          <w:rFonts w:cs="Times New Roman"/>
          <w:i/>
          <w:iCs/>
          <w:szCs w:val="24"/>
          <w:shd w:val="clear" w:color="auto" w:fill="FFFFFF"/>
        </w:rPr>
        <w:t>Proceedings of the 35th Annual Meeting of the Association for Computational Linguistics and Eighth Conference of the European Chapter of the Association for Computational Linguistics</w:t>
      </w:r>
      <w:r w:rsidRPr="000063D6">
        <w:rPr>
          <w:rStyle w:val="apple-converted-space"/>
          <w:rFonts w:cs="Times New Roman"/>
          <w:szCs w:val="24"/>
          <w:shd w:val="clear" w:color="auto" w:fill="FFFFFF"/>
        </w:rPr>
        <w:t> </w:t>
      </w:r>
      <w:r w:rsidRPr="000063D6">
        <w:rPr>
          <w:rFonts w:cs="Times New Roman"/>
          <w:szCs w:val="24"/>
          <w:shd w:val="clear" w:color="auto" w:fill="FFFFFF"/>
        </w:rPr>
        <w:t>(pp. 72-79). Association for Computational Linguistics.</w:t>
      </w:r>
    </w:p>
    <w:p w:rsidR="00AB6835" w:rsidRDefault="00AB6835" w:rsidP="00596B89">
      <w:pPr>
        <w:ind w:left="-90" w:hanging="360"/>
        <w:rPr>
          <w:rFonts w:eastAsiaTheme="minorHAnsi" w:cs="Times New Roman"/>
          <w:szCs w:val="24"/>
          <w:lang w:val="id-ID" w:eastAsia="en-US"/>
        </w:rPr>
      </w:pPr>
      <w:r w:rsidRPr="000063D6">
        <w:rPr>
          <w:rFonts w:eastAsiaTheme="minorHAnsi" w:cs="Times New Roman"/>
          <w:szCs w:val="24"/>
          <w:lang w:val="id-ID" w:eastAsia="en-US"/>
        </w:rPr>
        <w:t xml:space="preserve">Manning CD, Raghavan P, Schütze H. 2008. </w:t>
      </w:r>
      <w:r w:rsidRPr="000063D6">
        <w:rPr>
          <w:rFonts w:eastAsiaTheme="minorHAnsi" w:cs="Times New Roman"/>
          <w:i/>
          <w:iCs/>
          <w:szCs w:val="24"/>
          <w:lang w:val="id-ID" w:eastAsia="en-US"/>
        </w:rPr>
        <w:t>An Introduction to Information Retrieval</w:t>
      </w:r>
      <w:r w:rsidRPr="000063D6">
        <w:rPr>
          <w:rFonts w:eastAsiaTheme="minorHAnsi" w:cs="Times New Roman"/>
          <w:szCs w:val="24"/>
          <w:lang w:val="id-ID" w:eastAsia="en-US"/>
        </w:rPr>
        <w:t>. Cambridge (UK): Cambridge Univ Pr.</w:t>
      </w:r>
    </w:p>
    <w:p w:rsidR="00F430FB" w:rsidRPr="00F430FB" w:rsidRDefault="00F430FB" w:rsidP="00F430FB">
      <w:pPr>
        <w:autoSpaceDE w:val="0"/>
        <w:autoSpaceDN w:val="0"/>
        <w:adjustRightInd w:val="0"/>
        <w:ind w:hanging="450"/>
        <w:rPr>
          <w:rFonts w:cs="Times New Roman"/>
          <w:szCs w:val="24"/>
          <w:lang w:val="id-ID"/>
        </w:rPr>
      </w:pPr>
      <w:r>
        <w:lastRenderedPageBreak/>
        <w:t>Munandar D</w:t>
      </w:r>
      <w:r w:rsidRPr="000063D6">
        <w:t xml:space="preserve">. 2011. </w:t>
      </w:r>
      <w:r w:rsidRPr="000063D6">
        <w:rPr>
          <w:i/>
        </w:rPr>
        <w:t xml:space="preserve">E-Business. </w:t>
      </w:r>
      <w:r w:rsidRPr="000063D6">
        <w:t>Yogyakarta (ID): CV Andi Offset.</w:t>
      </w:r>
    </w:p>
    <w:p w:rsidR="000063D6" w:rsidRPr="000063D6" w:rsidRDefault="00115208" w:rsidP="000063D6">
      <w:pPr>
        <w:autoSpaceDE w:val="0"/>
        <w:autoSpaceDN w:val="0"/>
        <w:adjustRightInd w:val="0"/>
        <w:ind w:hanging="450"/>
        <w:rPr>
          <w:rFonts w:cs="Times New Roman"/>
          <w:szCs w:val="24"/>
        </w:rPr>
      </w:pPr>
      <w:r>
        <w:rPr>
          <w:rFonts w:cs="Times New Roman"/>
          <w:szCs w:val="24"/>
          <w:shd w:val="clear" w:color="auto" w:fill="FFFFFF"/>
        </w:rPr>
        <w:t>Rad MP,</w:t>
      </w:r>
      <w:r w:rsidR="000063D6" w:rsidRPr="000063D6">
        <w:rPr>
          <w:rFonts w:cs="Times New Roman"/>
          <w:szCs w:val="24"/>
          <w:shd w:val="clear" w:color="auto" w:fill="FFFFFF"/>
        </w:rPr>
        <w:t xml:space="preserve"> Hassanpour H, dan Pourshaikh R. 2010. Concept-Based Information Retrieval with Ontology Approach for Cross-Language Searching. </w:t>
      </w:r>
      <w:r w:rsidR="000063D6" w:rsidRPr="000063D6">
        <w:rPr>
          <w:rFonts w:cs="Times New Roman"/>
          <w:i/>
          <w:szCs w:val="24"/>
          <w:shd w:val="clear" w:color="auto" w:fill="FFFFFF"/>
        </w:rPr>
        <w:t>World Applied Science Journal</w:t>
      </w:r>
      <w:r w:rsidR="00503D6B">
        <w:rPr>
          <w:rFonts w:cs="Times New Roman"/>
          <w:i/>
          <w:szCs w:val="24"/>
          <w:shd w:val="clear" w:color="auto" w:fill="FFFFFF"/>
        </w:rPr>
        <w:t xml:space="preserve"> </w:t>
      </w:r>
      <w:r w:rsidR="00503D6B">
        <w:rPr>
          <w:rFonts w:cs="Times New Roman"/>
          <w:szCs w:val="24"/>
          <w:shd w:val="clear" w:color="auto" w:fill="FFFFFF"/>
        </w:rPr>
        <w:t>[Internet]. [</w:t>
      </w:r>
      <w:proofErr w:type="gramStart"/>
      <w:r w:rsidR="00503D6B">
        <w:rPr>
          <w:rFonts w:cs="Times New Roman"/>
          <w:szCs w:val="24"/>
          <w:shd w:val="clear" w:color="auto" w:fill="FFFFFF"/>
        </w:rPr>
        <w:t>diunduh</w:t>
      </w:r>
      <w:proofErr w:type="gramEnd"/>
      <w:r w:rsidR="00503D6B">
        <w:rPr>
          <w:rFonts w:cs="Times New Roman"/>
          <w:szCs w:val="24"/>
          <w:shd w:val="clear" w:color="auto" w:fill="FFFFFF"/>
        </w:rPr>
        <w:t xml:space="preserve"> 2016 APR 24]. (8): 965-971.</w:t>
      </w:r>
      <w:r w:rsidR="00544A2B">
        <w:rPr>
          <w:rFonts w:cs="Times New Roman"/>
          <w:szCs w:val="24"/>
          <w:shd w:val="clear" w:color="auto" w:fill="FFFFFF"/>
        </w:rPr>
        <w:t xml:space="preserve"> </w:t>
      </w:r>
      <w:r w:rsidR="00544A2B">
        <w:t>Tersedia pada</w:t>
      </w:r>
      <w:r w:rsidR="00544A2B" w:rsidRPr="00F42E6D">
        <w:t xml:space="preserve"> </w:t>
      </w:r>
      <w:r w:rsidR="00544A2B" w:rsidRPr="00544A2B">
        <w:rPr>
          <w:rFonts w:cs="Times New Roman"/>
          <w:color w:val="000000" w:themeColor="text1"/>
          <w:szCs w:val="24"/>
          <w:shd w:val="clear" w:color="auto" w:fill="FFFFFF"/>
        </w:rPr>
        <w:t>www.cs.technion.ac.il/~ofere/papers/</w:t>
      </w:r>
      <w:r w:rsidR="00544A2B" w:rsidRPr="00544A2B">
        <w:rPr>
          <w:rFonts w:cs="Times New Roman"/>
          <w:bCs/>
          <w:color w:val="000000" w:themeColor="text1"/>
          <w:szCs w:val="24"/>
          <w:shd w:val="clear" w:color="auto" w:fill="FFFFFF"/>
        </w:rPr>
        <w:t>concept</w:t>
      </w:r>
      <w:r w:rsidR="00544A2B" w:rsidRPr="00544A2B">
        <w:rPr>
          <w:rFonts w:cs="Times New Roman"/>
          <w:color w:val="000000" w:themeColor="text1"/>
          <w:szCs w:val="24"/>
          <w:shd w:val="clear" w:color="auto" w:fill="FFFFFF"/>
        </w:rPr>
        <w:t>-</w:t>
      </w:r>
      <w:r w:rsidR="00544A2B" w:rsidRPr="00544A2B">
        <w:rPr>
          <w:rFonts w:cs="Times New Roman"/>
          <w:bCs/>
          <w:color w:val="000000" w:themeColor="text1"/>
          <w:szCs w:val="24"/>
          <w:shd w:val="clear" w:color="auto" w:fill="FFFFFF"/>
        </w:rPr>
        <w:t>based</w:t>
      </w:r>
      <w:r w:rsidR="00544A2B" w:rsidRPr="00544A2B">
        <w:rPr>
          <w:rFonts w:cs="Times New Roman"/>
          <w:color w:val="000000" w:themeColor="text1"/>
          <w:szCs w:val="24"/>
          <w:shd w:val="clear" w:color="auto" w:fill="FFFFFF"/>
        </w:rPr>
        <w:t>-ir-esa-tois11.pdf.</w:t>
      </w:r>
    </w:p>
    <w:p w:rsidR="00BB4AC5" w:rsidRPr="000063D6" w:rsidRDefault="001653E1" w:rsidP="00596B89">
      <w:pPr>
        <w:autoSpaceDE w:val="0"/>
        <w:autoSpaceDN w:val="0"/>
        <w:adjustRightInd w:val="0"/>
        <w:ind w:left="-90" w:hanging="360"/>
        <w:rPr>
          <w:rFonts w:cs="Times New Roman"/>
        </w:rPr>
      </w:pPr>
      <w:r w:rsidRPr="000063D6">
        <w:rPr>
          <w:rFonts w:cs="Times New Roman"/>
        </w:rPr>
        <w:t xml:space="preserve">Shahi D. 2015. </w:t>
      </w:r>
      <w:r w:rsidRPr="000063D6">
        <w:rPr>
          <w:rFonts w:cs="Times New Roman"/>
          <w:i/>
        </w:rPr>
        <w:t>Apache Solr:</w:t>
      </w:r>
      <w:r w:rsidR="00BB4AC5" w:rsidRPr="000063D6">
        <w:rPr>
          <w:rFonts w:cs="Times New Roman"/>
          <w:i/>
        </w:rPr>
        <w:t xml:space="preserve"> A Practical Approach </w:t>
      </w:r>
      <w:r w:rsidR="00AB6835" w:rsidRPr="000063D6">
        <w:rPr>
          <w:rFonts w:cs="Times New Roman"/>
          <w:i/>
        </w:rPr>
        <w:t>to Enterpise Search</w:t>
      </w:r>
      <w:r w:rsidR="00AB6835" w:rsidRPr="000063D6">
        <w:rPr>
          <w:rFonts w:cs="Times New Roman"/>
        </w:rPr>
        <w:t>. California (US)</w:t>
      </w:r>
      <w:r w:rsidR="00BB4AC5" w:rsidRPr="000063D6">
        <w:rPr>
          <w:rFonts w:cs="Times New Roman"/>
        </w:rPr>
        <w:t>: Apress.</w:t>
      </w:r>
    </w:p>
    <w:p w:rsidR="00BB4AC5" w:rsidRPr="000063D6" w:rsidRDefault="004B26C7" w:rsidP="00596B89">
      <w:pPr>
        <w:autoSpaceDE w:val="0"/>
        <w:autoSpaceDN w:val="0"/>
        <w:adjustRightInd w:val="0"/>
        <w:ind w:left="-90" w:hanging="360"/>
        <w:rPr>
          <w:rFonts w:cs="Times New Roman"/>
        </w:rPr>
      </w:pPr>
      <w:r>
        <w:rPr>
          <w:rFonts w:cs="Times New Roman"/>
        </w:rPr>
        <w:t xml:space="preserve">Smiley D, </w:t>
      </w:r>
      <w:r w:rsidR="00AB6835" w:rsidRPr="000063D6">
        <w:rPr>
          <w:rFonts w:cs="Times New Roman"/>
        </w:rPr>
        <w:t>Pugh</w:t>
      </w:r>
      <w:r w:rsidR="00BB4AC5" w:rsidRPr="000063D6">
        <w:rPr>
          <w:rFonts w:cs="Times New Roman"/>
        </w:rPr>
        <w:t xml:space="preserve"> E. 2011. </w:t>
      </w:r>
      <w:r w:rsidR="00BB4AC5" w:rsidRPr="000063D6">
        <w:rPr>
          <w:rFonts w:cs="Times New Roman"/>
          <w:i/>
        </w:rPr>
        <w:t>Apache Solr 3 Enterprise Search Server</w:t>
      </w:r>
      <w:r w:rsidR="00BB4AC5" w:rsidRPr="000063D6">
        <w:rPr>
          <w:rFonts w:cs="Times New Roman"/>
        </w:rPr>
        <w:t>. Birmingham (UK): Packt Publishing Ltd.</w:t>
      </w:r>
    </w:p>
    <w:p w:rsidR="000063D6" w:rsidRDefault="00190B1D" w:rsidP="000063D6">
      <w:pPr>
        <w:autoSpaceDE w:val="0"/>
        <w:autoSpaceDN w:val="0"/>
        <w:adjustRightInd w:val="0"/>
        <w:ind w:hanging="450"/>
        <w:rPr>
          <w:rFonts w:cs="Times New Roman"/>
          <w:szCs w:val="24"/>
          <w:lang w:val="id-ID"/>
        </w:rPr>
      </w:pPr>
      <w:r>
        <w:rPr>
          <w:rFonts w:cs="Times New Roman"/>
          <w:szCs w:val="24"/>
          <w:lang w:val="id-ID"/>
        </w:rPr>
        <w:t>Sudirman S,</w:t>
      </w:r>
      <w:r w:rsidR="000063D6" w:rsidRPr="000063D6">
        <w:rPr>
          <w:rFonts w:cs="Times New Roman"/>
          <w:szCs w:val="24"/>
          <w:lang w:val="id-ID"/>
        </w:rPr>
        <w:t xml:space="preserve"> Kodar A. 2012. Penggunaan model probabilistik untuk sistem temu</w:t>
      </w:r>
      <w:r w:rsidR="000063D6" w:rsidRPr="000063D6">
        <w:rPr>
          <w:rFonts w:cs="Times New Roman"/>
          <w:szCs w:val="24"/>
        </w:rPr>
        <w:t xml:space="preserve"> </w:t>
      </w:r>
      <w:r w:rsidR="000063D6" w:rsidRPr="000063D6">
        <w:rPr>
          <w:rFonts w:cs="Times New Roman"/>
          <w:szCs w:val="24"/>
          <w:lang w:val="id-ID"/>
        </w:rPr>
        <w:t xml:space="preserve">kembali informasi. Di dalam: </w:t>
      </w:r>
      <w:r w:rsidR="000063D6" w:rsidRPr="000063D6">
        <w:rPr>
          <w:rFonts w:cs="Times New Roman"/>
          <w:i/>
          <w:iCs/>
          <w:szCs w:val="24"/>
          <w:lang w:val="id-ID"/>
        </w:rPr>
        <w:t>Seminar Nasional Pengaplikasian Telematika</w:t>
      </w:r>
      <w:r w:rsidR="000063D6" w:rsidRPr="000063D6">
        <w:rPr>
          <w:rFonts w:cs="Times New Roman"/>
          <w:szCs w:val="24"/>
        </w:rPr>
        <w:t xml:space="preserve"> </w:t>
      </w:r>
      <w:r w:rsidR="000063D6" w:rsidRPr="000063D6">
        <w:rPr>
          <w:rFonts w:cs="Times New Roman"/>
          <w:i/>
          <w:iCs/>
          <w:szCs w:val="24"/>
          <w:lang w:val="id-ID"/>
        </w:rPr>
        <w:t>(SINAPTIKA 2012)</w:t>
      </w:r>
      <w:r w:rsidR="000063D6" w:rsidRPr="000063D6">
        <w:rPr>
          <w:rFonts w:cs="Times New Roman"/>
          <w:szCs w:val="24"/>
          <w:lang w:val="id-ID"/>
        </w:rPr>
        <w:t>; 2012 Jul 7; Jakarta, Indonesia. Jakarta (ID): SINAPTIKA.</w:t>
      </w:r>
      <w:r w:rsidR="000063D6" w:rsidRPr="000063D6">
        <w:rPr>
          <w:rFonts w:cs="Times New Roman"/>
          <w:szCs w:val="24"/>
        </w:rPr>
        <w:t xml:space="preserve"> </w:t>
      </w:r>
      <w:r w:rsidR="000063D6" w:rsidRPr="000063D6">
        <w:rPr>
          <w:rFonts w:cs="Times New Roman"/>
          <w:szCs w:val="24"/>
          <w:lang w:val="id-ID"/>
        </w:rPr>
        <w:t>hlm 25-32.</w:t>
      </w:r>
    </w:p>
    <w:p w:rsidR="00D428E3" w:rsidRPr="003A7DFB" w:rsidRDefault="00D428E3" w:rsidP="003A7DFB">
      <w:pPr>
        <w:autoSpaceDE w:val="0"/>
        <w:autoSpaceDN w:val="0"/>
        <w:adjustRightInd w:val="0"/>
        <w:ind w:hanging="450"/>
        <w:rPr>
          <w:rFonts w:cs="Times New Roman"/>
          <w:szCs w:val="24"/>
        </w:rPr>
      </w:pPr>
      <w:r w:rsidRPr="000063D6">
        <w:rPr>
          <w:rFonts w:cs="Times New Roman"/>
          <w:szCs w:val="24"/>
          <w:shd w:val="clear" w:color="auto" w:fill="FFFFFF"/>
        </w:rPr>
        <w:t>Tala FZ. 2003. A study of stemming effects on information retrieval in Bahasa Indonesia.</w:t>
      </w:r>
      <w:r w:rsidRPr="000063D6">
        <w:rPr>
          <w:rStyle w:val="apple-converted-space"/>
          <w:rFonts w:cs="Times New Roman"/>
          <w:szCs w:val="24"/>
          <w:shd w:val="clear" w:color="auto" w:fill="FFFFFF"/>
        </w:rPr>
        <w:t> </w:t>
      </w:r>
      <w:r w:rsidRPr="000063D6">
        <w:rPr>
          <w:rFonts w:cs="Times New Roman"/>
          <w:i/>
          <w:iCs/>
          <w:szCs w:val="24"/>
          <w:shd w:val="clear" w:color="auto" w:fill="FFFFFF"/>
        </w:rPr>
        <w:t xml:space="preserve">Institute for Logic, Language and Computation. </w:t>
      </w:r>
      <w:r w:rsidRPr="000063D6">
        <w:rPr>
          <w:rFonts w:cs="Times New Roman"/>
          <w:iCs/>
          <w:szCs w:val="24"/>
          <w:shd w:val="clear" w:color="auto" w:fill="FFFFFF"/>
        </w:rPr>
        <w:t>Netherlands (NL)</w:t>
      </w:r>
      <w:r w:rsidRPr="000063D6">
        <w:rPr>
          <w:rFonts w:cs="Times New Roman"/>
          <w:szCs w:val="24"/>
          <w:shd w:val="clear" w:color="auto" w:fill="FFFFFF"/>
        </w:rPr>
        <w:t xml:space="preserve">: </w:t>
      </w:r>
      <w:r w:rsidRPr="000063D6">
        <w:rPr>
          <w:rFonts w:cs="Times New Roman"/>
          <w:iCs/>
          <w:szCs w:val="24"/>
          <w:shd w:val="clear" w:color="auto" w:fill="FFFFFF"/>
        </w:rPr>
        <w:t>Universiteit van Amsterdam.</w:t>
      </w:r>
    </w:p>
    <w:p w:rsidR="000063D6" w:rsidRPr="000063D6" w:rsidRDefault="000063D6" w:rsidP="000063D6">
      <w:pPr>
        <w:autoSpaceDE w:val="0"/>
        <w:autoSpaceDN w:val="0"/>
        <w:adjustRightInd w:val="0"/>
        <w:ind w:hanging="450"/>
      </w:pPr>
      <w:r w:rsidRPr="000063D6">
        <w:t xml:space="preserve">Woods WA. 1997. </w:t>
      </w:r>
      <w:r w:rsidRPr="005D0014">
        <w:rPr>
          <w:i/>
        </w:rPr>
        <w:t>Conceptual i</w:t>
      </w:r>
      <w:r w:rsidR="00DC6A4F">
        <w:rPr>
          <w:i/>
        </w:rPr>
        <w:t>n</w:t>
      </w:r>
      <w:r w:rsidRPr="005D0014">
        <w:rPr>
          <w:i/>
        </w:rPr>
        <w:t>dexing: a better way to organize knowledge</w:t>
      </w:r>
      <w:r w:rsidRPr="000063D6">
        <w:t xml:space="preserve">. </w:t>
      </w:r>
      <w:r w:rsidR="005D0014">
        <w:t>California</w:t>
      </w:r>
      <w:r w:rsidR="00DC6A4F">
        <w:t xml:space="preserve"> </w:t>
      </w:r>
      <w:r w:rsidR="005D0014">
        <w:t xml:space="preserve">(USA): </w:t>
      </w:r>
      <w:r w:rsidRPr="000063D6">
        <w:t>Sun Microsystems Laboratories</w:t>
      </w:r>
    </w:p>
    <w:p w:rsidR="00BD110F" w:rsidRDefault="00F21E4A" w:rsidP="00B40050">
      <w:pPr>
        <w:autoSpaceDE w:val="0"/>
        <w:autoSpaceDN w:val="0"/>
        <w:adjustRightInd w:val="0"/>
        <w:ind w:hanging="450"/>
      </w:pPr>
      <w:r>
        <w:t>Zuliarso E, Februariyanti H, Utomo MS. 2010. Prototipe mesin pencari dokumen teks [skripsi]</w:t>
      </w:r>
      <w:r w:rsidR="00540A57">
        <w:t xml:space="preserve">. </w:t>
      </w:r>
      <w:r w:rsidR="00FB029C">
        <w:t>S</w:t>
      </w:r>
      <w:r w:rsidR="0059559C">
        <w:t xml:space="preserve">emarang (ID): </w:t>
      </w:r>
      <w:r w:rsidR="00540A57">
        <w:t>Universitas Skitubank</w:t>
      </w:r>
      <w:r w:rsidR="00A06AD3">
        <w:t>.</w:t>
      </w:r>
    </w:p>
    <w:p w:rsidR="00D428E3" w:rsidRDefault="00D428E3" w:rsidP="00B40050">
      <w:pPr>
        <w:autoSpaceDE w:val="0"/>
        <w:autoSpaceDN w:val="0"/>
        <w:adjustRightInd w:val="0"/>
        <w:ind w:hanging="450"/>
      </w:pPr>
    </w:p>
    <w:p w:rsidR="00D428E3" w:rsidRDefault="00D428E3" w:rsidP="00B40050">
      <w:pPr>
        <w:autoSpaceDE w:val="0"/>
        <w:autoSpaceDN w:val="0"/>
        <w:adjustRightInd w:val="0"/>
        <w:ind w:hanging="450"/>
      </w:pPr>
    </w:p>
    <w:p w:rsidR="00D428E3" w:rsidRDefault="00D428E3" w:rsidP="00B40050">
      <w:pPr>
        <w:autoSpaceDE w:val="0"/>
        <w:autoSpaceDN w:val="0"/>
        <w:adjustRightInd w:val="0"/>
        <w:ind w:hanging="450"/>
      </w:pPr>
    </w:p>
    <w:p w:rsidR="00D428E3" w:rsidRDefault="00D428E3" w:rsidP="00B40050">
      <w:pPr>
        <w:autoSpaceDE w:val="0"/>
        <w:autoSpaceDN w:val="0"/>
        <w:adjustRightInd w:val="0"/>
        <w:ind w:hanging="450"/>
      </w:pPr>
    </w:p>
    <w:p w:rsidR="00D428E3" w:rsidRDefault="00D428E3" w:rsidP="00B40050">
      <w:pPr>
        <w:autoSpaceDE w:val="0"/>
        <w:autoSpaceDN w:val="0"/>
        <w:adjustRightInd w:val="0"/>
        <w:ind w:hanging="450"/>
      </w:pPr>
    </w:p>
    <w:p w:rsidR="00D428E3" w:rsidRDefault="00D428E3" w:rsidP="00B40050">
      <w:pPr>
        <w:autoSpaceDE w:val="0"/>
        <w:autoSpaceDN w:val="0"/>
        <w:adjustRightInd w:val="0"/>
        <w:ind w:hanging="450"/>
      </w:pPr>
    </w:p>
    <w:p w:rsidR="00D428E3" w:rsidRDefault="00D428E3"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952850" w:rsidRDefault="00952850" w:rsidP="00B40050">
      <w:pPr>
        <w:autoSpaceDE w:val="0"/>
        <w:autoSpaceDN w:val="0"/>
        <w:adjustRightInd w:val="0"/>
        <w:ind w:hanging="450"/>
      </w:pPr>
    </w:p>
    <w:p w:rsidR="00D428E3" w:rsidRDefault="00D428E3" w:rsidP="00B40050">
      <w:pPr>
        <w:autoSpaceDE w:val="0"/>
        <w:autoSpaceDN w:val="0"/>
        <w:adjustRightInd w:val="0"/>
        <w:ind w:hanging="450"/>
      </w:pPr>
    </w:p>
    <w:p w:rsidR="00D428E3" w:rsidRDefault="00D428E3" w:rsidP="00427D41">
      <w:pPr>
        <w:autoSpaceDE w:val="0"/>
        <w:autoSpaceDN w:val="0"/>
        <w:adjustRightInd w:val="0"/>
        <w:ind w:firstLine="0"/>
      </w:pPr>
    </w:p>
    <w:p w:rsidR="008C5A23" w:rsidRDefault="008C5A23" w:rsidP="00427D41">
      <w:pPr>
        <w:autoSpaceDE w:val="0"/>
        <w:autoSpaceDN w:val="0"/>
        <w:adjustRightInd w:val="0"/>
        <w:ind w:firstLine="0"/>
      </w:pPr>
    </w:p>
    <w:p w:rsidR="008C5A23" w:rsidRDefault="008C5A23" w:rsidP="00427D41">
      <w:pPr>
        <w:autoSpaceDE w:val="0"/>
        <w:autoSpaceDN w:val="0"/>
        <w:adjustRightInd w:val="0"/>
        <w:ind w:firstLine="0"/>
      </w:pPr>
    </w:p>
    <w:p w:rsidR="008C5A23" w:rsidRDefault="008C5A23" w:rsidP="00427D41">
      <w:pPr>
        <w:autoSpaceDE w:val="0"/>
        <w:autoSpaceDN w:val="0"/>
        <w:adjustRightInd w:val="0"/>
        <w:ind w:firstLine="0"/>
      </w:pPr>
    </w:p>
    <w:p w:rsidR="008C5A23" w:rsidRDefault="008C5A23" w:rsidP="00427D41">
      <w:pPr>
        <w:autoSpaceDE w:val="0"/>
        <w:autoSpaceDN w:val="0"/>
        <w:adjustRightInd w:val="0"/>
        <w:ind w:firstLine="0"/>
      </w:pPr>
    </w:p>
    <w:p w:rsidR="008C5A23" w:rsidRDefault="008C5A23" w:rsidP="00427D41">
      <w:pPr>
        <w:autoSpaceDE w:val="0"/>
        <w:autoSpaceDN w:val="0"/>
        <w:adjustRightInd w:val="0"/>
        <w:ind w:firstLine="0"/>
      </w:pPr>
    </w:p>
    <w:p w:rsidR="008C5A23" w:rsidRDefault="008C5A23" w:rsidP="00427D41">
      <w:pPr>
        <w:autoSpaceDE w:val="0"/>
        <w:autoSpaceDN w:val="0"/>
        <w:adjustRightInd w:val="0"/>
        <w:ind w:firstLine="0"/>
      </w:pPr>
    </w:p>
    <w:p w:rsidR="00D428E3" w:rsidRDefault="00D428E3" w:rsidP="002121A9">
      <w:pPr>
        <w:autoSpaceDE w:val="0"/>
        <w:autoSpaceDN w:val="0"/>
        <w:adjustRightInd w:val="0"/>
        <w:ind w:firstLine="0"/>
      </w:pPr>
    </w:p>
    <w:p w:rsidR="009519BB" w:rsidRPr="00F45234" w:rsidRDefault="009519BB" w:rsidP="00F45234">
      <w:pPr>
        <w:pStyle w:val="Lampiran"/>
      </w:pPr>
      <w:bookmarkStart w:id="80" w:name="_Toc454594711"/>
      <w:r w:rsidRPr="00F45234">
        <w:lastRenderedPageBreak/>
        <w:t xml:space="preserve">Lampiran </w:t>
      </w:r>
      <w:r w:rsidR="003507ED">
        <w:fldChar w:fldCharType="begin"/>
      </w:r>
      <w:r w:rsidR="003507ED">
        <w:instrText xml:space="preserve"> SEQ Lampiran \* ARABIC </w:instrText>
      </w:r>
      <w:r w:rsidR="003507ED">
        <w:fldChar w:fldCharType="separate"/>
      </w:r>
      <w:r w:rsidR="00F87843">
        <w:rPr>
          <w:noProof/>
        </w:rPr>
        <w:t>1</w:t>
      </w:r>
      <w:r w:rsidR="003507ED">
        <w:rPr>
          <w:noProof/>
        </w:rPr>
        <w:fldChar w:fldCharType="end"/>
      </w:r>
      <w:r w:rsidRPr="00F45234">
        <w:t xml:space="preserve"> </w:t>
      </w:r>
      <w:bookmarkStart w:id="81" w:name="_Toc458419714"/>
      <w:r w:rsidRPr="00854578">
        <w:rPr>
          <w:rStyle w:val="DaftarIlustrasiChar"/>
        </w:rPr>
        <w:t>Daftar stopwords</w:t>
      </w:r>
      <w:bookmarkEnd w:id="80"/>
      <w:bookmarkEnd w:id="81"/>
    </w:p>
    <w:p w:rsidR="00F1763D" w:rsidRDefault="00F1763D" w:rsidP="00F1763D">
      <w:pPr>
        <w:pStyle w:val="Lampiran"/>
      </w:pPr>
    </w:p>
    <w:tbl>
      <w:tblPr>
        <w:tblStyle w:val="TableGrid"/>
        <w:tblW w:w="0" w:type="auto"/>
        <w:tblLook w:val="04A0" w:firstRow="1" w:lastRow="0" w:firstColumn="1" w:lastColumn="0" w:noHBand="0" w:noVBand="1"/>
      </w:tblPr>
      <w:tblGrid>
        <w:gridCol w:w="1982"/>
        <w:gridCol w:w="1982"/>
        <w:gridCol w:w="1982"/>
        <w:gridCol w:w="1982"/>
      </w:tblGrid>
      <w:tr w:rsidR="009519BB" w:rsidTr="00BE6A19">
        <w:tc>
          <w:tcPr>
            <w:tcW w:w="7928" w:type="dxa"/>
            <w:gridSpan w:val="4"/>
            <w:tcBorders>
              <w:left w:val="nil"/>
              <w:bottom w:val="single" w:sz="4" w:space="0" w:color="auto"/>
              <w:right w:val="nil"/>
            </w:tcBorders>
          </w:tcPr>
          <w:p w:rsidR="009519BB" w:rsidRPr="00E03208" w:rsidRDefault="009519BB" w:rsidP="00BE6A19">
            <w:pPr>
              <w:ind w:firstLine="0"/>
              <w:jc w:val="center"/>
              <w:rPr>
                <w:i/>
              </w:rPr>
            </w:pPr>
            <w:r>
              <w:rPr>
                <w:i/>
              </w:rPr>
              <w:t>stopwords</w:t>
            </w:r>
          </w:p>
        </w:tc>
      </w:tr>
      <w:tr w:rsidR="009519BB" w:rsidTr="00BE6A19">
        <w:tc>
          <w:tcPr>
            <w:tcW w:w="1982" w:type="dxa"/>
            <w:tcBorders>
              <w:top w:val="single" w:sz="4" w:space="0" w:color="auto"/>
              <w:left w:val="nil"/>
              <w:bottom w:val="single" w:sz="4" w:space="0" w:color="auto"/>
              <w:right w:val="nil"/>
            </w:tcBorders>
          </w:tcPr>
          <w:p w:rsidR="009519BB" w:rsidRDefault="009519BB" w:rsidP="00BE6A19">
            <w:pPr>
              <w:ind w:firstLine="0"/>
            </w:pPr>
            <w:r>
              <w:t xml:space="preserve">acara </w:t>
            </w:r>
          </w:p>
          <w:p w:rsidR="009519BB" w:rsidRDefault="009519BB" w:rsidP="00BE6A19">
            <w:pPr>
              <w:ind w:firstLine="0"/>
            </w:pPr>
            <w:r>
              <w:t xml:space="preserve">ada </w:t>
            </w:r>
          </w:p>
          <w:p w:rsidR="009519BB" w:rsidRDefault="009519BB" w:rsidP="00BE6A19">
            <w:pPr>
              <w:ind w:firstLine="0"/>
            </w:pPr>
            <w:r>
              <w:t xml:space="preserve">adalah </w:t>
            </w:r>
          </w:p>
          <w:p w:rsidR="009519BB" w:rsidRDefault="009519BB" w:rsidP="00BE6A19">
            <w:pPr>
              <w:ind w:firstLine="0"/>
            </w:pPr>
            <w:r>
              <w:t xml:space="preserve">adanya </w:t>
            </w:r>
          </w:p>
          <w:p w:rsidR="009519BB" w:rsidRDefault="009519BB" w:rsidP="00BE6A19">
            <w:pPr>
              <w:ind w:firstLine="0"/>
            </w:pPr>
            <w:r>
              <w:t xml:space="preserve">agar </w:t>
            </w:r>
          </w:p>
          <w:p w:rsidR="009519BB" w:rsidRDefault="009519BB" w:rsidP="00BE6A19">
            <w:pPr>
              <w:ind w:firstLine="0"/>
            </w:pPr>
            <w:r>
              <w:t xml:space="preserve">akan </w:t>
            </w:r>
          </w:p>
          <w:p w:rsidR="009519BB" w:rsidRDefault="009519BB" w:rsidP="00BE6A19">
            <w:pPr>
              <w:ind w:firstLine="0"/>
            </w:pPr>
            <w:r>
              <w:t xml:space="preserve">akhir </w:t>
            </w:r>
          </w:p>
          <w:p w:rsidR="009519BB" w:rsidRDefault="009519BB" w:rsidP="00BE6A19">
            <w:pPr>
              <w:ind w:firstLine="0"/>
            </w:pPr>
            <w:r>
              <w:t xml:space="preserve">akhirnya </w:t>
            </w:r>
          </w:p>
          <w:p w:rsidR="009519BB" w:rsidRDefault="009519BB" w:rsidP="00BE6A19">
            <w:pPr>
              <w:ind w:firstLine="0"/>
            </w:pPr>
            <w:r>
              <w:t xml:space="preserve">akibat </w:t>
            </w:r>
          </w:p>
          <w:p w:rsidR="009519BB" w:rsidRDefault="009519BB" w:rsidP="00BE6A19">
            <w:pPr>
              <w:ind w:firstLine="0"/>
            </w:pPr>
            <w:r>
              <w:t xml:space="preserve">aku </w:t>
            </w:r>
          </w:p>
          <w:p w:rsidR="009519BB" w:rsidRDefault="009519BB" w:rsidP="00BE6A19">
            <w:pPr>
              <w:ind w:firstLine="0"/>
            </w:pPr>
            <w:r>
              <w:t xml:space="preserve">anda </w:t>
            </w:r>
          </w:p>
          <w:p w:rsidR="009519BB" w:rsidRDefault="009519BB" w:rsidP="00BE6A19">
            <w:pPr>
              <w:ind w:firstLine="0"/>
            </w:pPr>
            <w:r>
              <w:t xml:space="preserve">antara </w:t>
            </w:r>
          </w:p>
          <w:p w:rsidR="009519BB" w:rsidRDefault="009519BB" w:rsidP="00BE6A19">
            <w:pPr>
              <w:ind w:firstLine="0"/>
            </w:pPr>
            <w:r>
              <w:t xml:space="preserve">apa </w:t>
            </w:r>
          </w:p>
          <w:p w:rsidR="009519BB" w:rsidRDefault="009519BB" w:rsidP="00BE6A19">
            <w:pPr>
              <w:ind w:firstLine="0"/>
            </w:pPr>
            <w:r>
              <w:t xml:space="preserve">apakah </w:t>
            </w:r>
          </w:p>
          <w:p w:rsidR="009519BB" w:rsidRDefault="009519BB" w:rsidP="00BE6A19">
            <w:pPr>
              <w:ind w:firstLine="0"/>
            </w:pPr>
            <w:r>
              <w:t xml:space="preserve">apalagi </w:t>
            </w:r>
          </w:p>
          <w:p w:rsidR="009519BB" w:rsidRDefault="009519BB" w:rsidP="00BE6A19">
            <w:pPr>
              <w:ind w:firstLine="0"/>
            </w:pPr>
            <w:r>
              <w:t xml:space="preserve">asal </w:t>
            </w:r>
          </w:p>
          <w:p w:rsidR="009519BB" w:rsidRDefault="009519BB" w:rsidP="00BE6A19">
            <w:pPr>
              <w:ind w:firstLine="0"/>
            </w:pPr>
            <w:r>
              <w:t xml:space="preserve">atas </w:t>
            </w:r>
          </w:p>
          <w:p w:rsidR="009519BB" w:rsidRDefault="009519BB" w:rsidP="00BE6A19">
            <w:pPr>
              <w:ind w:firstLine="0"/>
            </w:pPr>
            <w:r>
              <w:t xml:space="preserve">atau </w:t>
            </w:r>
          </w:p>
          <w:p w:rsidR="009519BB" w:rsidRDefault="009519BB" w:rsidP="00BE6A19">
            <w:pPr>
              <w:ind w:firstLine="0"/>
            </w:pPr>
            <w:r>
              <w:t xml:space="preserve">awal </w:t>
            </w:r>
          </w:p>
          <w:p w:rsidR="009519BB" w:rsidRDefault="009519BB" w:rsidP="00BE6A19">
            <w:pPr>
              <w:ind w:firstLine="0"/>
            </w:pPr>
            <w:r>
              <w:t xml:space="preserve">badan </w:t>
            </w:r>
          </w:p>
          <w:p w:rsidR="009519BB" w:rsidRDefault="009519BB" w:rsidP="00BE6A19">
            <w:pPr>
              <w:ind w:firstLine="0"/>
            </w:pPr>
            <w:r>
              <w:t xml:space="preserve">bagaimana </w:t>
            </w:r>
          </w:p>
          <w:p w:rsidR="009519BB" w:rsidRDefault="009519BB" w:rsidP="00BE6A19">
            <w:pPr>
              <w:ind w:firstLine="0"/>
            </w:pPr>
            <w:r>
              <w:t xml:space="preserve">bagi </w:t>
            </w:r>
          </w:p>
          <w:p w:rsidR="009519BB" w:rsidRDefault="009519BB" w:rsidP="00BE6A19">
            <w:pPr>
              <w:ind w:firstLine="0"/>
            </w:pPr>
            <w:r>
              <w:t xml:space="preserve">bagian </w:t>
            </w:r>
          </w:p>
          <w:p w:rsidR="009519BB" w:rsidRDefault="009519BB" w:rsidP="00BE6A19">
            <w:pPr>
              <w:ind w:firstLine="0"/>
            </w:pPr>
            <w:r>
              <w:t xml:space="preserve">bahkan </w:t>
            </w:r>
          </w:p>
          <w:p w:rsidR="009519BB" w:rsidRDefault="009519BB" w:rsidP="00BE6A19">
            <w:pPr>
              <w:ind w:firstLine="0"/>
            </w:pPr>
            <w:r>
              <w:t xml:space="preserve">bahwa </w:t>
            </w:r>
          </w:p>
          <w:p w:rsidR="009519BB" w:rsidRDefault="009519BB" w:rsidP="00BE6A19">
            <w:pPr>
              <w:ind w:firstLine="0"/>
            </w:pPr>
            <w:r>
              <w:t xml:space="preserve">baik </w:t>
            </w:r>
          </w:p>
          <w:p w:rsidR="009519BB" w:rsidRDefault="009519BB" w:rsidP="00BE6A19">
            <w:pPr>
              <w:ind w:firstLine="0"/>
            </w:pPr>
            <w:r>
              <w:t xml:space="preserve">banyak </w:t>
            </w:r>
          </w:p>
          <w:p w:rsidR="009519BB" w:rsidRDefault="009519BB" w:rsidP="00BE6A19">
            <w:pPr>
              <w:ind w:firstLine="0"/>
            </w:pPr>
            <w:r>
              <w:t xml:space="preserve">barang </w:t>
            </w:r>
          </w:p>
          <w:p w:rsidR="009519BB" w:rsidRDefault="009519BB" w:rsidP="00BE6A19">
            <w:pPr>
              <w:ind w:firstLine="0"/>
            </w:pPr>
            <w:r>
              <w:t xml:space="preserve">barat </w:t>
            </w:r>
          </w:p>
          <w:p w:rsidR="009519BB" w:rsidRDefault="009519BB" w:rsidP="00BE6A19">
            <w:pPr>
              <w:ind w:firstLine="0"/>
            </w:pPr>
            <w:r>
              <w:t xml:space="preserve">baru </w:t>
            </w:r>
          </w:p>
          <w:p w:rsidR="009519BB" w:rsidRDefault="009519BB" w:rsidP="00BE6A19">
            <w:pPr>
              <w:ind w:firstLine="0"/>
            </w:pPr>
            <w:r>
              <w:t xml:space="preserve">bawah </w:t>
            </w:r>
          </w:p>
          <w:p w:rsidR="009519BB" w:rsidRDefault="009519BB" w:rsidP="00BE6A19">
            <w:pPr>
              <w:ind w:firstLine="0"/>
            </w:pPr>
            <w:r>
              <w:t>beberapa</w:t>
            </w:r>
          </w:p>
          <w:p w:rsidR="009519BB" w:rsidRDefault="009519BB" w:rsidP="00BE6A19">
            <w:pPr>
              <w:ind w:firstLine="0"/>
            </w:pPr>
            <w:r>
              <w:t xml:space="preserve">begitu </w:t>
            </w:r>
          </w:p>
          <w:p w:rsidR="009519BB" w:rsidRDefault="009519BB" w:rsidP="00BE6A19">
            <w:pPr>
              <w:ind w:firstLine="0"/>
            </w:pPr>
            <w:r>
              <w:t xml:space="preserve">belakang </w:t>
            </w:r>
          </w:p>
          <w:p w:rsidR="009519BB" w:rsidRDefault="009519BB" w:rsidP="00BE6A19">
            <w:pPr>
              <w:ind w:firstLine="0"/>
            </w:pPr>
            <w:r>
              <w:t xml:space="preserve">belum </w:t>
            </w:r>
          </w:p>
          <w:p w:rsidR="009519BB" w:rsidRDefault="009519BB" w:rsidP="00BE6A19">
            <w:pPr>
              <w:ind w:firstLine="0"/>
            </w:pPr>
            <w:r>
              <w:t xml:space="preserve">benar </w:t>
            </w:r>
          </w:p>
          <w:p w:rsidR="009519BB" w:rsidRDefault="009519BB" w:rsidP="00BE6A19">
            <w:pPr>
              <w:ind w:firstLine="0"/>
            </w:pPr>
            <w:r>
              <w:t xml:space="preserve">bentuk </w:t>
            </w:r>
          </w:p>
          <w:p w:rsidR="009519BB" w:rsidRDefault="009519BB" w:rsidP="00BE6A19">
            <w:pPr>
              <w:ind w:firstLine="0"/>
            </w:pPr>
            <w:r>
              <w:t xml:space="preserve">berada </w:t>
            </w:r>
          </w:p>
          <w:p w:rsidR="009519BB" w:rsidRDefault="009519BB" w:rsidP="00BE6A19">
            <w:pPr>
              <w:ind w:firstLine="0"/>
            </w:pPr>
            <w:r>
              <w:t xml:space="preserve">berarti </w:t>
            </w:r>
          </w:p>
          <w:p w:rsidR="009519BB" w:rsidRDefault="009519BB" w:rsidP="00BE6A19">
            <w:pPr>
              <w:ind w:firstLine="0"/>
            </w:pPr>
            <w:r>
              <w:t xml:space="preserve">berat </w:t>
            </w:r>
          </w:p>
          <w:p w:rsidR="009519BB" w:rsidRDefault="009519BB" w:rsidP="00BE6A19">
            <w:pPr>
              <w:ind w:firstLine="0"/>
            </w:pPr>
            <w:r>
              <w:t xml:space="preserve">berbagai </w:t>
            </w:r>
          </w:p>
          <w:p w:rsidR="009519BB" w:rsidRDefault="009519BB" w:rsidP="00BE6A19">
            <w:pPr>
              <w:ind w:firstLine="0"/>
            </w:pPr>
            <w:r>
              <w:t xml:space="preserve">berdasarkan </w:t>
            </w:r>
          </w:p>
          <w:p w:rsidR="009519BB" w:rsidRDefault="009519BB" w:rsidP="00BE6A19">
            <w:pPr>
              <w:ind w:firstLine="0"/>
            </w:pPr>
            <w:r>
              <w:t xml:space="preserve">berjalan </w:t>
            </w:r>
          </w:p>
          <w:p w:rsidR="009519BB" w:rsidRDefault="009519BB" w:rsidP="00BE6A19">
            <w:pPr>
              <w:ind w:firstLine="0"/>
            </w:pPr>
            <w:r>
              <w:t xml:space="preserve">berlangsung </w:t>
            </w:r>
          </w:p>
          <w:p w:rsidR="009519BB" w:rsidRDefault="009519BB" w:rsidP="00BE6A19">
            <w:pPr>
              <w:ind w:firstLine="0"/>
            </w:pPr>
            <w:r>
              <w:t xml:space="preserve">bersama </w:t>
            </w:r>
          </w:p>
        </w:tc>
        <w:tc>
          <w:tcPr>
            <w:tcW w:w="1982" w:type="dxa"/>
            <w:tcBorders>
              <w:top w:val="single" w:sz="4" w:space="0" w:color="auto"/>
              <w:left w:val="nil"/>
              <w:bottom w:val="single" w:sz="4" w:space="0" w:color="auto"/>
              <w:right w:val="nil"/>
            </w:tcBorders>
          </w:tcPr>
          <w:p w:rsidR="009519BB" w:rsidRDefault="009519BB" w:rsidP="00BE6A19">
            <w:pPr>
              <w:ind w:firstLine="0"/>
            </w:pPr>
            <w:r>
              <w:t>biasa</w:t>
            </w:r>
          </w:p>
          <w:p w:rsidR="009519BB" w:rsidRDefault="009519BB" w:rsidP="00BE6A19">
            <w:pPr>
              <w:ind w:firstLine="0"/>
            </w:pPr>
            <w:r>
              <w:t xml:space="preserve">biasanya </w:t>
            </w:r>
          </w:p>
          <w:p w:rsidR="009519BB" w:rsidRDefault="009519BB" w:rsidP="00BE6A19">
            <w:pPr>
              <w:ind w:firstLine="0"/>
            </w:pPr>
            <w:r>
              <w:t xml:space="preserve">bila </w:t>
            </w:r>
          </w:p>
          <w:p w:rsidR="009519BB" w:rsidRDefault="009519BB" w:rsidP="00BE6A19">
            <w:pPr>
              <w:ind w:firstLine="0"/>
            </w:pPr>
            <w:r>
              <w:t xml:space="preserve">bisa </w:t>
            </w:r>
          </w:p>
          <w:p w:rsidR="009519BB" w:rsidRDefault="009519BB" w:rsidP="00BE6A19">
            <w:pPr>
              <w:ind w:firstLine="0"/>
            </w:pPr>
            <w:r>
              <w:t xml:space="preserve">bukan </w:t>
            </w:r>
          </w:p>
          <w:p w:rsidR="009519BB" w:rsidRDefault="009519BB" w:rsidP="00BE6A19">
            <w:pPr>
              <w:ind w:firstLine="0"/>
            </w:pPr>
            <w:r>
              <w:t xml:space="preserve">bulan </w:t>
            </w:r>
          </w:p>
          <w:p w:rsidR="009519BB" w:rsidRDefault="009519BB" w:rsidP="00BE6A19">
            <w:pPr>
              <w:ind w:firstLine="0"/>
            </w:pPr>
            <w:r>
              <w:t xml:space="preserve">cara </w:t>
            </w:r>
          </w:p>
          <w:p w:rsidR="009519BB" w:rsidRDefault="009519BB" w:rsidP="00BE6A19">
            <w:pPr>
              <w:ind w:firstLine="0"/>
            </w:pPr>
            <w:r>
              <w:t xml:space="preserve">cukup </w:t>
            </w:r>
          </w:p>
          <w:p w:rsidR="009519BB" w:rsidRDefault="009519BB" w:rsidP="00BE6A19">
            <w:pPr>
              <w:ind w:firstLine="0"/>
            </w:pPr>
            <w:r>
              <w:t xml:space="preserve">dalam </w:t>
            </w:r>
          </w:p>
          <w:p w:rsidR="009519BB" w:rsidRDefault="009519BB" w:rsidP="00BE6A19">
            <w:pPr>
              <w:ind w:firstLine="0"/>
            </w:pPr>
            <w:r>
              <w:t xml:space="preserve">dan </w:t>
            </w:r>
          </w:p>
          <w:p w:rsidR="009519BB" w:rsidRDefault="009519BB" w:rsidP="00BE6A19">
            <w:pPr>
              <w:ind w:firstLine="0"/>
            </w:pPr>
            <w:r>
              <w:t xml:space="preserve">dapat </w:t>
            </w:r>
          </w:p>
          <w:p w:rsidR="009519BB" w:rsidRDefault="009519BB" w:rsidP="00BE6A19">
            <w:pPr>
              <w:ind w:firstLine="0"/>
            </w:pPr>
            <w:r>
              <w:t xml:space="preserve">dari </w:t>
            </w:r>
          </w:p>
          <w:p w:rsidR="009519BB" w:rsidRDefault="009519BB" w:rsidP="00BE6A19">
            <w:pPr>
              <w:ind w:firstLine="0"/>
            </w:pPr>
            <w:r>
              <w:t xml:space="preserve">datang </w:t>
            </w:r>
          </w:p>
          <w:p w:rsidR="009519BB" w:rsidRDefault="009519BB" w:rsidP="00BE6A19">
            <w:pPr>
              <w:ind w:firstLine="0"/>
            </w:pPr>
            <w:r>
              <w:t xml:space="preserve">dekat </w:t>
            </w:r>
          </w:p>
          <w:p w:rsidR="009519BB" w:rsidRDefault="009519BB" w:rsidP="00BE6A19">
            <w:pPr>
              <w:ind w:firstLine="0"/>
            </w:pPr>
            <w:r>
              <w:t xml:space="preserve">demikian </w:t>
            </w:r>
          </w:p>
          <w:p w:rsidR="009519BB" w:rsidRDefault="009519BB" w:rsidP="00BE6A19">
            <w:pPr>
              <w:ind w:firstLine="0"/>
            </w:pPr>
            <w:r>
              <w:t xml:space="preserve">dengan </w:t>
            </w:r>
          </w:p>
          <w:p w:rsidR="009519BB" w:rsidRDefault="009519BB" w:rsidP="00BE6A19">
            <w:pPr>
              <w:ind w:firstLine="0"/>
            </w:pPr>
            <w:r>
              <w:t xml:space="preserve">depan </w:t>
            </w:r>
          </w:p>
          <w:p w:rsidR="009519BB" w:rsidRDefault="009519BB" w:rsidP="00BE6A19">
            <w:pPr>
              <w:ind w:firstLine="0"/>
            </w:pPr>
            <w:r>
              <w:t xml:space="preserve">di </w:t>
            </w:r>
          </w:p>
          <w:p w:rsidR="009519BB" w:rsidRDefault="009519BB" w:rsidP="00BE6A19">
            <w:pPr>
              <w:ind w:firstLine="0"/>
            </w:pPr>
            <w:r>
              <w:t xml:space="preserve">dia </w:t>
            </w:r>
          </w:p>
          <w:p w:rsidR="009519BB" w:rsidRDefault="009519BB" w:rsidP="00BE6A19">
            <w:pPr>
              <w:ind w:firstLine="0"/>
            </w:pPr>
            <w:r>
              <w:t xml:space="preserve">diduga </w:t>
            </w:r>
          </w:p>
          <w:p w:rsidR="009519BB" w:rsidRDefault="009519BB" w:rsidP="00BE6A19">
            <w:pPr>
              <w:ind w:firstLine="0"/>
            </w:pPr>
            <w:r>
              <w:t xml:space="preserve">digunakan </w:t>
            </w:r>
          </w:p>
          <w:p w:rsidR="009519BB" w:rsidRDefault="009519BB" w:rsidP="00BE6A19">
            <w:pPr>
              <w:ind w:firstLine="0"/>
            </w:pPr>
            <w:r>
              <w:t xml:space="preserve">dilakukan </w:t>
            </w:r>
          </w:p>
          <w:p w:rsidR="009519BB" w:rsidRDefault="009519BB" w:rsidP="00BE6A19">
            <w:pPr>
              <w:ind w:firstLine="0"/>
            </w:pPr>
            <w:r>
              <w:t xml:space="preserve">diri </w:t>
            </w:r>
          </w:p>
          <w:p w:rsidR="009519BB" w:rsidRDefault="009519BB" w:rsidP="00BE6A19">
            <w:pPr>
              <w:ind w:firstLine="0"/>
            </w:pPr>
            <w:r>
              <w:t xml:space="preserve">dirinya </w:t>
            </w:r>
          </w:p>
          <w:p w:rsidR="009519BB" w:rsidRDefault="009519BB" w:rsidP="00BE6A19">
            <w:pPr>
              <w:ind w:firstLine="0"/>
            </w:pPr>
            <w:r>
              <w:t xml:space="preserve">ditemukan </w:t>
            </w:r>
          </w:p>
          <w:p w:rsidR="009519BB" w:rsidRDefault="009519BB" w:rsidP="00BE6A19">
            <w:pPr>
              <w:ind w:firstLine="0"/>
            </w:pPr>
            <w:r>
              <w:t xml:space="preserve">dua </w:t>
            </w:r>
          </w:p>
          <w:p w:rsidR="009519BB" w:rsidRDefault="009519BB" w:rsidP="00BE6A19">
            <w:pPr>
              <w:ind w:firstLine="0"/>
            </w:pPr>
            <w:r>
              <w:t>dulu</w:t>
            </w:r>
          </w:p>
          <w:p w:rsidR="009519BB" w:rsidRDefault="009519BB" w:rsidP="00BE6A19">
            <w:pPr>
              <w:ind w:firstLine="0"/>
            </w:pPr>
            <w:r>
              <w:t xml:space="preserve">empat </w:t>
            </w:r>
          </w:p>
          <w:p w:rsidR="009519BB" w:rsidRDefault="009519BB" w:rsidP="00BE6A19">
            <w:pPr>
              <w:ind w:firstLine="0"/>
            </w:pPr>
            <w:r>
              <w:t xml:space="preserve">gedung </w:t>
            </w:r>
          </w:p>
          <w:p w:rsidR="009519BB" w:rsidRDefault="009519BB" w:rsidP="00BE6A19">
            <w:pPr>
              <w:ind w:firstLine="0"/>
            </w:pPr>
            <w:r>
              <w:t xml:space="preserve">hal </w:t>
            </w:r>
          </w:p>
          <w:p w:rsidR="009519BB" w:rsidRDefault="009519BB" w:rsidP="00BE6A19">
            <w:pPr>
              <w:ind w:firstLine="0"/>
            </w:pPr>
            <w:r>
              <w:t xml:space="preserve">hampir </w:t>
            </w:r>
          </w:p>
          <w:p w:rsidR="009519BB" w:rsidRDefault="009519BB" w:rsidP="00BE6A19">
            <w:pPr>
              <w:ind w:firstLine="0"/>
            </w:pPr>
            <w:r>
              <w:t xml:space="preserve">hanya </w:t>
            </w:r>
          </w:p>
          <w:p w:rsidR="009519BB" w:rsidRDefault="009519BB" w:rsidP="00BE6A19">
            <w:pPr>
              <w:ind w:firstLine="0"/>
            </w:pPr>
            <w:r>
              <w:t xml:space="preserve">hari </w:t>
            </w:r>
          </w:p>
          <w:p w:rsidR="009519BB" w:rsidRDefault="009519BB" w:rsidP="00BE6A19">
            <w:pPr>
              <w:ind w:firstLine="0"/>
            </w:pPr>
            <w:r>
              <w:t xml:space="preserve">harus </w:t>
            </w:r>
          </w:p>
          <w:p w:rsidR="009519BB" w:rsidRDefault="009519BB" w:rsidP="00BE6A19">
            <w:pPr>
              <w:ind w:firstLine="0"/>
            </w:pPr>
            <w:r>
              <w:t>hasil</w:t>
            </w:r>
            <w:r>
              <w:tab/>
            </w:r>
          </w:p>
          <w:p w:rsidR="009519BB" w:rsidRDefault="009519BB" w:rsidP="00BE6A19">
            <w:pPr>
              <w:ind w:firstLine="0"/>
            </w:pPr>
            <w:r>
              <w:t xml:space="preserve">hidup </w:t>
            </w:r>
          </w:p>
          <w:p w:rsidR="009519BB" w:rsidRDefault="009519BB" w:rsidP="00BE6A19">
            <w:pPr>
              <w:ind w:firstLine="0"/>
            </w:pPr>
            <w:r>
              <w:t xml:space="preserve">hingga </w:t>
            </w:r>
          </w:p>
          <w:p w:rsidR="009519BB" w:rsidRDefault="009519BB" w:rsidP="00BE6A19">
            <w:pPr>
              <w:ind w:firstLine="0"/>
            </w:pPr>
            <w:r>
              <w:t xml:space="preserve">hubungan </w:t>
            </w:r>
          </w:p>
          <w:p w:rsidR="009519BB" w:rsidRDefault="009519BB" w:rsidP="00BE6A19">
            <w:pPr>
              <w:ind w:firstLine="0"/>
            </w:pPr>
            <w:r>
              <w:t xml:space="preserve">ia </w:t>
            </w:r>
          </w:p>
          <w:p w:rsidR="009519BB" w:rsidRDefault="009519BB" w:rsidP="00BE6A19">
            <w:pPr>
              <w:ind w:firstLine="0"/>
            </w:pPr>
            <w:r>
              <w:t xml:space="preserve">ikut </w:t>
            </w:r>
          </w:p>
          <w:p w:rsidR="009519BB" w:rsidRDefault="009519BB" w:rsidP="00BE6A19">
            <w:pPr>
              <w:ind w:firstLine="0"/>
            </w:pPr>
            <w:r>
              <w:t xml:space="preserve">ingin </w:t>
            </w:r>
          </w:p>
          <w:p w:rsidR="009519BB" w:rsidRDefault="009519BB" w:rsidP="00BE6A19">
            <w:pPr>
              <w:ind w:firstLine="0"/>
            </w:pPr>
            <w:r>
              <w:t xml:space="preserve">ini </w:t>
            </w:r>
          </w:p>
          <w:p w:rsidR="009519BB" w:rsidRDefault="009519BB" w:rsidP="00BE6A19">
            <w:pPr>
              <w:ind w:firstLine="0"/>
            </w:pPr>
            <w:r>
              <w:t xml:space="preserve">itu </w:t>
            </w:r>
          </w:p>
          <w:p w:rsidR="009519BB" w:rsidRDefault="009519BB" w:rsidP="00BE6A19">
            <w:pPr>
              <w:ind w:firstLine="0"/>
            </w:pPr>
            <w:r>
              <w:t xml:space="preserve">jadi </w:t>
            </w:r>
          </w:p>
          <w:p w:rsidR="009519BB" w:rsidRDefault="009519BB" w:rsidP="00BE6A19">
            <w:pPr>
              <w:ind w:firstLine="0"/>
            </w:pPr>
            <w:r>
              <w:t xml:space="preserve">jalan </w:t>
            </w:r>
          </w:p>
        </w:tc>
        <w:tc>
          <w:tcPr>
            <w:tcW w:w="1982" w:type="dxa"/>
            <w:tcBorders>
              <w:top w:val="single" w:sz="4" w:space="0" w:color="auto"/>
              <w:left w:val="nil"/>
              <w:bottom w:val="single" w:sz="4" w:space="0" w:color="auto"/>
              <w:right w:val="nil"/>
            </w:tcBorders>
          </w:tcPr>
          <w:p w:rsidR="009519BB" w:rsidRDefault="009519BB" w:rsidP="00BE6A19">
            <w:pPr>
              <w:ind w:firstLine="0"/>
            </w:pPr>
            <w:r>
              <w:t>jelas</w:t>
            </w:r>
          </w:p>
          <w:p w:rsidR="009519BB" w:rsidRDefault="009519BB" w:rsidP="00BE6A19">
            <w:pPr>
              <w:ind w:firstLine="0"/>
            </w:pPr>
            <w:r>
              <w:t xml:space="preserve">jenis </w:t>
            </w:r>
          </w:p>
          <w:p w:rsidR="009519BB" w:rsidRDefault="009519BB" w:rsidP="00BE6A19">
            <w:pPr>
              <w:ind w:firstLine="0"/>
            </w:pPr>
            <w:r>
              <w:t xml:space="preserve">jika </w:t>
            </w:r>
          </w:p>
          <w:p w:rsidR="009519BB" w:rsidRDefault="009519BB" w:rsidP="00BE6A19">
            <w:pPr>
              <w:ind w:firstLine="0"/>
            </w:pPr>
            <w:r>
              <w:t xml:space="preserve">juga </w:t>
            </w:r>
          </w:p>
          <w:p w:rsidR="009519BB" w:rsidRDefault="009519BB" w:rsidP="00BE6A19">
            <w:pPr>
              <w:ind w:firstLine="0"/>
            </w:pPr>
            <w:r>
              <w:t xml:space="preserve">jumat </w:t>
            </w:r>
          </w:p>
          <w:p w:rsidR="009519BB" w:rsidRDefault="009519BB" w:rsidP="00BE6A19">
            <w:pPr>
              <w:ind w:firstLine="0"/>
            </w:pPr>
            <w:r>
              <w:t>jumlah</w:t>
            </w:r>
          </w:p>
          <w:p w:rsidR="009519BB" w:rsidRDefault="009519BB" w:rsidP="00BE6A19">
            <w:pPr>
              <w:ind w:firstLine="0"/>
            </w:pPr>
            <w:r>
              <w:t xml:space="preserve">juni </w:t>
            </w:r>
          </w:p>
          <w:p w:rsidR="009519BB" w:rsidRDefault="009519BB" w:rsidP="00BE6A19">
            <w:pPr>
              <w:ind w:firstLine="0"/>
            </w:pPr>
            <w:r>
              <w:t xml:space="preserve">justru </w:t>
            </w:r>
          </w:p>
          <w:p w:rsidR="009519BB" w:rsidRDefault="009519BB" w:rsidP="00BE6A19">
            <w:pPr>
              <w:ind w:firstLine="0"/>
            </w:pPr>
            <w:r>
              <w:t xml:space="preserve">juta </w:t>
            </w:r>
          </w:p>
          <w:p w:rsidR="009519BB" w:rsidRDefault="009519BB" w:rsidP="00BE6A19">
            <w:pPr>
              <w:ind w:firstLine="0"/>
            </w:pPr>
            <w:r>
              <w:t xml:space="preserve">kalau </w:t>
            </w:r>
          </w:p>
          <w:p w:rsidR="009519BB" w:rsidRDefault="009519BB" w:rsidP="00BE6A19">
            <w:pPr>
              <w:ind w:firstLine="0"/>
            </w:pPr>
            <w:r>
              <w:t xml:space="preserve">kali </w:t>
            </w:r>
          </w:p>
          <w:p w:rsidR="009519BB" w:rsidRDefault="009519BB" w:rsidP="00BE6A19">
            <w:pPr>
              <w:ind w:firstLine="0"/>
            </w:pPr>
            <w:r>
              <w:t xml:space="preserve">kami </w:t>
            </w:r>
          </w:p>
          <w:p w:rsidR="009519BB" w:rsidRDefault="009519BB" w:rsidP="00BE6A19">
            <w:pPr>
              <w:ind w:firstLine="0"/>
            </w:pPr>
            <w:r>
              <w:t xml:space="preserve">kamis </w:t>
            </w:r>
          </w:p>
          <w:p w:rsidR="009519BB" w:rsidRDefault="009519BB" w:rsidP="00BE6A19">
            <w:pPr>
              <w:ind w:firstLine="0"/>
            </w:pPr>
            <w:r>
              <w:t xml:space="preserve">karena </w:t>
            </w:r>
          </w:p>
          <w:p w:rsidR="009519BB" w:rsidRDefault="009519BB" w:rsidP="00BE6A19">
            <w:pPr>
              <w:ind w:firstLine="0"/>
            </w:pPr>
            <w:r>
              <w:t xml:space="preserve">kata </w:t>
            </w:r>
          </w:p>
          <w:p w:rsidR="009519BB" w:rsidRDefault="009519BB" w:rsidP="00BE6A19">
            <w:pPr>
              <w:ind w:firstLine="0"/>
            </w:pPr>
            <w:r>
              <w:t xml:space="preserve">katanya </w:t>
            </w:r>
          </w:p>
          <w:p w:rsidR="009519BB" w:rsidRDefault="009519BB" w:rsidP="00BE6A19">
            <w:pPr>
              <w:ind w:firstLine="0"/>
            </w:pPr>
            <w:r>
              <w:t xml:space="preserve">ke </w:t>
            </w:r>
          </w:p>
          <w:p w:rsidR="009519BB" w:rsidRDefault="009519BB" w:rsidP="00BE6A19">
            <w:pPr>
              <w:ind w:firstLine="0"/>
            </w:pPr>
            <w:r>
              <w:t xml:space="preserve">kebutuhan </w:t>
            </w:r>
          </w:p>
          <w:p w:rsidR="009519BB" w:rsidRDefault="009519BB" w:rsidP="00BE6A19">
            <w:pPr>
              <w:ind w:firstLine="0"/>
            </w:pPr>
            <w:r>
              <w:t xml:space="preserve">kecil </w:t>
            </w:r>
          </w:p>
          <w:p w:rsidR="009519BB" w:rsidRDefault="009519BB" w:rsidP="00BE6A19">
            <w:pPr>
              <w:ind w:firstLine="0"/>
            </w:pPr>
            <w:r>
              <w:t xml:space="preserve">kedua </w:t>
            </w:r>
          </w:p>
          <w:p w:rsidR="009519BB" w:rsidRDefault="009519BB" w:rsidP="00BE6A19">
            <w:pPr>
              <w:ind w:firstLine="0"/>
            </w:pPr>
            <w:r>
              <w:t xml:space="preserve">kegiatan </w:t>
            </w:r>
          </w:p>
          <w:p w:rsidR="009519BB" w:rsidRDefault="009519BB" w:rsidP="00BE6A19">
            <w:pPr>
              <w:ind w:firstLine="0"/>
            </w:pPr>
            <w:r>
              <w:t xml:space="preserve">kehidupan </w:t>
            </w:r>
          </w:p>
          <w:p w:rsidR="009519BB" w:rsidRDefault="009519BB" w:rsidP="00BE6A19">
            <w:pPr>
              <w:ind w:firstLine="0"/>
            </w:pPr>
            <w:r>
              <w:t xml:space="preserve">kejadian </w:t>
            </w:r>
          </w:p>
          <w:p w:rsidR="009519BB" w:rsidRDefault="009519BB" w:rsidP="00BE6A19">
            <w:pPr>
              <w:ind w:firstLine="0"/>
            </w:pPr>
            <w:r>
              <w:t xml:space="preserve">keluar </w:t>
            </w:r>
          </w:p>
          <w:p w:rsidR="009519BB" w:rsidRDefault="009519BB" w:rsidP="00BE6A19">
            <w:pPr>
              <w:ind w:firstLine="0"/>
            </w:pPr>
            <w:r>
              <w:t xml:space="preserve">kembali </w:t>
            </w:r>
          </w:p>
          <w:p w:rsidR="009519BB" w:rsidRDefault="009519BB" w:rsidP="00BE6A19">
            <w:pPr>
              <w:ind w:firstLine="0"/>
            </w:pPr>
            <w:r>
              <w:t xml:space="preserve">kemudian </w:t>
            </w:r>
          </w:p>
          <w:p w:rsidR="009519BB" w:rsidRDefault="009519BB" w:rsidP="00BE6A19">
            <w:pPr>
              <w:ind w:firstLine="0"/>
            </w:pPr>
            <w:r>
              <w:t xml:space="preserve">kemungkinan </w:t>
            </w:r>
          </w:p>
          <w:p w:rsidR="009519BB" w:rsidRDefault="009519BB" w:rsidP="00BE6A19">
            <w:pPr>
              <w:ind w:firstLine="0"/>
            </w:pPr>
            <w:r>
              <w:t xml:space="preserve">kepada </w:t>
            </w:r>
          </w:p>
          <w:p w:rsidR="009519BB" w:rsidRDefault="009519BB" w:rsidP="00BE6A19">
            <w:pPr>
              <w:ind w:firstLine="0"/>
            </w:pPr>
            <w:r>
              <w:t xml:space="preserve">keputusan </w:t>
            </w:r>
          </w:p>
          <w:p w:rsidR="009519BB" w:rsidRDefault="009519BB" w:rsidP="00BE6A19">
            <w:pPr>
              <w:ind w:firstLine="0"/>
            </w:pPr>
            <w:r>
              <w:t xml:space="preserve">kerja </w:t>
            </w:r>
          </w:p>
          <w:p w:rsidR="009519BB" w:rsidRDefault="009519BB" w:rsidP="00BE6A19">
            <w:pPr>
              <w:ind w:firstLine="0"/>
            </w:pPr>
            <w:r>
              <w:t xml:space="preserve">kesempatan </w:t>
            </w:r>
          </w:p>
          <w:p w:rsidR="009519BB" w:rsidRDefault="009519BB" w:rsidP="00BE6A19">
            <w:pPr>
              <w:ind w:firstLine="0"/>
            </w:pPr>
            <w:r>
              <w:t xml:space="preserve">keterangan </w:t>
            </w:r>
          </w:p>
          <w:p w:rsidR="009519BB" w:rsidRDefault="009519BB" w:rsidP="00BE6A19">
            <w:pPr>
              <w:ind w:firstLine="0"/>
            </w:pPr>
            <w:r>
              <w:t xml:space="preserve">ketiga </w:t>
            </w:r>
          </w:p>
          <w:p w:rsidR="009519BB" w:rsidRDefault="009519BB" w:rsidP="00BE6A19">
            <w:pPr>
              <w:ind w:firstLine="0"/>
            </w:pPr>
            <w:r>
              <w:t xml:space="preserve">ketika </w:t>
            </w:r>
          </w:p>
          <w:p w:rsidR="009519BB" w:rsidRDefault="009519BB" w:rsidP="00BE6A19">
            <w:pPr>
              <w:ind w:firstLine="0"/>
            </w:pPr>
            <w:r>
              <w:t xml:space="preserve">khusus </w:t>
            </w:r>
          </w:p>
          <w:p w:rsidR="009519BB" w:rsidRDefault="009519BB" w:rsidP="00BE6A19">
            <w:pPr>
              <w:ind w:firstLine="0"/>
            </w:pPr>
            <w:r>
              <w:t xml:space="preserve">kini </w:t>
            </w:r>
          </w:p>
          <w:p w:rsidR="009519BB" w:rsidRDefault="009519BB" w:rsidP="00BE6A19">
            <w:pPr>
              <w:ind w:firstLine="0"/>
            </w:pPr>
            <w:r>
              <w:t xml:space="preserve">kita </w:t>
            </w:r>
          </w:p>
          <w:p w:rsidR="009519BB" w:rsidRDefault="009519BB" w:rsidP="00BE6A19">
            <w:pPr>
              <w:ind w:firstLine="0"/>
            </w:pPr>
            <w:r>
              <w:t xml:space="preserve">kondisi </w:t>
            </w:r>
          </w:p>
          <w:p w:rsidR="009519BB" w:rsidRDefault="009519BB" w:rsidP="00BE6A19">
            <w:pPr>
              <w:ind w:firstLine="0"/>
            </w:pPr>
            <w:r>
              <w:t xml:space="preserve">kurang </w:t>
            </w:r>
          </w:p>
          <w:p w:rsidR="009519BB" w:rsidRDefault="009519BB" w:rsidP="00BE6A19">
            <w:pPr>
              <w:ind w:firstLine="0"/>
            </w:pPr>
            <w:r>
              <w:t xml:space="preserve">lagi </w:t>
            </w:r>
          </w:p>
          <w:p w:rsidR="009519BB" w:rsidRDefault="009519BB" w:rsidP="00BE6A19">
            <w:pPr>
              <w:ind w:firstLine="0"/>
            </w:pPr>
            <w:r>
              <w:t xml:space="preserve">lain </w:t>
            </w:r>
          </w:p>
          <w:p w:rsidR="009519BB" w:rsidRDefault="009519BB" w:rsidP="00BE6A19">
            <w:pPr>
              <w:ind w:firstLine="0"/>
            </w:pPr>
            <w:r>
              <w:t xml:space="preserve">lainnya </w:t>
            </w:r>
          </w:p>
          <w:p w:rsidR="009519BB" w:rsidRDefault="009519BB" w:rsidP="00BE6A19">
            <w:pPr>
              <w:ind w:firstLine="0"/>
            </w:pPr>
            <w:r>
              <w:t xml:space="preserve">lalu </w:t>
            </w:r>
          </w:p>
          <w:p w:rsidR="009519BB" w:rsidRDefault="009519BB" w:rsidP="00BE6A19">
            <w:pPr>
              <w:ind w:firstLine="0"/>
            </w:pPr>
            <w:r>
              <w:t xml:space="preserve">lama </w:t>
            </w:r>
          </w:p>
          <w:p w:rsidR="009519BB" w:rsidRDefault="009519BB" w:rsidP="00BE6A19">
            <w:pPr>
              <w:ind w:firstLine="0"/>
            </w:pPr>
            <w:r>
              <w:t xml:space="preserve">langsung </w:t>
            </w:r>
          </w:p>
        </w:tc>
        <w:tc>
          <w:tcPr>
            <w:tcW w:w="1982" w:type="dxa"/>
            <w:tcBorders>
              <w:top w:val="single" w:sz="4" w:space="0" w:color="auto"/>
              <w:left w:val="nil"/>
              <w:bottom w:val="single" w:sz="4" w:space="0" w:color="auto"/>
              <w:right w:val="nil"/>
            </w:tcBorders>
          </w:tcPr>
          <w:p w:rsidR="009519BB" w:rsidRDefault="009519BB" w:rsidP="00BE6A19">
            <w:pPr>
              <w:ind w:firstLine="0"/>
            </w:pPr>
            <w:r>
              <w:t xml:space="preserve">lewat </w:t>
            </w:r>
          </w:p>
          <w:p w:rsidR="009519BB" w:rsidRDefault="009519BB" w:rsidP="00BE6A19">
            <w:pPr>
              <w:ind w:firstLine="0"/>
            </w:pPr>
            <w:r>
              <w:t xml:space="preserve">lima </w:t>
            </w:r>
          </w:p>
          <w:p w:rsidR="009519BB" w:rsidRDefault="009519BB" w:rsidP="00BE6A19">
            <w:pPr>
              <w:ind w:firstLine="0"/>
            </w:pPr>
            <w:r>
              <w:t xml:space="preserve">luar </w:t>
            </w:r>
          </w:p>
          <w:p w:rsidR="009519BB" w:rsidRDefault="009519BB" w:rsidP="00BE6A19">
            <w:pPr>
              <w:ind w:firstLine="0"/>
            </w:pPr>
            <w:r>
              <w:t xml:space="preserve">maka </w:t>
            </w:r>
          </w:p>
          <w:p w:rsidR="009519BB" w:rsidRDefault="009519BB" w:rsidP="00BE6A19">
            <w:pPr>
              <w:ind w:firstLine="0"/>
            </w:pPr>
            <w:r>
              <w:t>mampu</w:t>
            </w:r>
          </w:p>
          <w:p w:rsidR="009519BB" w:rsidRDefault="009519BB" w:rsidP="00BE6A19">
            <w:pPr>
              <w:ind w:firstLine="0"/>
            </w:pPr>
            <w:r>
              <w:t xml:space="preserve">mana </w:t>
            </w:r>
          </w:p>
          <w:p w:rsidR="009519BB" w:rsidRDefault="009519BB" w:rsidP="00BE6A19">
            <w:pPr>
              <w:ind w:firstLine="0"/>
            </w:pPr>
            <w:r>
              <w:t xml:space="preserve">mantan </w:t>
            </w:r>
          </w:p>
          <w:p w:rsidR="009519BB" w:rsidRDefault="009519BB" w:rsidP="00BE6A19">
            <w:pPr>
              <w:ind w:firstLine="0"/>
            </w:pPr>
            <w:r>
              <w:t xml:space="preserve">masa </w:t>
            </w:r>
          </w:p>
          <w:p w:rsidR="009519BB" w:rsidRDefault="009519BB" w:rsidP="00BE6A19">
            <w:pPr>
              <w:ind w:firstLine="0"/>
            </w:pPr>
            <w:r>
              <w:t xml:space="preserve">masalah </w:t>
            </w:r>
          </w:p>
          <w:p w:rsidR="009519BB" w:rsidRDefault="009519BB" w:rsidP="00BE6A19">
            <w:pPr>
              <w:ind w:firstLine="0"/>
            </w:pPr>
            <w:r>
              <w:t xml:space="preserve">masih </w:t>
            </w:r>
          </w:p>
          <w:p w:rsidR="009519BB" w:rsidRDefault="009519BB" w:rsidP="00BE6A19">
            <w:pPr>
              <w:ind w:firstLine="0"/>
            </w:pPr>
            <w:r>
              <w:t xml:space="preserve">masing-masing </w:t>
            </w:r>
          </w:p>
          <w:p w:rsidR="009519BB" w:rsidRDefault="009519BB" w:rsidP="00BE6A19">
            <w:pPr>
              <w:ind w:firstLine="0"/>
            </w:pPr>
            <w:r>
              <w:t xml:space="preserve">masuk </w:t>
            </w:r>
          </w:p>
          <w:p w:rsidR="009519BB" w:rsidRDefault="009519BB" w:rsidP="00BE6A19">
            <w:pPr>
              <w:ind w:firstLine="0"/>
            </w:pPr>
            <w:r>
              <w:t xml:space="preserve">mau </w:t>
            </w:r>
          </w:p>
          <w:p w:rsidR="009519BB" w:rsidRDefault="009519BB" w:rsidP="00BE6A19">
            <w:pPr>
              <w:ind w:firstLine="0"/>
            </w:pPr>
            <w:r>
              <w:t xml:space="preserve">maupun </w:t>
            </w:r>
          </w:p>
          <w:p w:rsidR="009519BB" w:rsidRDefault="009519BB" w:rsidP="00BE6A19">
            <w:pPr>
              <w:ind w:firstLine="0"/>
            </w:pPr>
            <w:r>
              <w:t xml:space="preserve">melakukan </w:t>
            </w:r>
          </w:p>
          <w:p w:rsidR="009519BB" w:rsidRDefault="009519BB" w:rsidP="00BE6A19">
            <w:pPr>
              <w:ind w:firstLine="0"/>
            </w:pPr>
            <w:r>
              <w:t xml:space="preserve">melalui </w:t>
            </w:r>
          </w:p>
          <w:p w:rsidR="009519BB" w:rsidRDefault="009519BB" w:rsidP="00BE6A19">
            <w:pPr>
              <w:ind w:firstLine="0"/>
            </w:pPr>
            <w:r>
              <w:t xml:space="preserve">melihat </w:t>
            </w:r>
          </w:p>
          <w:p w:rsidR="009519BB" w:rsidRDefault="009519BB" w:rsidP="00BE6A19">
            <w:pPr>
              <w:ind w:firstLine="0"/>
            </w:pPr>
            <w:r>
              <w:t xml:space="preserve">memang </w:t>
            </w:r>
          </w:p>
          <w:p w:rsidR="009519BB" w:rsidRDefault="009519BB" w:rsidP="00BE6A19">
            <w:pPr>
              <w:ind w:firstLine="0"/>
            </w:pPr>
            <w:r>
              <w:t xml:space="preserve">membantu </w:t>
            </w:r>
          </w:p>
          <w:p w:rsidR="009519BB" w:rsidRDefault="009519BB" w:rsidP="00BE6A19">
            <w:pPr>
              <w:ind w:firstLine="0"/>
            </w:pPr>
            <w:r>
              <w:t xml:space="preserve">membawa </w:t>
            </w:r>
          </w:p>
          <w:p w:rsidR="009519BB" w:rsidRDefault="009519BB" w:rsidP="00BE6A19">
            <w:pPr>
              <w:ind w:firstLine="0"/>
            </w:pPr>
            <w:r>
              <w:t xml:space="preserve">memberi </w:t>
            </w:r>
          </w:p>
          <w:p w:rsidR="009519BB" w:rsidRDefault="009519BB" w:rsidP="00BE6A19">
            <w:pPr>
              <w:ind w:firstLine="0"/>
            </w:pPr>
            <w:r>
              <w:t xml:space="preserve">memberikan </w:t>
            </w:r>
          </w:p>
          <w:p w:rsidR="00AE7240" w:rsidRDefault="00AE7240" w:rsidP="00BE6A19">
            <w:pPr>
              <w:ind w:firstLine="0"/>
            </w:pPr>
            <w:r>
              <w:t>membuat</w:t>
            </w:r>
          </w:p>
          <w:p w:rsidR="009519BB" w:rsidRDefault="009519BB" w:rsidP="00BE6A19">
            <w:pPr>
              <w:ind w:firstLine="0"/>
            </w:pPr>
            <w:r>
              <w:t xml:space="preserve">memiliki </w:t>
            </w:r>
          </w:p>
          <w:p w:rsidR="009519BB" w:rsidRDefault="009519BB" w:rsidP="00BE6A19">
            <w:pPr>
              <w:ind w:firstLine="0"/>
            </w:pPr>
            <w:r>
              <w:t xml:space="preserve">meminta </w:t>
            </w:r>
          </w:p>
          <w:p w:rsidR="009519BB" w:rsidRDefault="009519BB" w:rsidP="00BE6A19">
            <w:pPr>
              <w:ind w:firstLine="0"/>
            </w:pPr>
            <w:r>
              <w:t xml:space="preserve">mempunyai </w:t>
            </w:r>
          </w:p>
          <w:p w:rsidR="009519BB" w:rsidRDefault="009519BB" w:rsidP="00BE6A19">
            <w:pPr>
              <w:ind w:firstLine="0"/>
            </w:pPr>
            <w:r>
              <w:t xml:space="preserve">mencapai </w:t>
            </w:r>
          </w:p>
          <w:p w:rsidR="009519BB" w:rsidRDefault="009519BB" w:rsidP="00BE6A19">
            <w:pPr>
              <w:ind w:firstLine="0"/>
            </w:pPr>
            <w:r>
              <w:t xml:space="preserve">mencari </w:t>
            </w:r>
          </w:p>
          <w:p w:rsidR="009519BB" w:rsidRDefault="009519BB" w:rsidP="00BE6A19">
            <w:pPr>
              <w:ind w:firstLine="0"/>
            </w:pPr>
            <w:r>
              <w:t xml:space="preserve">mendapat </w:t>
            </w:r>
          </w:p>
          <w:p w:rsidR="009519BB" w:rsidRDefault="009519BB" w:rsidP="00BE6A19">
            <w:pPr>
              <w:ind w:firstLine="0"/>
            </w:pPr>
            <w:r>
              <w:t xml:space="preserve">mendapatkan </w:t>
            </w:r>
          </w:p>
          <w:p w:rsidR="009519BB" w:rsidRDefault="009519BB" w:rsidP="00BE6A19">
            <w:pPr>
              <w:ind w:firstLine="0"/>
            </w:pPr>
            <w:r>
              <w:t xml:space="preserve">menerima </w:t>
            </w:r>
          </w:p>
          <w:p w:rsidR="009519BB" w:rsidRDefault="009519BB" w:rsidP="00BE6A19">
            <w:pPr>
              <w:ind w:firstLine="0"/>
            </w:pPr>
            <w:r>
              <w:t xml:space="preserve">mengaku </w:t>
            </w:r>
          </w:p>
          <w:p w:rsidR="009519BB" w:rsidRDefault="009519BB" w:rsidP="00BE6A19">
            <w:pPr>
              <w:ind w:firstLine="0"/>
            </w:pPr>
            <w:r>
              <w:t xml:space="preserve">mengalami </w:t>
            </w:r>
          </w:p>
          <w:p w:rsidR="009519BB" w:rsidRDefault="009519BB" w:rsidP="00BE6A19">
            <w:pPr>
              <w:ind w:firstLine="0"/>
            </w:pPr>
            <w:r>
              <w:t xml:space="preserve">mengambil </w:t>
            </w:r>
          </w:p>
          <w:p w:rsidR="009519BB" w:rsidRDefault="009519BB" w:rsidP="00BE6A19">
            <w:pPr>
              <w:ind w:firstLine="0"/>
            </w:pPr>
            <w:r>
              <w:t xml:space="preserve">mengatakan </w:t>
            </w:r>
          </w:p>
          <w:p w:rsidR="009519BB" w:rsidRDefault="009519BB" w:rsidP="00BE6A19">
            <w:pPr>
              <w:ind w:firstLine="0"/>
            </w:pPr>
            <w:r>
              <w:t xml:space="preserve">mengenai </w:t>
            </w:r>
          </w:p>
          <w:p w:rsidR="009519BB" w:rsidRDefault="009519BB" w:rsidP="00BE6A19">
            <w:pPr>
              <w:ind w:firstLine="0"/>
            </w:pPr>
            <w:r>
              <w:t xml:space="preserve">mengetahui </w:t>
            </w:r>
          </w:p>
          <w:p w:rsidR="009519BB" w:rsidRDefault="009519BB" w:rsidP="00BE6A19">
            <w:pPr>
              <w:ind w:firstLine="0"/>
            </w:pPr>
            <w:r>
              <w:t xml:space="preserve">menggunakan </w:t>
            </w:r>
          </w:p>
          <w:p w:rsidR="009519BB" w:rsidRDefault="009519BB" w:rsidP="00BE6A19">
            <w:pPr>
              <w:ind w:firstLine="0"/>
            </w:pPr>
            <w:r>
              <w:t xml:space="preserve">menghadapi </w:t>
            </w:r>
          </w:p>
          <w:p w:rsidR="009519BB" w:rsidRDefault="009519BB" w:rsidP="00BE6A19">
            <w:pPr>
              <w:ind w:firstLine="0"/>
            </w:pPr>
            <w:r>
              <w:t xml:space="preserve">meningkatkan </w:t>
            </w:r>
          </w:p>
          <w:p w:rsidR="009519BB" w:rsidRDefault="009519BB" w:rsidP="00BE6A19">
            <w:pPr>
              <w:ind w:firstLine="0"/>
            </w:pPr>
            <w:r>
              <w:t xml:space="preserve">menjadi </w:t>
            </w:r>
          </w:p>
          <w:p w:rsidR="009519BB" w:rsidRDefault="009519BB" w:rsidP="00BE6A19">
            <w:pPr>
              <w:ind w:firstLine="0"/>
            </w:pPr>
            <w:r>
              <w:t xml:space="preserve">menjalani </w:t>
            </w:r>
          </w:p>
          <w:p w:rsidR="009519BB" w:rsidRDefault="009519BB" w:rsidP="00BE6A19">
            <w:pPr>
              <w:ind w:firstLine="0"/>
            </w:pPr>
            <w:r>
              <w:t xml:space="preserve">menjelaskan </w:t>
            </w:r>
          </w:p>
          <w:p w:rsidR="009519BB" w:rsidRDefault="009519BB" w:rsidP="00BE6A19">
            <w:pPr>
              <w:ind w:firstLine="0"/>
            </w:pPr>
            <w:r>
              <w:t xml:space="preserve">menunjukkan </w:t>
            </w:r>
          </w:p>
          <w:p w:rsidR="009519BB" w:rsidRDefault="009519BB" w:rsidP="00BE6A19">
            <w:pPr>
              <w:ind w:firstLine="0"/>
            </w:pPr>
            <w:r>
              <w:t xml:space="preserve">menurut </w:t>
            </w:r>
          </w:p>
        </w:tc>
      </w:tr>
    </w:tbl>
    <w:p w:rsidR="009519BB" w:rsidRDefault="009519BB" w:rsidP="009519BB">
      <w:pPr>
        <w:pStyle w:val="Caption"/>
      </w:pPr>
    </w:p>
    <w:p w:rsidR="009519BB" w:rsidRDefault="009519BB" w:rsidP="009519BB">
      <w:pPr>
        <w:pStyle w:val="Caption"/>
        <w:keepNext/>
      </w:pPr>
      <w:r>
        <w:t>Lampiran 1 Lanjutan</w:t>
      </w:r>
    </w:p>
    <w:tbl>
      <w:tblPr>
        <w:tblStyle w:val="TableGrid"/>
        <w:tblW w:w="0" w:type="auto"/>
        <w:tblLook w:val="04A0" w:firstRow="1" w:lastRow="0" w:firstColumn="1" w:lastColumn="0" w:noHBand="0" w:noVBand="1"/>
      </w:tblPr>
      <w:tblGrid>
        <w:gridCol w:w="1982"/>
        <w:gridCol w:w="1982"/>
        <w:gridCol w:w="1982"/>
        <w:gridCol w:w="1982"/>
      </w:tblGrid>
      <w:tr w:rsidR="009519BB" w:rsidTr="00BE6A19">
        <w:tc>
          <w:tcPr>
            <w:tcW w:w="7928" w:type="dxa"/>
            <w:gridSpan w:val="4"/>
            <w:tcBorders>
              <w:left w:val="nil"/>
              <w:bottom w:val="single" w:sz="4" w:space="0" w:color="auto"/>
              <w:right w:val="nil"/>
            </w:tcBorders>
          </w:tcPr>
          <w:p w:rsidR="009519BB" w:rsidRPr="006305C7" w:rsidRDefault="009519BB" w:rsidP="00BE6A19">
            <w:pPr>
              <w:ind w:firstLine="0"/>
              <w:jc w:val="center"/>
              <w:rPr>
                <w:i/>
              </w:rPr>
            </w:pPr>
            <w:r>
              <w:rPr>
                <w:i/>
              </w:rPr>
              <w:t>stopwords</w:t>
            </w:r>
          </w:p>
        </w:tc>
      </w:tr>
      <w:tr w:rsidR="009519BB" w:rsidTr="00BE6A19">
        <w:tc>
          <w:tcPr>
            <w:tcW w:w="1982" w:type="dxa"/>
            <w:tcBorders>
              <w:left w:val="nil"/>
              <w:right w:val="nil"/>
            </w:tcBorders>
          </w:tcPr>
          <w:p w:rsidR="009519BB" w:rsidRDefault="009519BB" w:rsidP="00BE6A19">
            <w:pPr>
              <w:ind w:firstLine="0"/>
            </w:pPr>
            <w:r>
              <w:t>besar</w:t>
            </w:r>
          </w:p>
          <w:p w:rsidR="009519BB" w:rsidRDefault="009519BB" w:rsidP="00BE6A19">
            <w:pPr>
              <w:ind w:firstLine="0"/>
            </w:pPr>
            <w:r>
              <w:t>jauh</w:t>
            </w:r>
          </w:p>
          <w:p w:rsidR="009519BB" w:rsidRDefault="009519BB" w:rsidP="00BE6A19">
            <w:pPr>
              <w:ind w:firstLine="0"/>
            </w:pPr>
            <w:r>
              <w:t>lebih</w:t>
            </w:r>
          </w:p>
          <w:p w:rsidR="009519BB" w:rsidRDefault="009519BB" w:rsidP="00BE6A19">
            <w:pPr>
              <w:ind w:firstLine="0"/>
            </w:pPr>
            <w:r>
              <w:t xml:space="preserve">menyebabkan </w:t>
            </w:r>
          </w:p>
          <w:p w:rsidR="009519BB" w:rsidRDefault="009519BB" w:rsidP="00BE6A19">
            <w:pPr>
              <w:ind w:firstLine="0"/>
            </w:pPr>
            <w:r>
              <w:t>bertemu</w:t>
            </w:r>
          </w:p>
          <w:p w:rsidR="009519BB" w:rsidRDefault="009519BB" w:rsidP="00BE6A19">
            <w:pPr>
              <w:ind w:firstLine="0"/>
            </w:pPr>
            <w:r>
              <w:t>jangan</w:t>
            </w:r>
          </w:p>
          <w:p w:rsidR="009519BB" w:rsidRDefault="009519BB" w:rsidP="00BE6A19">
            <w:pPr>
              <w:ind w:firstLine="0"/>
            </w:pPr>
            <w:r>
              <w:t>lanjut</w:t>
            </w:r>
          </w:p>
          <w:p w:rsidR="009519BB" w:rsidRDefault="009519BB" w:rsidP="00BE6A19">
            <w:pPr>
              <w:ind w:firstLine="0"/>
            </w:pPr>
            <w:r>
              <w:t>menyatakan</w:t>
            </w:r>
          </w:p>
          <w:p w:rsidR="009519BB" w:rsidRDefault="009519BB" w:rsidP="00BE6A19">
            <w:pPr>
              <w:ind w:firstLine="0"/>
            </w:pPr>
            <w:r>
              <w:t>menyebutkan</w:t>
            </w:r>
          </w:p>
          <w:p w:rsidR="009519BB" w:rsidRDefault="009519BB" w:rsidP="00BE6A19">
            <w:pPr>
              <w:ind w:firstLine="0"/>
            </w:pPr>
            <w:r>
              <w:t xml:space="preserve">merasa </w:t>
            </w:r>
          </w:p>
          <w:p w:rsidR="009519BB" w:rsidRDefault="009519BB" w:rsidP="00BE6A19">
            <w:pPr>
              <w:ind w:firstLine="0"/>
            </w:pPr>
            <w:r>
              <w:t xml:space="preserve">mereka </w:t>
            </w:r>
          </w:p>
          <w:p w:rsidR="009519BB" w:rsidRDefault="009519BB" w:rsidP="00BE6A19">
            <w:pPr>
              <w:ind w:firstLine="0"/>
            </w:pPr>
            <w:r>
              <w:t xml:space="preserve">merupakan </w:t>
            </w:r>
          </w:p>
          <w:p w:rsidR="009519BB" w:rsidRDefault="009519BB" w:rsidP="00BE6A19">
            <w:pPr>
              <w:ind w:firstLine="0"/>
            </w:pPr>
            <w:r>
              <w:t xml:space="preserve">meski </w:t>
            </w:r>
          </w:p>
          <w:p w:rsidR="009519BB" w:rsidRDefault="009519BB" w:rsidP="00BE6A19">
            <w:pPr>
              <w:ind w:firstLine="0"/>
            </w:pPr>
            <w:r>
              <w:t xml:space="preserve">milik </w:t>
            </w:r>
          </w:p>
          <w:p w:rsidR="009519BB" w:rsidRDefault="009519BB" w:rsidP="00BE6A19">
            <w:pPr>
              <w:ind w:firstLine="0"/>
            </w:pPr>
            <w:r>
              <w:t xml:space="preserve">minggu </w:t>
            </w:r>
          </w:p>
          <w:p w:rsidR="009519BB" w:rsidRDefault="009519BB" w:rsidP="00BE6A19">
            <w:pPr>
              <w:ind w:firstLine="0"/>
            </w:pPr>
            <w:r>
              <w:t xml:space="preserve">misalnya </w:t>
            </w:r>
          </w:p>
          <w:p w:rsidR="009519BB" w:rsidRDefault="009519BB" w:rsidP="00BE6A19">
            <w:pPr>
              <w:ind w:firstLine="0"/>
            </w:pPr>
            <w:r>
              <w:t xml:space="preserve">mulai </w:t>
            </w:r>
          </w:p>
          <w:p w:rsidR="009519BB" w:rsidRDefault="009519BB" w:rsidP="00BE6A19">
            <w:pPr>
              <w:ind w:firstLine="0"/>
            </w:pPr>
            <w:r>
              <w:t xml:space="preserve">muncul </w:t>
            </w:r>
          </w:p>
          <w:p w:rsidR="009519BB" w:rsidRDefault="009519BB" w:rsidP="00BE6A19">
            <w:pPr>
              <w:ind w:firstLine="0"/>
            </w:pPr>
            <w:r>
              <w:t xml:space="preserve">mungkin </w:t>
            </w:r>
          </w:p>
          <w:p w:rsidR="009519BB" w:rsidRDefault="009519BB" w:rsidP="00BE6A19">
            <w:pPr>
              <w:ind w:firstLine="0"/>
            </w:pPr>
            <w:r>
              <w:t xml:space="preserve">nama </w:t>
            </w:r>
          </w:p>
          <w:p w:rsidR="009519BB" w:rsidRDefault="009519BB" w:rsidP="00BE6A19">
            <w:pPr>
              <w:ind w:firstLine="0"/>
            </w:pPr>
            <w:r>
              <w:t xml:space="preserve">namun </w:t>
            </w:r>
          </w:p>
          <w:p w:rsidR="009519BB" w:rsidRDefault="009519BB" w:rsidP="00BE6A19">
            <w:pPr>
              <w:ind w:firstLine="0"/>
            </w:pPr>
            <w:r>
              <w:t xml:space="preserve">nanti </w:t>
            </w:r>
          </w:p>
          <w:p w:rsidR="009519BB" w:rsidRDefault="009519BB" w:rsidP="00BE6A19">
            <w:pPr>
              <w:ind w:firstLine="0"/>
            </w:pPr>
            <w:r>
              <w:t>of</w:t>
            </w:r>
          </w:p>
          <w:p w:rsidR="009519BB" w:rsidRDefault="009519BB" w:rsidP="00BE6A19">
            <w:pPr>
              <w:ind w:firstLine="0"/>
            </w:pPr>
            <w:r>
              <w:t xml:space="preserve">oleh </w:t>
            </w:r>
          </w:p>
          <w:p w:rsidR="009519BB" w:rsidRDefault="009519BB" w:rsidP="00BE6A19">
            <w:pPr>
              <w:ind w:firstLine="0"/>
            </w:pPr>
            <w:r>
              <w:t xml:space="preserve">orang </w:t>
            </w:r>
          </w:p>
          <w:p w:rsidR="009519BB" w:rsidRDefault="009519BB" w:rsidP="00BE6A19">
            <w:pPr>
              <w:ind w:firstLine="0"/>
            </w:pPr>
            <w:r>
              <w:t xml:space="preserve">pada </w:t>
            </w:r>
          </w:p>
          <w:p w:rsidR="009519BB" w:rsidRDefault="009519BB" w:rsidP="00BE6A19">
            <w:pPr>
              <w:ind w:firstLine="0"/>
            </w:pPr>
            <w:r>
              <w:t xml:space="preserve">padahal </w:t>
            </w:r>
          </w:p>
          <w:p w:rsidR="009519BB" w:rsidRDefault="009519BB" w:rsidP="00BE6A19">
            <w:pPr>
              <w:ind w:firstLine="0"/>
            </w:pPr>
            <w:r>
              <w:t xml:space="preserve">pagi </w:t>
            </w:r>
          </w:p>
          <w:p w:rsidR="009519BB" w:rsidRDefault="009519BB" w:rsidP="00BE6A19">
            <w:pPr>
              <w:ind w:firstLine="0"/>
            </w:pPr>
            <w:r>
              <w:t xml:space="preserve">paling </w:t>
            </w:r>
          </w:p>
          <w:p w:rsidR="009519BB" w:rsidRDefault="009519BB" w:rsidP="00BE6A19">
            <w:pPr>
              <w:ind w:firstLine="0"/>
            </w:pPr>
            <w:r>
              <w:t xml:space="preserve">panjang </w:t>
            </w:r>
          </w:p>
          <w:p w:rsidR="009519BB" w:rsidRDefault="009519BB" w:rsidP="00BE6A19">
            <w:pPr>
              <w:ind w:firstLine="0"/>
            </w:pPr>
            <w:r>
              <w:t xml:space="preserve">para </w:t>
            </w:r>
          </w:p>
          <w:p w:rsidR="009519BB" w:rsidRDefault="009519BB" w:rsidP="00BE6A19">
            <w:pPr>
              <w:ind w:firstLine="0"/>
            </w:pPr>
            <w:r>
              <w:t xml:space="preserve">pasti </w:t>
            </w:r>
          </w:p>
          <w:p w:rsidR="009519BB" w:rsidRDefault="009519BB" w:rsidP="00BE6A19">
            <w:pPr>
              <w:ind w:firstLine="0"/>
            </w:pPr>
            <w:r>
              <w:t xml:space="preserve">pekan </w:t>
            </w:r>
          </w:p>
          <w:p w:rsidR="009519BB" w:rsidRDefault="009519BB" w:rsidP="00BE6A19">
            <w:pPr>
              <w:ind w:firstLine="0"/>
            </w:pPr>
            <w:r>
              <w:t xml:space="preserve">penggunaan </w:t>
            </w:r>
          </w:p>
          <w:p w:rsidR="009519BB" w:rsidRDefault="009519BB" w:rsidP="00BE6A19">
            <w:pPr>
              <w:ind w:firstLine="0"/>
            </w:pPr>
            <w:r>
              <w:t xml:space="preserve">penting </w:t>
            </w:r>
          </w:p>
          <w:p w:rsidR="009519BB" w:rsidRDefault="009519BB" w:rsidP="00BE6A19">
            <w:pPr>
              <w:ind w:firstLine="0"/>
            </w:pPr>
            <w:r>
              <w:t xml:space="preserve">perlu </w:t>
            </w:r>
          </w:p>
          <w:p w:rsidR="009519BB" w:rsidRDefault="009519BB" w:rsidP="00BE6A19">
            <w:pPr>
              <w:ind w:firstLine="0"/>
            </w:pPr>
            <w:r>
              <w:t>pernah</w:t>
            </w:r>
          </w:p>
        </w:tc>
        <w:tc>
          <w:tcPr>
            <w:tcW w:w="1982" w:type="dxa"/>
            <w:tcBorders>
              <w:left w:val="nil"/>
              <w:right w:val="nil"/>
            </w:tcBorders>
          </w:tcPr>
          <w:p w:rsidR="009519BB" w:rsidRDefault="009519BB" w:rsidP="00BE6A19">
            <w:pPr>
              <w:ind w:firstLine="0"/>
            </w:pPr>
            <w:r>
              <w:t xml:space="preserve">persen </w:t>
            </w:r>
          </w:p>
          <w:p w:rsidR="009519BB" w:rsidRDefault="009519BB" w:rsidP="00BE6A19">
            <w:pPr>
              <w:ind w:firstLine="0"/>
            </w:pPr>
            <w:r>
              <w:t xml:space="preserve">pertama </w:t>
            </w:r>
          </w:p>
          <w:p w:rsidR="009519BB" w:rsidRDefault="009519BB" w:rsidP="00BE6A19">
            <w:pPr>
              <w:ind w:firstLine="0"/>
            </w:pPr>
            <w:r>
              <w:t xml:space="preserve">pihak </w:t>
            </w:r>
          </w:p>
          <w:p w:rsidR="009519BB" w:rsidRDefault="009519BB" w:rsidP="00BE6A19">
            <w:pPr>
              <w:ind w:firstLine="0"/>
            </w:pPr>
            <w:r>
              <w:t xml:space="preserve">posisi </w:t>
            </w:r>
          </w:p>
          <w:p w:rsidR="009519BB" w:rsidRDefault="009519BB" w:rsidP="00BE6A19">
            <w:pPr>
              <w:ind w:firstLine="0"/>
            </w:pPr>
            <w:r>
              <w:t xml:space="preserve">program </w:t>
            </w:r>
          </w:p>
          <w:p w:rsidR="009519BB" w:rsidRDefault="009519BB" w:rsidP="00BE6A19">
            <w:pPr>
              <w:ind w:firstLine="0"/>
            </w:pPr>
            <w:r>
              <w:t xml:space="preserve">proses </w:t>
            </w:r>
          </w:p>
          <w:p w:rsidR="009519BB" w:rsidRDefault="009519BB" w:rsidP="00BE6A19">
            <w:pPr>
              <w:ind w:firstLine="0"/>
            </w:pPr>
            <w:r>
              <w:t xml:space="preserve">pula </w:t>
            </w:r>
          </w:p>
          <w:p w:rsidR="009519BB" w:rsidRDefault="009519BB" w:rsidP="00BE6A19">
            <w:pPr>
              <w:ind w:firstLine="0"/>
            </w:pPr>
            <w:r>
              <w:t xml:space="preserve">pun </w:t>
            </w:r>
          </w:p>
          <w:p w:rsidR="009519BB" w:rsidRDefault="009519BB" w:rsidP="00BE6A19">
            <w:pPr>
              <w:ind w:firstLine="0"/>
            </w:pPr>
            <w:r>
              <w:t xml:space="preserve">punya </w:t>
            </w:r>
          </w:p>
          <w:p w:rsidR="009519BB" w:rsidRDefault="009519BB" w:rsidP="00BE6A19">
            <w:pPr>
              <w:ind w:firstLine="0"/>
            </w:pPr>
            <w:r>
              <w:t xml:space="preserve">rabu </w:t>
            </w:r>
          </w:p>
          <w:p w:rsidR="009519BB" w:rsidRDefault="009519BB" w:rsidP="00BE6A19">
            <w:pPr>
              <w:ind w:firstLine="0"/>
            </w:pPr>
            <w:r>
              <w:t xml:space="preserve">rasa </w:t>
            </w:r>
          </w:p>
          <w:p w:rsidR="009519BB" w:rsidRDefault="009519BB" w:rsidP="00BE6A19">
            <w:pPr>
              <w:ind w:firstLine="0"/>
            </w:pPr>
            <w:r>
              <w:t xml:space="preserve">ribu </w:t>
            </w:r>
          </w:p>
          <w:p w:rsidR="009519BB" w:rsidRDefault="009519BB" w:rsidP="00BE6A19">
            <w:pPr>
              <w:ind w:firstLine="0"/>
            </w:pPr>
            <w:r>
              <w:t xml:space="preserve">ruang </w:t>
            </w:r>
          </w:p>
          <w:p w:rsidR="009519BB" w:rsidRDefault="009519BB" w:rsidP="00BE6A19">
            <w:pPr>
              <w:ind w:firstLine="0"/>
            </w:pPr>
            <w:r>
              <w:t xml:space="preserve">saat </w:t>
            </w:r>
          </w:p>
          <w:p w:rsidR="009519BB" w:rsidRDefault="009519BB" w:rsidP="00BE6A19">
            <w:pPr>
              <w:ind w:firstLine="0"/>
            </w:pPr>
            <w:r>
              <w:t xml:space="preserve">sabtu </w:t>
            </w:r>
          </w:p>
          <w:p w:rsidR="009519BB" w:rsidRDefault="009519BB" w:rsidP="00BE6A19">
            <w:pPr>
              <w:ind w:firstLine="0"/>
            </w:pPr>
            <w:r>
              <w:t xml:space="preserve">saja </w:t>
            </w:r>
          </w:p>
          <w:p w:rsidR="009519BB" w:rsidRDefault="009519BB" w:rsidP="00BE6A19">
            <w:pPr>
              <w:ind w:firstLine="0"/>
            </w:pPr>
            <w:r>
              <w:t xml:space="preserve">salah </w:t>
            </w:r>
          </w:p>
          <w:p w:rsidR="009519BB" w:rsidRDefault="009519BB" w:rsidP="00BE6A19">
            <w:pPr>
              <w:ind w:firstLine="0"/>
            </w:pPr>
            <w:r>
              <w:t xml:space="preserve">sama </w:t>
            </w:r>
          </w:p>
          <w:p w:rsidR="009519BB" w:rsidRDefault="009519BB" w:rsidP="00BE6A19">
            <w:pPr>
              <w:ind w:firstLine="0"/>
            </w:pPr>
            <w:r>
              <w:t xml:space="preserve">sampai </w:t>
            </w:r>
          </w:p>
          <w:p w:rsidR="009519BB" w:rsidRDefault="009519BB" w:rsidP="00BE6A19">
            <w:pPr>
              <w:ind w:firstLine="0"/>
            </w:pPr>
            <w:r>
              <w:t xml:space="preserve">sangat </w:t>
            </w:r>
          </w:p>
          <w:p w:rsidR="009519BB" w:rsidRDefault="009519BB" w:rsidP="00BE6A19">
            <w:pPr>
              <w:ind w:firstLine="0"/>
            </w:pPr>
            <w:r>
              <w:t xml:space="preserve">satu </w:t>
            </w:r>
          </w:p>
          <w:p w:rsidR="009519BB" w:rsidRDefault="009519BB" w:rsidP="00BE6A19">
            <w:pPr>
              <w:ind w:firstLine="0"/>
            </w:pPr>
            <w:r>
              <w:t xml:space="preserve">saya </w:t>
            </w:r>
          </w:p>
          <w:p w:rsidR="009519BB" w:rsidRDefault="009519BB" w:rsidP="00BE6A19">
            <w:pPr>
              <w:ind w:firstLine="0"/>
            </w:pPr>
            <w:r>
              <w:t xml:space="preserve">sebab </w:t>
            </w:r>
          </w:p>
          <w:p w:rsidR="009519BB" w:rsidRDefault="009519BB" w:rsidP="00BE6A19">
            <w:pPr>
              <w:ind w:firstLine="0"/>
            </w:pPr>
            <w:r>
              <w:t xml:space="preserve">sebagai </w:t>
            </w:r>
          </w:p>
          <w:p w:rsidR="009519BB" w:rsidRDefault="009519BB" w:rsidP="00BE6A19">
            <w:pPr>
              <w:ind w:firstLine="0"/>
            </w:pPr>
            <w:r>
              <w:t xml:space="preserve">sebagian </w:t>
            </w:r>
          </w:p>
          <w:p w:rsidR="009519BB" w:rsidRDefault="009519BB" w:rsidP="00BE6A19">
            <w:pPr>
              <w:ind w:firstLine="0"/>
            </w:pPr>
            <w:r>
              <w:t xml:space="preserve">sebanyak </w:t>
            </w:r>
          </w:p>
          <w:p w:rsidR="009519BB" w:rsidRDefault="009519BB" w:rsidP="00BE6A19">
            <w:pPr>
              <w:ind w:firstLine="0"/>
            </w:pPr>
            <w:r>
              <w:t xml:space="preserve">sebelum </w:t>
            </w:r>
          </w:p>
          <w:p w:rsidR="009519BB" w:rsidRDefault="009519BB" w:rsidP="00BE6A19">
            <w:pPr>
              <w:ind w:firstLine="0"/>
            </w:pPr>
            <w:r>
              <w:t xml:space="preserve">sebelumnya </w:t>
            </w:r>
          </w:p>
          <w:p w:rsidR="009519BB" w:rsidRDefault="009519BB" w:rsidP="00BE6A19">
            <w:pPr>
              <w:ind w:firstLine="0"/>
            </w:pPr>
            <w:r>
              <w:t>sebenarnya</w:t>
            </w:r>
          </w:p>
          <w:p w:rsidR="009519BB" w:rsidRDefault="009519BB" w:rsidP="00BE6A19">
            <w:pPr>
              <w:ind w:firstLine="0"/>
            </w:pPr>
            <w:r>
              <w:t xml:space="preserve">sebesar </w:t>
            </w:r>
          </w:p>
          <w:p w:rsidR="009519BB" w:rsidRDefault="009519BB" w:rsidP="00BE6A19">
            <w:pPr>
              <w:ind w:firstLine="0"/>
            </w:pPr>
            <w:r>
              <w:t xml:space="preserve">sebuah </w:t>
            </w:r>
          </w:p>
          <w:p w:rsidR="009519BB" w:rsidRDefault="009519BB" w:rsidP="00BE6A19">
            <w:pPr>
              <w:ind w:firstLine="0"/>
            </w:pPr>
            <w:r>
              <w:t xml:space="preserve">secara </w:t>
            </w:r>
          </w:p>
          <w:p w:rsidR="009519BB" w:rsidRDefault="009519BB" w:rsidP="00BE6A19">
            <w:pPr>
              <w:ind w:firstLine="0"/>
            </w:pPr>
            <w:r>
              <w:t xml:space="preserve">sedang </w:t>
            </w:r>
          </w:p>
          <w:p w:rsidR="009519BB" w:rsidRDefault="009519BB" w:rsidP="00BE6A19">
            <w:pPr>
              <w:ind w:firstLine="0"/>
            </w:pPr>
            <w:r>
              <w:t xml:space="preserve">sedangkan </w:t>
            </w:r>
          </w:p>
          <w:p w:rsidR="009519BB" w:rsidRDefault="009519BB" w:rsidP="00BE6A19">
            <w:pPr>
              <w:ind w:firstLine="0"/>
            </w:pPr>
            <w:r>
              <w:t xml:space="preserve">sedikit </w:t>
            </w:r>
          </w:p>
          <w:p w:rsidR="009519BB" w:rsidRDefault="009519BB" w:rsidP="00BE6A19">
            <w:pPr>
              <w:ind w:firstLine="0"/>
            </w:pPr>
            <w:r>
              <w:t xml:space="preserve">segera </w:t>
            </w:r>
          </w:p>
          <w:p w:rsidR="009519BB" w:rsidRDefault="009519BB" w:rsidP="00BE6A19">
            <w:pPr>
              <w:ind w:firstLine="0"/>
            </w:pPr>
            <w:r>
              <w:t xml:space="preserve">sehingga </w:t>
            </w:r>
          </w:p>
        </w:tc>
        <w:tc>
          <w:tcPr>
            <w:tcW w:w="1982" w:type="dxa"/>
            <w:tcBorders>
              <w:left w:val="nil"/>
              <w:right w:val="nil"/>
            </w:tcBorders>
          </w:tcPr>
          <w:p w:rsidR="009519BB" w:rsidRDefault="009519BB" w:rsidP="00BE6A19">
            <w:pPr>
              <w:ind w:firstLine="0"/>
            </w:pPr>
            <w:r>
              <w:t xml:space="preserve">sejumlah </w:t>
            </w:r>
          </w:p>
          <w:p w:rsidR="009519BB" w:rsidRDefault="009519BB" w:rsidP="00BE6A19">
            <w:pPr>
              <w:ind w:firstLine="0"/>
            </w:pPr>
            <w:r>
              <w:t xml:space="preserve">sekali </w:t>
            </w:r>
          </w:p>
          <w:p w:rsidR="009519BB" w:rsidRDefault="009519BB" w:rsidP="00BE6A19">
            <w:pPr>
              <w:ind w:firstLine="0"/>
            </w:pPr>
            <w:r>
              <w:t xml:space="preserve">sekarang </w:t>
            </w:r>
          </w:p>
          <w:p w:rsidR="009519BB" w:rsidRDefault="009519BB" w:rsidP="00BE6A19">
            <w:pPr>
              <w:ind w:firstLine="0"/>
            </w:pPr>
            <w:r>
              <w:t xml:space="preserve">sekitar </w:t>
            </w:r>
          </w:p>
          <w:p w:rsidR="009519BB" w:rsidRDefault="009519BB" w:rsidP="00BE6A19">
            <w:pPr>
              <w:ind w:firstLine="0"/>
            </w:pPr>
            <w:r>
              <w:t xml:space="preserve">selain </w:t>
            </w:r>
          </w:p>
          <w:p w:rsidR="009519BB" w:rsidRDefault="009519BB" w:rsidP="00BE6A19">
            <w:pPr>
              <w:ind w:firstLine="0"/>
            </w:pPr>
            <w:r>
              <w:t xml:space="preserve">selalu </w:t>
            </w:r>
          </w:p>
          <w:p w:rsidR="009519BB" w:rsidRDefault="009519BB" w:rsidP="00BE6A19">
            <w:pPr>
              <w:ind w:firstLine="0"/>
            </w:pPr>
            <w:r>
              <w:t xml:space="preserve">selama </w:t>
            </w:r>
          </w:p>
          <w:p w:rsidR="009519BB" w:rsidRDefault="009519BB" w:rsidP="00BE6A19">
            <w:pPr>
              <w:ind w:firstLine="0"/>
            </w:pPr>
            <w:r>
              <w:t xml:space="preserve">selasa </w:t>
            </w:r>
          </w:p>
          <w:p w:rsidR="009519BB" w:rsidRDefault="009519BB" w:rsidP="00BE6A19">
            <w:pPr>
              <w:ind w:firstLine="0"/>
            </w:pPr>
            <w:r>
              <w:t xml:space="preserve">selatan </w:t>
            </w:r>
          </w:p>
          <w:p w:rsidR="009519BB" w:rsidRDefault="009519BB" w:rsidP="00BE6A19">
            <w:pPr>
              <w:ind w:firstLine="0"/>
            </w:pPr>
            <w:r>
              <w:t xml:space="preserve">seluruh </w:t>
            </w:r>
          </w:p>
          <w:p w:rsidR="009519BB" w:rsidRDefault="009519BB" w:rsidP="00BE6A19">
            <w:pPr>
              <w:ind w:firstLine="0"/>
            </w:pPr>
            <w:r>
              <w:t xml:space="preserve">semakin </w:t>
            </w:r>
          </w:p>
          <w:p w:rsidR="009519BB" w:rsidRDefault="009519BB" w:rsidP="00BE6A19">
            <w:pPr>
              <w:ind w:firstLine="0"/>
            </w:pPr>
            <w:r>
              <w:t xml:space="preserve">sementara </w:t>
            </w:r>
          </w:p>
          <w:p w:rsidR="009519BB" w:rsidRDefault="009519BB" w:rsidP="00BE6A19">
            <w:pPr>
              <w:ind w:firstLine="0"/>
            </w:pPr>
            <w:r>
              <w:t xml:space="preserve">sempat </w:t>
            </w:r>
          </w:p>
          <w:p w:rsidR="009519BB" w:rsidRDefault="009519BB" w:rsidP="00BE6A19">
            <w:pPr>
              <w:ind w:firstLine="0"/>
            </w:pPr>
            <w:r>
              <w:t xml:space="preserve">semua </w:t>
            </w:r>
          </w:p>
          <w:p w:rsidR="009519BB" w:rsidRDefault="009519BB" w:rsidP="00BE6A19">
            <w:pPr>
              <w:ind w:firstLine="0"/>
            </w:pPr>
            <w:r>
              <w:t xml:space="preserve">sendiri </w:t>
            </w:r>
          </w:p>
          <w:p w:rsidR="009519BB" w:rsidRDefault="009519BB" w:rsidP="00BE6A19">
            <w:pPr>
              <w:ind w:firstLine="0"/>
            </w:pPr>
            <w:r>
              <w:t xml:space="preserve">senin </w:t>
            </w:r>
          </w:p>
          <w:p w:rsidR="009519BB" w:rsidRDefault="009519BB" w:rsidP="00BE6A19">
            <w:pPr>
              <w:ind w:firstLine="0"/>
            </w:pPr>
            <w:r>
              <w:t xml:space="preserve">seorang </w:t>
            </w:r>
          </w:p>
          <w:p w:rsidR="009519BB" w:rsidRDefault="009519BB" w:rsidP="00BE6A19">
            <w:pPr>
              <w:ind w:firstLine="0"/>
            </w:pPr>
            <w:r>
              <w:t xml:space="preserve">seperti </w:t>
            </w:r>
          </w:p>
          <w:p w:rsidR="009519BB" w:rsidRDefault="009519BB" w:rsidP="00BE6A19">
            <w:pPr>
              <w:ind w:firstLine="0"/>
            </w:pPr>
            <w:r>
              <w:t xml:space="preserve">sering </w:t>
            </w:r>
          </w:p>
          <w:p w:rsidR="009519BB" w:rsidRDefault="009519BB" w:rsidP="00BE6A19">
            <w:pPr>
              <w:ind w:firstLine="0"/>
            </w:pPr>
            <w:r>
              <w:t xml:space="preserve">serta </w:t>
            </w:r>
          </w:p>
          <w:p w:rsidR="009519BB" w:rsidRDefault="009519BB" w:rsidP="00BE6A19">
            <w:pPr>
              <w:ind w:firstLine="0"/>
            </w:pPr>
            <w:r>
              <w:t xml:space="preserve">sesuai </w:t>
            </w:r>
          </w:p>
          <w:p w:rsidR="009519BB" w:rsidRDefault="009519BB" w:rsidP="00BE6A19">
            <w:pPr>
              <w:ind w:firstLine="0"/>
            </w:pPr>
            <w:r>
              <w:t xml:space="preserve">setelah </w:t>
            </w:r>
          </w:p>
          <w:p w:rsidR="009519BB" w:rsidRDefault="009519BB" w:rsidP="00BE6A19">
            <w:pPr>
              <w:ind w:firstLine="0"/>
            </w:pPr>
            <w:r>
              <w:t xml:space="preserve">setiap </w:t>
            </w:r>
          </w:p>
          <w:p w:rsidR="009519BB" w:rsidRDefault="009519BB" w:rsidP="00BE6A19">
            <w:pPr>
              <w:ind w:firstLine="0"/>
            </w:pPr>
            <w:r>
              <w:t xml:space="preserve">suatu </w:t>
            </w:r>
          </w:p>
          <w:p w:rsidR="009519BB" w:rsidRDefault="009519BB" w:rsidP="00BE6A19">
            <w:pPr>
              <w:ind w:firstLine="0"/>
            </w:pPr>
            <w:r>
              <w:t xml:space="preserve">sudah </w:t>
            </w:r>
          </w:p>
          <w:p w:rsidR="009519BB" w:rsidRDefault="009519BB" w:rsidP="00BE6A19">
            <w:pPr>
              <w:ind w:firstLine="0"/>
            </w:pPr>
            <w:r>
              <w:t xml:space="preserve">sumber </w:t>
            </w:r>
          </w:p>
          <w:p w:rsidR="009519BB" w:rsidRDefault="009519BB" w:rsidP="00BE6A19">
            <w:pPr>
              <w:ind w:firstLine="0"/>
            </w:pPr>
            <w:r>
              <w:t xml:space="preserve">tahu </w:t>
            </w:r>
          </w:p>
          <w:p w:rsidR="009519BB" w:rsidRDefault="009519BB" w:rsidP="00BE6A19">
            <w:pPr>
              <w:ind w:firstLine="0"/>
            </w:pPr>
            <w:r>
              <w:t xml:space="preserve">tahun </w:t>
            </w:r>
          </w:p>
          <w:p w:rsidR="009519BB" w:rsidRDefault="009519BB" w:rsidP="00BE6A19">
            <w:pPr>
              <w:ind w:firstLine="0"/>
            </w:pPr>
            <w:r>
              <w:t xml:space="preserve">tak </w:t>
            </w:r>
          </w:p>
          <w:p w:rsidR="009519BB" w:rsidRDefault="009519BB" w:rsidP="00BE6A19">
            <w:pPr>
              <w:ind w:firstLine="0"/>
            </w:pPr>
            <w:r>
              <w:t xml:space="preserve">tampil </w:t>
            </w:r>
          </w:p>
          <w:p w:rsidR="009519BB" w:rsidRDefault="009519BB" w:rsidP="00BE6A19">
            <w:pPr>
              <w:ind w:firstLine="0"/>
            </w:pPr>
            <w:r>
              <w:t xml:space="preserve">tanggal </w:t>
            </w:r>
          </w:p>
          <w:p w:rsidR="009519BB" w:rsidRDefault="009519BB" w:rsidP="00BE6A19">
            <w:pPr>
              <w:ind w:firstLine="0"/>
            </w:pPr>
            <w:r>
              <w:t xml:space="preserve">tanpa </w:t>
            </w:r>
          </w:p>
          <w:p w:rsidR="009519BB" w:rsidRDefault="009519BB" w:rsidP="00BE6A19">
            <w:pPr>
              <w:ind w:firstLine="0"/>
            </w:pPr>
            <w:r>
              <w:t xml:space="preserve">tapi </w:t>
            </w:r>
          </w:p>
          <w:p w:rsidR="009519BB" w:rsidRDefault="009519BB" w:rsidP="00BE6A19">
            <w:pPr>
              <w:ind w:firstLine="0"/>
            </w:pPr>
            <w:r>
              <w:t xml:space="preserve">telah </w:t>
            </w:r>
          </w:p>
          <w:p w:rsidR="009519BB" w:rsidRDefault="009519BB" w:rsidP="00BE6A19">
            <w:pPr>
              <w:ind w:firstLine="0"/>
            </w:pPr>
            <w:r>
              <w:t xml:space="preserve">teman </w:t>
            </w:r>
          </w:p>
          <w:p w:rsidR="009519BB" w:rsidRDefault="009519BB" w:rsidP="00BE6A19">
            <w:pPr>
              <w:ind w:firstLine="0"/>
            </w:pPr>
            <w:r>
              <w:t xml:space="preserve">tempat </w:t>
            </w:r>
          </w:p>
          <w:p w:rsidR="009519BB" w:rsidRDefault="009519BB" w:rsidP="00BE6A19">
            <w:pPr>
              <w:ind w:firstLine="0"/>
            </w:pPr>
            <w:r>
              <w:t>tengah</w:t>
            </w:r>
          </w:p>
        </w:tc>
        <w:tc>
          <w:tcPr>
            <w:tcW w:w="1982" w:type="dxa"/>
            <w:tcBorders>
              <w:left w:val="nil"/>
              <w:right w:val="nil"/>
            </w:tcBorders>
          </w:tcPr>
          <w:p w:rsidR="009519BB" w:rsidRDefault="009519BB" w:rsidP="00BE6A19">
            <w:pPr>
              <w:ind w:firstLine="0"/>
            </w:pPr>
            <w:r>
              <w:t>sejak</w:t>
            </w:r>
          </w:p>
          <w:p w:rsidR="009519BB" w:rsidRDefault="009519BB" w:rsidP="00BE6A19">
            <w:pPr>
              <w:ind w:firstLine="0"/>
            </w:pPr>
            <w:r>
              <w:t xml:space="preserve">tentang </w:t>
            </w:r>
          </w:p>
          <w:p w:rsidR="009519BB" w:rsidRDefault="009519BB" w:rsidP="00BE6A19">
            <w:pPr>
              <w:ind w:firstLine="0"/>
            </w:pPr>
            <w:r>
              <w:t xml:space="preserve">tentu </w:t>
            </w:r>
          </w:p>
          <w:p w:rsidR="009519BB" w:rsidRDefault="009519BB" w:rsidP="00BE6A19">
            <w:pPr>
              <w:ind w:firstLine="0"/>
            </w:pPr>
            <w:r>
              <w:t xml:space="preserve">terakhir </w:t>
            </w:r>
          </w:p>
          <w:p w:rsidR="009519BB" w:rsidRDefault="009519BB" w:rsidP="00BE6A19">
            <w:pPr>
              <w:ind w:firstLine="0"/>
            </w:pPr>
            <w:r>
              <w:t xml:space="preserve">terhadap </w:t>
            </w:r>
          </w:p>
          <w:p w:rsidR="009519BB" w:rsidRDefault="009519BB" w:rsidP="00BE6A19">
            <w:pPr>
              <w:ind w:firstLine="0"/>
            </w:pPr>
            <w:r>
              <w:t xml:space="preserve">terjadi </w:t>
            </w:r>
          </w:p>
          <w:p w:rsidR="009519BB" w:rsidRDefault="009519BB" w:rsidP="00BE6A19">
            <w:pPr>
              <w:ind w:firstLine="0"/>
            </w:pPr>
            <w:r>
              <w:t xml:space="preserve">terkait </w:t>
            </w:r>
          </w:p>
          <w:p w:rsidR="009519BB" w:rsidRDefault="009519BB" w:rsidP="00BE6A19">
            <w:pPr>
              <w:ind w:firstLine="0"/>
            </w:pPr>
            <w:r>
              <w:t xml:space="preserve">terlalu </w:t>
            </w:r>
          </w:p>
          <w:p w:rsidR="009519BB" w:rsidRDefault="009519BB" w:rsidP="00BE6A19">
            <w:pPr>
              <w:ind w:firstLine="0"/>
            </w:pPr>
            <w:r>
              <w:t xml:space="preserve">terlihat </w:t>
            </w:r>
          </w:p>
          <w:p w:rsidR="009519BB" w:rsidRDefault="009519BB" w:rsidP="00BE6A19">
            <w:pPr>
              <w:ind w:firstLine="0"/>
            </w:pPr>
            <w:r>
              <w:t xml:space="preserve">termasuk </w:t>
            </w:r>
          </w:p>
          <w:p w:rsidR="009519BB" w:rsidRDefault="009519BB" w:rsidP="00BE6A19">
            <w:pPr>
              <w:ind w:firstLine="0"/>
            </w:pPr>
            <w:r>
              <w:t xml:space="preserve">ternyata </w:t>
            </w:r>
          </w:p>
          <w:p w:rsidR="009519BB" w:rsidRDefault="009519BB" w:rsidP="00BE6A19">
            <w:pPr>
              <w:ind w:firstLine="0"/>
            </w:pPr>
            <w:r>
              <w:t xml:space="preserve">tersebut </w:t>
            </w:r>
          </w:p>
          <w:p w:rsidR="009519BB" w:rsidRDefault="009519BB" w:rsidP="00BE6A19">
            <w:pPr>
              <w:ind w:firstLine="0"/>
            </w:pPr>
            <w:r>
              <w:t xml:space="preserve">terus </w:t>
            </w:r>
          </w:p>
          <w:p w:rsidR="009519BB" w:rsidRDefault="009519BB" w:rsidP="00BE6A19">
            <w:pPr>
              <w:ind w:firstLine="0"/>
            </w:pPr>
            <w:r>
              <w:t xml:space="preserve">terutama </w:t>
            </w:r>
          </w:p>
          <w:p w:rsidR="009519BB" w:rsidRDefault="009519BB" w:rsidP="00BE6A19">
            <w:pPr>
              <w:ind w:firstLine="0"/>
            </w:pPr>
            <w:r>
              <w:t xml:space="preserve">tetapi </w:t>
            </w:r>
          </w:p>
          <w:p w:rsidR="009519BB" w:rsidRDefault="009519BB" w:rsidP="00BE6A19">
            <w:pPr>
              <w:ind w:firstLine="0"/>
            </w:pPr>
            <w:r>
              <w:t xml:space="preserve">the </w:t>
            </w:r>
          </w:p>
          <w:p w:rsidR="009519BB" w:rsidRDefault="009519BB" w:rsidP="00BE6A19">
            <w:pPr>
              <w:ind w:firstLine="0"/>
            </w:pPr>
            <w:r>
              <w:t xml:space="preserve">tidak </w:t>
            </w:r>
          </w:p>
          <w:p w:rsidR="009519BB" w:rsidRDefault="009519BB" w:rsidP="00BE6A19">
            <w:pPr>
              <w:ind w:firstLine="0"/>
            </w:pPr>
            <w:r>
              <w:t xml:space="preserve">tiga </w:t>
            </w:r>
          </w:p>
          <w:p w:rsidR="009519BB" w:rsidRDefault="009519BB" w:rsidP="00BE6A19">
            <w:pPr>
              <w:ind w:firstLine="0"/>
            </w:pPr>
            <w:r>
              <w:t xml:space="preserve">tinggal </w:t>
            </w:r>
          </w:p>
          <w:p w:rsidR="009519BB" w:rsidRDefault="009519BB" w:rsidP="00BE6A19">
            <w:pPr>
              <w:ind w:firstLine="0"/>
            </w:pPr>
            <w:r>
              <w:t xml:space="preserve">tinggi </w:t>
            </w:r>
          </w:p>
          <w:p w:rsidR="009519BB" w:rsidRDefault="009519BB" w:rsidP="00BE6A19">
            <w:pPr>
              <w:ind w:firstLine="0"/>
            </w:pPr>
            <w:r>
              <w:t xml:space="preserve">tingkat </w:t>
            </w:r>
          </w:p>
          <w:p w:rsidR="009519BB" w:rsidRDefault="009519BB" w:rsidP="00BE6A19">
            <w:pPr>
              <w:ind w:firstLine="0"/>
            </w:pPr>
            <w:r>
              <w:t xml:space="preserve">ujar </w:t>
            </w:r>
          </w:p>
          <w:p w:rsidR="009519BB" w:rsidRDefault="009519BB" w:rsidP="00BE6A19">
            <w:pPr>
              <w:ind w:firstLine="0"/>
            </w:pPr>
            <w:r>
              <w:t xml:space="preserve">umum </w:t>
            </w:r>
          </w:p>
          <w:p w:rsidR="009519BB" w:rsidRDefault="009519BB" w:rsidP="00BE6A19">
            <w:pPr>
              <w:ind w:firstLine="0"/>
            </w:pPr>
            <w:r>
              <w:t xml:space="preserve">untuk </w:t>
            </w:r>
          </w:p>
          <w:p w:rsidR="009519BB" w:rsidRDefault="009519BB" w:rsidP="00BE6A19">
            <w:pPr>
              <w:ind w:firstLine="0"/>
            </w:pPr>
            <w:r>
              <w:t xml:space="preserve">upaya </w:t>
            </w:r>
          </w:p>
          <w:p w:rsidR="009519BB" w:rsidRDefault="009519BB" w:rsidP="00BE6A19">
            <w:pPr>
              <w:ind w:firstLine="0"/>
            </w:pPr>
            <w:r>
              <w:t xml:space="preserve">usai </w:t>
            </w:r>
          </w:p>
          <w:p w:rsidR="009519BB" w:rsidRDefault="009519BB" w:rsidP="00BE6A19">
            <w:pPr>
              <w:ind w:firstLine="0"/>
            </w:pPr>
            <w:r>
              <w:t xml:space="preserve">utama </w:t>
            </w:r>
          </w:p>
          <w:p w:rsidR="009519BB" w:rsidRDefault="009519BB" w:rsidP="00BE6A19">
            <w:pPr>
              <w:ind w:firstLine="0"/>
            </w:pPr>
            <w:r>
              <w:t xml:space="preserve">utara </w:t>
            </w:r>
          </w:p>
          <w:p w:rsidR="009519BB" w:rsidRDefault="009519BB" w:rsidP="00BE6A19">
            <w:pPr>
              <w:ind w:firstLine="0"/>
            </w:pPr>
            <w:r>
              <w:t xml:space="preserve">waktu </w:t>
            </w:r>
          </w:p>
          <w:p w:rsidR="009519BB" w:rsidRDefault="009519BB" w:rsidP="00BE6A19">
            <w:pPr>
              <w:ind w:firstLine="0"/>
            </w:pPr>
            <w:r>
              <w:t xml:space="preserve">wib </w:t>
            </w:r>
          </w:p>
          <w:p w:rsidR="009519BB" w:rsidRDefault="009519BB" w:rsidP="00BE6A19">
            <w:pPr>
              <w:ind w:firstLine="0"/>
            </w:pPr>
            <w:r>
              <w:t xml:space="preserve">ya </w:t>
            </w:r>
          </w:p>
          <w:p w:rsidR="009519BB" w:rsidRDefault="009519BB" w:rsidP="00BE6A19">
            <w:pPr>
              <w:ind w:firstLine="0"/>
            </w:pPr>
            <w:r>
              <w:t xml:space="preserve">yaitu </w:t>
            </w:r>
          </w:p>
          <w:p w:rsidR="009519BB" w:rsidRDefault="009519BB" w:rsidP="00BE6A19">
            <w:pPr>
              <w:ind w:firstLine="0"/>
            </w:pPr>
            <w:r>
              <w:t xml:space="preserve">yakni </w:t>
            </w:r>
          </w:p>
          <w:p w:rsidR="009519BB" w:rsidRDefault="009519BB" w:rsidP="00BE6A19">
            <w:pPr>
              <w:ind w:firstLine="0"/>
            </w:pPr>
            <w:r>
              <w:t xml:space="preserve">yang </w:t>
            </w:r>
          </w:p>
          <w:p w:rsidR="009519BB" w:rsidRDefault="009519BB" w:rsidP="00BE6A19">
            <w:pPr>
              <w:ind w:firstLine="0"/>
            </w:pPr>
            <w:r>
              <w:t xml:space="preserve">] </w:t>
            </w:r>
          </w:p>
          <w:p w:rsidR="009519BB" w:rsidRDefault="009519BB" w:rsidP="00BE6A19">
            <w:pPr>
              <w:ind w:firstLine="0"/>
            </w:pPr>
            <w:r>
              <w:t>[</w:t>
            </w:r>
          </w:p>
          <w:p w:rsidR="009519BB" w:rsidRDefault="009519BB" w:rsidP="00BE6A19">
            <w:pPr>
              <w:ind w:firstLine="0"/>
            </w:pPr>
          </w:p>
        </w:tc>
      </w:tr>
    </w:tbl>
    <w:p w:rsidR="00BD110F" w:rsidRDefault="00BD110F" w:rsidP="00CD6186">
      <w:pPr>
        <w:ind w:firstLine="0"/>
        <w:jc w:val="left"/>
      </w:pPr>
    </w:p>
    <w:p w:rsidR="009519BB" w:rsidRDefault="009519BB" w:rsidP="00CD6186">
      <w:pPr>
        <w:ind w:firstLine="0"/>
        <w:jc w:val="left"/>
      </w:pPr>
    </w:p>
    <w:p w:rsidR="009519BB" w:rsidRDefault="009519BB" w:rsidP="00CD6186">
      <w:pPr>
        <w:ind w:firstLine="0"/>
        <w:jc w:val="left"/>
      </w:pPr>
    </w:p>
    <w:p w:rsidR="009519BB" w:rsidRDefault="009519BB" w:rsidP="00CD6186">
      <w:pPr>
        <w:ind w:firstLine="0"/>
        <w:jc w:val="left"/>
      </w:pPr>
    </w:p>
    <w:p w:rsidR="009519BB" w:rsidRDefault="009519BB" w:rsidP="00CD6186">
      <w:pPr>
        <w:ind w:firstLine="0"/>
        <w:jc w:val="left"/>
      </w:pPr>
    </w:p>
    <w:p w:rsidR="009519BB" w:rsidRDefault="009519BB" w:rsidP="00CD6186">
      <w:pPr>
        <w:ind w:firstLine="0"/>
        <w:jc w:val="left"/>
      </w:pPr>
    </w:p>
    <w:p w:rsidR="009519BB" w:rsidRDefault="009519BB" w:rsidP="00CD6186">
      <w:pPr>
        <w:ind w:firstLine="0"/>
        <w:jc w:val="left"/>
      </w:pPr>
    </w:p>
    <w:p w:rsidR="00CD6186" w:rsidRPr="00CB770E" w:rsidRDefault="00F1763D" w:rsidP="00701DCA">
      <w:pPr>
        <w:pStyle w:val="DaftarIlustrasi"/>
        <w:numPr>
          <w:ilvl w:val="0"/>
          <w:numId w:val="0"/>
        </w:numPr>
      </w:pPr>
      <w:r>
        <w:lastRenderedPageBreak/>
        <w:t>Lampiran 2</w:t>
      </w:r>
      <w:r w:rsidR="00CD6186">
        <w:t xml:space="preserve"> </w:t>
      </w:r>
      <w:r w:rsidR="00CD6186" w:rsidRPr="00854578">
        <w:rPr>
          <w:rStyle w:val="DaftarIlustrasiChar"/>
        </w:rPr>
        <w:t>Koleksi Kueri</w:t>
      </w:r>
      <w:r w:rsidR="000E6215">
        <w:rPr>
          <w:rStyle w:val="DaftarIlustrasiChar"/>
        </w:rPr>
        <w:t xml:space="preserve"> (34 kueri)</w:t>
      </w:r>
    </w:p>
    <w:p w:rsidR="00CD6186" w:rsidRDefault="00CD6186" w:rsidP="00CD6186">
      <w:pPr>
        <w:ind w:firstLine="0"/>
      </w:pPr>
    </w:p>
    <w:tbl>
      <w:tblPr>
        <w:tblStyle w:val="TableGrid"/>
        <w:tblW w:w="63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2012"/>
      </w:tblGrid>
      <w:tr w:rsidR="00CD6186" w:rsidRPr="00CB770E" w:rsidTr="00CD6186">
        <w:trPr>
          <w:trHeight w:val="422"/>
          <w:jc w:val="center"/>
        </w:trPr>
        <w:tc>
          <w:tcPr>
            <w:tcW w:w="4378" w:type="dxa"/>
            <w:tcBorders>
              <w:top w:val="single" w:sz="4" w:space="0" w:color="auto"/>
              <w:bottom w:val="single" w:sz="4" w:space="0" w:color="auto"/>
            </w:tcBorders>
          </w:tcPr>
          <w:p w:rsidR="00CD6186" w:rsidRPr="00CB770E" w:rsidRDefault="00CD6186" w:rsidP="007A353C">
            <w:pPr>
              <w:ind w:firstLine="0"/>
              <w:jc w:val="left"/>
              <w:rPr>
                <w:rFonts w:cs="Times New Roman"/>
                <w:szCs w:val="24"/>
              </w:rPr>
            </w:pPr>
            <w:r w:rsidRPr="00CB770E">
              <w:rPr>
                <w:rFonts w:cs="Times New Roman"/>
                <w:szCs w:val="24"/>
              </w:rPr>
              <w:t>Query</w:t>
            </w:r>
          </w:p>
        </w:tc>
        <w:tc>
          <w:tcPr>
            <w:tcW w:w="2012" w:type="dxa"/>
            <w:tcBorders>
              <w:top w:val="single" w:sz="4" w:space="0" w:color="auto"/>
              <w:bottom w:val="single" w:sz="4" w:space="0" w:color="auto"/>
            </w:tcBorders>
          </w:tcPr>
          <w:p w:rsidR="00CD6186" w:rsidRPr="00CB770E" w:rsidRDefault="00CD6186" w:rsidP="007A353C">
            <w:pPr>
              <w:ind w:firstLine="0"/>
              <w:jc w:val="left"/>
              <w:rPr>
                <w:rFonts w:cs="Times New Roman"/>
                <w:szCs w:val="24"/>
              </w:rPr>
            </w:pPr>
            <w:r w:rsidRPr="00CB770E">
              <w:rPr>
                <w:rFonts w:cs="Times New Roman"/>
                <w:szCs w:val="24"/>
              </w:rPr>
              <w:t>Jumlah dokumen yang relevan</w:t>
            </w:r>
          </w:p>
        </w:tc>
      </w:tr>
      <w:tr w:rsidR="00CD6186" w:rsidRPr="00CB770E" w:rsidTr="00CD6186">
        <w:trPr>
          <w:trHeight w:val="300"/>
          <w:jc w:val="center"/>
        </w:trPr>
        <w:tc>
          <w:tcPr>
            <w:tcW w:w="4378" w:type="dxa"/>
            <w:tcBorders>
              <w:top w:val="single" w:sz="4" w:space="0" w:color="auto"/>
            </w:tcBorders>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baterai kamera canon</w:t>
            </w:r>
          </w:p>
        </w:tc>
        <w:tc>
          <w:tcPr>
            <w:tcW w:w="2012" w:type="dxa"/>
            <w:tcBorders>
              <w:top w:val="single" w:sz="4" w:space="0" w:color="auto"/>
            </w:tcBorders>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13</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kamera dslr canon</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29</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sepatu boot black</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15</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baju batik keraton</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25</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dress batik katun</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14</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botol minum stainless 750 ml</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31</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aksesoris rambut ribbon</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5</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keripik balado</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6</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motor jupiter</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7</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jas hujan</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60</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gps</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34</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iphone 5s silver</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18</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mouse logitech wireless</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46</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keyboard razer</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9</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mesin kopi</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52</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tv led 32 inch</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8</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raket</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59</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dot bayi</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11</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wiper</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36</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anti virus</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21</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mp3 player</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10</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lampu t</w:t>
            </w:r>
            <w:r w:rsidR="00250C0C" w:rsidRPr="00250C0C">
              <w:rPr>
                <w:rFonts w:eastAsia="Times New Roman" w:cs="Times New Roman"/>
                <w:color w:val="000000"/>
                <w:szCs w:val="24"/>
                <w:lang w:val="id-ID" w:eastAsia="id-ID"/>
              </w:rPr>
              <w:t>id</w:t>
            </w:r>
            <w:r w:rsidRPr="00720A42">
              <w:rPr>
                <w:rFonts w:eastAsia="Times New Roman" w:cs="Times New Roman"/>
                <w:color w:val="000000"/>
                <w:szCs w:val="24"/>
                <w:lang w:val="id-ID" w:eastAsia="id-ID"/>
              </w:rPr>
              <w:t>ur</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6</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pengering rambut</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21</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walkie talkie</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8</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ranjang bayi</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48</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monitor</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45</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stylus</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29</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kipas angin</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17</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lipstik</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16</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samsung galaxy note</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134</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sepatu kulit</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33</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xperia z</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24</w:t>
            </w:r>
          </w:p>
        </w:tc>
      </w:tr>
      <w:tr w:rsidR="00CD6186" w:rsidRPr="00CB770E" w:rsidTr="00CD6186">
        <w:trPr>
          <w:trHeight w:val="300"/>
          <w:jc w:val="center"/>
        </w:trPr>
        <w:tc>
          <w:tcPr>
            <w:tcW w:w="4378" w:type="dxa"/>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botol susu</w:t>
            </w:r>
          </w:p>
        </w:tc>
        <w:tc>
          <w:tcPr>
            <w:tcW w:w="2012" w:type="dxa"/>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73</w:t>
            </w:r>
          </w:p>
        </w:tc>
      </w:tr>
      <w:tr w:rsidR="00CD6186" w:rsidRPr="00CB770E" w:rsidTr="00CD6186">
        <w:trPr>
          <w:trHeight w:val="300"/>
          <w:jc w:val="center"/>
        </w:trPr>
        <w:tc>
          <w:tcPr>
            <w:tcW w:w="4378" w:type="dxa"/>
            <w:tcBorders>
              <w:bottom w:val="single" w:sz="4" w:space="0" w:color="auto"/>
            </w:tcBorders>
            <w:noWrap/>
            <w:hideMark/>
          </w:tcPr>
          <w:p w:rsidR="00CD6186" w:rsidRPr="00720A42" w:rsidRDefault="00CD6186" w:rsidP="007A353C">
            <w:pPr>
              <w:ind w:firstLine="0"/>
              <w:jc w:val="left"/>
              <w:rPr>
                <w:rFonts w:eastAsia="Times New Roman" w:cs="Times New Roman"/>
                <w:color w:val="000000"/>
                <w:szCs w:val="24"/>
                <w:lang w:val="id-ID" w:eastAsia="id-ID"/>
              </w:rPr>
            </w:pPr>
            <w:r w:rsidRPr="00720A42">
              <w:rPr>
                <w:rFonts w:eastAsia="Times New Roman" w:cs="Times New Roman"/>
                <w:color w:val="000000"/>
                <w:szCs w:val="24"/>
                <w:lang w:val="id-ID" w:eastAsia="id-ID"/>
              </w:rPr>
              <w:t>iphone 5s</w:t>
            </w:r>
          </w:p>
        </w:tc>
        <w:tc>
          <w:tcPr>
            <w:tcW w:w="2012" w:type="dxa"/>
            <w:tcBorders>
              <w:bottom w:val="single" w:sz="4" w:space="0" w:color="auto"/>
            </w:tcBorders>
          </w:tcPr>
          <w:p w:rsidR="00CD6186" w:rsidRPr="00CB770E" w:rsidRDefault="00CD6186" w:rsidP="007A353C">
            <w:pPr>
              <w:ind w:firstLine="0"/>
              <w:jc w:val="right"/>
              <w:rPr>
                <w:rFonts w:eastAsia="Times New Roman" w:cs="Times New Roman"/>
                <w:color w:val="000000"/>
                <w:szCs w:val="24"/>
                <w:lang w:eastAsia="id-ID"/>
              </w:rPr>
            </w:pPr>
            <w:r w:rsidRPr="00CB770E">
              <w:rPr>
                <w:rFonts w:eastAsia="Times New Roman" w:cs="Times New Roman"/>
                <w:color w:val="000000"/>
                <w:szCs w:val="24"/>
                <w:lang w:eastAsia="id-ID"/>
              </w:rPr>
              <w:t>51</w:t>
            </w:r>
          </w:p>
        </w:tc>
      </w:tr>
    </w:tbl>
    <w:p w:rsidR="00CD6186" w:rsidRDefault="00CD6186" w:rsidP="00CD6186">
      <w:pPr>
        <w:ind w:firstLine="0"/>
      </w:pPr>
    </w:p>
    <w:p w:rsidR="00CD6186" w:rsidRDefault="00CD6186" w:rsidP="00CD6186">
      <w:pPr>
        <w:ind w:firstLine="0"/>
      </w:pPr>
    </w:p>
    <w:p w:rsidR="00CD6186" w:rsidRDefault="00CD6186" w:rsidP="00CD6186">
      <w:pPr>
        <w:ind w:firstLine="0"/>
      </w:pPr>
    </w:p>
    <w:p w:rsidR="00C267CD" w:rsidRDefault="00C267CD" w:rsidP="00CD6186">
      <w:pPr>
        <w:ind w:firstLine="0"/>
      </w:pPr>
    </w:p>
    <w:p w:rsidR="00C267CD" w:rsidRDefault="00C267CD" w:rsidP="00CD6186">
      <w:pPr>
        <w:ind w:firstLine="0"/>
      </w:pPr>
    </w:p>
    <w:p w:rsidR="00D01E4E" w:rsidRDefault="00D01E4E" w:rsidP="00CD6186">
      <w:pPr>
        <w:ind w:firstLine="0"/>
      </w:pPr>
    </w:p>
    <w:p w:rsidR="00843FA0" w:rsidRDefault="00843FA0" w:rsidP="00CD6186">
      <w:pPr>
        <w:ind w:firstLine="0"/>
      </w:pPr>
    </w:p>
    <w:p w:rsidR="00734CFE" w:rsidRDefault="00F1763D" w:rsidP="00F1763D">
      <w:pPr>
        <w:pStyle w:val="Lampiran"/>
      </w:pPr>
      <w:r>
        <w:lastRenderedPageBreak/>
        <w:t>Lampiran 3</w:t>
      </w:r>
      <w:r w:rsidR="00843FA0">
        <w:t xml:space="preserve"> </w:t>
      </w:r>
      <w:r w:rsidR="00843FA0" w:rsidRPr="00854578">
        <w:rPr>
          <w:rStyle w:val="DaftarIlustrasiChar"/>
        </w:rPr>
        <w:t>Desain antarmuka</w:t>
      </w:r>
    </w:p>
    <w:p w:rsidR="003452A0" w:rsidRDefault="003452A0" w:rsidP="00CD6186">
      <w:pPr>
        <w:ind w:firstLine="0"/>
      </w:pPr>
    </w:p>
    <w:p w:rsidR="003452A0" w:rsidRDefault="003E3C32" w:rsidP="003E3C32">
      <w:pPr>
        <w:pStyle w:val="ListParagraph"/>
        <w:numPr>
          <w:ilvl w:val="0"/>
          <w:numId w:val="42"/>
        </w:numPr>
      </w:pPr>
      <w:r>
        <w:t xml:space="preserve">Daftar </w:t>
      </w:r>
      <w:r>
        <w:rPr>
          <w:i/>
        </w:rPr>
        <w:t xml:space="preserve">file </w:t>
      </w:r>
      <w:r>
        <w:t>yang pernah di-</w:t>
      </w:r>
      <w:r>
        <w:rPr>
          <w:i/>
        </w:rPr>
        <w:t>upload.</w:t>
      </w:r>
    </w:p>
    <w:p w:rsidR="003452A0" w:rsidRDefault="003452A0" w:rsidP="00CD6186">
      <w:pPr>
        <w:ind w:firstLine="0"/>
      </w:pPr>
    </w:p>
    <w:p w:rsidR="00267542" w:rsidRDefault="00C31F2C" w:rsidP="00CD6186">
      <w:pPr>
        <w:ind w:firstLine="0"/>
      </w:pPr>
      <w:r>
        <w:rPr>
          <w:noProof/>
          <w:lang w:val="id-ID" w:eastAsia="id-ID"/>
        </w:rPr>
        <w:drawing>
          <wp:inline distT="0" distB="0" distL="0" distR="0" wp14:anchorId="0D11CA7E" wp14:editId="7E920AA7">
            <wp:extent cx="5040630" cy="1515110"/>
            <wp:effectExtent l="0" t="0" r="762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0630" cy="1515110"/>
                    </a:xfrm>
                    <a:prstGeom prst="rect">
                      <a:avLst/>
                    </a:prstGeom>
                  </pic:spPr>
                </pic:pic>
              </a:graphicData>
            </a:graphic>
          </wp:inline>
        </w:drawing>
      </w:r>
    </w:p>
    <w:p w:rsidR="00267542" w:rsidRDefault="00267542" w:rsidP="00CD6186">
      <w:pPr>
        <w:ind w:firstLine="0"/>
      </w:pPr>
    </w:p>
    <w:p w:rsidR="00267542" w:rsidRDefault="00267542" w:rsidP="00CD6186">
      <w:pPr>
        <w:ind w:firstLine="0"/>
      </w:pPr>
    </w:p>
    <w:p w:rsidR="00267542" w:rsidRPr="00267542" w:rsidRDefault="00267542" w:rsidP="00267542">
      <w:pPr>
        <w:pStyle w:val="ListParagraph"/>
        <w:numPr>
          <w:ilvl w:val="0"/>
          <w:numId w:val="42"/>
        </w:numPr>
        <w:rPr>
          <w:i/>
        </w:rPr>
      </w:pPr>
      <w:r w:rsidRPr="00267542">
        <w:rPr>
          <w:i/>
        </w:rPr>
        <w:t xml:space="preserve">Form </w:t>
      </w:r>
      <w:r>
        <w:t xml:space="preserve">untuk melakukan </w:t>
      </w:r>
      <w:r>
        <w:rPr>
          <w:i/>
        </w:rPr>
        <w:t>upload file</w:t>
      </w:r>
    </w:p>
    <w:p w:rsidR="00267542" w:rsidRDefault="00267542" w:rsidP="00CD6186">
      <w:pPr>
        <w:ind w:firstLine="0"/>
      </w:pPr>
    </w:p>
    <w:p w:rsidR="00267542" w:rsidRDefault="00267542" w:rsidP="00CD6186">
      <w:pPr>
        <w:ind w:firstLine="0"/>
      </w:pPr>
      <w:r>
        <w:rPr>
          <w:noProof/>
          <w:lang w:val="id-ID" w:eastAsia="id-ID"/>
        </w:rPr>
        <w:drawing>
          <wp:inline distT="0" distB="0" distL="0" distR="0" wp14:anchorId="43AFA26D" wp14:editId="43F70FE1">
            <wp:extent cx="5040630" cy="1467485"/>
            <wp:effectExtent l="0" t="0" r="762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UP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630" cy="1467485"/>
                    </a:xfrm>
                    <a:prstGeom prst="rect">
                      <a:avLst/>
                    </a:prstGeom>
                  </pic:spPr>
                </pic:pic>
              </a:graphicData>
            </a:graphic>
          </wp:inline>
        </w:drawing>
      </w:r>
    </w:p>
    <w:p w:rsidR="00267542" w:rsidRDefault="00267542" w:rsidP="00267542">
      <w:pPr>
        <w:pStyle w:val="ListParagraph"/>
        <w:numPr>
          <w:ilvl w:val="0"/>
          <w:numId w:val="42"/>
        </w:numPr>
      </w:pPr>
      <w:r>
        <w:rPr>
          <w:i/>
        </w:rPr>
        <w:t xml:space="preserve">Form </w:t>
      </w:r>
      <w:r>
        <w:t>untuk melakukan modifikasi bobot struktur konsep</w:t>
      </w:r>
    </w:p>
    <w:p w:rsidR="00380ECB" w:rsidRDefault="00380ECB" w:rsidP="00380ECB">
      <w:pPr>
        <w:pStyle w:val="ListParagraph"/>
        <w:ind w:firstLine="0"/>
      </w:pPr>
    </w:p>
    <w:p w:rsidR="00380ECB" w:rsidRDefault="00380ECB" w:rsidP="00EE272F">
      <w:pPr>
        <w:pStyle w:val="ListParagraph"/>
        <w:ind w:left="90" w:firstLine="0"/>
      </w:pPr>
      <w:r>
        <w:rPr>
          <w:noProof/>
          <w:lang w:val="id-ID" w:eastAsia="id-ID"/>
        </w:rPr>
        <w:drawing>
          <wp:inline distT="0" distB="0" distL="0" distR="0" wp14:anchorId="7829143C" wp14:editId="5AFA3868">
            <wp:extent cx="5040630" cy="249555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OCESS THE QUER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0630" cy="2495550"/>
                    </a:xfrm>
                    <a:prstGeom prst="rect">
                      <a:avLst/>
                    </a:prstGeom>
                  </pic:spPr>
                </pic:pic>
              </a:graphicData>
            </a:graphic>
          </wp:inline>
        </w:drawing>
      </w:r>
    </w:p>
    <w:p w:rsidR="00EE272F" w:rsidRDefault="00EE272F" w:rsidP="00EE272F">
      <w:pPr>
        <w:pStyle w:val="ListParagraph"/>
        <w:ind w:left="90" w:firstLine="0"/>
      </w:pPr>
    </w:p>
    <w:p w:rsidR="00EE272F" w:rsidRDefault="00EE272F" w:rsidP="00EE272F">
      <w:pPr>
        <w:pStyle w:val="ListParagraph"/>
        <w:ind w:left="90" w:firstLine="0"/>
      </w:pPr>
    </w:p>
    <w:p w:rsidR="00EE272F" w:rsidRDefault="00EE272F" w:rsidP="00EE272F">
      <w:pPr>
        <w:pStyle w:val="ListParagraph"/>
        <w:ind w:left="90" w:firstLine="0"/>
      </w:pPr>
    </w:p>
    <w:p w:rsidR="00EE272F" w:rsidRDefault="00EE272F" w:rsidP="00EE272F">
      <w:pPr>
        <w:pStyle w:val="ListParagraph"/>
        <w:ind w:left="90" w:firstLine="0"/>
      </w:pPr>
    </w:p>
    <w:p w:rsidR="00D01E4E" w:rsidRDefault="00D01E4E" w:rsidP="00D01E4E">
      <w:pPr>
        <w:ind w:firstLine="0"/>
      </w:pPr>
    </w:p>
    <w:p w:rsidR="00D01E4E" w:rsidRDefault="00D01E4E" w:rsidP="00D01E4E">
      <w:pPr>
        <w:ind w:firstLine="0"/>
      </w:pPr>
    </w:p>
    <w:p w:rsidR="00C65798" w:rsidRDefault="00C65798" w:rsidP="00AC6309">
      <w:pPr>
        <w:ind w:firstLine="0"/>
      </w:pPr>
    </w:p>
    <w:p w:rsidR="00EE272F" w:rsidRDefault="00F1763D" w:rsidP="00F1763D">
      <w:pPr>
        <w:pStyle w:val="Lampiran"/>
      </w:pPr>
      <w:r>
        <w:lastRenderedPageBreak/>
        <w:t>Lampiran 3</w:t>
      </w:r>
      <w:r w:rsidR="00EE272F">
        <w:t xml:space="preserve"> lanjutan</w:t>
      </w:r>
    </w:p>
    <w:p w:rsidR="00EE272F" w:rsidRDefault="00EE272F" w:rsidP="00EE272F">
      <w:pPr>
        <w:pStyle w:val="ListParagraph"/>
        <w:ind w:left="90" w:firstLine="0"/>
      </w:pPr>
    </w:p>
    <w:p w:rsidR="00EE272F" w:rsidRDefault="00EE272F" w:rsidP="00EE272F">
      <w:pPr>
        <w:pStyle w:val="ListParagraph"/>
        <w:numPr>
          <w:ilvl w:val="0"/>
          <w:numId w:val="42"/>
        </w:numPr>
      </w:pPr>
      <w:r>
        <w:t xml:space="preserve">Halaman </w:t>
      </w:r>
      <w:r>
        <w:rPr>
          <w:i/>
        </w:rPr>
        <w:t xml:space="preserve">evaluasi </w:t>
      </w:r>
      <w:r>
        <w:t>625 srtuktur konsep</w:t>
      </w:r>
    </w:p>
    <w:p w:rsidR="00EE272F" w:rsidRDefault="00EE272F" w:rsidP="00EE272F">
      <w:pPr>
        <w:pStyle w:val="ListParagraph"/>
        <w:ind w:firstLine="0"/>
      </w:pPr>
    </w:p>
    <w:p w:rsidR="00EE272F" w:rsidRDefault="00C31F2C" w:rsidP="00267542">
      <w:pPr>
        <w:pStyle w:val="ListParagraph"/>
        <w:ind w:firstLine="0"/>
      </w:pPr>
      <w:r>
        <w:rPr>
          <w:noProof/>
          <w:lang w:val="id-ID" w:eastAsia="id-ID"/>
        </w:rPr>
        <w:drawing>
          <wp:inline distT="0" distB="0" distL="0" distR="0" wp14:anchorId="4C52DC4D" wp14:editId="21DA4CBE">
            <wp:extent cx="3892269" cy="2170707"/>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IST EVALU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03621" cy="2177038"/>
                    </a:xfrm>
                    <a:prstGeom prst="rect">
                      <a:avLst/>
                    </a:prstGeom>
                  </pic:spPr>
                </pic:pic>
              </a:graphicData>
            </a:graphic>
          </wp:inline>
        </w:drawing>
      </w:r>
    </w:p>
    <w:p w:rsidR="00EE272F" w:rsidRDefault="00EE272F" w:rsidP="00267542">
      <w:pPr>
        <w:pStyle w:val="ListParagraph"/>
        <w:ind w:firstLine="0"/>
      </w:pPr>
    </w:p>
    <w:p w:rsidR="00EE272F" w:rsidRPr="00EE272F" w:rsidRDefault="00EE272F" w:rsidP="00EE272F">
      <w:pPr>
        <w:pStyle w:val="ListParagraph"/>
        <w:numPr>
          <w:ilvl w:val="0"/>
          <w:numId w:val="42"/>
        </w:numPr>
      </w:pPr>
      <w:r>
        <w:t xml:space="preserve">Halaman informasi detail </w:t>
      </w:r>
      <w:r>
        <w:rPr>
          <w:i/>
        </w:rPr>
        <w:t xml:space="preserve">file </w:t>
      </w:r>
      <w:r>
        <w:t>yang di-</w:t>
      </w:r>
      <w:r>
        <w:rPr>
          <w:i/>
        </w:rPr>
        <w:t>upload</w:t>
      </w:r>
    </w:p>
    <w:p w:rsidR="00EE272F" w:rsidRPr="00EE272F" w:rsidRDefault="00EE272F" w:rsidP="00EE272F">
      <w:pPr>
        <w:pStyle w:val="ListParagraph"/>
        <w:ind w:firstLine="0"/>
      </w:pPr>
    </w:p>
    <w:p w:rsidR="00EE272F" w:rsidRDefault="00EE272F" w:rsidP="00EE272F">
      <w:pPr>
        <w:pStyle w:val="ListParagraph"/>
        <w:ind w:firstLine="0"/>
      </w:pPr>
      <w:r>
        <w:rPr>
          <w:noProof/>
          <w:lang w:val="id-ID" w:eastAsia="id-ID"/>
        </w:rPr>
        <w:drawing>
          <wp:inline distT="0" distB="0" distL="0" distR="0" wp14:anchorId="4EBED589" wp14:editId="0A12D1AC">
            <wp:extent cx="4159306" cy="208541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ueryLis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72821" cy="2092193"/>
                    </a:xfrm>
                    <a:prstGeom prst="rect">
                      <a:avLst/>
                    </a:prstGeom>
                  </pic:spPr>
                </pic:pic>
              </a:graphicData>
            </a:graphic>
          </wp:inline>
        </w:drawing>
      </w:r>
    </w:p>
    <w:p w:rsidR="00807C09" w:rsidRDefault="00807C09" w:rsidP="00CD6186">
      <w:pPr>
        <w:ind w:firstLine="0"/>
      </w:pPr>
    </w:p>
    <w:p w:rsidR="00807C09" w:rsidRDefault="00807C09" w:rsidP="00807C09">
      <w:pPr>
        <w:pStyle w:val="ListParagraph"/>
        <w:numPr>
          <w:ilvl w:val="0"/>
          <w:numId w:val="42"/>
        </w:numPr>
      </w:pPr>
      <w:r>
        <w:t xml:space="preserve">Halaman </w:t>
      </w:r>
      <w:r>
        <w:rPr>
          <w:i/>
        </w:rPr>
        <w:t xml:space="preserve">evaluasi recall-precision </w:t>
      </w:r>
      <w:r>
        <w:t>tiap kueri</w:t>
      </w:r>
    </w:p>
    <w:p w:rsidR="00332BC6" w:rsidRDefault="00332BC6" w:rsidP="00CD6186">
      <w:pPr>
        <w:ind w:firstLine="0"/>
      </w:pPr>
    </w:p>
    <w:p w:rsidR="00332BC6" w:rsidRDefault="00AC6309" w:rsidP="00AC6309">
      <w:pPr>
        <w:ind w:left="540" w:firstLine="0"/>
      </w:pPr>
      <w:r>
        <w:rPr>
          <w:noProof/>
          <w:lang w:val="id-ID" w:eastAsia="id-ID"/>
        </w:rPr>
        <w:drawing>
          <wp:inline distT="0" distB="0" distL="0" distR="0" wp14:anchorId="0F02725A" wp14:editId="6BE9A961">
            <wp:extent cx="3643828" cy="18288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0640" cy="1837238"/>
                    </a:xfrm>
                    <a:prstGeom prst="rect">
                      <a:avLst/>
                    </a:prstGeom>
                  </pic:spPr>
                </pic:pic>
              </a:graphicData>
            </a:graphic>
          </wp:inline>
        </w:drawing>
      </w:r>
    </w:p>
    <w:p w:rsidR="00F97635" w:rsidRDefault="00F97635" w:rsidP="00AC6309">
      <w:pPr>
        <w:ind w:left="540" w:firstLine="0"/>
      </w:pPr>
    </w:p>
    <w:p w:rsidR="00D01E4E" w:rsidRDefault="00D01E4E" w:rsidP="00AC6309">
      <w:pPr>
        <w:ind w:left="540" w:firstLine="0"/>
      </w:pPr>
    </w:p>
    <w:p w:rsidR="00F1763D" w:rsidRDefault="00F1763D" w:rsidP="00D01E4E">
      <w:pPr>
        <w:ind w:firstLine="0"/>
      </w:pPr>
    </w:p>
    <w:p w:rsidR="00115208" w:rsidRDefault="00F1763D" w:rsidP="00F1763D">
      <w:pPr>
        <w:pStyle w:val="Lampiran"/>
      </w:pPr>
      <w:r>
        <w:lastRenderedPageBreak/>
        <w:t>Lampiran 4</w:t>
      </w:r>
      <w:r w:rsidR="00115208">
        <w:t xml:space="preserve"> </w:t>
      </w:r>
      <w:r w:rsidR="00115208" w:rsidRPr="00417F87">
        <w:rPr>
          <w:rStyle w:val="DaftarIlustrasiChar"/>
          <w:i/>
        </w:rPr>
        <w:t>Precision</w:t>
      </w:r>
      <w:r w:rsidR="00156033">
        <w:rPr>
          <w:rStyle w:val="DaftarIlustrasiChar"/>
        </w:rPr>
        <w:t xml:space="preserve"> </w:t>
      </w:r>
      <w:r w:rsidR="00115208" w:rsidRPr="00854578">
        <w:rPr>
          <w:rStyle w:val="DaftarIlustrasiChar"/>
        </w:rPr>
        <w:t>tiap query</w:t>
      </w:r>
    </w:p>
    <w:p w:rsidR="003452A0" w:rsidRDefault="003452A0" w:rsidP="00CD6186">
      <w:pPr>
        <w:ind w:firstLine="0"/>
      </w:pPr>
    </w:p>
    <w:p w:rsidR="00961AC1" w:rsidRDefault="00961AC1" w:rsidP="00CD6186">
      <w:pPr>
        <w:ind w:firstLine="0"/>
      </w:pPr>
    </w:p>
    <w:p w:rsidR="00961AC1" w:rsidRDefault="00961AC1" w:rsidP="00CD6186">
      <w:pPr>
        <w:ind w:firstLine="0"/>
      </w:pPr>
    </w:p>
    <w:tbl>
      <w:tblPr>
        <w:tblStyle w:val="TableGrid"/>
        <w:tblpPr w:leftFromText="180" w:rightFromText="180" w:vertAnchor="page" w:horzAnchor="margin" w:tblpXSpec="center" w:tblpY="2258"/>
        <w:tblW w:w="10074" w:type="dxa"/>
        <w:tblLook w:val="04A0" w:firstRow="1" w:lastRow="0" w:firstColumn="1" w:lastColumn="0" w:noHBand="0" w:noVBand="1"/>
      </w:tblPr>
      <w:tblGrid>
        <w:gridCol w:w="2565"/>
        <w:gridCol w:w="664"/>
        <w:gridCol w:w="797"/>
        <w:gridCol w:w="643"/>
        <w:gridCol w:w="629"/>
        <w:gridCol w:w="653"/>
        <w:gridCol w:w="657"/>
        <w:gridCol w:w="760"/>
        <w:gridCol w:w="637"/>
        <w:gridCol w:w="714"/>
        <w:gridCol w:w="719"/>
        <w:gridCol w:w="636"/>
      </w:tblGrid>
      <w:tr w:rsidR="00CD1195" w:rsidRPr="002F40BD" w:rsidTr="00245073">
        <w:trPr>
          <w:trHeight w:val="300"/>
        </w:trPr>
        <w:tc>
          <w:tcPr>
            <w:tcW w:w="2565" w:type="dxa"/>
            <w:vMerge w:val="restart"/>
            <w:tcBorders>
              <w:top w:val="single" w:sz="4" w:space="0" w:color="auto"/>
              <w:left w:val="nil"/>
              <w:bottom w:val="single" w:sz="4" w:space="0" w:color="auto"/>
              <w:right w:val="nil"/>
            </w:tcBorders>
            <w:noWrap/>
          </w:tcPr>
          <w:p w:rsidR="00CD1195" w:rsidRPr="00881353" w:rsidRDefault="00CD1195" w:rsidP="00245073">
            <w:pPr>
              <w:ind w:firstLine="0"/>
              <w:jc w:val="left"/>
              <w:rPr>
                <w:rFonts w:ascii="Calibri" w:eastAsia="Times New Roman" w:hAnsi="Calibri" w:cs="Times New Roman"/>
                <w:color w:val="000000"/>
                <w:sz w:val="20"/>
                <w:szCs w:val="20"/>
                <w:lang w:eastAsia="id-ID"/>
              </w:rPr>
            </w:pPr>
          </w:p>
          <w:p w:rsidR="00CD1195" w:rsidRPr="00881353" w:rsidRDefault="00CD1195" w:rsidP="00245073">
            <w:pPr>
              <w:spacing w:line="480" w:lineRule="auto"/>
              <w:ind w:firstLine="0"/>
              <w:jc w:val="center"/>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Query</w:t>
            </w:r>
          </w:p>
        </w:tc>
        <w:tc>
          <w:tcPr>
            <w:tcW w:w="7509" w:type="dxa"/>
            <w:gridSpan w:val="11"/>
            <w:tcBorders>
              <w:top w:val="single" w:sz="4" w:space="0" w:color="auto"/>
              <w:left w:val="nil"/>
              <w:bottom w:val="single" w:sz="4" w:space="0" w:color="auto"/>
              <w:right w:val="nil"/>
            </w:tcBorders>
            <w:noWrap/>
          </w:tcPr>
          <w:p w:rsidR="00CD1195" w:rsidRPr="00881353" w:rsidRDefault="00CD1195" w:rsidP="00245073">
            <w:pPr>
              <w:ind w:firstLine="0"/>
              <w:jc w:val="center"/>
              <w:rPr>
                <w:rFonts w:ascii="Calibri" w:eastAsia="Times New Roman" w:hAnsi="Calibri" w:cs="Times New Roman"/>
                <w:i/>
                <w:color w:val="000000"/>
                <w:sz w:val="20"/>
                <w:szCs w:val="20"/>
                <w:lang w:eastAsia="id-ID"/>
              </w:rPr>
            </w:pPr>
            <w:r w:rsidRPr="00881353">
              <w:rPr>
                <w:rFonts w:ascii="Calibri" w:eastAsia="Times New Roman" w:hAnsi="Calibri" w:cs="Times New Roman"/>
                <w:color w:val="000000"/>
                <w:sz w:val="20"/>
                <w:szCs w:val="20"/>
                <w:lang w:eastAsia="id-ID"/>
              </w:rPr>
              <w:t xml:space="preserve">Nilai </w:t>
            </w:r>
            <w:r w:rsidRPr="00881353">
              <w:rPr>
                <w:rFonts w:ascii="Calibri" w:eastAsia="Times New Roman" w:hAnsi="Calibri" w:cs="Times New Roman"/>
                <w:i/>
                <w:color w:val="000000"/>
                <w:sz w:val="20"/>
                <w:szCs w:val="20"/>
                <w:lang w:eastAsia="id-ID"/>
              </w:rPr>
              <w:t xml:space="preserve">precision </w:t>
            </w:r>
            <w:r w:rsidRPr="00881353">
              <w:rPr>
                <w:rFonts w:ascii="Calibri" w:eastAsia="Times New Roman" w:hAnsi="Calibri" w:cs="Times New Roman"/>
                <w:color w:val="000000"/>
                <w:sz w:val="20"/>
                <w:szCs w:val="20"/>
                <w:lang w:eastAsia="id-ID"/>
              </w:rPr>
              <w:t xml:space="preserve">pada </w:t>
            </w:r>
            <w:r w:rsidRPr="00881353">
              <w:rPr>
                <w:rFonts w:ascii="Calibri" w:eastAsia="Times New Roman" w:hAnsi="Calibri" w:cs="Times New Roman"/>
                <w:i/>
                <w:color w:val="000000"/>
                <w:sz w:val="20"/>
                <w:szCs w:val="20"/>
                <w:lang w:eastAsia="id-ID"/>
              </w:rPr>
              <w:t>eleven standard recall</w:t>
            </w:r>
          </w:p>
        </w:tc>
      </w:tr>
      <w:tr w:rsidR="00CD1195" w:rsidRPr="002F40BD" w:rsidTr="00245073">
        <w:trPr>
          <w:trHeight w:val="300"/>
        </w:trPr>
        <w:tc>
          <w:tcPr>
            <w:tcW w:w="2565" w:type="dxa"/>
            <w:vMerge/>
            <w:tcBorders>
              <w:top w:val="single" w:sz="4" w:space="0" w:color="auto"/>
              <w:left w:val="nil"/>
              <w:bottom w:val="single" w:sz="4" w:space="0" w:color="auto"/>
              <w:right w:val="nil"/>
            </w:tcBorders>
            <w:noWrap/>
          </w:tcPr>
          <w:p w:rsidR="00CD1195" w:rsidRPr="00881353" w:rsidRDefault="00CD1195" w:rsidP="00245073">
            <w:pPr>
              <w:spacing w:before="240"/>
              <w:ind w:firstLine="0"/>
              <w:jc w:val="left"/>
              <w:rPr>
                <w:rFonts w:ascii="Calibri" w:eastAsia="Times New Roman" w:hAnsi="Calibri" w:cs="Times New Roman"/>
                <w:color w:val="000000"/>
                <w:sz w:val="20"/>
                <w:szCs w:val="20"/>
                <w:lang w:val="id-ID" w:eastAsia="id-ID"/>
              </w:rPr>
            </w:pPr>
          </w:p>
        </w:tc>
        <w:tc>
          <w:tcPr>
            <w:tcW w:w="664" w:type="dxa"/>
            <w:tcBorders>
              <w:top w:val="single" w:sz="4" w:space="0" w:color="auto"/>
              <w:left w:val="nil"/>
              <w:bottom w:val="single" w:sz="4" w:space="0" w:color="auto"/>
              <w:right w:val="nil"/>
            </w:tcBorders>
            <w:noWrap/>
          </w:tcPr>
          <w:p w:rsidR="00CD1195" w:rsidRPr="00881353" w:rsidRDefault="00CD1195" w:rsidP="00245073">
            <w:pPr>
              <w:spacing w:before="120" w:after="120"/>
              <w:ind w:firstLine="0"/>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w:t>
            </w:r>
          </w:p>
        </w:tc>
        <w:tc>
          <w:tcPr>
            <w:tcW w:w="797" w:type="dxa"/>
            <w:tcBorders>
              <w:top w:val="single" w:sz="4" w:space="0" w:color="auto"/>
              <w:left w:val="nil"/>
              <w:bottom w:val="single" w:sz="4" w:space="0" w:color="auto"/>
              <w:right w:val="nil"/>
            </w:tcBorders>
            <w:noWrap/>
          </w:tcPr>
          <w:p w:rsidR="00CD1195" w:rsidRPr="00881353" w:rsidRDefault="00CD1195" w:rsidP="00245073">
            <w:pPr>
              <w:spacing w:before="120" w:after="120"/>
              <w:ind w:right="168" w:hanging="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0.1</w:t>
            </w:r>
          </w:p>
        </w:tc>
        <w:tc>
          <w:tcPr>
            <w:tcW w:w="643" w:type="dxa"/>
            <w:tcBorders>
              <w:top w:val="single" w:sz="4" w:space="0" w:color="auto"/>
              <w:left w:val="nil"/>
              <w:bottom w:val="single" w:sz="4" w:space="0" w:color="auto"/>
              <w:right w:val="nil"/>
            </w:tcBorders>
            <w:noWrap/>
          </w:tcPr>
          <w:p w:rsidR="00CD1195" w:rsidRPr="00881353" w:rsidRDefault="00CD1195" w:rsidP="00245073">
            <w:pPr>
              <w:spacing w:before="120" w:after="120"/>
              <w:ind w:firstLine="6"/>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0.2</w:t>
            </w:r>
          </w:p>
        </w:tc>
        <w:tc>
          <w:tcPr>
            <w:tcW w:w="629" w:type="dxa"/>
            <w:tcBorders>
              <w:top w:val="single" w:sz="4" w:space="0" w:color="auto"/>
              <w:left w:val="nil"/>
              <w:bottom w:val="single" w:sz="4" w:space="0" w:color="auto"/>
              <w:right w:val="nil"/>
            </w:tcBorders>
            <w:noWrap/>
          </w:tcPr>
          <w:p w:rsidR="00CD1195" w:rsidRPr="00881353" w:rsidRDefault="00CD1195" w:rsidP="00245073">
            <w:pPr>
              <w:spacing w:before="120" w:after="120"/>
              <w:ind w:hanging="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0.3</w:t>
            </w:r>
          </w:p>
        </w:tc>
        <w:tc>
          <w:tcPr>
            <w:tcW w:w="653" w:type="dxa"/>
            <w:tcBorders>
              <w:top w:val="single" w:sz="4" w:space="0" w:color="auto"/>
              <w:left w:val="nil"/>
              <w:bottom w:val="single" w:sz="4" w:space="0" w:color="auto"/>
              <w:right w:val="nil"/>
            </w:tcBorders>
            <w:noWrap/>
          </w:tcPr>
          <w:p w:rsidR="00CD1195" w:rsidRPr="00881353" w:rsidRDefault="00CD1195" w:rsidP="00245073">
            <w:pPr>
              <w:spacing w:before="120" w:after="120"/>
              <w:ind w:hanging="6"/>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0.4</w:t>
            </w:r>
          </w:p>
        </w:tc>
        <w:tc>
          <w:tcPr>
            <w:tcW w:w="657" w:type="dxa"/>
            <w:tcBorders>
              <w:top w:val="single" w:sz="2" w:space="0" w:color="auto"/>
              <w:left w:val="nil"/>
              <w:bottom w:val="single" w:sz="4" w:space="0" w:color="auto"/>
              <w:right w:val="nil"/>
            </w:tcBorders>
            <w:noWrap/>
          </w:tcPr>
          <w:p w:rsidR="00CD1195" w:rsidRPr="00881353" w:rsidRDefault="00CD1195" w:rsidP="00245073">
            <w:pPr>
              <w:spacing w:before="120" w:after="120"/>
              <w:ind w:firstLine="0"/>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0.5</w:t>
            </w:r>
          </w:p>
        </w:tc>
        <w:tc>
          <w:tcPr>
            <w:tcW w:w="760" w:type="dxa"/>
            <w:tcBorders>
              <w:top w:val="single" w:sz="4" w:space="0" w:color="auto"/>
              <w:left w:val="nil"/>
              <w:bottom w:val="single" w:sz="4" w:space="0" w:color="auto"/>
              <w:right w:val="nil"/>
            </w:tcBorders>
            <w:noWrap/>
          </w:tcPr>
          <w:p w:rsidR="00CD1195" w:rsidRPr="00881353" w:rsidRDefault="00CD1195" w:rsidP="00245073">
            <w:pPr>
              <w:spacing w:before="120" w:after="120"/>
              <w:ind w:firstLine="124"/>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0.6</w:t>
            </w:r>
          </w:p>
        </w:tc>
        <w:tc>
          <w:tcPr>
            <w:tcW w:w="637" w:type="dxa"/>
            <w:tcBorders>
              <w:top w:val="single" w:sz="4" w:space="0" w:color="auto"/>
              <w:left w:val="nil"/>
              <w:bottom w:val="single" w:sz="4" w:space="0" w:color="auto"/>
              <w:right w:val="nil"/>
            </w:tcBorders>
            <w:noWrap/>
          </w:tcPr>
          <w:p w:rsidR="00CD1195" w:rsidRPr="00881353" w:rsidRDefault="00CD1195" w:rsidP="00245073">
            <w:pPr>
              <w:spacing w:before="120" w:after="120"/>
              <w:ind w:left="168" w:hanging="168"/>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0.7</w:t>
            </w:r>
          </w:p>
        </w:tc>
        <w:tc>
          <w:tcPr>
            <w:tcW w:w="714" w:type="dxa"/>
            <w:tcBorders>
              <w:top w:val="single" w:sz="4" w:space="0" w:color="auto"/>
              <w:left w:val="nil"/>
              <w:bottom w:val="single" w:sz="4" w:space="0" w:color="auto"/>
              <w:right w:val="nil"/>
            </w:tcBorders>
            <w:noWrap/>
          </w:tcPr>
          <w:p w:rsidR="00CD1195" w:rsidRPr="00881353" w:rsidRDefault="00CD1195" w:rsidP="00245073">
            <w:pPr>
              <w:spacing w:before="120" w:after="120"/>
              <w:ind w:firstLine="7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0.8</w:t>
            </w:r>
          </w:p>
        </w:tc>
        <w:tc>
          <w:tcPr>
            <w:tcW w:w="719" w:type="dxa"/>
            <w:tcBorders>
              <w:top w:val="single" w:sz="4" w:space="0" w:color="auto"/>
              <w:left w:val="nil"/>
              <w:bottom w:val="single" w:sz="4" w:space="0" w:color="auto"/>
              <w:right w:val="nil"/>
            </w:tcBorders>
            <w:noWrap/>
          </w:tcPr>
          <w:p w:rsidR="00CD1195" w:rsidRPr="00881353" w:rsidRDefault="00CD1195" w:rsidP="00245073">
            <w:pPr>
              <w:spacing w:before="120" w:after="120"/>
              <w:ind w:firstLine="83"/>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w:t>
            </w:r>
          </w:p>
        </w:tc>
        <w:tc>
          <w:tcPr>
            <w:tcW w:w="636" w:type="dxa"/>
            <w:tcBorders>
              <w:top w:val="single" w:sz="4" w:space="0" w:color="auto"/>
              <w:left w:val="nil"/>
              <w:bottom w:val="single" w:sz="4" w:space="0" w:color="auto"/>
              <w:right w:val="nil"/>
            </w:tcBorders>
            <w:noWrap/>
          </w:tcPr>
          <w:p w:rsidR="00CD1195" w:rsidRPr="00881353" w:rsidRDefault="00CD1195" w:rsidP="00245073">
            <w:pPr>
              <w:spacing w:before="120" w:after="120"/>
              <w:ind w:firstLine="0"/>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1.0</w:t>
            </w:r>
          </w:p>
        </w:tc>
      </w:tr>
      <w:tr w:rsidR="00CD1195" w:rsidRPr="002F40BD" w:rsidTr="00245073">
        <w:trPr>
          <w:trHeight w:val="300"/>
        </w:trPr>
        <w:tc>
          <w:tcPr>
            <w:tcW w:w="2565" w:type="dxa"/>
            <w:tcBorders>
              <w:top w:val="single" w:sz="4" w:space="0" w:color="auto"/>
              <w:left w:val="nil"/>
              <w:bottom w:val="nil"/>
              <w:right w:val="nil"/>
            </w:tcBorders>
            <w:noWrap/>
            <w:hideMark/>
          </w:tcPr>
          <w:p w:rsidR="00CD1195" w:rsidRPr="00881353" w:rsidRDefault="00CD1195" w:rsidP="00245073">
            <w:pPr>
              <w:spacing w:before="240"/>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anti virus </w:t>
            </w:r>
          </w:p>
        </w:tc>
        <w:tc>
          <w:tcPr>
            <w:tcW w:w="664" w:type="dxa"/>
            <w:tcBorders>
              <w:top w:val="single" w:sz="4" w:space="0" w:color="auto"/>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single" w:sz="4" w:space="0" w:color="auto"/>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single" w:sz="4" w:space="0" w:color="auto"/>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0.83</w:t>
            </w:r>
          </w:p>
        </w:tc>
        <w:tc>
          <w:tcPr>
            <w:tcW w:w="629" w:type="dxa"/>
            <w:tcBorders>
              <w:top w:val="single" w:sz="4" w:space="0" w:color="auto"/>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0</w:t>
            </w:r>
          </w:p>
        </w:tc>
        <w:tc>
          <w:tcPr>
            <w:tcW w:w="653" w:type="dxa"/>
            <w:tcBorders>
              <w:top w:val="single" w:sz="4" w:space="0" w:color="auto"/>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w:t>
            </w:r>
          </w:p>
        </w:tc>
        <w:tc>
          <w:tcPr>
            <w:tcW w:w="657" w:type="dxa"/>
            <w:tcBorders>
              <w:top w:val="single" w:sz="4" w:space="0" w:color="auto"/>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w:t>
            </w:r>
          </w:p>
        </w:tc>
        <w:tc>
          <w:tcPr>
            <w:tcW w:w="760" w:type="dxa"/>
            <w:tcBorders>
              <w:top w:val="single" w:sz="4" w:space="0" w:color="auto"/>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w:t>
            </w:r>
          </w:p>
        </w:tc>
        <w:tc>
          <w:tcPr>
            <w:tcW w:w="637" w:type="dxa"/>
            <w:tcBorders>
              <w:top w:val="single" w:sz="4" w:space="0" w:color="auto"/>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w:t>
            </w:r>
          </w:p>
        </w:tc>
        <w:tc>
          <w:tcPr>
            <w:tcW w:w="714" w:type="dxa"/>
            <w:tcBorders>
              <w:top w:val="single" w:sz="4" w:space="0" w:color="auto"/>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w:t>
            </w:r>
          </w:p>
        </w:tc>
        <w:tc>
          <w:tcPr>
            <w:tcW w:w="719" w:type="dxa"/>
            <w:tcBorders>
              <w:top w:val="single" w:sz="4" w:space="0" w:color="auto"/>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w:t>
            </w:r>
          </w:p>
        </w:tc>
        <w:tc>
          <w:tcPr>
            <w:tcW w:w="636" w:type="dxa"/>
            <w:tcBorders>
              <w:top w:val="single" w:sz="4" w:space="0" w:color="auto"/>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mouse logitech wireless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0.17</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0.17</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0.17</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0.17</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0.17</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0.17</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dot bayi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0.75</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0.75</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0.75</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0.75</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0.75</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0.75</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0.75</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0.75</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0.75</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gps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0.91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0.91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0.91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0.91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0.91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0.91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0.91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0.91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tv led 32 inch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keyboard razer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0.87</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botol minum stainless 750 ml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0.58</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0.58</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motor jupiter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keripik balado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wiper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baju batik keraton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0.93</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0.93</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0.93</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0.93</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sepatu boot black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kamera dslr canon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0.33</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jas hujan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mesin kopi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0.95</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dress batik katun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1</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baterai kamera canon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0.81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0.81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0.81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0.81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0.8</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0.8</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0.8</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0.8</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aksesoris rambut ribbon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0.83</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0</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iphone 5s silver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0.7</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0.7</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0.7</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0.7</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0.7</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0.57</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0.57</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0.57</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hideMark/>
          </w:tcPr>
          <w:p w:rsidR="00CD1195" w:rsidRPr="00881353" w:rsidRDefault="00CD1195" w:rsidP="00245073">
            <w:pPr>
              <w:ind w:firstLine="0"/>
              <w:jc w:val="left"/>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 xml:space="preserve">raket </w:t>
            </w:r>
          </w:p>
        </w:tc>
        <w:tc>
          <w:tcPr>
            <w:tcW w:w="664" w:type="dxa"/>
            <w:tcBorders>
              <w:top w:val="nil"/>
              <w:left w:val="nil"/>
              <w:bottom w:val="nil"/>
              <w:right w:val="nil"/>
            </w:tcBorders>
            <w:noWrap/>
            <w:hideMark/>
          </w:tcPr>
          <w:p w:rsidR="00CD1195" w:rsidRPr="00881353" w:rsidRDefault="00CD1195" w:rsidP="00245073">
            <w:pPr>
              <w:ind w:firstLine="27"/>
              <w:jc w:val="right"/>
              <w:rPr>
                <w:sz w:val="20"/>
                <w:szCs w:val="20"/>
              </w:rPr>
            </w:pPr>
            <w:r w:rsidRPr="00881353">
              <w:rPr>
                <w:sz w:val="20"/>
                <w:szCs w:val="20"/>
              </w:rPr>
              <w:t>1</w:t>
            </w:r>
          </w:p>
        </w:tc>
        <w:tc>
          <w:tcPr>
            <w:tcW w:w="797" w:type="dxa"/>
            <w:tcBorders>
              <w:top w:val="nil"/>
              <w:left w:val="nil"/>
              <w:bottom w:val="nil"/>
              <w:right w:val="nil"/>
            </w:tcBorders>
            <w:noWrap/>
            <w:hideMark/>
          </w:tcPr>
          <w:p w:rsidR="00CD1195" w:rsidRPr="00881353" w:rsidRDefault="00CD1195" w:rsidP="00245073">
            <w:pPr>
              <w:ind w:right="168" w:hanging="7"/>
              <w:jc w:val="right"/>
              <w:rPr>
                <w:sz w:val="20"/>
                <w:szCs w:val="20"/>
              </w:rPr>
            </w:pPr>
            <w:r w:rsidRPr="00881353">
              <w:rPr>
                <w:sz w:val="20"/>
                <w:szCs w:val="20"/>
              </w:rPr>
              <w:t>1</w:t>
            </w:r>
          </w:p>
        </w:tc>
        <w:tc>
          <w:tcPr>
            <w:tcW w:w="643" w:type="dxa"/>
            <w:tcBorders>
              <w:top w:val="nil"/>
              <w:left w:val="nil"/>
              <w:bottom w:val="nil"/>
              <w:right w:val="nil"/>
            </w:tcBorders>
            <w:noWrap/>
            <w:hideMark/>
          </w:tcPr>
          <w:p w:rsidR="00CD1195" w:rsidRPr="00881353" w:rsidRDefault="00CD1195" w:rsidP="00245073">
            <w:pPr>
              <w:ind w:firstLine="6"/>
              <w:jc w:val="right"/>
              <w:rPr>
                <w:sz w:val="20"/>
                <w:szCs w:val="20"/>
              </w:rPr>
            </w:pPr>
            <w:r w:rsidRPr="00881353">
              <w:rPr>
                <w:sz w:val="20"/>
                <w:szCs w:val="20"/>
              </w:rPr>
              <w:t>1</w:t>
            </w:r>
          </w:p>
        </w:tc>
        <w:tc>
          <w:tcPr>
            <w:tcW w:w="629" w:type="dxa"/>
            <w:tcBorders>
              <w:top w:val="nil"/>
              <w:left w:val="nil"/>
              <w:bottom w:val="nil"/>
              <w:right w:val="nil"/>
            </w:tcBorders>
            <w:noWrap/>
            <w:hideMark/>
          </w:tcPr>
          <w:p w:rsidR="00CD1195" w:rsidRPr="00881353" w:rsidRDefault="00CD1195" w:rsidP="00245073">
            <w:pPr>
              <w:ind w:hanging="7"/>
              <w:jc w:val="right"/>
              <w:rPr>
                <w:sz w:val="20"/>
                <w:szCs w:val="20"/>
              </w:rPr>
            </w:pPr>
            <w:r w:rsidRPr="00881353">
              <w:rPr>
                <w:sz w:val="20"/>
                <w:szCs w:val="20"/>
              </w:rPr>
              <w:t>1</w:t>
            </w:r>
          </w:p>
        </w:tc>
        <w:tc>
          <w:tcPr>
            <w:tcW w:w="653" w:type="dxa"/>
            <w:tcBorders>
              <w:top w:val="nil"/>
              <w:left w:val="nil"/>
              <w:bottom w:val="nil"/>
              <w:right w:val="nil"/>
            </w:tcBorders>
            <w:noWrap/>
            <w:hideMark/>
          </w:tcPr>
          <w:p w:rsidR="00CD1195" w:rsidRPr="00881353" w:rsidRDefault="00CD1195" w:rsidP="00245073">
            <w:pPr>
              <w:ind w:hanging="6"/>
              <w:jc w:val="right"/>
              <w:rPr>
                <w:sz w:val="20"/>
                <w:szCs w:val="20"/>
              </w:rPr>
            </w:pPr>
            <w:r w:rsidRPr="00881353">
              <w:rPr>
                <w:sz w:val="20"/>
                <w:szCs w:val="20"/>
              </w:rPr>
              <w:t>1</w:t>
            </w:r>
          </w:p>
        </w:tc>
        <w:tc>
          <w:tcPr>
            <w:tcW w:w="657" w:type="dxa"/>
            <w:tcBorders>
              <w:top w:val="nil"/>
              <w:left w:val="nil"/>
              <w:bottom w:val="nil"/>
              <w:right w:val="nil"/>
            </w:tcBorders>
            <w:noWrap/>
            <w:hideMark/>
          </w:tcPr>
          <w:p w:rsidR="00CD1195" w:rsidRPr="00881353" w:rsidRDefault="00CD1195" w:rsidP="00245073">
            <w:pPr>
              <w:ind w:left="207" w:right="-39" w:hanging="207"/>
              <w:jc w:val="right"/>
              <w:rPr>
                <w:sz w:val="20"/>
                <w:szCs w:val="20"/>
              </w:rPr>
            </w:pPr>
            <w:r w:rsidRPr="00881353">
              <w:rPr>
                <w:sz w:val="20"/>
                <w:szCs w:val="20"/>
              </w:rPr>
              <w:t>1</w:t>
            </w:r>
          </w:p>
        </w:tc>
        <w:tc>
          <w:tcPr>
            <w:tcW w:w="760" w:type="dxa"/>
            <w:tcBorders>
              <w:top w:val="nil"/>
              <w:left w:val="nil"/>
              <w:bottom w:val="nil"/>
              <w:right w:val="nil"/>
            </w:tcBorders>
            <w:noWrap/>
            <w:hideMark/>
          </w:tcPr>
          <w:p w:rsidR="00CD1195" w:rsidRPr="00881353" w:rsidRDefault="00CD1195" w:rsidP="00245073">
            <w:pPr>
              <w:ind w:firstLine="124"/>
              <w:jc w:val="right"/>
              <w:rPr>
                <w:sz w:val="20"/>
                <w:szCs w:val="20"/>
              </w:rPr>
            </w:pPr>
            <w:r w:rsidRPr="00881353">
              <w:rPr>
                <w:sz w:val="20"/>
                <w:szCs w:val="20"/>
              </w:rPr>
              <w:t>1</w:t>
            </w:r>
          </w:p>
        </w:tc>
        <w:tc>
          <w:tcPr>
            <w:tcW w:w="637" w:type="dxa"/>
            <w:tcBorders>
              <w:top w:val="nil"/>
              <w:left w:val="nil"/>
              <w:bottom w:val="nil"/>
              <w:right w:val="nil"/>
            </w:tcBorders>
            <w:noWrap/>
            <w:hideMark/>
          </w:tcPr>
          <w:p w:rsidR="00CD1195" w:rsidRPr="00881353" w:rsidRDefault="00CD1195" w:rsidP="00245073">
            <w:pPr>
              <w:ind w:left="168" w:hanging="168"/>
              <w:jc w:val="right"/>
              <w:rPr>
                <w:sz w:val="20"/>
                <w:szCs w:val="20"/>
              </w:rPr>
            </w:pPr>
            <w:r w:rsidRPr="00881353">
              <w:rPr>
                <w:sz w:val="20"/>
                <w:szCs w:val="20"/>
              </w:rPr>
              <w:t>1</w:t>
            </w:r>
          </w:p>
        </w:tc>
        <w:tc>
          <w:tcPr>
            <w:tcW w:w="714" w:type="dxa"/>
            <w:tcBorders>
              <w:top w:val="nil"/>
              <w:left w:val="nil"/>
              <w:bottom w:val="nil"/>
              <w:right w:val="nil"/>
            </w:tcBorders>
            <w:noWrap/>
            <w:hideMark/>
          </w:tcPr>
          <w:p w:rsidR="00CD1195" w:rsidRPr="00881353" w:rsidRDefault="00CD1195" w:rsidP="00245073">
            <w:pPr>
              <w:ind w:firstLine="77"/>
              <w:jc w:val="right"/>
              <w:rPr>
                <w:sz w:val="20"/>
                <w:szCs w:val="20"/>
              </w:rPr>
            </w:pPr>
            <w:r w:rsidRPr="00881353">
              <w:rPr>
                <w:sz w:val="20"/>
                <w:szCs w:val="20"/>
              </w:rPr>
              <w:t>1</w:t>
            </w:r>
          </w:p>
        </w:tc>
        <w:tc>
          <w:tcPr>
            <w:tcW w:w="719" w:type="dxa"/>
            <w:tcBorders>
              <w:top w:val="nil"/>
              <w:left w:val="nil"/>
              <w:bottom w:val="nil"/>
              <w:right w:val="nil"/>
            </w:tcBorders>
            <w:noWrap/>
            <w:hideMark/>
          </w:tcPr>
          <w:p w:rsidR="00CD1195" w:rsidRPr="00881353" w:rsidRDefault="00CD1195" w:rsidP="00245073">
            <w:pPr>
              <w:ind w:firstLine="83"/>
              <w:jc w:val="right"/>
              <w:rPr>
                <w:sz w:val="20"/>
                <w:szCs w:val="20"/>
              </w:rPr>
            </w:pPr>
            <w:r w:rsidRPr="00881353">
              <w:rPr>
                <w:sz w:val="20"/>
                <w:szCs w:val="20"/>
              </w:rPr>
              <w:t>0</w:t>
            </w:r>
          </w:p>
        </w:tc>
        <w:tc>
          <w:tcPr>
            <w:tcW w:w="636" w:type="dxa"/>
            <w:tcBorders>
              <w:top w:val="nil"/>
              <w:left w:val="nil"/>
              <w:bottom w:val="nil"/>
              <w:right w:val="nil"/>
            </w:tcBorders>
            <w:noWrap/>
            <w:hideMark/>
          </w:tcPr>
          <w:p w:rsidR="00CD1195" w:rsidRPr="00881353" w:rsidRDefault="00CD1195" w:rsidP="00245073">
            <w:pPr>
              <w:ind w:firstLine="0"/>
              <w:jc w:val="right"/>
              <w:rPr>
                <w:sz w:val="20"/>
                <w:szCs w:val="20"/>
              </w:rPr>
            </w:pPr>
            <w:r w:rsidRPr="00881353">
              <w:rPr>
                <w:sz w:val="20"/>
                <w:szCs w:val="20"/>
              </w:rPr>
              <w:t>1</w:t>
            </w:r>
          </w:p>
        </w:tc>
      </w:tr>
      <w:tr w:rsidR="00CD1195" w:rsidRPr="002F40BD" w:rsidTr="00245073">
        <w:trPr>
          <w:trHeight w:val="300"/>
        </w:trPr>
        <w:tc>
          <w:tcPr>
            <w:tcW w:w="2565" w:type="dxa"/>
            <w:tcBorders>
              <w:top w:val="nil"/>
              <w:left w:val="nil"/>
              <w:bottom w:val="nil"/>
              <w:right w:val="nil"/>
            </w:tcBorders>
            <w:noWrap/>
          </w:tcPr>
          <w:p w:rsidR="00CD1195" w:rsidRPr="00881353" w:rsidRDefault="00CD1195" w:rsidP="00245073">
            <w:pPr>
              <w:spacing w:before="120" w:after="120"/>
              <w:ind w:firstLine="0"/>
              <w:jc w:val="center"/>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11-interpolated precision</w:t>
            </w:r>
          </w:p>
        </w:tc>
        <w:tc>
          <w:tcPr>
            <w:tcW w:w="664" w:type="dxa"/>
            <w:tcBorders>
              <w:top w:val="nil"/>
              <w:left w:val="nil"/>
              <w:bottom w:val="nil"/>
              <w:right w:val="nil"/>
            </w:tcBorders>
            <w:noWrap/>
          </w:tcPr>
          <w:p w:rsidR="00CD1195" w:rsidRPr="00881353" w:rsidRDefault="00CD1195" w:rsidP="00245073">
            <w:pPr>
              <w:spacing w:before="120" w:after="120"/>
              <w:ind w:firstLine="2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0.99</w:t>
            </w:r>
          </w:p>
        </w:tc>
        <w:tc>
          <w:tcPr>
            <w:tcW w:w="797" w:type="dxa"/>
            <w:tcBorders>
              <w:top w:val="nil"/>
              <w:left w:val="nil"/>
              <w:bottom w:val="nil"/>
              <w:right w:val="nil"/>
            </w:tcBorders>
            <w:noWrap/>
          </w:tcPr>
          <w:p w:rsidR="00CD1195" w:rsidRPr="00881353" w:rsidRDefault="00CD1195" w:rsidP="00245073">
            <w:pPr>
              <w:spacing w:before="120" w:after="120"/>
              <w:ind w:right="168" w:hanging="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0.99</w:t>
            </w:r>
          </w:p>
        </w:tc>
        <w:tc>
          <w:tcPr>
            <w:tcW w:w="643" w:type="dxa"/>
            <w:tcBorders>
              <w:top w:val="nil"/>
              <w:left w:val="nil"/>
              <w:bottom w:val="nil"/>
              <w:right w:val="nil"/>
            </w:tcBorders>
            <w:noWrap/>
          </w:tcPr>
          <w:p w:rsidR="00CD1195" w:rsidRPr="00881353" w:rsidRDefault="00CD1195" w:rsidP="00245073">
            <w:pPr>
              <w:spacing w:before="120" w:after="120"/>
              <w:ind w:firstLine="6"/>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0.97</w:t>
            </w:r>
          </w:p>
        </w:tc>
        <w:tc>
          <w:tcPr>
            <w:tcW w:w="629" w:type="dxa"/>
            <w:tcBorders>
              <w:top w:val="nil"/>
              <w:left w:val="nil"/>
              <w:bottom w:val="nil"/>
              <w:right w:val="nil"/>
            </w:tcBorders>
            <w:noWrap/>
          </w:tcPr>
          <w:p w:rsidR="00CD1195" w:rsidRPr="00881353" w:rsidRDefault="00CD1195" w:rsidP="00245073">
            <w:pPr>
              <w:spacing w:before="120" w:after="120"/>
              <w:ind w:hanging="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0.92</w:t>
            </w:r>
          </w:p>
        </w:tc>
        <w:tc>
          <w:tcPr>
            <w:tcW w:w="653" w:type="dxa"/>
            <w:tcBorders>
              <w:top w:val="nil"/>
              <w:left w:val="nil"/>
              <w:bottom w:val="nil"/>
              <w:right w:val="nil"/>
            </w:tcBorders>
            <w:noWrap/>
          </w:tcPr>
          <w:p w:rsidR="00CD1195" w:rsidRPr="00881353" w:rsidRDefault="00CD1195" w:rsidP="00245073">
            <w:pPr>
              <w:spacing w:before="120" w:after="120"/>
              <w:ind w:hanging="6"/>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0.92</w:t>
            </w:r>
          </w:p>
        </w:tc>
        <w:tc>
          <w:tcPr>
            <w:tcW w:w="657" w:type="dxa"/>
            <w:tcBorders>
              <w:top w:val="nil"/>
              <w:left w:val="nil"/>
              <w:bottom w:val="nil"/>
              <w:right w:val="nil"/>
            </w:tcBorders>
            <w:noWrap/>
          </w:tcPr>
          <w:p w:rsidR="00CD1195" w:rsidRPr="00881353" w:rsidRDefault="00CD1195" w:rsidP="00245073">
            <w:pPr>
              <w:spacing w:before="120" w:after="120"/>
              <w:ind w:left="207" w:right="-39" w:hanging="20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0.92</w:t>
            </w:r>
          </w:p>
        </w:tc>
        <w:tc>
          <w:tcPr>
            <w:tcW w:w="760" w:type="dxa"/>
            <w:tcBorders>
              <w:top w:val="nil"/>
              <w:left w:val="nil"/>
              <w:bottom w:val="nil"/>
              <w:right w:val="nil"/>
            </w:tcBorders>
            <w:noWrap/>
          </w:tcPr>
          <w:p w:rsidR="00CD1195" w:rsidRPr="00881353" w:rsidRDefault="00CD1195" w:rsidP="00245073">
            <w:pPr>
              <w:spacing w:before="120" w:after="120"/>
              <w:ind w:firstLine="124"/>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0.92</w:t>
            </w:r>
          </w:p>
        </w:tc>
        <w:tc>
          <w:tcPr>
            <w:tcW w:w="637" w:type="dxa"/>
            <w:tcBorders>
              <w:top w:val="nil"/>
              <w:left w:val="nil"/>
              <w:bottom w:val="nil"/>
              <w:right w:val="nil"/>
            </w:tcBorders>
            <w:noWrap/>
          </w:tcPr>
          <w:p w:rsidR="00CD1195" w:rsidRPr="00881353" w:rsidRDefault="00CD1195" w:rsidP="00245073">
            <w:pPr>
              <w:spacing w:before="120" w:after="120"/>
              <w:ind w:left="168" w:hanging="168"/>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0.92</w:t>
            </w:r>
          </w:p>
        </w:tc>
        <w:tc>
          <w:tcPr>
            <w:tcW w:w="714" w:type="dxa"/>
            <w:tcBorders>
              <w:top w:val="nil"/>
              <w:left w:val="nil"/>
              <w:bottom w:val="nil"/>
              <w:right w:val="nil"/>
            </w:tcBorders>
            <w:noWrap/>
          </w:tcPr>
          <w:p w:rsidR="00CD1195" w:rsidRPr="00881353" w:rsidRDefault="00CD1195" w:rsidP="00245073">
            <w:pPr>
              <w:spacing w:before="120" w:after="120"/>
              <w:ind w:firstLine="77"/>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0.92</w:t>
            </w:r>
          </w:p>
        </w:tc>
        <w:tc>
          <w:tcPr>
            <w:tcW w:w="719" w:type="dxa"/>
            <w:tcBorders>
              <w:top w:val="nil"/>
              <w:left w:val="nil"/>
              <w:bottom w:val="nil"/>
              <w:right w:val="nil"/>
            </w:tcBorders>
            <w:noWrap/>
          </w:tcPr>
          <w:p w:rsidR="00CD1195" w:rsidRPr="00881353" w:rsidRDefault="00CD1195" w:rsidP="00245073">
            <w:pPr>
              <w:spacing w:before="120" w:after="120"/>
              <w:ind w:firstLine="83"/>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0.86</w:t>
            </w:r>
          </w:p>
        </w:tc>
        <w:tc>
          <w:tcPr>
            <w:tcW w:w="636" w:type="dxa"/>
            <w:tcBorders>
              <w:top w:val="nil"/>
              <w:left w:val="nil"/>
              <w:bottom w:val="nil"/>
              <w:right w:val="nil"/>
            </w:tcBorders>
            <w:noWrap/>
          </w:tcPr>
          <w:p w:rsidR="00CD1195" w:rsidRPr="00881353" w:rsidRDefault="00CD1195" w:rsidP="00245073">
            <w:pPr>
              <w:spacing w:before="120" w:after="120"/>
              <w:ind w:firstLine="0"/>
              <w:jc w:val="right"/>
              <w:rPr>
                <w:rFonts w:ascii="Calibri" w:eastAsia="Times New Roman" w:hAnsi="Calibri" w:cs="Times New Roman"/>
                <w:color w:val="000000"/>
                <w:sz w:val="20"/>
                <w:szCs w:val="20"/>
                <w:lang w:eastAsia="id-ID"/>
              </w:rPr>
            </w:pPr>
            <w:r w:rsidRPr="00881353">
              <w:rPr>
                <w:rFonts w:ascii="Calibri" w:eastAsia="Times New Roman" w:hAnsi="Calibri" w:cs="Times New Roman"/>
                <w:color w:val="000000"/>
                <w:sz w:val="20"/>
                <w:szCs w:val="20"/>
                <w:lang w:eastAsia="id-ID"/>
              </w:rPr>
              <w:t>0.86</w:t>
            </w:r>
          </w:p>
        </w:tc>
      </w:tr>
      <w:tr w:rsidR="00CD1195" w:rsidRPr="002F40BD" w:rsidTr="00245073">
        <w:trPr>
          <w:trHeight w:val="300"/>
        </w:trPr>
        <w:tc>
          <w:tcPr>
            <w:tcW w:w="2565" w:type="dxa"/>
            <w:tcBorders>
              <w:top w:val="nil"/>
              <w:left w:val="nil"/>
              <w:bottom w:val="single" w:sz="4" w:space="0" w:color="auto"/>
              <w:right w:val="nil"/>
            </w:tcBorders>
          </w:tcPr>
          <w:p w:rsidR="00CD1195" w:rsidRPr="00881353" w:rsidRDefault="00CD1195" w:rsidP="00245073">
            <w:pPr>
              <w:spacing w:before="120" w:after="120"/>
              <w:ind w:firstLine="0"/>
              <w:jc w:val="center"/>
              <w:rPr>
                <w:rFonts w:ascii="Calibri" w:eastAsia="Times New Roman" w:hAnsi="Calibri" w:cs="Times New Roman"/>
                <w:color w:val="000000"/>
                <w:sz w:val="20"/>
                <w:szCs w:val="20"/>
                <w:lang w:val="id-ID" w:eastAsia="id-ID"/>
              </w:rPr>
            </w:pPr>
            <w:r w:rsidRPr="00881353">
              <w:rPr>
                <w:rFonts w:ascii="Calibri" w:eastAsia="Times New Roman" w:hAnsi="Calibri" w:cs="Times New Roman"/>
                <w:color w:val="000000"/>
                <w:sz w:val="20"/>
                <w:szCs w:val="20"/>
                <w:lang w:val="id-ID" w:eastAsia="id-ID"/>
              </w:rPr>
              <w:t>Mean Average Precision</w:t>
            </w:r>
          </w:p>
        </w:tc>
        <w:tc>
          <w:tcPr>
            <w:tcW w:w="7509" w:type="dxa"/>
            <w:gridSpan w:val="11"/>
            <w:tcBorders>
              <w:top w:val="nil"/>
              <w:left w:val="nil"/>
              <w:bottom w:val="single" w:sz="4" w:space="0" w:color="auto"/>
              <w:right w:val="nil"/>
            </w:tcBorders>
            <w:noWrap/>
            <w:hideMark/>
          </w:tcPr>
          <w:p w:rsidR="00CD1195" w:rsidRPr="00881353" w:rsidRDefault="00CD1195" w:rsidP="00245073">
            <w:pPr>
              <w:spacing w:before="120" w:after="120"/>
              <w:ind w:firstLine="0"/>
              <w:jc w:val="center"/>
              <w:rPr>
                <w:rFonts w:eastAsia="Times New Roman" w:cs="Times New Roman"/>
                <w:sz w:val="20"/>
                <w:szCs w:val="20"/>
                <w:lang w:val="id-ID" w:eastAsia="id-ID"/>
              </w:rPr>
            </w:pPr>
            <w:r>
              <w:rPr>
                <w:rFonts w:ascii="Arial" w:eastAsia="Times New Roman" w:hAnsi="Arial" w:cs="Arial"/>
                <w:color w:val="333333"/>
                <w:sz w:val="20"/>
                <w:szCs w:val="20"/>
                <w:lang w:val="id-ID" w:eastAsia="id-ID"/>
              </w:rPr>
              <w:t>0.80</w:t>
            </w:r>
          </w:p>
        </w:tc>
      </w:tr>
    </w:tbl>
    <w:p w:rsidR="00CD1195" w:rsidRDefault="00CD1195" w:rsidP="00CD6186">
      <w:pPr>
        <w:ind w:firstLine="0"/>
      </w:pPr>
    </w:p>
    <w:p w:rsidR="00CD1195" w:rsidRDefault="00CD1195" w:rsidP="00CD6186">
      <w:pPr>
        <w:ind w:firstLine="0"/>
      </w:pPr>
    </w:p>
    <w:p w:rsidR="00CD1195" w:rsidRDefault="00CD1195" w:rsidP="00CD6186">
      <w:pPr>
        <w:ind w:firstLine="0"/>
      </w:pPr>
    </w:p>
    <w:p w:rsidR="00CD1195" w:rsidRDefault="00CD1195" w:rsidP="00CD6186">
      <w:pPr>
        <w:ind w:firstLine="0"/>
      </w:pPr>
    </w:p>
    <w:p w:rsidR="00CD1195" w:rsidRDefault="00CD1195" w:rsidP="00CD6186">
      <w:pPr>
        <w:ind w:firstLine="0"/>
      </w:pPr>
    </w:p>
    <w:p w:rsidR="00FB54E9" w:rsidRDefault="00FB54E9" w:rsidP="00CD6186">
      <w:pPr>
        <w:ind w:firstLine="0"/>
      </w:pPr>
    </w:p>
    <w:p w:rsidR="00FB54E9" w:rsidRDefault="00FB54E9" w:rsidP="00CD6186">
      <w:pPr>
        <w:ind w:firstLine="0"/>
      </w:pPr>
    </w:p>
    <w:p w:rsidR="00FB54E9" w:rsidRDefault="00FB54E9" w:rsidP="00CD6186">
      <w:pPr>
        <w:ind w:firstLine="0"/>
      </w:pPr>
    </w:p>
    <w:p w:rsidR="00FB54E9" w:rsidRDefault="00FB54E9" w:rsidP="00CD6186">
      <w:pPr>
        <w:ind w:firstLine="0"/>
      </w:pPr>
    </w:p>
    <w:p w:rsidR="00FB54E9" w:rsidRDefault="00FB54E9" w:rsidP="00CD6186">
      <w:pPr>
        <w:ind w:firstLine="0"/>
      </w:pPr>
    </w:p>
    <w:p w:rsidR="00FB54E9" w:rsidRDefault="00FB54E9" w:rsidP="00CD6186">
      <w:pPr>
        <w:ind w:firstLine="0"/>
      </w:pPr>
    </w:p>
    <w:p w:rsidR="003E5A70" w:rsidRDefault="003E5A70" w:rsidP="00CD6186">
      <w:pPr>
        <w:ind w:firstLine="0"/>
      </w:pPr>
    </w:p>
    <w:p w:rsidR="00D01E4E" w:rsidRDefault="00D01E4E" w:rsidP="00CD6186">
      <w:pPr>
        <w:ind w:firstLine="0"/>
      </w:pPr>
    </w:p>
    <w:p w:rsidR="003E5A70" w:rsidRDefault="003E5A70" w:rsidP="00CD6186">
      <w:pPr>
        <w:ind w:firstLine="0"/>
      </w:pPr>
    </w:p>
    <w:p w:rsidR="003E5A70" w:rsidRDefault="003E5A70" w:rsidP="00CD6186">
      <w:pPr>
        <w:ind w:firstLine="0"/>
      </w:pPr>
    </w:p>
    <w:p w:rsidR="00CA4A77" w:rsidRDefault="00CA4A77" w:rsidP="00CD6186">
      <w:pPr>
        <w:ind w:firstLine="0"/>
      </w:pPr>
      <w:r w:rsidRPr="00120AD5">
        <w:rPr>
          <w:rFonts w:eastAsia="Times New Roman" w:cs="Times New Roman"/>
          <w:noProof/>
          <w:color w:val="000000"/>
          <w:sz w:val="16"/>
          <w:szCs w:val="16"/>
          <w:lang w:val="id-ID" w:eastAsia="id-ID"/>
        </w:rPr>
        <w:lastRenderedPageBreak/>
        <mc:AlternateContent>
          <mc:Choice Requires="wps">
            <w:drawing>
              <wp:anchor distT="0" distB="0" distL="114300" distR="114300" simplePos="0" relativeHeight="251871232" behindDoc="0" locked="0" layoutInCell="1" allowOverlap="1" wp14:anchorId="2C757DF5" wp14:editId="326DDF78">
                <wp:simplePos x="0" y="0"/>
                <wp:positionH relativeFrom="column">
                  <wp:posOffset>-597498</wp:posOffset>
                </wp:positionH>
                <wp:positionV relativeFrom="paragraph">
                  <wp:posOffset>-58159</wp:posOffset>
                </wp:positionV>
                <wp:extent cx="3980330" cy="295803"/>
                <wp:effectExtent l="0" t="0" r="20320" b="28575"/>
                <wp:wrapNone/>
                <wp:docPr id="305" name="Rectangle 305"/>
                <wp:cNvGraphicFramePr/>
                <a:graphic xmlns:a="http://schemas.openxmlformats.org/drawingml/2006/main">
                  <a:graphicData uri="http://schemas.microsoft.com/office/word/2010/wordprocessingShape">
                    <wps:wsp>
                      <wps:cNvSpPr/>
                      <wps:spPr>
                        <a:xfrm>
                          <a:off x="0" y="0"/>
                          <a:ext cx="3980330" cy="29580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7313" w:rsidRPr="00237DB6" w:rsidRDefault="00237313" w:rsidP="00FB54E9">
                            <w:pPr>
                              <w:jc w:val="center"/>
                              <w:rPr>
                                <w:rFonts w:cs="Times New Roman"/>
                                <w:szCs w:val="24"/>
                              </w:rPr>
                            </w:pPr>
                            <w:r>
                              <w:rPr>
                                <w:rFonts w:cs="Times New Roman"/>
                                <w:szCs w:val="24"/>
                              </w:rPr>
                              <w:t>Lampiran 5</w:t>
                            </w:r>
                            <w:r w:rsidRPr="00237DB6">
                              <w:rPr>
                                <w:rFonts w:cs="Times New Roman"/>
                                <w:szCs w:val="24"/>
                              </w:rPr>
                              <w:t xml:space="preserve"> </w:t>
                            </w:r>
                            <w:r>
                              <w:rPr>
                                <w:rFonts w:cs="Times New Roman"/>
                                <w:szCs w:val="24"/>
                              </w:rPr>
                              <w:t>Grafik bobot konsep berdasarkan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57DF5" id="Rectangle 305" o:spid="_x0000_s1060" style="position:absolute;left:0;text-align:left;margin-left:-47.05pt;margin-top:-4.6pt;width:313.4pt;height:23.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" fillcolor="white [3201]" strokecolor="white [3212]" strokeweight="2pt">
                <v:textbox>
                  <w:txbxContent>
                    <w:p w:rsidR="00237313" w:rsidRPr="00237DB6" w:rsidRDefault="00237313" w:rsidP="00FB54E9">
                      <w:pPr>
                        <w:jc w:val="center"/>
                        <w:rPr>
                          <w:rFonts w:cs="Times New Roman"/>
                          <w:szCs w:val="24"/>
                        </w:rPr>
                      </w:pPr>
                      <w:r>
                        <w:rPr>
                          <w:rFonts w:cs="Times New Roman"/>
                          <w:szCs w:val="24"/>
                        </w:rPr>
                        <w:t>Lampiran 5</w:t>
                      </w:r>
                      <w:r w:rsidRPr="00237DB6">
                        <w:rPr>
                          <w:rFonts w:cs="Times New Roman"/>
                          <w:szCs w:val="24"/>
                        </w:rPr>
                        <w:t xml:space="preserve"> </w:t>
                      </w:r>
                      <w:r>
                        <w:rPr>
                          <w:rFonts w:cs="Times New Roman"/>
                          <w:szCs w:val="24"/>
                        </w:rPr>
                        <w:t>Grafik bobot konsep berdasarkan MAP</w:t>
                      </w:r>
                    </w:p>
                  </w:txbxContent>
                </v:textbox>
              </v:rect>
            </w:pict>
          </mc:Fallback>
        </mc:AlternateContent>
      </w:r>
    </w:p>
    <w:p w:rsidR="00CA4A77" w:rsidRDefault="00CA4A77" w:rsidP="00CD6186">
      <w:pPr>
        <w:ind w:firstLine="0"/>
      </w:pPr>
    </w:p>
    <w:p w:rsidR="00D01E4E" w:rsidRDefault="00D01E4E" w:rsidP="00CD6186">
      <w:pPr>
        <w:ind w:firstLine="0"/>
      </w:pPr>
    </w:p>
    <w:p w:rsidR="00593707" w:rsidRDefault="00593707" w:rsidP="00593707">
      <w:pPr>
        <w:pStyle w:val="ListParagraph"/>
        <w:numPr>
          <w:ilvl w:val="0"/>
          <w:numId w:val="48"/>
        </w:numPr>
      </w:pPr>
      <w:r>
        <w:t xml:space="preserve">Grafik bobot konsep </w:t>
      </w:r>
      <w:r w:rsidR="00FC3D21">
        <w:rPr>
          <w:i/>
        </w:rPr>
        <w:t>brandSearch</w:t>
      </w:r>
    </w:p>
    <w:p w:rsidR="00593707" w:rsidRDefault="00593707" w:rsidP="00CD6186">
      <w:pPr>
        <w:ind w:firstLine="0"/>
      </w:pPr>
    </w:p>
    <w:p w:rsidR="00FB54E9" w:rsidRDefault="00FC3D21" w:rsidP="00D01E4E">
      <w:pPr>
        <w:ind w:firstLine="0"/>
      </w:pPr>
      <w:r>
        <w:rPr>
          <w:noProof/>
          <w:lang w:val="id-ID" w:eastAsia="id-ID"/>
        </w:rPr>
        <w:drawing>
          <wp:inline distT="0" distB="0" distL="0" distR="0" wp14:anchorId="588F6F67" wp14:editId="11B19A03">
            <wp:extent cx="5040630" cy="2715491"/>
            <wp:effectExtent l="0" t="0" r="7620" b="889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bookmarkStart w:id="82" w:name="_Toc427898895"/>
      <w:bookmarkStart w:id="83" w:name="_Toc458419821"/>
    </w:p>
    <w:p w:rsidR="00D01E4E" w:rsidRDefault="00D01E4E" w:rsidP="00D01E4E">
      <w:pPr>
        <w:ind w:firstLine="0"/>
      </w:pPr>
    </w:p>
    <w:p w:rsidR="00D01E4E" w:rsidRDefault="00D01E4E" w:rsidP="00D01E4E">
      <w:pPr>
        <w:ind w:firstLine="0"/>
      </w:pPr>
    </w:p>
    <w:p w:rsidR="007B3DC9" w:rsidRPr="00D01E4E" w:rsidRDefault="007B3DC9" w:rsidP="007B3DC9">
      <w:pPr>
        <w:pStyle w:val="ListParagraph"/>
        <w:numPr>
          <w:ilvl w:val="0"/>
          <w:numId w:val="48"/>
        </w:numPr>
      </w:pPr>
      <w:r>
        <w:t xml:space="preserve">Grafik konsep </w:t>
      </w:r>
      <w:r w:rsidR="00D01E4E">
        <w:rPr>
          <w:i/>
        </w:rPr>
        <w:t>descriptionSearch</w:t>
      </w:r>
    </w:p>
    <w:p w:rsidR="00D01E4E" w:rsidRPr="00D01E4E" w:rsidRDefault="00D01E4E" w:rsidP="00D01E4E">
      <w:pPr>
        <w:pStyle w:val="ListParagraph"/>
        <w:ind w:firstLine="0"/>
      </w:pPr>
    </w:p>
    <w:p w:rsidR="00D01E4E" w:rsidRPr="007B3DC9" w:rsidRDefault="00D01E4E" w:rsidP="00D01E4E">
      <w:pPr>
        <w:pStyle w:val="ListParagraph"/>
        <w:tabs>
          <w:tab w:val="left" w:pos="720"/>
        </w:tabs>
        <w:ind w:hanging="720"/>
      </w:pPr>
      <w:r>
        <w:rPr>
          <w:noProof/>
          <w:lang w:val="id-ID" w:eastAsia="id-ID"/>
        </w:rPr>
        <w:drawing>
          <wp:inline distT="0" distB="0" distL="0" distR="0" wp14:anchorId="387A8C8C" wp14:editId="506EA502">
            <wp:extent cx="5040630" cy="2752436"/>
            <wp:effectExtent l="0" t="0" r="7620" b="1016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B3DC9" w:rsidRPr="007B3DC9" w:rsidRDefault="007B3DC9" w:rsidP="007B3DC9">
      <w:pPr>
        <w:pStyle w:val="ListParagraph"/>
        <w:ind w:firstLine="0"/>
      </w:pPr>
    </w:p>
    <w:p w:rsidR="007B3DC9" w:rsidRDefault="007B3DC9" w:rsidP="007B3DC9">
      <w:pPr>
        <w:pStyle w:val="ListParagraph"/>
        <w:ind w:left="0" w:firstLine="0"/>
        <w:rPr>
          <w:i/>
        </w:rPr>
      </w:pPr>
    </w:p>
    <w:p w:rsidR="007B3DC9" w:rsidRDefault="007B3DC9" w:rsidP="007B3DC9">
      <w:pPr>
        <w:pStyle w:val="ListParagraph"/>
        <w:ind w:left="0" w:firstLine="0"/>
        <w:rPr>
          <w:i/>
        </w:rPr>
      </w:pPr>
    </w:p>
    <w:p w:rsidR="007B3DC9" w:rsidRDefault="007B3DC9" w:rsidP="007B3DC9">
      <w:pPr>
        <w:pStyle w:val="ListParagraph"/>
        <w:ind w:left="0" w:firstLine="0"/>
        <w:rPr>
          <w:i/>
        </w:rPr>
      </w:pPr>
    </w:p>
    <w:p w:rsidR="007B3DC9" w:rsidRDefault="007B3DC9" w:rsidP="007B3DC9">
      <w:pPr>
        <w:pStyle w:val="ListParagraph"/>
        <w:ind w:left="0" w:firstLine="0"/>
        <w:rPr>
          <w:i/>
        </w:rPr>
      </w:pPr>
    </w:p>
    <w:p w:rsidR="007B3DC9" w:rsidRDefault="007B3DC9" w:rsidP="007B3DC9">
      <w:pPr>
        <w:pStyle w:val="ListParagraph"/>
        <w:ind w:left="0" w:firstLine="0"/>
        <w:rPr>
          <w:i/>
        </w:rPr>
      </w:pPr>
    </w:p>
    <w:p w:rsidR="007B3DC9" w:rsidRDefault="007B3DC9" w:rsidP="007B3DC9">
      <w:pPr>
        <w:pStyle w:val="ListParagraph"/>
        <w:ind w:left="0" w:firstLine="0"/>
        <w:rPr>
          <w:i/>
        </w:rPr>
      </w:pPr>
    </w:p>
    <w:p w:rsidR="007B3DC9" w:rsidRDefault="007B3DC9" w:rsidP="007B3DC9">
      <w:pPr>
        <w:pStyle w:val="ListParagraph"/>
        <w:ind w:left="0" w:firstLine="0"/>
        <w:rPr>
          <w:i/>
        </w:rPr>
      </w:pPr>
    </w:p>
    <w:p w:rsidR="007B3DC9" w:rsidRDefault="003B2109" w:rsidP="007B3DC9">
      <w:pPr>
        <w:pStyle w:val="ListParagraph"/>
        <w:ind w:left="0" w:firstLine="0"/>
        <w:rPr>
          <w:i/>
        </w:rPr>
      </w:pPr>
      <w:r w:rsidRPr="00120AD5">
        <w:rPr>
          <w:rFonts w:eastAsia="Times New Roman" w:cs="Times New Roman"/>
          <w:noProof/>
          <w:color w:val="000000"/>
          <w:sz w:val="16"/>
          <w:szCs w:val="16"/>
          <w:lang w:val="id-ID" w:eastAsia="id-ID"/>
        </w:rPr>
        <w:lastRenderedPageBreak/>
        <mc:AlternateContent>
          <mc:Choice Requires="wps">
            <w:drawing>
              <wp:anchor distT="0" distB="0" distL="114300" distR="114300" simplePos="0" relativeHeight="251887616" behindDoc="0" locked="0" layoutInCell="1" allowOverlap="1" wp14:anchorId="4C84C33B" wp14:editId="1C4287FA">
                <wp:simplePos x="0" y="0"/>
                <wp:positionH relativeFrom="column">
                  <wp:posOffset>-406400</wp:posOffset>
                </wp:positionH>
                <wp:positionV relativeFrom="paragraph">
                  <wp:posOffset>0</wp:posOffset>
                </wp:positionV>
                <wp:extent cx="3980330" cy="295803"/>
                <wp:effectExtent l="0" t="0" r="20320" b="28575"/>
                <wp:wrapNone/>
                <wp:docPr id="51" name="Rectangle 51"/>
                <wp:cNvGraphicFramePr/>
                <a:graphic xmlns:a="http://schemas.openxmlformats.org/drawingml/2006/main">
                  <a:graphicData uri="http://schemas.microsoft.com/office/word/2010/wordprocessingShape">
                    <wps:wsp>
                      <wps:cNvSpPr/>
                      <wps:spPr>
                        <a:xfrm>
                          <a:off x="0" y="0"/>
                          <a:ext cx="3980330" cy="29580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7313" w:rsidRPr="00237DB6" w:rsidRDefault="00237313" w:rsidP="003B2109">
                            <w:pPr>
                              <w:jc w:val="left"/>
                              <w:rPr>
                                <w:rFonts w:cs="Times New Roman"/>
                                <w:szCs w:val="24"/>
                              </w:rPr>
                            </w:pPr>
                            <w:r>
                              <w:rPr>
                                <w:rFonts w:cs="Times New Roman"/>
                                <w:szCs w:val="24"/>
                              </w:rPr>
                              <w:t>Lampiran 5</w:t>
                            </w:r>
                            <w:r w:rsidRPr="00237DB6">
                              <w:rPr>
                                <w:rFonts w:cs="Times New Roman"/>
                                <w:szCs w:val="24"/>
                              </w:rPr>
                              <w:t xml:space="preserve"> </w:t>
                            </w:r>
                            <w:r>
                              <w:rPr>
                                <w:rFonts w:cs="Times New Roman"/>
                                <w:szCs w:val="24"/>
                              </w:rPr>
                              <w:t>lanjutan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4C33B" id="Rectangle 51" o:spid="_x0000_s1061" style="position:absolute;left:0;text-align:left;margin-left:-32pt;margin-top:0;width:313.4pt;height:2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" fillcolor="white [3201]" strokecolor="white [3212]" strokeweight="2pt">
                <v:textbox>
                  <w:txbxContent>
                    <w:p w:rsidR="00237313" w:rsidRPr="00237DB6" w:rsidRDefault="00237313" w:rsidP="003B2109">
                      <w:pPr>
                        <w:jc w:val="left"/>
                        <w:rPr>
                          <w:rFonts w:cs="Times New Roman"/>
                          <w:szCs w:val="24"/>
                        </w:rPr>
                      </w:pPr>
                      <w:r>
                        <w:rPr>
                          <w:rFonts w:cs="Times New Roman"/>
                          <w:szCs w:val="24"/>
                        </w:rPr>
                        <w:t>Lampiran 5</w:t>
                      </w:r>
                      <w:r w:rsidRPr="00237DB6">
                        <w:rPr>
                          <w:rFonts w:cs="Times New Roman"/>
                          <w:szCs w:val="24"/>
                        </w:rPr>
                        <w:t xml:space="preserve"> </w:t>
                      </w:r>
                      <w:r>
                        <w:rPr>
                          <w:rFonts w:cs="Times New Roman"/>
                          <w:szCs w:val="24"/>
                        </w:rPr>
                        <w:t>lanjutan</w:t>
                      </w:r>
                    </w:p>
                  </w:txbxContent>
                </v:textbox>
              </v:rect>
            </w:pict>
          </mc:Fallback>
        </mc:AlternateContent>
      </w:r>
    </w:p>
    <w:p w:rsidR="007B3DC9" w:rsidRDefault="007B3DC9" w:rsidP="007B3DC9">
      <w:pPr>
        <w:pStyle w:val="ListParagraph"/>
        <w:ind w:left="0" w:firstLine="0"/>
        <w:rPr>
          <w:i/>
        </w:rPr>
      </w:pPr>
    </w:p>
    <w:p w:rsidR="007B3DC9" w:rsidRDefault="007B3DC9" w:rsidP="007B3DC9">
      <w:pPr>
        <w:pStyle w:val="ListParagraph"/>
        <w:ind w:left="0" w:firstLine="0"/>
        <w:rPr>
          <w:i/>
        </w:rPr>
      </w:pPr>
    </w:p>
    <w:p w:rsidR="007B3DC9" w:rsidRPr="00D01E4E" w:rsidRDefault="007B3DC9" w:rsidP="007B3DC9">
      <w:pPr>
        <w:pStyle w:val="ListParagraph"/>
        <w:numPr>
          <w:ilvl w:val="0"/>
          <w:numId w:val="48"/>
        </w:numPr>
      </w:pPr>
      <w:r>
        <w:t xml:space="preserve">Grafik konsep </w:t>
      </w:r>
      <w:r w:rsidR="00D01E4E">
        <w:rPr>
          <w:i/>
        </w:rPr>
        <w:t>categories</w:t>
      </w:r>
    </w:p>
    <w:p w:rsidR="00D01E4E" w:rsidRDefault="00D01E4E" w:rsidP="00D01E4E"/>
    <w:p w:rsidR="00D01E4E" w:rsidRDefault="00D01E4E" w:rsidP="00D01E4E">
      <w:pPr>
        <w:ind w:firstLine="0"/>
      </w:pPr>
      <w:r>
        <w:rPr>
          <w:noProof/>
          <w:lang w:val="id-ID" w:eastAsia="id-ID"/>
        </w:rPr>
        <w:drawing>
          <wp:inline distT="0" distB="0" distL="0" distR="0" wp14:anchorId="3FBD28E0" wp14:editId="56D5E979">
            <wp:extent cx="5040630" cy="2752436"/>
            <wp:effectExtent l="0" t="0" r="762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01E4E" w:rsidRPr="007B3DC9" w:rsidRDefault="00D01E4E" w:rsidP="00D01E4E">
      <w:pPr>
        <w:ind w:firstLine="0"/>
      </w:pPr>
    </w:p>
    <w:p w:rsidR="007B3DC9" w:rsidRDefault="007B3DC9" w:rsidP="00D01E4E">
      <w:pPr>
        <w:ind w:firstLine="0"/>
      </w:pPr>
    </w:p>
    <w:p w:rsidR="007B3DC9" w:rsidRPr="00FC3D21" w:rsidRDefault="007B3DC9" w:rsidP="00FC3D21">
      <w:pPr>
        <w:pStyle w:val="ListParagraph"/>
        <w:numPr>
          <w:ilvl w:val="0"/>
          <w:numId w:val="48"/>
        </w:numPr>
      </w:pPr>
      <w:r>
        <w:t xml:space="preserve">Grafik konsep </w:t>
      </w:r>
      <w:r w:rsidR="00D01E4E">
        <w:rPr>
          <w:i/>
        </w:rPr>
        <w:t>nameSearch</w:t>
      </w:r>
    </w:p>
    <w:p w:rsidR="007B3DC9" w:rsidRDefault="007B3DC9" w:rsidP="003E5A70">
      <w:pPr>
        <w:pStyle w:val="ListParagraph"/>
        <w:ind w:left="0" w:firstLine="0"/>
      </w:pPr>
    </w:p>
    <w:p w:rsidR="00D01E4E" w:rsidRDefault="00B96A06" w:rsidP="003E5A70">
      <w:pPr>
        <w:pStyle w:val="ListParagraph"/>
        <w:ind w:left="0" w:firstLine="0"/>
      </w:pPr>
      <w:r>
        <w:rPr>
          <w:noProof/>
          <w:lang w:val="id-ID" w:eastAsia="id-ID"/>
        </w:rPr>
        <w:drawing>
          <wp:inline distT="0" distB="0" distL="0" distR="0" wp14:anchorId="33EAACCA" wp14:editId="4CF39CB8">
            <wp:extent cx="5040630" cy="2752090"/>
            <wp:effectExtent l="0" t="0" r="7620" b="1016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B3DC9" w:rsidRDefault="007B3DC9" w:rsidP="007B3DC9">
      <w:pPr>
        <w:pStyle w:val="ListParagraph"/>
        <w:ind w:firstLine="0"/>
      </w:pPr>
    </w:p>
    <w:p w:rsidR="007B3DC9" w:rsidRDefault="007B3DC9" w:rsidP="007B3DC9">
      <w:pPr>
        <w:pStyle w:val="ListParagraph"/>
        <w:ind w:firstLine="0"/>
      </w:pPr>
    </w:p>
    <w:p w:rsidR="007B3DC9" w:rsidRDefault="007B3DC9" w:rsidP="007B3DC9">
      <w:pPr>
        <w:pStyle w:val="ListParagraph"/>
        <w:ind w:firstLine="0"/>
      </w:pPr>
    </w:p>
    <w:p w:rsidR="007B3DC9" w:rsidRDefault="007B3DC9" w:rsidP="007B3DC9">
      <w:pPr>
        <w:pStyle w:val="ListParagraph"/>
        <w:ind w:firstLine="0"/>
      </w:pPr>
    </w:p>
    <w:p w:rsidR="007B3DC9" w:rsidRDefault="007B3DC9" w:rsidP="007B3DC9">
      <w:pPr>
        <w:pStyle w:val="ListParagraph"/>
        <w:ind w:firstLine="0"/>
      </w:pPr>
    </w:p>
    <w:p w:rsidR="007B3DC9" w:rsidRDefault="007B3DC9" w:rsidP="007B3DC9">
      <w:pPr>
        <w:pStyle w:val="ListParagraph"/>
        <w:ind w:firstLine="0"/>
      </w:pPr>
    </w:p>
    <w:p w:rsidR="007B3DC9" w:rsidRDefault="007B3DC9" w:rsidP="00417F87">
      <w:pPr>
        <w:ind w:firstLine="0"/>
      </w:pPr>
    </w:p>
    <w:p w:rsidR="007B3DC9" w:rsidRPr="007B3DC9" w:rsidRDefault="007B3DC9" w:rsidP="007B3DC9">
      <w:pPr>
        <w:pStyle w:val="ListParagraph"/>
        <w:ind w:firstLine="0"/>
      </w:pPr>
    </w:p>
    <w:p w:rsidR="003F3B81" w:rsidRPr="003F3B81" w:rsidRDefault="003F3B81" w:rsidP="003F3B81"/>
    <w:p w:rsidR="00F00C42" w:rsidRDefault="00F00C42" w:rsidP="00733855">
      <w:pPr>
        <w:pStyle w:val="Heading1"/>
      </w:pPr>
      <w:r w:rsidRPr="00733855">
        <w:t>RIWAYAT HIDUP</w:t>
      </w:r>
      <w:bookmarkEnd w:id="82"/>
      <w:bookmarkEnd w:id="83"/>
    </w:p>
    <w:p w:rsidR="00F00C42" w:rsidRDefault="00F00C42" w:rsidP="00F00C42">
      <w:pPr>
        <w:pStyle w:val="Paragraf"/>
      </w:pPr>
      <w:r>
        <w:rPr>
          <w:lang w:val="en-US"/>
        </w:rPr>
        <w:t xml:space="preserve">Penulis dilahirkan di Purwokerto pada tanggal 03 Februari 1994 sebagai anak pertama dari pasangan Susilo Utomo.SE.MSI dan Titin Astuti SE.MSI. Pendidikan sekolah menengah atas ditempuh di </w:t>
      </w:r>
      <w:r w:rsidR="003F57CE">
        <w:rPr>
          <w:lang w:val="en-US"/>
        </w:rPr>
        <w:t>SMAN 2 CIBINONG, lulus pada tahun 2012</w:t>
      </w:r>
      <w:r>
        <w:rPr>
          <w:lang w:val="en-US"/>
        </w:rPr>
        <w:t xml:space="preserve">. </w:t>
      </w:r>
      <w:r w:rsidR="0002410F">
        <w:rPr>
          <w:lang w:val="en-US"/>
        </w:rPr>
        <w:t>Pada tahun 2012, penulis diterima menjadi mahasiswa Departemen Ilmu Komputer, Fakultas Matematika dan Ilmu Pengetahuan Alam, Institut Pertanian Bogor melalui jalur Seleksi Nasional Masuk Perguruan Tinggi Negeri (SNMPTN) Tulis</w:t>
      </w:r>
      <w:r w:rsidR="007B3DC9">
        <w:rPr>
          <w:lang w:val="en-US"/>
        </w:rPr>
        <w:t>.</w:t>
      </w:r>
      <w:r>
        <w:rPr>
          <w:lang w:val="en-US"/>
        </w:rPr>
        <w:t xml:space="preserve"> Semasa studi di IPB, penulis aktif dalam kepengurusan Himpunan Mahasiswa Ilm</w:t>
      </w:r>
      <w:r w:rsidR="00C35AC2">
        <w:rPr>
          <w:lang w:val="en-US"/>
        </w:rPr>
        <w:t>u Komputer (Himalkom) tahun 2013-2014</w:t>
      </w:r>
      <w:r>
        <w:rPr>
          <w:lang w:val="en-US"/>
        </w:rPr>
        <w:t>.</w:t>
      </w:r>
    </w:p>
    <w:p w:rsidR="00F00C42" w:rsidRPr="005848C3" w:rsidRDefault="00F00C42" w:rsidP="00CD6186">
      <w:pPr>
        <w:ind w:firstLine="0"/>
      </w:pPr>
    </w:p>
    <w:sectPr w:rsidR="00F00C42" w:rsidRPr="005848C3" w:rsidSect="00847047">
      <w:headerReference w:type="even" r:id="rId29"/>
      <w:headerReference w:type="default" r:id="rId30"/>
      <w:headerReference w:type="first" r:id="rId31"/>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89D" w:rsidRDefault="00AB589D" w:rsidP="002A32FD">
      <w:r>
        <w:separator/>
      </w:r>
    </w:p>
  </w:endnote>
  <w:endnote w:type="continuationSeparator" w:id="0">
    <w:p w:rsidR="00AB589D" w:rsidRDefault="00AB589D"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altName w:val="Arial"/>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13" w:rsidRDefault="00237313">
    <w:pPr>
      <w:pStyle w:val="Footer"/>
    </w:pPr>
  </w:p>
  <w:p w:rsidR="00237313" w:rsidRDefault="00237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89D" w:rsidRDefault="00AB589D" w:rsidP="002A32FD">
      <w:r>
        <w:separator/>
      </w:r>
    </w:p>
  </w:footnote>
  <w:footnote w:type="continuationSeparator" w:id="0">
    <w:p w:rsidR="00AB589D" w:rsidRDefault="00AB589D"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13" w:rsidRDefault="00237313" w:rsidP="00367A2B">
    <w:pPr>
      <w:pStyle w:val="Header"/>
    </w:pPr>
  </w:p>
  <w:p w:rsidR="00237313" w:rsidRDefault="002373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13" w:rsidRDefault="00237313">
    <w:pPr>
      <w:pStyle w:val="Header"/>
    </w:pPr>
  </w:p>
  <w:p w:rsidR="00237313" w:rsidRDefault="002373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1526"/>
      <w:docPartObj>
        <w:docPartGallery w:val="Page Numbers (Top of Page)"/>
        <w:docPartUnique/>
      </w:docPartObj>
    </w:sdtPr>
    <w:sdtContent>
      <w:p w:rsidR="00237313" w:rsidRDefault="00237313">
        <w:pPr>
          <w:pStyle w:val="Header"/>
        </w:pPr>
        <w:r>
          <w:fldChar w:fldCharType="begin"/>
        </w:r>
        <w:r>
          <w:instrText xml:space="preserve"> PAGE   \* MERGEFORMAT </w:instrText>
        </w:r>
        <w:r>
          <w:fldChar w:fldCharType="separate"/>
        </w:r>
        <w:r>
          <w:rPr>
            <w:noProof/>
          </w:rPr>
          <w:t>i</w:t>
        </w:r>
        <w:r>
          <w:rPr>
            <w:noProof/>
          </w:rPr>
          <w:fldChar w:fldCharType="end"/>
        </w:r>
      </w:p>
    </w:sdtContent>
  </w:sdt>
  <w:p w:rsidR="00237313" w:rsidRDefault="002373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13" w:rsidRDefault="00237313">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237313" w:rsidRDefault="00237313" w:rsidP="004D78CD">
                          <w:pPr>
                            <w:ind w:firstLine="0"/>
                            <w:jc w:val="left"/>
                          </w:pPr>
                          <w:r>
                            <w:fldChar w:fldCharType="begin"/>
                          </w:r>
                          <w:r>
                            <w:instrText xml:space="preserve"> PAGE   \* MERGEFORMAT </w:instrText>
                          </w:r>
                          <w:r>
                            <w:fldChar w:fldCharType="separate"/>
                          </w:r>
                          <w:r w:rsidR="00F87843">
                            <w:rPr>
                              <w:noProof/>
                            </w:rPr>
                            <w:t>28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62"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237313" w:rsidRDefault="00237313" w:rsidP="004D78CD">
                    <w:pPr>
                      <w:ind w:firstLine="0"/>
                      <w:jc w:val="left"/>
                    </w:pPr>
                    <w:r>
                      <w:fldChar w:fldCharType="begin"/>
                    </w:r>
                    <w:r>
                      <w:instrText xml:space="preserve"> PAGE   \* MERGEFORMAT </w:instrText>
                    </w:r>
                    <w:r>
                      <w:fldChar w:fldCharType="separate"/>
                    </w:r>
                    <w:r w:rsidR="00F87843">
                      <w:rPr>
                        <w:noProof/>
                      </w:rPr>
                      <w:t>28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13" w:rsidRDefault="00237313">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237313" w:rsidRDefault="00237313" w:rsidP="00560759">
                          <w:pPr>
                            <w:ind w:firstLine="0"/>
                            <w:jc w:val="right"/>
                          </w:pPr>
                          <w:r>
                            <w:fldChar w:fldCharType="begin"/>
                          </w:r>
                          <w:r>
                            <w:instrText xml:space="preserve"> PAGE   \* MERGEFORMAT </w:instrText>
                          </w:r>
                          <w:r>
                            <w:fldChar w:fldCharType="separate"/>
                          </w:r>
                          <w:r w:rsidR="00F87843">
                            <w:rPr>
                              <w:noProof/>
                            </w:rPr>
                            <w:t>29</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3"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237313" w:rsidRDefault="00237313" w:rsidP="00560759">
                    <w:pPr>
                      <w:ind w:firstLine="0"/>
                      <w:jc w:val="right"/>
                    </w:pPr>
                    <w:r>
                      <w:fldChar w:fldCharType="begin"/>
                    </w:r>
                    <w:r>
                      <w:instrText xml:space="preserve"> PAGE   \* MERGEFORMAT </w:instrText>
                    </w:r>
                    <w:r>
                      <w:fldChar w:fldCharType="separate"/>
                    </w:r>
                    <w:r w:rsidR="00F87843">
                      <w:rPr>
                        <w:noProof/>
                      </w:rPr>
                      <w:t>29</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13" w:rsidRDefault="00237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812"/>
    <w:multiLevelType w:val="hybridMultilevel"/>
    <w:tmpl w:val="71F685BE"/>
    <w:lvl w:ilvl="0" w:tplc="72CA4202">
      <w:start w:val="1"/>
      <w:numFmt w:val="decimal"/>
      <w:lvlText w:val="%1."/>
      <w:lvlJc w:val="left"/>
      <w:pPr>
        <w:ind w:left="927" w:hanging="360"/>
      </w:pPr>
      <w:rPr>
        <w:rFonts w:ascii="Times New Roman" w:eastAsia="MS Mincho" w:hAnsi="Times New Roman" w:cstheme="minorBid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3341B61"/>
    <w:multiLevelType w:val="multilevel"/>
    <w:tmpl w:val="3BEE61C4"/>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nsid w:val="09B6384B"/>
    <w:multiLevelType w:val="hybridMultilevel"/>
    <w:tmpl w:val="94F4F956"/>
    <w:lvl w:ilvl="0" w:tplc="FF46DF60">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CAE1043"/>
    <w:multiLevelType w:val="hybridMultilevel"/>
    <w:tmpl w:val="10561A6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FD625DC"/>
    <w:multiLevelType w:val="hybridMultilevel"/>
    <w:tmpl w:val="D1F06532"/>
    <w:lvl w:ilvl="0" w:tplc="468255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6EB5789"/>
    <w:multiLevelType w:val="hybridMultilevel"/>
    <w:tmpl w:val="21D42A4C"/>
    <w:lvl w:ilvl="0" w:tplc="FC0273F6">
      <w:start w:val="1"/>
      <w:numFmt w:val="decimal"/>
      <w:lvlText w:val="%1"/>
      <w:lvlJc w:val="left"/>
      <w:pPr>
        <w:ind w:left="1080" w:hanging="360"/>
      </w:pPr>
      <w:rPr>
        <w:rFonts w:ascii="Times New Roman" w:eastAsiaTheme="minorEastAsia"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191F6D"/>
    <w:multiLevelType w:val="hybridMultilevel"/>
    <w:tmpl w:val="FB3CDAF4"/>
    <w:lvl w:ilvl="0" w:tplc="4CF0F19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F060AE"/>
    <w:multiLevelType w:val="hybridMultilevel"/>
    <w:tmpl w:val="6A2A51DA"/>
    <w:lvl w:ilvl="0" w:tplc="FF46DF6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7785167"/>
    <w:multiLevelType w:val="hybridMultilevel"/>
    <w:tmpl w:val="D3C4BE2C"/>
    <w:lvl w:ilvl="0" w:tplc="D5804748">
      <w:start w:val="1"/>
      <w:numFmt w:val="decimal"/>
      <w:lvlText w:val="%1"/>
      <w:lvlJc w:val="left"/>
      <w:pPr>
        <w:ind w:left="720" w:hanging="360"/>
      </w:pPr>
      <w:rPr>
        <w:rFonts w:ascii="Times New Roman" w:eastAsia="MS Mincho"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982686"/>
    <w:multiLevelType w:val="hybridMultilevel"/>
    <w:tmpl w:val="0F4ACF1A"/>
    <w:lvl w:ilvl="0" w:tplc="8264D5C8">
      <w:numFmt w:val="bullet"/>
      <w:lvlText w:val=""/>
      <w:lvlJc w:val="left"/>
      <w:pPr>
        <w:ind w:left="720" w:hanging="360"/>
      </w:pPr>
      <w:rPr>
        <w:rFonts w:ascii="Symbol" w:eastAsia="Times New Roman" w:hAnsi="Symbo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92821E7"/>
    <w:multiLevelType w:val="hybridMultilevel"/>
    <w:tmpl w:val="A66AB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98D49DA"/>
    <w:multiLevelType w:val="hybridMultilevel"/>
    <w:tmpl w:val="542C7CE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9FD77A2"/>
    <w:multiLevelType w:val="hybridMultilevel"/>
    <w:tmpl w:val="8B48C5F0"/>
    <w:lvl w:ilvl="0" w:tplc="FF46DF6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nsid w:val="2F225687"/>
    <w:multiLevelType w:val="hybridMultilevel"/>
    <w:tmpl w:val="ACC45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906FBC"/>
    <w:multiLevelType w:val="hybridMultilevel"/>
    <w:tmpl w:val="0B9E2D40"/>
    <w:lvl w:ilvl="0" w:tplc="52982A9E">
      <w:start w:val="1"/>
      <w:numFmt w:val="decimal"/>
      <w:lvlText w:val="%1"/>
      <w:lvlJc w:val="left"/>
      <w:pPr>
        <w:ind w:left="927" w:hanging="360"/>
      </w:pPr>
      <w:rPr>
        <w:rFonts w:ascii="Times New Roman" w:eastAsiaTheme="minorEastAsia" w:hAnsi="Times New Roman" w:cstheme="minorBid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3B4038D8"/>
    <w:multiLevelType w:val="multilevel"/>
    <w:tmpl w:val="195076FE"/>
    <w:lvl w:ilvl="0">
      <w:start w:val="1"/>
      <w:numFmt w:val="decimal"/>
      <w:lvlText w:val="%1"/>
      <w:lvlJc w:val="left"/>
      <w:pPr>
        <w:ind w:left="720" w:hanging="360"/>
      </w:pPr>
      <w:rPr>
        <w:rFonts w:ascii="Times New Roman" w:eastAsia="MS Mincho" w:hAnsi="Times New Roman"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04737F6"/>
    <w:multiLevelType w:val="hybridMultilevel"/>
    <w:tmpl w:val="5012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971F8"/>
    <w:multiLevelType w:val="hybridMultilevel"/>
    <w:tmpl w:val="318C293A"/>
    <w:lvl w:ilvl="0" w:tplc="FB3A9BD2">
      <w:start w:val="1"/>
      <w:numFmt w:val="decimal"/>
      <w:pStyle w:val="DaftarIlustrasi"/>
      <w:lvlText w:val="%1"/>
      <w:lvlJc w:val="right"/>
      <w:pPr>
        <w:ind w:left="644" w:hanging="360"/>
      </w:pPr>
      <w:rPr>
        <w:rFonts w:ascii="Times New Roman" w:hAnsi="Times New Roman" w:hint="default"/>
        <w:i w:val="0"/>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9B85AE6"/>
    <w:multiLevelType w:val="hybridMultilevel"/>
    <w:tmpl w:val="6D641276"/>
    <w:lvl w:ilvl="0" w:tplc="FF46DF6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ABA0F3B"/>
    <w:multiLevelType w:val="hybridMultilevel"/>
    <w:tmpl w:val="FF96CB2C"/>
    <w:lvl w:ilvl="0" w:tplc="FF46DF6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03D71E2"/>
    <w:multiLevelType w:val="hybridMultilevel"/>
    <w:tmpl w:val="BD34FABE"/>
    <w:lvl w:ilvl="0" w:tplc="B1F24446">
      <w:numFmt w:val="bullet"/>
      <w:lvlText w:val=""/>
      <w:lvlJc w:val="left"/>
      <w:pPr>
        <w:ind w:left="720" w:hanging="360"/>
      </w:pPr>
      <w:rPr>
        <w:rFonts w:ascii="Symbol" w:eastAsia="Times New Roman" w:hAnsi="Symbo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nsid w:val="5DBF3FC3"/>
    <w:multiLevelType w:val="hybridMultilevel"/>
    <w:tmpl w:val="E31E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369E8"/>
    <w:multiLevelType w:val="hybridMultilevel"/>
    <w:tmpl w:val="CF14C326"/>
    <w:lvl w:ilvl="0" w:tplc="D5804748">
      <w:start w:val="1"/>
      <w:numFmt w:val="decimal"/>
      <w:lvlText w:val="%1"/>
      <w:lvlJc w:val="left"/>
      <w:pPr>
        <w:ind w:left="927" w:hanging="360"/>
      </w:pPr>
      <w:rPr>
        <w:rFonts w:ascii="Times New Roman" w:eastAsia="MS Mincho" w:hAnsi="Times New Roman" w:cstheme="minorBid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62EA6B72"/>
    <w:multiLevelType w:val="hybridMultilevel"/>
    <w:tmpl w:val="97A03CD4"/>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717798A"/>
    <w:multiLevelType w:val="multilevel"/>
    <w:tmpl w:val="E500F164"/>
    <w:lvl w:ilvl="0">
      <w:start w:val="1"/>
      <w:numFmt w:val="decimal"/>
      <w:lvlText w:val="%1"/>
      <w:lvlJc w:val="left"/>
      <w:pPr>
        <w:ind w:left="927" w:hanging="360"/>
      </w:pPr>
      <w:rPr>
        <w:rFonts w:ascii="Times New Roman" w:eastAsia="MS Mincho" w:hAnsi="Times New Roman" w:cstheme="minorBidi"/>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9">
    <w:nsid w:val="7D34162F"/>
    <w:multiLevelType w:val="hybridMultilevel"/>
    <w:tmpl w:val="6D641276"/>
    <w:lvl w:ilvl="0" w:tplc="FF46DF6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9"/>
  </w:num>
  <w:num w:numId="2">
    <w:abstractNumId w:val="8"/>
  </w:num>
  <w:num w:numId="3">
    <w:abstractNumId w:val="14"/>
  </w:num>
  <w:num w:numId="4">
    <w:abstractNumId w:val="23"/>
  </w:num>
  <w:num w:numId="5">
    <w:abstractNumId w:val="27"/>
  </w:num>
  <w:num w:numId="6">
    <w:abstractNumId w:val="19"/>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0"/>
  </w:num>
  <w:num w:numId="22">
    <w:abstractNumId w:val="9"/>
  </w:num>
  <w:num w:numId="23">
    <w:abstractNumId w:val="18"/>
  </w:num>
  <w:num w:numId="24">
    <w:abstractNumId w:val="24"/>
  </w:num>
  <w:num w:numId="25">
    <w:abstractNumId w:val="5"/>
  </w:num>
  <w:num w:numId="26">
    <w:abstractNumId w:val="15"/>
  </w:num>
  <w:num w:numId="27">
    <w:abstractNumId w:val="19"/>
  </w:num>
  <w:num w:numId="28">
    <w:abstractNumId w:val="19"/>
  </w:num>
  <w:num w:numId="29">
    <w:abstractNumId w:val="16"/>
  </w:num>
  <w:num w:numId="30">
    <w:abstractNumId w:val="25"/>
  </w:num>
  <w:num w:numId="31">
    <w:abstractNumId w:val="28"/>
  </w:num>
  <w:num w:numId="32">
    <w:abstractNumId w:val="17"/>
  </w:num>
  <w:num w:numId="33">
    <w:abstractNumId w:val="4"/>
  </w:num>
  <w:num w:numId="34">
    <w:abstractNumId w:val="29"/>
  </w:num>
  <w:num w:numId="35">
    <w:abstractNumId w:val="20"/>
  </w:num>
  <w:num w:numId="36">
    <w:abstractNumId w:val="1"/>
  </w:num>
  <w:num w:numId="37">
    <w:abstractNumId w:val="7"/>
  </w:num>
  <w:num w:numId="38">
    <w:abstractNumId w:val="2"/>
  </w:num>
  <w:num w:numId="39">
    <w:abstractNumId w:val="21"/>
  </w:num>
  <w:num w:numId="40">
    <w:abstractNumId w:val="19"/>
    <w:lvlOverride w:ilvl="0">
      <w:startOverride w:val="1"/>
    </w:lvlOverride>
  </w:num>
  <w:num w:numId="41">
    <w:abstractNumId w:val="26"/>
  </w:num>
  <w:num w:numId="42">
    <w:abstractNumId w:val="6"/>
  </w:num>
  <w:num w:numId="43">
    <w:abstractNumId w:val="13"/>
  </w:num>
  <w:num w:numId="44">
    <w:abstractNumId w:val="3"/>
  </w:num>
  <w:num w:numId="45">
    <w:abstractNumId w:val="11"/>
  </w:num>
  <w:num w:numId="46">
    <w:abstractNumId w:val="10"/>
  </w:num>
  <w:num w:numId="47">
    <w:abstractNumId w:val="2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34"/>
    <w:rsid w:val="00001E9E"/>
    <w:rsid w:val="00003B29"/>
    <w:rsid w:val="00003DE3"/>
    <w:rsid w:val="00005153"/>
    <w:rsid w:val="000063D6"/>
    <w:rsid w:val="00007DE8"/>
    <w:rsid w:val="00011E51"/>
    <w:rsid w:val="000127D1"/>
    <w:rsid w:val="00015668"/>
    <w:rsid w:val="00015FC3"/>
    <w:rsid w:val="000172AC"/>
    <w:rsid w:val="000204C5"/>
    <w:rsid w:val="000205F8"/>
    <w:rsid w:val="0002104E"/>
    <w:rsid w:val="0002192F"/>
    <w:rsid w:val="00021AE6"/>
    <w:rsid w:val="00021EEA"/>
    <w:rsid w:val="000222C6"/>
    <w:rsid w:val="00023BF3"/>
    <w:rsid w:val="00023CA3"/>
    <w:rsid w:val="0002410F"/>
    <w:rsid w:val="00031EEA"/>
    <w:rsid w:val="00033161"/>
    <w:rsid w:val="00034BD2"/>
    <w:rsid w:val="00034FE3"/>
    <w:rsid w:val="00036305"/>
    <w:rsid w:val="000374CD"/>
    <w:rsid w:val="00043881"/>
    <w:rsid w:val="000501F4"/>
    <w:rsid w:val="00050DDA"/>
    <w:rsid w:val="00052CD8"/>
    <w:rsid w:val="0005366E"/>
    <w:rsid w:val="000562AF"/>
    <w:rsid w:val="00056F6F"/>
    <w:rsid w:val="00057A69"/>
    <w:rsid w:val="00061E2F"/>
    <w:rsid w:val="00064879"/>
    <w:rsid w:val="0006523C"/>
    <w:rsid w:val="0006648E"/>
    <w:rsid w:val="0007213A"/>
    <w:rsid w:val="00072F43"/>
    <w:rsid w:val="000754D2"/>
    <w:rsid w:val="0007606E"/>
    <w:rsid w:val="000764CB"/>
    <w:rsid w:val="000767C9"/>
    <w:rsid w:val="00077FBB"/>
    <w:rsid w:val="00081202"/>
    <w:rsid w:val="000816E7"/>
    <w:rsid w:val="00082946"/>
    <w:rsid w:val="00082D0F"/>
    <w:rsid w:val="00085464"/>
    <w:rsid w:val="000868D8"/>
    <w:rsid w:val="00086BFA"/>
    <w:rsid w:val="00086C99"/>
    <w:rsid w:val="000908B3"/>
    <w:rsid w:val="0009162D"/>
    <w:rsid w:val="00094E58"/>
    <w:rsid w:val="00095501"/>
    <w:rsid w:val="000959FB"/>
    <w:rsid w:val="00097462"/>
    <w:rsid w:val="000977BC"/>
    <w:rsid w:val="000A0A3C"/>
    <w:rsid w:val="000A0F6F"/>
    <w:rsid w:val="000A28A6"/>
    <w:rsid w:val="000A4564"/>
    <w:rsid w:val="000A6018"/>
    <w:rsid w:val="000A617F"/>
    <w:rsid w:val="000B0137"/>
    <w:rsid w:val="000B1872"/>
    <w:rsid w:val="000B1E3C"/>
    <w:rsid w:val="000B420F"/>
    <w:rsid w:val="000B44DB"/>
    <w:rsid w:val="000B4E14"/>
    <w:rsid w:val="000B56D0"/>
    <w:rsid w:val="000B73C9"/>
    <w:rsid w:val="000B74F8"/>
    <w:rsid w:val="000C4505"/>
    <w:rsid w:val="000D0370"/>
    <w:rsid w:val="000D1D6E"/>
    <w:rsid w:val="000D1F55"/>
    <w:rsid w:val="000D40F0"/>
    <w:rsid w:val="000D47BD"/>
    <w:rsid w:val="000D75D7"/>
    <w:rsid w:val="000D7C09"/>
    <w:rsid w:val="000E1023"/>
    <w:rsid w:val="000E3E72"/>
    <w:rsid w:val="000E6215"/>
    <w:rsid w:val="000E6CD6"/>
    <w:rsid w:val="000F08C7"/>
    <w:rsid w:val="000F1A1A"/>
    <w:rsid w:val="000F205E"/>
    <w:rsid w:val="000F3778"/>
    <w:rsid w:val="000F3B09"/>
    <w:rsid w:val="000F40D5"/>
    <w:rsid w:val="000F44ED"/>
    <w:rsid w:val="000F5781"/>
    <w:rsid w:val="000F6961"/>
    <w:rsid w:val="000F7F2B"/>
    <w:rsid w:val="001004D8"/>
    <w:rsid w:val="00101994"/>
    <w:rsid w:val="00101FF4"/>
    <w:rsid w:val="00102DC1"/>
    <w:rsid w:val="00103BFB"/>
    <w:rsid w:val="001058AD"/>
    <w:rsid w:val="00105E58"/>
    <w:rsid w:val="00105F87"/>
    <w:rsid w:val="001075B8"/>
    <w:rsid w:val="001101B8"/>
    <w:rsid w:val="00110412"/>
    <w:rsid w:val="00110828"/>
    <w:rsid w:val="001122E8"/>
    <w:rsid w:val="0011250C"/>
    <w:rsid w:val="00115208"/>
    <w:rsid w:val="00115DB6"/>
    <w:rsid w:val="00120AD5"/>
    <w:rsid w:val="00121B77"/>
    <w:rsid w:val="00121CDB"/>
    <w:rsid w:val="0012229F"/>
    <w:rsid w:val="001245C5"/>
    <w:rsid w:val="0012582D"/>
    <w:rsid w:val="00133686"/>
    <w:rsid w:val="00133949"/>
    <w:rsid w:val="00133E97"/>
    <w:rsid w:val="001349DB"/>
    <w:rsid w:val="00136D79"/>
    <w:rsid w:val="00141FCF"/>
    <w:rsid w:val="00142C6A"/>
    <w:rsid w:val="00144036"/>
    <w:rsid w:val="001451C9"/>
    <w:rsid w:val="0014666F"/>
    <w:rsid w:val="00146697"/>
    <w:rsid w:val="00146CBE"/>
    <w:rsid w:val="00147375"/>
    <w:rsid w:val="00150508"/>
    <w:rsid w:val="00150FD7"/>
    <w:rsid w:val="00153D79"/>
    <w:rsid w:val="00153E5E"/>
    <w:rsid w:val="00154912"/>
    <w:rsid w:val="00154D14"/>
    <w:rsid w:val="00155DCC"/>
    <w:rsid w:val="00156033"/>
    <w:rsid w:val="00161164"/>
    <w:rsid w:val="0016118A"/>
    <w:rsid w:val="00161FE5"/>
    <w:rsid w:val="00163644"/>
    <w:rsid w:val="00163A6B"/>
    <w:rsid w:val="00164717"/>
    <w:rsid w:val="00164A7B"/>
    <w:rsid w:val="00165243"/>
    <w:rsid w:val="001653E1"/>
    <w:rsid w:val="0016596E"/>
    <w:rsid w:val="00167102"/>
    <w:rsid w:val="0016730F"/>
    <w:rsid w:val="0017336C"/>
    <w:rsid w:val="0017428E"/>
    <w:rsid w:val="001743C6"/>
    <w:rsid w:val="0017735A"/>
    <w:rsid w:val="00180BB5"/>
    <w:rsid w:val="001820DA"/>
    <w:rsid w:val="001827A8"/>
    <w:rsid w:val="00182E61"/>
    <w:rsid w:val="00182EEB"/>
    <w:rsid w:val="001831A6"/>
    <w:rsid w:val="00184847"/>
    <w:rsid w:val="00184B81"/>
    <w:rsid w:val="001855CD"/>
    <w:rsid w:val="00185707"/>
    <w:rsid w:val="00186A42"/>
    <w:rsid w:val="00187329"/>
    <w:rsid w:val="00190B1D"/>
    <w:rsid w:val="00191A72"/>
    <w:rsid w:val="00192736"/>
    <w:rsid w:val="00192834"/>
    <w:rsid w:val="0019357B"/>
    <w:rsid w:val="00193871"/>
    <w:rsid w:val="00194820"/>
    <w:rsid w:val="001A0EB8"/>
    <w:rsid w:val="001A223B"/>
    <w:rsid w:val="001A3179"/>
    <w:rsid w:val="001A43AF"/>
    <w:rsid w:val="001A5AD5"/>
    <w:rsid w:val="001A76BF"/>
    <w:rsid w:val="001B04D0"/>
    <w:rsid w:val="001B186E"/>
    <w:rsid w:val="001B4B7F"/>
    <w:rsid w:val="001B56B4"/>
    <w:rsid w:val="001B57A0"/>
    <w:rsid w:val="001B6E93"/>
    <w:rsid w:val="001B764C"/>
    <w:rsid w:val="001B7C30"/>
    <w:rsid w:val="001B7CE4"/>
    <w:rsid w:val="001C323E"/>
    <w:rsid w:val="001C3917"/>
    <w:rsid w:val="001C49B9"/>
    <w:rsid w:val="001C56D5"/>
    <w:rsid w:val="001C5FD7"/>
    <w:rsid w:val="001C63F0"/>
    <w:rsid w:val="001C6B4B"/>
    <w:rsid w:val="001C7A84"/>
    <w:rsid w:val="001D0359"/>
    <w:rsid w:val="001D1A6E"/>
    <w:rsid w:val="001D5C68"/>
    <w:rsid w:val="001D7D11"/>
    <w:rsid w:val="001E0E61"/>
    <w:rsid w:val="001E1219"/>
    <w:rsid w:val="001E1DF3"/>
    <w:rsid w:val="001E1F13"/>
    <w:rsid w:val="001E1FBA"/>
    <w:rsid w:val="001E2034"/>
    <w:rsid w:val="001E3B81"/>
    <w:rsid w:val="001E3C1E"/>
    <w:rsid w:val="001E3EB6"/>
    <w:rsid w:val="001E4A8D"/>
    <w:rsid w:val="001E7A19"/>
    <w:rsid w:val="001F068E"/>
    <w:rsid w:val="001F083D"/>
    <w:rsid w:val="001F4C32"/>
    <w:rsid w:val="001F55DA"/>
    <w:rsid w:val="001F652E"/>
    <w:rsid w:val="00202013"/>
    <w:rsid w:val="00202030"/>
    <w:rsid w:val="00202AFC"/>
    <w:rsid w:val="002038FE"/>
    <w:rsid w:val="00203CD6"/>
    <w:rsid w:val="0020481A"/>
    <w:rsid w:val="00204EAF"/>
    <w:rsid w:val="00205B79"/>
    <w:rsid w:val="002063DF"/>
    <w:rsid w:val="0020793A"/>
    <w:rsid w:val="00210EA1"/>
    <w:rsid w:val="002121A9"/>
    <w:rsid w:val="00214A2F"/>
    <w:rsid w:val="002153F4"/>
    <w:rsid w:val="00217E5E"/>
    <w:rsid w:val="00220F84"/>
    <w:rsid w:val="00223A50"/>
    <w:rsid w:val="00223AB9"/>
    <w:rsid w:val="00225768"/>
    <w:rsid w:val="00225E6D"/>
    <w:rsid w:val="00225FA6"/>
    <w:rsid w:val="00226EDB"/>
    <w:rsid w:val="002303FE"/>
    <w:rsid w:val="0023467D"/>
    <w:rsid w:val="00235A39"/>
    <w:rsid w:val="00236887"/>
    <w:rsid w:val="0023714D"/>
    <w:rsid w:val="00237313"/>
    <w:rsid w:val="00237B41"/>
    <w:rsid w:val="00237B7C"/>
    <w:rsid w:val="002411DA"/>
    <w:rsid w:val="002415B7"/>
    <w:rsid w:val="00241E82"/>
    <w:rsid w:val="00242000"/>
    <w:rsid w:val="00244300"/>
    <w:rsid w:val="00244CFB"/>
    <w:rsid w:val="00244D73"/>
    <w:rsid w:val="00245073"/>
    <w:rsid w:val="00245A8E"/>
    <w:rsid w:val="00245EAB"/>
    <w:rsid w:val="00246ADD"/>
    <w:rsid w:val="00247670"/>
    <w:rsid w:val="002505C9"/>
    <w:rsid w:val="00250C0C"/>
    <w:rsid w:val="00251769"/>
    <w:rsid w:val="0025186A"/>
    <w:rsid w:val="00252FAD"/>
    <w:rsid w:val="002548E1"/>
    <w:rsid w:val="00254961"/>
    <w:rsid w:val="00257041"/>
    <w:rsid w:val="00260AB8"/>
    <w:rsid w:val="00262068"/>
    <w:rsid w:val="0026231C"/>
    <w:rsid w:val="00262611"/>
    <w:rsid w:val="0026358F"/>
    <w:rsid w:val="002644CF"/>
    <w:rsid w:val="00265D8F"/>
    <w:rsid w:val="0026617A"/>
    <w:rsid w:val="00267542"/>
    <w:rsid w:val="00267D11"/>
    <w:rsid w:val="00270502"/>
    <w:rsid w:val="002711AE"/>
    <w:rsid w:val="00272799"/>
    <w:rsid w:val="00272D73"/>
    <w:rsid w:val="002732BF"/>
    <w:rsid w:val="00275625"/>
    <w:rsid w:val="00275CF2"/>
    <w:rsid w:val="00276AF1"/>
    <w:rsid w:val="0027775A"/>
    <w:rsid w:val="00280678"/>
    <w:rsid w:val="00282168"/>
    <w:rsid w:val="002823AC"/>
    <w:rsid w:val="002834C7"/>
    <w:rsid w:val="00283E81"/>
    <w:rsid w:val="002842D1"/>
    <w:rsid w:val="00285566"/>
    <w:rsid w:val="00290D60"/>
    <w:rsid w:val="00292415"/>
    <w:rsid w:val="00293DE2"/>
    <w:rsid w:val="002940C9"/>
    <w:rsid w:val="0029788E"/>
    <w:rsid w:val="002A099F"/>
    <w:rsid w:val="002A13F7"/>
    <w:rsid w:val="002A1702"/>
    <w:rsid w:val="002A32FD"/>
    <w:rsid w:val="002A4E1F"/>
    <w:rsid w:val="002B0954"/>
    <w:rsid w:val="002B199C"/>
    <w:rsid w:val="002B2317"/>
    <w:rsid w:val="002B25E6"/>
    <w:rsid w:val="002B5813"/>
    <w:rsid w:val="002B62AC"/>
    <w:rsid w:val="002B689A"/>
    <w:rsid w:val="002B7561"/>
    <w:rsid w:val="002C1215"/>
    <w:rsid w:val="002C12BF"/>
    <w:rsid w:val="002C1A1D"/>
    <w:rsid w:val="002C2FB7"/>
    <w:rsid w:val="002C31A6"/>
    <w:rsid w:val="002C4289"/>
    <w:rsid w:val="002C6858"/>
    <w:rsid w:val="002C7340"/>
    <w:rsid w:val="002C73E8"/>
    <w:rsid w:val="002D0567"/>
    <w:rsid w:val="002D1997"/>
    <w:rsid w:val="002D1A2C"/>
    <w:rsid w:val="002D4EB6"/>
    <w:rsid w:val="002E02B8"/>
    <w:rsid w:val="002E04A3"/>
    <w:rsid w:val="002E54E6"/>
    <w:rsid w:val="002E5573"/>
    <w:rsid w:val="002E66C6"/>
    <w:rsid w:val="002E7108"/>
    <w:rsid w:val="002E7352"/>
    <w:rsid w:val="002E758A"/>
    <w:rsid w:val="002E7A5A"/>
    <w:rsid w:val="002F1035"/>
    <w:rsid w:val="002F24EB"/>
    <w:rsid w:val="002F2B6B"/>
    <w:rsid w:val="002F2F10"/>
    <w:rsid w:val="002F3876"/>
    <w:rsid w:val="002F3F50"/>
    <w:rsid w:val="002F417A"/>
    <w:rsid w:val="002F471A"/>
    <w:rsid w:val="002F7EE6"/>
    <w:rsid w:val="00302D7C"/>
    <w:rsid w:val="00303264"/>
    <w:rsid w:val="00304682"/>
    <w:rsid w:val="00310DD2"/>
    <w:rsid w:val="00311214"/>
    <w:rsid w:val="003126F0"/>
    <w:rsid w:val="003132B6"/>
    <w:rsid w:val="00313417"/>
    <w:rsid w:val="003159AD"/>
    <w:rsid w:val="00320581"/>
    <w:rsid w:val="00320F11"/>
    <w:rsid w:val="00321BB6"/>
    <w:rsid w:val="003227EA"/>
    <w:rsid w:val="0032289B"/>
    <w:rsid w:val="00322BA7"/>
    <w:rsid w:val="00323E32"/>
    <w:rsid w:val="0032525C"/>
    <w:rsid w:val="00325C26"/>
    <w:rsid w:val="00326758"/>
    <w:rsid w:val="00326EC9"/>
    <w:rsid w:val="0032749E"/>
    <w:rsid w:val="00331695"/>
    <w:rsid w:val="00331C32"/>
    <w:rsid w:val="00332302"/>
    <w:rsid w:val="00332BC6"/>
    <w:rsid w:val="0033331B"/>
    <w:rsid w:val="003338E3"/>
    <w:rsid w:val="00333D90"/>
    <w:rsid w:val="00335AFF"/>
    <w:rsid w:val="00336D46"/>
    <w:rsid w:val="003374C7"/>
    <w:rsid w:val="0033775E"/>
    <w:rsid w:val="0034247C"/>
    <w:rsid w:val="003434DC"/>
    <w:rsid w:val="003452A0"/>
    <w:rsid w:val="00345776"/>
    <w:rsid w:val="00346930"/>
    <w:rsid w:val="00346B8E"/>
    <w:rsid w:val="00347691"/>
    <w:rsid w:val="00347E1C"/>
    <w:rsid w:val="003507ED"/>
    <w:rsid w:val="00351288"/>
    <w:rsid w:val="003520DD"/>
    <w:rsid w:val="00352667"/>
    <w:rsid w:val="003528B6"/>
    <w:rsid w:val="00352E54"/>
    <w:rsid w:val="00357B6B"/>
    <w:rsid w:val="00360939"/>
    <w:rsid w:val="00361183"/>
    <w:rsid w:val="00361D56"/>
    <w:rsid w:val="00363AB7"/>
    <w:rsid w:val="00364E3B"/>
    <w:rsid w:val="00367A2B"/>
    <w:rsid w:val="003709ED"/>
    <w:rsid w:val="00370F37"/>
    <w:rsid w:val="00372D87"/>
    <w:rsid w:val="003778B7"/>
    <w:rsid w:val="00377B71"/>
    <w:rsid w:val="00380ECB"/>
    <w:rsid w:val="00381108"/>
    <w:rsid w:val="00381A2C"/>
    <w:rsid w:val="00382E7D"/>
    <w:rsid w:val="003833FC"/>
    <w:rsid w:val="00384492"/>
    <w:rsid w:val="00386982"/>
    <w:rsid w:val="00391CB1"/>
    <w:rsid w:val="003940C8"/>
    <w:rsid w:val="0039506F"/>
    <w:rsid w:val="003951BE"/>
    <w:rsid w:val="00397827"/>
    <w:rsid w:val="003A0C60"/>
    <w:rsid w:val="003A2848"/>
    <w:rsid w:val="003A5DAC"/>
    <w:rsid w:val="003A7DFB"/>
    <w:rsid w:val="003B0043"/>
    <w:rsid w:val="003B0054"/>
    <w:rsid w:val="003B01D4"/>
    <w:rsid w:val="003B2109"/>
    <w:rsid w:val="003B2720"/>
    <w:rsid w:val="003B33FB"/>
    <w:rsid w:val="003B45CB"/>
    <w:rsid w:val="003B4BDD"/>
    <w:rsid w:val="003B5634"/>
    <w:rsid w:val="003B57B5"/>
    <w:rsid w:val="003B5EB1"/>
    <w:rsid w:val="003B634A"/>
    <w:rsid w:val="003C15B7"/>
    <w:rsid w:val="003C2A88"/>
    <w:rsid w:val="003C46D5"/>
    <w:rsid w:val="003C61C5"/>
    <w:rsid w:val="003C7CE2"/>
    <w:rsid w:val="003C7F29"/>
    <w:rsid w:val="003D159E"/>
    <w:rsid w:val="003D18CF"/>
    <w:rsid w:val="003D18F8"/>
    <w:rsid w:val="003D1B18"/>
    <w:rsid w:val="003D2E10"/>
    <w:rsid w:val="003D3F28"/>
    <w:rsid w:val="003D614A"/>
    <w:rsid w:val="003D6EF4"/>
    <w:rsid w:val="003E0F81"/>
    <w:rsid w:val="003E12ED"/>
    <w:rsid w:val="003E334B"/>
    <w:rsid w:val="003E3C32"/>
    <w:rsid w:val="003E4757"/>
    <w:rsid w:val="003E4A9B"/>
    <w:rsid w:val="003E5A70"/>
    <w:rsid w:val="003E5E20"/>
    <w:rsid w:val="003E6B15"/>
    <w:rsid w:val="003E6BA3"/>
    <w:rsid w:val="003F127C"/>
    <w:rsid w:val="003F149C"/>
    <w:rsid w:val="003F15B5"/>
    <w:rsid w:val="003F3357"/>
    <w:rsid w:val="003F3B81"/>
    <w:rsid w:val="003F3C0D"/>
    <w:rsid w:val="003F53D0"/>
    <w:rsid w:val="003F56C4"/>
    <w:rsid w:val="003F57CE"/>
    <w:rsid w:val="003F5950"/>
    <w:rsid w:val="003F66A2"/>
    <w:rsid w:val="003F6ED5"/>
    <w:rsid w:val="003F72EF"/>
    <w:rsid w:val="004001D0"/>
    <w:rsid w:val="00401750"/>
    <w:rsid w:val="0040293D"/>
    <w:rsid w:val="0040295F"/>
    <w:rsid w:val="00402A3D"/>
    <w:rsid w:val="00402BA7"/>
    <w:rsid w:val="00403CAC"/>
    <w:rsid w:val="00405E98"/>
    <w:rsid w:val="0040615B"/>
    <w:rsid w:val="0041469D"/>
    <w:rsid w:val="004179F6"/>
    <w:rsid w:val="00417F87"/>
    <w:rsid w:val="00420C87"/>
    <w:rsid w:val="00421DAB"/>
    <w:rsid w:val="00421FA9"/>
    <w:rsid w:val="00422E2F"/>
    <w:rsid w:val="0042668F"/>
    <w:rsid w:val="00427D41"/>
    <w:rsid w:val="00436D7D"/>
    <w:rsid w:val="004371D0"/>
    <w:rsid w:val="00441D45"/>
    <w:rsid w:val="00442579"/>
    <w:rsid w:val="004459BB"/>
    <w:rsid w:val="00452859"/>
    <w:rsid w:val="00452F57"/>
    <w:rsid w:val="004535AE"/>
    <w:rsid w:val="004537E4"/>
    <w:rsid w:val="004541E5"/>
    <w:rsid w:val="004626C4"/>
    <w:rsid w:val="0046358C"/>
    <w:rsid w:val="00464157"/>
    <w:rsid w:val="004649AB"/>
    <w:rsid w:val="00465114"/>
    <w:rsid w:val="004652B1"/>
    <w:rsid w:val="004670F4"/>
    <w:rsid w:val="00467406"/>
    <w:rsid w:val="00467B2E"/>
    <w:rsid w:val="004711A4"/>
    <w:rsid w:val="00472FEC"/>
    <w:rsid w:val="00473DEF"/>
    <w:rsid w:val="00474075"/>
    <w:rsid w:val="00480377"/>
    <w:rsid w:val="00480678"/>
    <w:rsid w:val="00482B76"/>
    <w:rsid w:val="004837AF"/>
    <w:rsid w:val="00483AF6"/>
    <w:rsid w:val="00484029"/>
    <w:rsid w:val="00484360"/>
    <w:rsid w:val="00484395"/>
    <w:rsid w:val="004904DD"/>
    <w:rsid w:val="00491D52"/>
    <w:rsid w:val="00492332"/>
    <w:rsid w:val="00493C72"/>
    <w:rsid w:val="00494F98"/>
    <w:rsid w:val="004961B3"/>
    <w:rsid w:val="00496E92"/>
    <w:rsid w:val="00496EFC"/>
    <w:rsid w:val="0049761C"/>
    <w:rsid w:val="004A048E"/>
    <w:rsid w:val="004A1841"/>
    <w:rsid w:val="004A328F"/>
    <w:rsid w:val="004A7998"/>
    <w:rsid w:val="004B26C7"/>
    <w:rsid w:val="004B2B64"/>
    <w:rsid w:val="004B3EA9"/>
    <w:rsid w:val="004B502D"/>
    <w:rsid w:val="004B55F8"/>
    <w:rsid w:val="004B6F38"/>
    <w:rsid w:val="004B70A8"/>
    <w:rsid w:val="004B7FA7"/>
    <w:rsid w:val="004C03C2"/>
    <w:rsid w:val="004C2666"/>
    <w:rsid w:val="004C54D5"/>
    <w:rsid w:val="004C5C86"/>
    <w:rsid w:val="004D03C1"/>
    <w:rsid w:val="004D0440"/>
    <w:rsid w:val="004D1C6A"/>
    <w:rsid w:val="004D281E"/>
    <w:rsid w:val="004D2EA5"/>
    <w:rsid w:val="004D386A"/>
    <w:rsid w:val="004D413B"/>
    <w:rsid w:val="004D53EC"/>
    <w:rsid w:val="004D5F20"/>
    <w:rsid w:val="004D74E2"/>
    <w:rsid w:val="004D78CD"/>
    <w:rsid w:val="004D7E03"/>
    <w:rsid w:val="004E19A3"/>
    <w:rsid w:val="004E1C6B"/>
    <w:rsid w:val="004E5042"/>
    <w:rsid w:val="004E5E81"/>
    <w:rsid w:val="004E5EC8"/>
    <w:rsid w:val="004E68BE"/>
    <w:rsid w:val="004E77C1"/>
    <w:rsid w:val="004F0C75"/>
    <w:rsid w:val="004F1F78"/>
    <w:rsid w:val="004F246F"/>
    <w:rsid w:val="004F2932"/>
    <w:rsid w:val="004F32EA"/>
    <w:rsid w:val="004F5D40"/>
    <w:rsid w:val="004F7541"/>
    <w:rsid w:val="0050051C"/>
    <w:rsid w:val="00500888"/>
    <w:rsid w:val="00500A1A"/>
    <w:rsid w:val="005016A8"/>
    <w:rsid w:val="00501C2F"/>
    <w:rsid w:val="00501DC6"/>
    <w:rsid w:val="00502C70"/>
    <w:rsid w:val="00503D6B"/>
    <w:rsid w:val="0050745C"/>
    <w:rsid w:val="00511579"/>
    <w:rsid w:val="0051344C"/>
    <w:rsid w:val="00514D45"/>
    <w:rsid w:val="005159EE"/>
    <w:rsid w:val="00516924"/>
    <w:rsid w:val="00521D98"/>
    <w:rsid w:val="00525C49"/>
    <w:rsid w:val="005264F6"/>
    <w:rsid w:val="0053028A"/>
    <w:rsid w:val="00532A77"/>
    <w:rsid w:val="005331B1"/>
    <w:rsid w:val="005335A8"/>
    <w:rsid w:val="005346B5"/>
    <w:rsid w:val="00534D7C"/>
    <w:rsid w:val="00535009"/>
    <w:rsid w:val="00535A63"/>
    <w:rsid w:val="005361B8"/>
    <w:rsid w:val="00536A1F"/>
    <w:rsid w:val="00537429"/>
    <w:rsid w:val="0053744F"/>
    <w:rsid w:val="00540A57"/>
    <w:rsid w:val="00541A1A"/>
    <w:rsid w:val="00541F04"/>
    <w:rsid w:val="005420FE"/>
    <w:rsid w:val="00544A2B"/>
    <w:rsid w:val="00545A25"/>
    <w:rsid w:val="0054656F"/>
    <w:rsid w:val="00547530"/>
    <w:rsid w:val="005476BD"/>
    <w:rsid w:val="0055099E"/>
    <w:rsid w:val="005518F9"/>
    <w:rsid w:val="00553D4C"/>
    <w:rsid w:val="0055613D"/>
    <w:rsid w:val="005569B9"/>
    <w:rsid w:val="00556DD5"/>
    <w:rsid w:val="005605DE"/>
    <w:rsid w:val="00560759"/>
    <w:rsid w:val="0056534B"/>
    <w:rsid w:val="00565FF1"/>
    <w:rsid w:val="00566011"/>
    <w:rsid w:val="005669CB"/>
    <w:rsid w:val="00566EB0"/>
    <w:rsid w:val="005672E9"/>
    <w:rsid w:val="00570268"/>
    <w:rsid w:val="00570A51"/>
    <w:rsid w:val="0057180F"/>
    <w:rsid w:val="00571DF3"/>
    <w:rsid w:val="00576468"/>
    <w:rsid w:val="00581387"/>
    <w:rsid w:val="005815A4"/>
    <w:rsid w:val="00581E25"/>
    <w:rsid w:val="00582A89"/>
    <w:rsid w:val="005836C4"/>
    <w:rsid w:val="005848C3"/>
    <w:rsid w:val="00586787"/>
    <w:rsid w:val="00587B03"/>
    <w:rsid w:val="005919E6"/>
    <w:rsid w:val="005924CD"/>
    <w:rsid w:val="005926C1"/>
    <w:rsid w:val="005927C9"/>
    <w:rsid w:val="005929AD"/>
    <w:rsid w:val="00592EB9"/>
    <w:rsid w:val="00593676"/>
    <w:rsid w:val="00593707"/>
    <w:rsid w:val="00594115"/>
    <w:rsid w:val="0059559C"/>
    <w:rsid w:val="00595E04"/>
    <w:rsid w:val="00596B89"/>
    <w:rsid w:val="00597601"/>
    <w:rsid w:val="00597719"/>
    <w:rsid w:val="00597961"/>
    <w:rsid w:val="00597DE7"/>
    <w:rsid w:val="005A0453"/>
    <w:rsid w:val="005A072A"/>
    <w:rsid w:val="005A0CCE"/>
    <w:rsid w:val="005A1C6C"/>
    <w:rsid w:val="005A2ADA"/>
    <w:rsid w:val="005A3E7A"/>
    <w:rsid w:val="005A485B"/>
    <w:rsid w:val="005A6A60"/>
    <w:rsid w:val="005A785A"/>
    <w:rsid w:val="005A7C91"/>
    <w:rsid w:val="005A7D08"/>
    <w:rsid w:val="005B1DE4"/>
    <w:rsid w:val="005B2D8E"/>
    <w:rsid w:val="005B3C7C"/>
    <w:rsid w:val="005B5808"/>
    <w:rsid w:val="005B5B04"/>
    <w:rsid w:val="005B6FC2"/>
    <w:rsid w:val="005B7CC5"/>
    <w:rsid w:val="005C55A4"/>
    <w:rsid w:val="005C7DFF"/>
    <w:rsid w:val="005D0014"/>
    <w:rsid w:val="005D2576"/>
    <w:rsid w:val="005D2BE3"/>
    <w:rsid w:val="005E0A9F"/>
    <w:rsid w:val="005E0C7B"/>
    <w:rsid w:val="005E2E37"/>
    <w:rsid w:val="005E2F8C"/>
    <w:rsid w:val="005E3071"/>
    <w:rsid w:val="005E49A1"/>
    <w:rsid w:val="005E532A"/>
    <w:rsid w:val="005E7B04"/>
    <w:rsid w:val="005F1499"/>
    <w:rsid w:val="005F201B"/>
    <w:rsid w:val="005F36F6"/>
    <w:rsid w:val="005F3C3E"/>
    <w:rsid w:val="005F5ED9"/>
    <w:rsid w:val="005F5FEC"/>
    <w:rsid w:val="005F716D"/>
    <w:rsid w:val="005F794C"/>
    <w:rsid w:val="00603814"/>
    <w:rsid w:val="00603BD4"/>
    <w:rsid w:val="0060430B"/>
    <w:rsid w:val="006061DB"/>
    <w:rsid w:val="0060663A"/>
    <w:rsid w:val="006148E1"/>
    <w:rsid w:val="00615BF5"/>
    <w:rsid w:val="006161FA"/>
    <w:rsid w:val="006164CF"/>
    <w:rsid w:val="006204E5"/>
    <w:rsid w:val="0062184A"/>
    <w:rsid w:val="006223D6"/>
    <w:rsid w:val="00623DB4"/>
    <w:rsid w:val="00624B8B"/>
    <w:rsid w:val="00624BB0"/>
    <w:rsid w:val="0062501E"/>
    <w:rsid w:val="00626699"/>
    <w:rsid w:val="00626F92"/>
    <w:rsid w:val="00627AAE"/>
    <w:rsid w:val="00627FBB"/>
    <w:rsid w:val="006336F4"/>
    <w:rsid w:val="0063407B"/>
    <w:rsid w:val="00636556"/>
    <w:rsid w:val="00636BAD"/>
    <w:rsid w:val="00637931"/>
    <w:rsid w:val="00637F52"/>
    <w:rsid w:val="006477EC"/>
    <w:rsid w:val="006507A9"/>
    <w:rsid w:val="00651D6F"/>
    <w:rsid w:val="00651E80"/>
    <w:rsid w:val="00653800"/>
    <w:rsid w:val="00656394"/>
    <w:rsid w:val="00657AA3"/>
    <w:rsid w:val="00657BFE"/>
    <w:rsid w:val="006644F8"/>
    <w:rsid w:val="00667416"/>
    <w:rsid w:val="006674CA"/>
    <w:rsid w:val="00670F04"/>
    <w:rsid w:val="006758F4"/>
    <w:rsid w:val="00680164"/>
    <w:rsid w:val="0068227F"/>
    <w:rsid w:val="00685D88"/>
    <w:rsid w:val="00686CBF"/>
    <w:rsid w:val="006913AC"/>
    <w:rsid w:val="00691480"/>
    <w:rsid w:val="00692264"/>
    <w:rsid w:val="006928EF"/>
    <w:rsid w:val="00693ECC"/>
    <w:rsid w:val="00694F23"/>
    <w:rsid w:val="006956C9"/>
    <w:rsid w:val="00696A9B"/>
    <w:rsid w:val="006A307A"/>
    <w:rsid w:val="006A3A1E"/>
    <w:rsid w:val="006A68BA"/>
    <w:rsid w:val="006A7064"/>
    <w:rsid w:val="006A76C7"/>
    <w:rsid w:val="006B5C70"/>
    <w:rsid w:val="006B778E"/>
    <w:rsid w:val="006B79C3"/>
    <w:rsid w:val="006C076B"/>
    <w:rsid w:val="006C1712"/>
    <w:rsid w:val="006C1980"/>
    <w:rsid w:val="006C3279"/>
    <w:rsid w:val="006C496A"/>
    <w:rsid w:val="006C502F"/>
    <w:rsid w:val="006C7FDE"/>
    <w:rsid w:val="006D1169"/>
    <w:rsid w:val="006D3129"/>
    <w:rsid w:val="006D3DE1"/>
    <w:rsid w:val="006D4CE7"/>
    <w:rsid w:val="006D5C17"/>
    <w:rsid w:val="006D5E5B"/>
    <w:rsid w:val="006E7F5B"/>
    <w:rsid w:val="006F0A3B"/>
    <w:rsid w:val="006F191C"/>
    <w:rsid w:val="006F1C30"/>
    <w:rsid w:val="006F2032"/>
    <w:rsid w:val="006F7728"/>
    <w:rsid w:val="006F7C78"/>
    <w:rsid w:val="006F7CE8"/>
    <w:rsid w:val="006F7FA4"/>
    <w:rsid w:val="00700BBA"/>
    <w:rsid w:val="007012EA"/>
    <w:rsid w:val="00701DCA"/>
    <w:rsid w:val="007033FC"/>
    <w:rsid w:val="00703F22"/>
    <w:rsid w:val="00704E70"/>
    <w:rsid w:val="007061F7"/>
    <w:rsid w:val="00707718"/>
    <w:rsid w:val="007100DA"/>
    <w:rsid w:val="00710BC0"/>
    <w:rsid w:val="00710CE3"/>
    <w:rsid w:val="007117BA"/>
    <w:rsid w:val="00711D1F"/>
    <w:rsid w:val="0071247D"/>
    <w:rsid w:val="00712633"/>
    <w:rsid w:val="007158F0"/>
    <w:rsid w:val="00715C50"/>
    <w:rsid w:val="00715E1E"/>
    <w:rsid w:val="00720211"/>
    <w:rsid w:val="00720D9E"/>
    <w:rsid w:val="00721B13"/>
    <w:rsid w:val="00721B83"/>
    <w:rsid w:val="00723644"/>
    <w:rsid w:val="00723F15"/>
    <w:rsid w:val="007268CB"/>
    <w:rsid w:val="00726DDD"/>
    <w:rsid w:val="00727611"/>
    <w:rsid w:val="007309B0"/>
    <w:rsid w:val="007329D3"/>
    <w:rsid w:val="00733855"/>
    <w:rsid w:val="007339F8"/>
    <w:rsid w:val="00734CFE"/>
    <w:rsid w:val="00736B84"/>
    <w:rsid w:val="00736BD9"/>
    <w:rsid w:val="007416BC"/>
    <w:rsid w:val="0074262A"/>
    <w:rsid w:val="00742E21"/>
    <w:rsid w:val="00743477"/>
    <w:rsid w:val="00746CB6"/>
    <w:rsid w:val="00747104"/>
    <w:rsid w:val="0075059D"/>
    <w:rsid w:val="007506D9"/>
    <w:rsid w:val="00750932"/>
    <w:rsid w:val="00750A30"/>
    <w:rsid w:val="00753EBE"/>
    <w:rsid w:val="00754AF5"/>
    <w:rsid w:val="00757B13"/>
    <w:rsid w:val="0076134D"/>
    <w:rsid w:val="0076183F"/>
    <w:rsid w:val="00761D53"/>
    <w:rsid w:val="00762350"/>
    <w:rsid w:val="0076254F"/>
    <w:rsid w:val="00762C35"/>
    <w:rsid w:val="00763E65"/>
    <w:rsid w:val="0076619B"/>
    <w:rsid w:val="0076686B"/>
    <w:rsid w:val="00767719"/>
    <w:rsid w:val="00767AD5"/>
    <w:rsid w:val="00767DF7"/>
    <w:rsid w:val="00771AD6"/>
    <w:rsid w:val="00772B41"/>
    <w:rsid w:val="007744D7"/>
    <w:rsid w:val="00774C91"/>
    <w:rsid w:val="007756D1"/>
    <w:rsid w:val="00777C1A"/>
    <w:rsid w:val="00781768"/>
    <w:rsid w:val="00781911"/>
    <w:rsid w:val="007825E4"/>
    <w:rsid w:val="00782687"/>
    <w:rsid w:val="0078369A"/>
    <w:rsid w:val="00784D8B"/>
    <w:rsid w:val="00785881"/>
    <w:rsid w:val="0078652A"/>
    <w:rsid w:val="00787085"/>
    <w:rsid w:val="00792041"/>
    <w:rsid w:val="00792AD9"/>
    <w:rsid w:val="00792C9C"/>
    <w:rsid w:val="00792F48"/>
    <w:rsid w:val="00796531"/>
    <w:rsid w:val="0079673E"/>
    <w:rsid w:val="00796D76"/>
    <w:rsid w:val="007A2FB4"/>
    <w:rsid w:val="007A353C"/>
    <w:rsid w:val="007A4970"/>
    <w:rsid w:val="007A49F5"/>
    <w:rsid w:val="007A6E0E"/>
    <w:rsid w:val="007B080F"/>
    <w:rsid w:val="007B168D"/>
    <w:rsid w:val="007B2A09"/>
    <w:rsid w:val="007B3DC9"/>
    <w:rsid w:val="007B5876"/>
    <w:rsid w:val="007B6325"/>
    <w:rsid w:val="007B6578"/>
    <w:rsid w:val="007B665E"/>
    <w:rsid w:val="007B706C"/>
    <w:rsid w:val="007B77D6"/>
    <w:rsid w:val="007C0103"/>
    <w:rsid w:val="007C04D2"/>
    <w:rsid w:val="007C243C"/>
    <w:rsid w:val="007C29C9"/>
    <w:rsid w:val="007C2D63"/>
    <w:rsid w:val="007C3718"/>
    <w:rsid w:val="007C4683"/>
    <w:rsid w:val="007C4E82"/>
    <w:rsid w:val="007C6AFD"/>
    <w:rsid w:val="007D2400"/>
    <w:rsid w:val="007D2ED9"/>
    <w:rsid w:val="007D3B85"/>
    <w:rsid w:val="007D3E64"/>
    <w:rsid w:val="007D5915"/>
    <w:rsid w:val="007D5A93"/>
    <w:rsid w:val="007D693C"/>
    <w:rsid w:val="007E170A"/>
    <w:rsid w:val="007E2EC4"/>
    <w:rsid w:val="007E3515"/>
    <w:rsid w:val="007E724D"/>
    <w:rsid w:val="007F1D23"/>
    <w:rsid w:val="007F6447"/>
    <w:rsid w:val="007F6842"/>
    <w:rsid w:val="008000A2"/>
    <w:rsid w:val="00803859"/>
    <w:rsid w:val="00804281"/>
    <w:rsid w:val="00804884"/>
    <w:rsid w:val="00807C09"/>
    <w:rsid w:val="00811529"/>
    <w:rsid w:val="0081348D"/>
    <w:rsid w:val="00815069"/>
    <w:rsid w:val="00823EA4"/>
    <w:rsid w:val="00827209"/>
    <w:rsid w:val="00830377"/>
    <w:rsid w:val="00830CC3"/>
    <w:rsid w:val="00832682"/>
    <w:rsid w:val="00833699"/>
    <w:rsid w:val="00833B85"/>
    <w:rsid w:val="00837A94"/>
    <w:rsid w:val="00840390"/>
    <w:rsid w:val="0084225C"/>
    <w:rsid w:val="00843FA0"/>
    <w:rsid w:val="00847047"/>
    <w:rsid w:val="00847C7B"/>
    <w:rsid w:val="00847CD5"/>
    <w:rsid w:val="00850818"/>
    <w:rsid w:val="00852304"/>
    <w:rsid w:val="008543B3"/>
    <w:rsid w:val="00854578"/>
    <w:rsid w:val="00854B6B"/>
    <w:rsid w:val="00861235"/>
    <w:rsid w:val="00867851"/>
    <w:rsid w:val="008739D3"/>
    <w:rsid w:val="008765E2"/>
    <w:rsid w:val="00876731"/>
    <w:rsid w:val="00877EE2"/>
    <w:rsid w:val="0088057B"/>
    <w:rsid w:val="00881353"/>
    <w:rsid w:val="00881BD9"/>
    <w:rsid w:val="00883A9A"/>
    <w:rsid w:val="00884875"/>
    <w:rsid w:val="00884DAE"/>
    <w:rsid w:val="00887B4E"/>
    <w:rsid w:val="0089213A"/>
    <w:rsid w:val="008933BC"/>
    <w:rsid w:val="00893E19"/>
    <w:rsid w:val="008A1337"/>
    <w:rsid w:val="008A162B"/>
    <w:rsid w:val="008A1A38"/>
    <w:rsid w:val="008A2B32"/>
    <w:rsid w:val="008A65D2"/>
    <w:rsid w:val="008B28CA"/>
    <w:rsid w:val="008B29B5"/>
    <w:rsid w:val="008B448A"/>
    <w:rsid w:val="008B4B8A"/>
    <w:rsid w:val="008B5D40"/>
    <w:rsid w:val="008C0F3E"/>
    <w:rsid w:val="008C0FF0"/>
    <w:rsid w:val="008C2C1F"/>
    <w:rsid w:val="008C4D5B"/>
    <w:rsid w:val="008C5A23"/>
    <w:rsid w:val="008C7B06"/>
    <w:rsid w:val="008D0CDE"/>
    <w:rsid w:val="008D0D8B"/>
    <w:rsid w:val="008D39A0"/>
    <w:rsid w:val="008D629F"/>
    <w:rsid w:val="008D6550"/>
    <w:rsid w:val="008E0BAB"/>
    <w:rsid w:val="008E1B0F"/>
    <w:rsid w:val="008E6789"/>
    <w:rsid w:val="008E712F"/>
    <w:rsid w:val="008F2313"/>
    <w:rsid w:val="008F3EDB"/>
    <w:rsid w:val="008F6C25"/>
    <w:rsid w:val="009001D0"/>
    <w:rsid w:val="00900DBB"/>
    <w:rsid w:val="00901778"/>
    <w:rsid w:val="00903846"/>
    <w:rsid w:val="00907526"/>
    <w:rsid w:val="00907AB0"/>
    <w:rsid w:val="00907D08"/>
    <w:rsid w:val="0091166D"/>
    <w:rsid w:val="00911B9C"/>
    <w:rsid w:val="00913411"/>
    <w:rsid w:val="009168F5"/>
    <w:rsid w:val="009207B2"/>
    <w:rsid w:val="0092092B"/>
    <w:rsid w:val="0092151D"/>
    <w:rsid w:val="00922FCC"/>
    <w:rsid w:val="00923677"/>
    <w:rsid w:val="00924859"/>
    <w:rsid w:val="0092557E"/>
    <w:rsid w:val="00931AC8"/>
    <w:rsid w:val="00931CAD"/>
    <w:rsid w:val="00933918"/>
    <w:rsid w:val="00934A0E"/>
    <w:rsid w:val="00940D24"/>
    <w:rsid w:val="00941E80"/>
    <w:rsid w:val="00943FEC"/>
    <w:rsid w:val="00944ACC"/>
    <w:rsid w:val="0094654F"/>
    <w:rsid w:val="0095055F"/>
    <w:rsid w:val="009507D6"/>
    <w:rsid w:val="009519BB"/>
    <w:rsid w:val="00952850"/>
    <w:rsid w:val="009543CF"/>
    <w:rsid w:val="00956809"/>
    <w:rsid w:val="009570CC"/>
    <w:rsid w:val="009578FB"/>
    <w:rsid w:val="00961AC1"/>
    <w:rsid w:val="00962AF6"/>
    <w:rsid w:val="00962B56"/>
    <w:rsid w:val="00963CC8"/>
    <w:rsid w:val="009651CD"/>
    <w:rsid w:val="00965693"/>
    <w:rsid w:val="00965D38"/>
    <w:rsid w:val="009710C1"/>
    <w:rsid w:val="00971400"/>
    <w:rsid w:val="00971EE3"/>
    <w:rsid w:val="00972731"/>
    <w:rsid w:val="00972A22"/>
    <w:rsid w:val="009734DD"/>
    <w:rsid w:val="009767F5"/>
    <w:rsid w:val="00984541"/>
    <w:rsid w:val="00990F86"/>
    <w:rsid w:val="009914D4"/>
    <w:rsid w:val="009927D0"/>
    <w:rsid w:val="009935BF"/>
    <w:rsid w:val="00995F19"/>
    <w:rsid w:val="009A134E"/>
    <w:rsid w:val="009A2781"/>
    <w:rsid w:val="009A3558"/>
    <w:rsid w:val="009A4D2B"/>
    <w:rsid w:val="009A5D43"/>
    <w:rsid w:val="009A659A"/>
    <w:rsid w:val="009A6879"/>
    <w:rsid w:val="009A7A04"/>
    <w:rsid w:val="009B05D5"/>
    <w:rsid w:val="009B4DA2"/>
    <w:rsid w:val="009B4ED4"/>
    <w:rsid w:val="009B502E"/>
    <w:rsid w:val="009B51FC"/>
    <w:rsid w:val="009B545D"/>
    <w:rsid w:val="009B656B"/>
    <w:rsid w:val="009B7A84"/>
    <w:rsid w:val="009B7CDA"/>
    <w:rsid w:val="009C4E5A"/>
    <w:rsid w:val="009C5857"/>
    <w:rsid w:val="009C657A"/>
    <w:rsid w:val="009C7C3B"/>
    <w:rsid w:val="009C7F37"/>
    <w:rsid w:val="009D10B1"/>
    <w:rsid w:val="009D1299"/>
    <w:rsid w:val="009D212D"/>
    <w:rsid w:val="009D4B46"/>
    <w:rsid w:val="009D5335"/>
    <w:rsid w:val="009E05B9"/>
    <w:rsid w:val="009E166F"/>
    <w:rsid w:val="009E4962"/>
    <w:rsid w:val="009E4F3C"/>
    <w:rsid w:val="009E5519"/>
    <w:rsid w:val="009E5743"/>
    <w:rsid w:val="009E61CE"/>
    <w:rsid w:val="009F03A4"/>
    <w:rsid w:val="009F058D"/>
    <w:rsid w:val="009F073A"/>
    <w:rsid w:val="009F358A"/>
    <w:rsid w:val="009F5183"/>
    <w:rsid w:val="009F5A1B"/>
    <w:rsid w:val="009F5D87"/>
    <w:rsid w:val="009F64AA"/>
    <w:rsid w:val="00A00105"/>
    <w:rsid w:val="00A012AB"/>
    <w:rsid w:val="00A022CF"/>
    <w:rsid w:val="00A022DC"/>
    <w:rsid w:val="00A02334"/>
    <w:rsid w:val="00A05497"/>
    <w:rsid w:val="00A06AD3"/>
    <w:rsid w:val="00A10607"/>
    <w:rsid w:val="00A112CD"/>
    <w:rsid w:val="00A12EBB"/>
    <w:rsid w:val="00A16405"/>
    <w:rsid w:val="00A16626"/>
    <w:rsid w:val="00A17790"/>
    <w:rsid w:val="00A20D8B"/>
    <w:rsid w:val="00A21DD2"/>
    <w:rsid w:val="00A21EF3"/>
    <w:rsid w:val="00A248CB"/>
    <w:rsid w:val="00A24FB4"/>
    <w:rsid w:val="00A25A20"/>
    <w:rsid w:val="00A25AE6"/>
    <w:rsid w:val="00A2671A"/>
    <w:rsid w:val="00A2681E"/>
    <w:rsid w:val="00A27667"/>
    <w:rsid w:val="00A31294"/>
    <w:rsid w:val="00A31D6F"/>
    <w:rsid w:val="00A32559"/>
    <w:rsid w:val="00A33E12"/>
    <w:rsid w:val="00A33F7E"/>
    <w:rsid w:val="00A3608E"/>
    <w:rsid w:val="00A36CEA"/>
    <w:rsid w:val="00A36D56"/>
    <w:rsid w:val="00A36E33"/>
    <w:rsid w:val="00A4097D"/>
    <w:rsid w:val="00A415BD"/>
    <w:rsid w:val="00A4385B"/>
    <w:rsid w:val="00A44411"/>
    <w:rsid w:val="00A4505F"/>
    <w:rsid w:val="00A452B7"/>
    <w:rsid w:val="00A504FD"/>
    <w:rsid w:val="00A50B99"/>
    <w:rsid w:val="00A54BCA"/>
    <w:rsid w:val="00A570D1"/>
    <w:rsid w:val="00A57682"/>
    <w:rsid w:val="00A57F28"/>
    <w:rsid w:val="00A60F0C"/>
    <w:rsid w:val="00A6100D"/>
    <w:rsid w:val="00A612F2"/>
    <w:rsid w:val="00A633B2"/>
    <w:rsid w:val="00A636B9"/>
    <w:rsid w:val="00A70B16"/>
    <w:rsid w:val="00A71FC8"/>
    <w:rsid w:val="00A7251B"/>
    <w:rsid w:val="00A73412"/>
    <w:rsid w:val="00A743AD"/>
    <w:rsid w:val="00A76AB8"/>
    <w:rsid w:val="00A80635"/>
    <w:rsid w:val="00A8117D"/>
    <w:rsid w:val="00A82E0F"/>
    <w:rsid w:val="00A834C6"/>
    <w:rsid w:val="00A86295"/>
    <w:rsid w:val="00A8771A"/>
    <w:rsid w:val="00A90CA0"/>
    <w:rsid w:val="00A90CB7"/>
    <w:rsid w:val="00A91F5E"/>
    <w:rsid w:val="00A92CF5"/>
    <w:rsid w:val="00A93E12"/>
    <w:rsid w:val="00AA011D"/>
    <w:rsid w:val="00AA2139"/>
    <w:rsid w:val="00AA2D23"/>
    <w:rsid w:val="00AA3082"/>
    <w:rsid w:val="00AA409D"/>
    <w:rsid w:val="00AA641F"/>
    <w:rsid w:val="00AA7EAF"/>
    <w:rsid w:val="00AB06ED"/>
    <w:rsid w:val="00AB0E40"/>
    <w:rsid w:val="00AB18EA"/>
    <w:rsid w:val="00AB1E2B"/>
    <w:rsid w:val="00AB20EE"/>
    <w:rsid w:val="00AB589D"/>
    <w:rsid w:val="00AB6835"/>
    <w:rsid w:val="00AB765D"/>
    <w:rsid w:val="00AC41FC"/>
    <w:rsid w:val="00AC6309"/>
    <w:rsid w:val="00AC75AA"/>
    <w:rsid w:val="00AC7708"/>
    <w:rsid w:val="00AD046F"/>
    <w:rsid w:val="00AD184B"/>
    <w:rsid w:val="00AD18B7"/>
    <w:rsid w:val="00AD6310"/>
    <w:rsid w:val="00AD6804"/>
    <w:rsid w:val="00AD6D5D"/>
    <w:rsid w:val="00AD7ACB"/>
    <w:rsid w:val="00AE062F"/>
    <w:rsid w:val="00AE0711"/>
    <w:rsid w:val="00AE27FF"/>
    <w:rsid w:val="00AE38CA"/>
    <w:rsid w:val="00AE438B"/>
    <w:rsid w:val="00AE47F9"/>
    <w:rsid w:val="00AE7240"/>
    <w:rsid w:val="00AF1763"/>
    <w:rsid w:val="00AF17F6"/>
    <w:rsid w:val="00AF1DE5"/>
    <w:rsid w:val="00AF2572"/>
    <w:rsid w:val="00AF2ECE"/>
    <w:rsid w:val="00AF31C3"/>
    <w:rsid w:val="00AF4B61"/>
    <w:rsid w:val="00AF54BB"/>
    <w:rsid w:val="00AF63D1"/>
    <w:rsid w:val="00AF6412"/>
    <w:rsid w:val="00AF746E"/>
    <w:rsid w:val="00B01D8C"/>
    <w:rsid w:val="00B01EB5"/>
    <w:rsid w:val="00B0382B"/>
    <w:rsid w:val="00B03EE6"/>
    <w:rsid w:val="00B04B56"/>
    <w:rsid w:val="00B06E3F"/>
    <w:rsid w:val="00B11690"/>
    <w:rsid w:val="00B11AD5"/>
    <w:rsid w:val="00B11FDF"/>
    <w:rsid w:val="00B15223"/>
    <w:rsid w:val="00B1569D"/>
    <w:rsid w:val="00B15AFC"/>
    <w:rsid w:val="00B16296"/>
    <w:rsid w:val="00B210F2"/>
    <w:rsid w:val="00B2647E"/>
    <w:rsid w:val="00B30A91"/>
    <w:rsid w:val="00B315E6"/>
    <w:rsid w:val="00B3282B"/>
    <w:rsid w:val="00B32E3A"/>
    <w:rsid w:val="00B3688A"/>
    <w:rsid w:val="00B37C06"/>
    <w:rsid w:val="00B37ED6"/>
    <w:rsid w:val="00B37F4F"/>
    <w:rsid w:val="00B40050"/>
    <w:rsid w:val="00B43495"/>
    <w:rsid w:val="00B44554"/>
    <w:rsid w:val="00B44C8A"/>
    <w:rsid w:val="00B45589"/>
    <w:rsid w:val="00B459FB"/>
    <w:rsid w:val="00B474C9"/>
    <w:rsid w:val="00B504A1"/>
    <w:rsid w:val="00B51543"/>
    <w:rsid w:val="00B5186F"/>
    <w:rsid w:val="00B551B8"/>
    <w:rsid w:val="00B552D5"/>
    <w:rsid w:val="00B559C1"/>
    <w:rsid w:val="00B5625C"/>
    <w:rsid w:val="00B57813"/>
    <w:rsid w:val="00B609FC"/>
    <w:rsid w:val="00B65FB1"/>
    <w:rsid w:val="00B6744C"/>
    <w:rsid w:val="00B67968"/>
    <w:rsid w:val="00B679E5"/>
    <w:rsid w:val="00B70361"/>
    <w:rsid w:val="00B72EEE"/>
    <w:rsid w:val="00B73FAA"/>
    <w:rsid w:val="00B75139"/>
    <w:rsid w:val="00B75585"/>
    <w:rsid w:val="00B75719"/>
    <w:rsid w:val="00B75DF7"/>
    <w:rsid w:val="00B7685B"/>
    <w:rsid w:val="00B80796"/>
    <w:rsid w:val="00B80C44"/>
    <w:rsid w:val="00B80D76"/>
    <w:rsid w:val="00B8257A"/>
    <w:rsid w:val="00B82E15"/>
    <w:rsid w:val="00B84083"/>
    <w:rsid w:val="00B903F6"/>
    <w:rsid w:val="00B90BB3"/>
    <w:rsid w:val="00B915D4"/>
    <w:rsid w:val="00B92D8E"/>
    <w:rsid w:val="00B931A0"/>
    <w:rsid w:val="00B9381B"/>
    <w:rsid w:val="00B94A24"/>
    <w:rsid w:val="00B95033"/>
    <w:rsid w:val="00B9584F"/>
    <w:rsid w:val="00B966ED"/>
    <w:rsid w:val="00B968DC"/>
    <w:rsid w:val="00B96A06"/>
    <w:rsid w:val="00BA5E78"/>
    <w:rsid w:val="00BA6410"/>
    <w:rsid w:val="00BA703A"/>
    <w:rsid w:val="00BB202A"/>
    <w:rsid w:val="00BB236E"/>
    <w:rsid w:val="00BB41CB"/>
    <w:rsid w:val="00BB4AC5"/>
    <w:rsid w:val="00BB76E0"/>
    <w:rsid w:val="00BB7804"/>
    <w:rsid w:val="00BB7A33"/>
    <w:rsid w:val="00BB7A71"/>
    <w:rsid w:val="00BC1F56"/>
    <w:rsid w:val="00BC2588"/>
    <w:rsid w:val="00BC2F26"/>
    <w:rsid w:val="00BD110F"/>
    <w:rsid w:val="00BD177D"/>
    <w:rsid w:val="00BD32E2"/>
    <w:rsid w:val="00BD5C02"/>
    <w:rsid w:val="00BE0FD2"/>
    <w:rsid w:val="00BE1931"/>
    <w:rsid w:val="00BE37ED"/>
    <w:rsid w:val="00BE53D2"/>
    <w:rsid w:val="00BE5E9D"/>
    <w:rsid w:val="00BE6511"/>
    <w:rsid w:val="00BE6A19"/>
    <w:rsid w:val="00BF293F"/>
    <w:rsid w:val="00BF566E"/>
    <w:rsid w:val="00BF620E"/>
    <w:rsid w:val="00BF7D00"/>
    <w:rsid w:val="00C00F14"/>
    <w:rsid w:val="00C01D06"/>
    <w:rsid w:val="00C025E8"/>
    <w:rsid w:val="00C02D8C"/>
    <w:rsid w:val="00C02F48"/>
    <w:rsid w:val="00C0318D"/>
    <w:rsid w:val="00C0417F"/>
    <w:rsid w:val="00C04650"/>
    <w:rsid w:val="00C05948"/>
    <w:rsid w:val="00C05E8B"/>
    <w:rsid w:val="00C0653D"/>
    <w:rsid w:val="00C0661D"/>
    <w:rsid w:val="00C07127"/>
    <w:rsid w:val="00C100E6"/>
    <w:rsid w:val="00C11E84"/>
    <w:rsid w:val="00C11EA8"/>
    <w:rsid w:val="00C12101"/>
    <w:rsid w:val="00C16D27"/>
    <w:rsid w:val="00C17C1E"/>
    <w:rsid w:val="00C20E74"/>
    <w:rsid w:val="00C2334C"/>
    <w:rsid w:val="00C259B6"/>
    <w:rsid w:val="00C25F86"/>
    <w:rsid w:val="00C263C8"/>
    <w:rsid w:val="00C26493"/>
    <w:rsid w:val="00C267CD"/>
    <w:rsid w:val="00C26A83"/>
    <w:rsid w:val="00C26BD1"/>
    <w:rsid w:val="00C26CC9"/>
    <w:rsid w:val="00C31F2C"/>
    <w:rsid w:val="00C331BF"/>
    <w:rsid w:val="00C34006"/>
    <w:rsid w:val="00C34730"/>
    <w:rsid w:val="00C35AC2"/>
    <w:rsid w:val="00C35F56"/>
    <w:rsid w:val="00C36478"/>
    <w:rsid w:val="00C3655E"/>
    <w:rsid w:val="00C36AD9"/>
    <w:rsid w:val="00C374FE"/>
    <w:rsid w:val="00C37F6B"/>
    <w:rsid w:val="00C40F1D"/>
    <w:rsid w:val="00C42CBD"/>
    <w:rsid w:val="00C43383"/>
    <w:rsid w:val="00C43B47"/>
    <w:rsid w:val="00C44D57"/>
    <w:rsid w:val="00C46E79"/>
    <w:rsid w:val="00C50872"/>
    <w:rsid w:val="00C50EE9"/>
    <w:rsid w:val="00C50FE1"/>
    <w:rsid w:val="00C51442"/>
    <w:rsid w:val="00C514D7"/>
    <w:rsid w:val="00C5162E"/>
    <w:rsid w:val="00C55E14"/>
    <w:rsid w:val="00C622A1"/>
    <w:rsid w:val="00C63CCE"/>
    <w:rsid w:val="00C6480F"/>
    <w:rsid w:val="00C649AB"/>
    <w:rsid w:val="00C654AB"/>
    <w:rsid w:val="00C65798"/>
    <w:rsid w:val="00C66A89"/>
    <w:rsid w:val="00C66DE5"/>
    <w:rsid w:val="00C67EA0"/>
    <w:rsid w:val="00C70986"/>
    <w:rsid w:val="00C7110A"/>
    <w:rsid w:val="00C733F3"/>
    <w:rsid w:val="00C74EB0"/>
    <w:rsid w:val="00C76C8B"/>
    <w:rsid w:val="00C77660"/>
    <w:rsid w:val="00C81251"/>
    <w:rsid w:val="00C81E1B"/>
    <w:rsid w:val="00C820DB"/>
    <w:rsid w:val="00C82968"/>
    <w:rsid w:val="00C85F99"/>
    <w:rsid w:val="00C86204"/>
    <w:rsid w:val="00C86696"/>
    <w:rsid w:val="00C86CD5"/>
    <w:rsid w:val="00C9090B"/>
    <w:rsid w:val="00C92C2C"/>
    <w:rsid w:val="00C938D6"/>
    <w:rsid w:val="00C94902"/>
    <w:rsid w:val="00C960D1"/>
    <w:rsid w:val="00CA49D7"/>
    <w:rsid w:val="00CA4A77"/>
    <w:rsid w:val="00CB0423"/>
    <w:rsid w:val="00CB2300"/>
    <w:rsid w:val="00CB33C9"/>
    <w:rsid w:val="00CB33D3"/>
    <w:rsid w:val="00CB445E"/>
    <w:rsid w:val="00CB4491"/>
    <w:rsid w:val="00CB5117"/>
    <w:rsid w:val="00CB60DC"/>
    <w:rsid w:val="00CB640E"/>
    <w:rsid w:val="00CC035E"/>
    <w:rsid w:val="00CC10C4"/>
    <w:rsid w:val="00CC1CA8"/>
    <w:rsid w:val="00CC2C0C"/>
    <w:rsid w:val="00CC4F42"/>
    <w:rsid w:val="00CC54A1"/>
    <w:rsid w:val="00CC54A9"/>
    <w:rsid w:val="00CC599C"/>
    <w:rsid w:val="00CC7FAF"/>
    <w:rsid w:val="00CD07FB"/>
    <w:rsid w:val="00CD1195"/>
    <w:rsid w:val="00CD3266"/>
    <w:rsid w:val="00CD3C37"/>
    <w:rsid w:val="00CD6186"/>
    <w:rsid w:val="00CE48CA"/>
    <w:rsid w:val="00CE4D68"/>
    <w:rsid w:val="00CE5A0A"/>
    <w:rsid w:val="00CE61F3"/>
    <w:rsid w:val="00CE73A7"/>
    <w:rsid w:val="00CF02CE"/>
    <w:rsid w:val="00CF18CC"/>
    <w:rsid w:val="00CF18FF"/>
    <w:rsid w:val="00CF1D52"/>
    <w:rsid w:val="00CF2215"/>
    <w:rsid w:val="00CF2A6E"/>
    <w:rsid w:val="00CF305D"/>
    <w:rsid w:val="00CF3A30"/>
    <w:rsid w:val="00CF3D20"/>
    <w:rsid w:val="00CF48EB"/>
    <w:rsid w:val="00CF5368"/>
    <w:rsid w:val="00CF53EC"/>
    <w:rsid w:val="00D01E4E"/>
    <w:rsid w:val="00D037AF"/>
    <w:rsid w:val="00D03E4A"/>
    <w:rsid w:val="00D040B6"/>
    <w:rsid w:val="00D07BEC"/>
    <w:rsid w:val="00D07F3F"/>
    <w:rsid w:val="00D110D6"/>
    <w:rsid w:val="00D112A7"/>
    <w:rsid w:val="00D13224"/>
    <w:rsid w:val="00D132A5"/>
    <w:rsid w:val="00D13DDB"/>
    <w:rsid w:val="00D16772"/>
    <w:rsid w:val="00D16A49"/>
    <w:rsid w:val="00D16B2C"/>
    <w:rsid w:val="00D23374"/>
    <w:rsid w:val="00D262C8"/>
    <w:rsid w:val="00D272F8"/>
    <w:rsid w:val="00D27E6D"/>
    <w:rsid w:val="00D30AB5"/>
    <w:rsid w:val="00D3366A"/>
    <w:rsid w:val="00D34AF1"/>
    <w:rsid w:val="00D36947"/>
    <w:rsid w:val="00D37FDF"/>
    <w:rsid w:val="00D400E1"/>
    <w:rsid w:val="00D4159F"/>
    <w:rsid w:val="00D42816"/>
    <w:rsid w:val="00D428E3"/>
    <w:rsid w:val="00D466A2"/>
    <w:rsid w:val="00D47207"/>
    <w:rsid w:val="00D500D1"/>
    <w:rsid w:val="00D50820"/>
    <w:rsid w:val="00D516C3"/>
    <w:rsid w:val="00D51DFC"/>
    <w:rsid w:val="00D55709"/>
    <w:rsid w:val="00D55E15"/>
    <w:rsid w:val="00D56687"/>
    <w:rsid w:val="00D57B2C"/>
    <w:rsid w:val="00D62604"/>
    <w:rsid w:val="00D626B7"/>
    <w:rsid w:val="00D628A7"/>
    <w:rsid w:val="00D66F9C"/>
    <w:rsid w:val="00D67A92"/>
    <w:rsid w:val="00D70B46"/>
    <w:rsid w:val="00D748E2"/>
    <w:rsid w:val="00D74B4D"/>
    <w:rsid w:val="00D76FFF"/>
    <w:rsid w:val="00D80F9A"/>
    <w:rsid w:val="00D81F2E"/>
    <w:rsid w:val="00D8349C"/>
    <w:rsid w:val="00D86AAD"/>
    <w:rsid w:val="00D86C0E"/>
    <w:rsid w:val="00D86FA3"/>
    <w:rsid w:val="00D90448"/>
    <w:rsid w:val="00D90E10"/>
    <w:rsid w:val="00D916C9"/>
    <w:rsid w:val="00D92664"/>
    <w:rsid w:val="00D9303C"/>
    <w:rsid w:val="00D954E4"/>
    <w:rsid w:val="00D97765"/>
    <w:rsid w:val="00D97E2A"/>
    <w:rsid w:val="00DA135A"/>
    <w:rsid w:val="00DA1966"/>
    <w:rsid w:val="00DA1F61"/>
    <w:rsid w:val="00DA24FA"/>
    <w:rsid w:val="00DA2592"/>
    <w:rsid w:val="00DA3778"/>
    <w:rsid w:val="00DA4ED7"/>
    <w:rsid w:val="00DA59B9"/>
    <w:rsid w:val="00DA67B9"/>
    <w:rsid w:val="00DA6E54"/>
    <w:rsid w:val="00DA7D91"/>
    <w:rsid w:val="00DB01CA"/>
    <w:rsid w:val="00DB11AA"/>
    <w:rsid w:val="00DB16BA"/>
    <w:rsid w:val="00DB4C26"/>
    <w:rsid w:val="00DB7347"/>
    <w:rsid w:val="00DB74F9"/>
    <w:rsid w:val="00DC04C8"/>
    <w:rsid w:val="00DC0648"/>
    <w:rsid w:val="00DC09E1"/>
    <w:rsid w:val="00DC0F80"/>
    <w:rsid w:val="00DC25AC"/>
    <w:rsid w:val="00DC3913"/>
    <w:rsid w:val="00DC4FF1"/>
    <w:rsid w:val="00DC58B0"/>
    <w:rsid w:val="00DC5BE9"/>
    <w:rsid w:val="00DC6A4F"/>
    <w:rsid w:val="00DC6BAA"/>
    <w:rsid w:val="00DC7728"/>
    <w:rsid w:val="00DD1804"/>
    <w:rsid w:val="00DD3C1D"/>
    <w:rsid w:val="00DD4207"/>
    <w:rsid w:val="00DD45F0"/>
    <w:rsid w:val="00DD7277"/>
    <w:rsid w:val="00DE10A9"/>
    <w:rsid w:val="00DE32AF"/>
    <w:rsid w:val="00DE4E61"/>
    <w:rsid w:val="00DE4F52"/>
    <w:rsid w:val="00DE7A93"/>
    <w:rsid w:val="00DF4306"/>
    <w:rsid w:val="00E00281"/>
    <w:rsid w:val="00E014F8"/>
    <w:rsid w:val="00E04955"/>
    <w:rsid w:val="00E04E1F"/>
    <w:rsid w:val="00E07119"/>
    <w:rsid w:val="00E079C2"/>
    <w:rsid w:val="00E11095"/>
    <w:rsid w:val="00E12893"/>
    <w:rsid w:val="00E12C08"/>
    <w:rsid w:val="00E12F48"/>
    <w:rsid w:val="00E13A90"/>
    <w:rsid w:val="00E2112E"/>
    <w:rsid w:val="00E212C9"/>
    <w:rsid w:val="00E21D9D"/>
    <w:rsid w:val="00E238B9"/>
    <w:rsid w:val="00E249EC"/>
    <w:rsid w:val="00E25ED0"/>
    <w:rsid w:val="00E30E2A"/>
    <w:rsid w:val="00E3316B"/>
    <w:rsid w:val="00E37930"/>
    <w:rsid w:val="00E42DBE"/>
    <w:rsid w:val="00E42EE0"/>
    <w:rsid w:val="00E43105"/>
    <w:rsid w:val="00E44334"/>
    <w:rsid w:val="00E45DD9"/>
    <w:rsid w:val="00E510CE"/>
    <w:rsid w:val="00E51F71"/>
    <w:rsid w:val="00E527AA"/>
    <w:rsid w:val="00E52DBA"/>
    <w:rsid w:val="00E556CD"/>
    <w:rsid w:val="00E56BE2"/>
    <w:rsid w:val="00E56FD3"/>
    <w:rsid w:val="00E5716B"/>
    <w:rsid w:val="00E57A80"/>
    <w:rsid w:val="00E57F3B"/>
    <w:rsid w:val="00E613BE"/>
    <w:rsid w:val="00E63AD5"/>
    <w:rsid w:val="00E640FC"/>
    <w:rsid w:val="00E64655"/>
    <w:rsid w:val="00E64FDF"/>
    <w:rsid w:val="00E6690A"/>
    <w:rsid w:val="00E7062F"/>
    <w:rsid w:val="00E72BB1"/>
    <w:rsid w:val="00E759E7"/>
    <w:rsid w:val="00E77517"/>
    <w:rsid w:val="00E800E4"/>
    <w:rsid w:val="00E810C9"/>
    <w:rsid w:val="00E81AAD"/>
    <w:rsid w:val="00E834D8"/>
    <w:rsid w:val="00E91CCB"/>
    <w:rsid w:val="00E94C48"/>
    <w:rsid w:val="00E94D7A"/>
    <w:rsid w:val="00E956F9"/>
    <w:rsid w:val="00EA0CAC"/>
    <w:rsid w:val="00EA0F5E"/>
    <w:rsid w:val="00EA2A71"/>
    <w:rsid w:val="00EA40CB"/>
    <w:rsid w:val="00EA464E"/>
    <w:rsid w:val="00EA573C"/>
    <w:rsid w:val="00EA6087"/>
    <w:rsid w:val="00EA63AF"/>
    <w:rsid w:val="00EA6FAE"/>
    <w:rsid w:val="00EA7FD7"/>
    <w:rsid w:val="00EB1290"/>
    <w:rsid w:val="00EB2AF6"/>
    <w:rsid w:val="00EB319E"/>
    <w:rsid w:val="00EB3D29"/>
    <w:rsid w:val="00EB68C3"/>
    <w:rsid w:val="00EB6994"/>
    <w:rsid w:val="00EC33F5"/>
    <w:rsid w:val="00EC5424"/>
    <w:rsid w:val="00ED0635"/>
    <w:rsid w:val="00ED0798"/>
    <w:rsid w:val="00ED08D6"/>
    <w:rsid w:val="00ED127D"/>
    <w:rsid w:val="00ED1AAF"/>
    <w:rsid w:val="00ED4A9C"/>
    <w:rsid w:val="00ED563E"/>
    <w:rsid w:val="00ED681D"/>
    <w:rsid w:val="00ED7692"/>
    <w:rsid w:val="00ED76A8"/>
    <w:rsid w:val="00ED7B94"/>
    <w:rsid w:val="00EE13C8"/>
    <w:rsid w:val="00EE269B"/>
    <w:rsid w:val="00EE272F"/>
    <w:rsid w:val="00EE2873"/>
    <w:rsid w:val="00EE290B"/>
    <w:rsid w:val="00EE4F53"/>
    <w:rsid w:val="00EE6360"/>
    <w:rsid w:val="00EE730A"/>
    <w:rsid w:val="00EF324A"/>
    <w:rsid w:val="00EF342F"/>
    <w:rsid w:val="00EF54FE"/>
    <w:rsid w:val="00F00C42"/>
    <w:rsid w:val="00F00D47"/>
    <w:rsid w:val="00F0141D"/>
    <w:rsid w:val="00F01597"/>
    <w:rsid w:val="00F01DA6"/>
    <w:rsid w:val="00F020E7"/>
    <w:rsid w:val="00F03B9D"/>
    <w:rsid w:val="00F04EFD"/>
    <w:rsid w:val="00F06760"/>
    <w:rsid w:val="00F10FC4"/>
    <w:rsid w:val="00F11BC1"/>
    <w:rsid w:val="00F125D3"/>
    <w:rsid w:val="00F13EDB"/>
    <w:rsid w:val="00F1498B"/>
    <w:rsid w:val="00F14CF0"/>
    <w:rsid w:val="00F14E5F"/>
    <w:rsid w:val="00F1763D"/>
    <w:rsid w:val="00F21621"/>
    <w:rsid w:val="00F21E4A"/>
    <w:rsid w:val="00F30C3B"/>
    <w:rsid w:val="00F3147A"/>
    <w:rsid w:val="00F317CF"/>
    <w:rsid w:val="00F33D69"/>
    <w:rsid w:val="00F357C4"/>
    <w:rsid w:val="00F35B06"/>
    <w:rsid w:val="00F37D98"/>
    <w:rsid w:val="00F37F87"/>
    <w:rsid w:val="00F4038B"/>
    <w:rsid w:val="00F429D3"/>
    <w:rsid w:val="00F42B29"/>
    <w:rsid w:val="00F42E6D"/>
    <w:rsid w:val="00F430FB"/>
    <w:rsid w:val="00F45234"/>
    <w:rsid w:val="00F50DB9"/>
    <w:rsid w:val="00F53221"/>
    <w:rsid w:val="00F53A4F"/>
    <w:rsid w:val="00F54F6F"/>
    <w:rsid w:val="00F55F85"/>
    <w:rsid w:val="00F604E9"/>
    <w:rsid w:val="00F60B52"/>
    <w:rsid w:val="00F61362"/>
    <w:rsid w:val="00F62098"/>
    <w:rsid w:val="00F623E1"/>
    <w:rsid w:val="00F62790"/>
    <w:rsid w:val="00F62ADA"/>
    <w:rsid w:val="00F63023"/>
    <w:rsid w:val="00F63134"/>
    <w:rsid w:val="00F66318"/>
    <w:rsid w:val="00F67811"/>
    <w:rsid w:val="00F712EF"/>
    <w:rsid w:val="00F71B57"/>
    <w:rsid w:val="00F75CF5"/>
    <w:rsid w:val="00F77C65"/>
    <w:rsid w:val="00F77E9C"/>
    <w:rsid w:val="00F8731D"/>
    <w:rsid w:val="00F87574"/>
    <w:rsid w:val="00F87843"/>
    <w:rsid w:val="00F928D2"/>
    <w:rsid w:val="00F942CA"/>
    <w:rsid w:val="00F9551D"/>
    <w:rsid w:val="00F9553C"/>
    <w:rsid w:val="00F95B18"/>
    <w:rsid w:val="00F966BB"/>
    <w:rsid w:val="00F97635"/>
    <w:rsid w:val="00F97CA1"/>
    <w:rsid w:val="00FA0A02"/>
    <w:rsid w:val="00FA18EF"/>
    <w:rsid w:val="00FA381C"/>
    <w:rsid w:val="00FA426E"/>
    <w:rsid w:val="00FA5486"/>
    <w:rsid w:val="00FA5715"/>
    <w:rsid w:val="00FA6AFD"/>
    <w:rsid w:val="00FA6F95"/>
    <w:rsid w:val="00FA7631"/>
    <w:rsid w:val="00FB029C"/>
    <w:rsid w:val="00FB0E3F"/>
    <w:rsid w:val="00FB1668"/>
    <w:rsid w:val="00FB54E9"/>
    <w:rsid w:val="00FB65F9"/>
    <w:rsid w:val="00FC0BE4"/>
    <w:rsid w:val="00FC278A"/>
    <w:rsid w:val="00FC29D6"/>
    <w:rsid w:val="00FC3455"/>
    <w:rsid w:val="00FC3D21"/>
    <w:rsid w:val="00FC3DEA"/>
    <w:rsid w:val="00FC42BA"/>
    <w:rsid w:val="00FD38A4"/>
    <w:rsid w:val="00FD40C2"/>
    <w:rsid w:val="00FD5B46"/>
    <w:rsid w:val="00FD5EF6"/>
    <w:rsid w:val="00FD6D9A"/>
    <w:rsid w:val="00FD7BE9"/>
    <w:rsid w:val="00FE3FC1"/>
    <w:rsid w:val="00FE4D10"/>
    <w:rsid w:val="00FE53D9"/>
    <w:rsid w:val="00FE5A00"/>
    <w:rsid w:val="00FE65EB"/>
    <w:rsid w:val="00FE6659"/>
    <w:rsid w:val="00FF0865"/>
    <w:rsid w:val="00FF1F10"/>
    <w:rsid w:val="00FF208C"/>
    <w:rsid w:val="00FF2A3C"/>
    <w:rsid w:val="00FF48F1"/>
    <w:rsid w:val="00FF638E"/>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5:docId w15:val="{A0D5F7B2-751F-47F3-8265-E0544043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D08D6"/>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link">
    <w:name w:val="link"/>
    <w:basedOn w:val="Normal"/>
    <w:link w:val="linkChar"/>
    <w:qFormat/>
    <w:rsid w:val="00747104"/>
    <w:rPr>
      <w:rFonts w:ascii="Consolas" w:hAnsi="Consolas" w:cs="Consolas"/>
      <w:sz w:val="20"/>
    </w:rPr>
  </w:style>
  <w:style w:type="character" w:styleId="Strong">
    <w:name w:val="Strong"/>
    <w:basedOn w:val="DefaultParagraphFont"/>
    <w:uiPriority w:val="22"/>
    <w:qFormat/>
    <w:rsid w:val="003E4A9B"/>
    <w:rPr>
      <w:b/>
      <w:bCs/>
    </w:rPr>
  </w:style>
  <w:style w:type="character" w:customStyle="1" w:styleId="linkChar">
    <w:name w:val="link Char"/>
    <w:basedOn w:val="DefaultParagraphFont"/>
    <w:link w:val="link"/>
    <w:rsid w:val="00747104"/>
    <w:rPr>
      <w:rFonts w:ascii="Consolas" w:hAnsi="Consolas" w:cs="Consolas"/>
      <w:sz w:val="20"/>
    </w:rPr>
  </w:style>
  <w:style w:type="table" w:styleId="TableGrid">
    <w:name w:val="Table Grid"/>
    <w:basedOn w:val="TableNormal"/>
    <w:uiPriority w:val="39"/>
    <w:rsid w:val="00532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532A7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3F15B5"/>
    <w:rPr>
      <w:i/>
      <w:iCs/>
    </w:rPr>
  </w:style>
  <w:style w:type="paragraph" w:customStyle="1" w:styleId="FrameContents">
    <w:name w:val="Frame Contents"/>
    <w:basedOn w:val="Normal"/>
    <w:qFormat/>
    <w:rsid w:val="005D2576"/>
    <w:pPr>
      <w:suppressAutoHyphens/>
    </w:pPr>
  </w:style>
  <w:style w:type="table" w:customStyle="1" w:styleId="TableGrid1">
    <w:name w:val="Table Grid1"/>
    <w:basedOn w:val="TableNormal"/>
    <w:next w:val="TableGrid"/>
    <w:uiPriority w:val="59"/>
    <w:rsid w:val="00D62604"/>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A573C"/>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C26BD1"/>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C17C1E"/>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30CC3"/>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0205F8"/>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317CF"/>
  </w:style>
  <w:style w:type="paragraph" w:customStyle="1" w:styleId="Lampiran">
    <w:name w:val="Lampiran"/>
    <w:basedOn w:val="Normal"/>
    <w:link w:val="LampiranChar"/>
    <w:qFormat/>
    <w:rsid w:val="00F1763D"/>
    <w:pPr>
      <w:ind w:firstLine="0"/>
      <w:jc w:val="left"/>
    </w:pPr>
    <w:rPr>
      <w:rFonts w:cs="Times New Roman"/>
      <w:szCs w:val="24"/>
    </w:rPr>
  </w:style>
  <w:style w:type="character" w:customStyle="1" w:styleId="LampiranChar">
    <w:name w:val="Lampiran Char"/>
    <w:basedOn w:val="DefaultParagraphFont"/>
    <w:link w:val="Lampiran"/>
    <w:rsid w:val="00F176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5334">
      <w:bodyDiv w:val="1"/>
      <w:marLeft w:val="0"/>
      <w:marRight w:val="0"/>
      <w:marTop w:val="0"/>
      <w:marBottom w:val="0"/>
      <w:divBdr>
        <w:top w:val="none" w:sz="0" w:space="0" w:color="auto"/>
        <w:left w:val="none" w:sz="0" w:space="0" w:color="auto"/>
        <w:bottom w:val="none" w:sz="0" w:space="0" w:color="auto"/>
        <w:right w:val="none" w:sz="0" w:space="0" w:color="auto"/>
      </w:divBdr>
    </w:div>
    <w:div w:id="692269683">
      <w:bodyDiv w:val="1"/>
      <w:marLeft w:val="0"/>
      <w:marRight w:val="0"/>
      <w:marTop w:val="0"/>
      <w:marBottom w:val="0"/>
      <w:divBdr>
        <w:top w:val="none" w:sz="0" w:space="0" w:color="auto"/>
        <w:left w:val="none" w:sz="0" w:space="0" w:color="auto"/>
        <w:bottom w:val="none" w:sz="0" w:space="0" w:color="auto"/>
        <w:right w:val="none" w:sz="0" w:space="0" w:color="auto"/>
      </w:divBdr>
    </w:div>
    <w:div w:id="693580983">
      <w:bodyDiv w:val="1"/>
      <w:marLeft w:val="0"/>
      <w:marRight w:val="0"/>
      <w:marTop w:val="0"/>
      <w:marBottom w:val="0"/>
      <w:divBdr>
        <w:top w:val="none" w:sz="0" w:space="0" w:color="auto"/>
        <w:left w:val="none" w:sz="0" w:space="0" w:color="auto"/>
        <w:bottom w:val="none" w:sz="0" w:space="0" w:color="auto"/>
        <w:right w:val="none" w:sz="0" w:space="0" w:color="auto"/>
      </w:divBdr>
    </w:div>
    <w:div w:id="823812667">
      <w:bodyDiv w:val="1"/>
      <w:marLeft w:val="0"/>
      <w:marRight w:val="0"/>
      <w:marTop w:val="0"/>
      <w:marBottom w:val="0"/>
      <w:divBdr>
        <w:top w:val="none" w:sz="0" w:space="0" w:color="auto"/>
        <w:left w:val="none" w:sz="0" w:space="0" w:color="auto"/>
        <w:bottom w:val="none" w:sz="0" w:space="0" w:color="auto"/>
        <w:right w:val="none" w:sz="0" w:space="0" w:color="auto"/>
      </w:divBdr>
    </w:div>
    <w:div w:id="1154951692">
      <w:bodyDiv w:val="1"/>
      <w:marLeft w:val="0"/>
      <w:marRight w:val="0"/>
      <w:marTop w:val="0"/>
      <w:marBottom w:val="0"/>
      <w:divBdr>
        <w:top w:val="none" w:sz="0" w:space="0" w:color="auto"/>
        <w:left w:val="none" w:sz="0" w:space="0" w:color="auto"/>
        <w:bottom w:val="none" w:sz="0" w:space="0" w:color="auto"/>
        <w:right w:val="none" w:sz="0" w:space="0" w:color="auto"/>
      </w:divBdr>
      <w:divsChild>
        <w:div w:id="483472009">
          <w:marLeft w:val="45"/>
          <w:marRight w:val="45"/>
          <w:marTop w:val="0"/>
          <w:marBottom w:val="0"/>
          <w:divBdr>
            <w:top w:val="none" w:sz="0" w:space="0" w:color="auto"/>
            <w:left w:val="none" w:sz="0" w:space="0" w:color="auto"/>
            <w:bottom w:val="none" w:sz="0" w:space="0" w:color="auto"/>
            <w:right w:val="none" w:sz="0" w:space="0" w:color="auto"/>
          </w:divBdr>
          <w:divsChild>
            <w:div w:id="19434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6424">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805731762">
      <w:bodyDiv w:val="1"/>
      <w:marLeft w:val="0"/>
      <w:marRight w:val="0"/>
      <w:marTop w:val="0"/>
      <w:marBottom w:val="0"/>
      <w:divBdr>
        <w:top w:val="none" w:sz="0" w:space="0" w:color="auto"/>
        <w:left w:val="none" w:sz="0" w:space="0" w:color="auto"/>
        <w:bottom w:val="none" w:sz="0" w:space="0" w:color="auto"/>
        <w:right w:val="none" w:sz="0" w:space="0" w:color="auto"/>
      </w:divBdr>
    </w:div>
    <w:div w:id="1958677523">
      <w:bodyDiv w:val="1"/>
      <w:marLeft w:val="0"/>
      <w:marRight w:val="0"/>
      <w:marTop w:val="0"/>
      <w:marBottom w:val="0"/>
      <w:divBdr>
        <w:top w:val="none" w:sz="0" w:space="0" w:color="auto"/>
        <w:left w:val="none" w:sz="0" w:space="0" w:color="auto"/>
        <w:bottom w:val="none" w:sz="0" w:space="0" w:color="auto"/>
        <w:right w:val="none" w:sz="0" w:space="0" w:color="auto"/>
      </w:divBdr>
    </w:div>
    <w:div w:id="211872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PPKI\CD%20PPKI\CD\Templat\Skripsi-Custom.dotx"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PPKI\CD%20PPKI\CD\Templat\Skripsi-Custom.dotx" TargetMode="External"/><Relationship Id="rId23" Type="http://schemas.openxmlformats.org/officeDocument/2006/relationships/image" Target="media/image7.PNG"/><Relationship Id="rId28" Type="http://schemas.openxmlformats.org/officeDocument/2006/relationships/chart" Target="charts/chart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E:\PPKI\CD%20PPKI\CD\Templat\Skripsi-Custom.dotx" TargetMode="External"/><Relationship Id="rId22" Type="http://schemas.openxmlformats.org/officeDocument/2006/relationships/image" Target="media/image6.PNG"/><Relationship Id="rId27" Type="http://schemas.openxmlformats.org/officeDocument/2006/relationships/chart" Target="charts/chart4.xml"/><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Fuad%20Makarim\Downloads\Templat%20Skripsi.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3684360883461"/>
          <c:y val="4.5529801324503308E-2"/>
          <c:w val="0.84414388677605778"/>
          <c:h val="0.63823134484017308"/>
        </c:manualLayout>
      </c:layout>
      <c:lineChart>
        <c:grouping val="standard"/>
        <c:varyColors val="0"/>
        <c:ser>
          <c:idx val="0"/>
          <c:order val="0"/>
          <c:tx>
            <c:strRef>
              <c:f>Sheet1!$B$1</c:f>
              <c:strCache>
                <c:ptCount val="1"/>
                <c:pt idx="0">
                  <c:v>MAP tertinggi</c:v>
                </c:pt>
              </c:strCache>
            </c:strRef>
          </c:tx>
          <c:spPr>
            <a:ln w="28575" cap="rnd">
              <a:solidFill>
                <a:schemeClr val="tx1"/>
              </a:solidFill>
              <a:prstDash val="dash"/>
              <a:round/>
            </a:ln>
            <a:effectLst/>
          </c:spPr>
          <c:marker>
            <c:symbol val="none"/>
          </c:marker>
          <c:cat>
            <c:numRef>
              <c:f>Sheet1!$A$2:$A$12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Sheet1!$B$2:$B$12</c:f>
              <c:numCache>
                <c:formatCode>General</c:formatCode>
                <c:ptCount val="11"/>
                <c:pt idx="0">
                  <c:v>0.96</c:v>
                </c:pt>
                <c:pt idx="1">
                  <c:v>0.93</c:v>
                </c:pt>
                <c:pt idx="2">
                  <c:v>0.87</c:v>
                </c:pt>
                <c:pt idx="3">
                  <c:v>0.84</c:v>
                </c:pt>
                <c:pt idx="4">
                  <c:v>0.81</c:v>
                </c:pt>
                <c:pt idx="5">
                  <c:v>0.66</c:v>
                </c:pt>
                <c:pt idx="6">
                  <c:v>0.59</c:v>
                </c:pt>
                <c:pt idx="7">
                  <c:v>0.49</c:v>
                </c:pt>
                <c:pt idx="8">
                  <c:v>0.43</c:v>
                </c:pt>
                <c:pt idx="9">
                  <c:v>0.38</c:v>
                </c:pt>
                <c:pt idx="10">
                  <c:v>0.35</c:v>
                </c:pt>
              </c:numCache>
            </c:numRef>
          </c:val>
          <c:smooth val="0"/>
        </c:ser>
        <c:ser>
          <c:idx val="1"/>
          <c:order val="1"/>
          <c:tx>
            <c:strRef>
              <c:f>Sheet1!$C$1</c:f>
              <c:strCache>
                <c:ptCount val="1"/>
                <c:pt idx="0">
                  <c:v>MAP Blibli.com</c:v>
                </c:pt>
              </c:strCache>
            </c:strRef>
          </c:tx>
          <c:spPr>
            <a:ln w="28575" cap="rnd">
              <a:solidFill>
                <a:schemeClr val="accent2"/>
              </a:solidFill>
              <a:prstDash val="sysDot"/>
              <a:round/>
            </a:ln>
            <a:effectLst/>
          </c:spPr>
          <c:marker>
            <c:symbol val="none"/>
          </c:marker>
          <c:cat>
            <c:numRef>
              <c:f>Sheet1!$A$2:$A$12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Sheet1!$C$2:$C$12</c:f>
              <c:numCache>
                <c:formatCode>General</c:formatCode>
                <c:ptCount val="11"/>
                <c:pt idx="0">
                  <c:v>0.93</c:v>
                </c:pt>
                <c:pt idx="1">
                  <c:v>0.9</c:v>
                </c:pt>
                <c:pt idx="2">
                  <c:v>0.84</c:v>
                </c:pt>
                <c:pt idx="3">
                  <c:v>0.8</c:v>
                </c:pt>
                <c:pt idx="4">
                  <c:v>0.77</c:v>
                </c:pt>
                <c:pt idx="5">
                  <c:v>0.59</c:v>
                </c:pt>
                <c:pt idx="6">
                  <c:v>0.53</c:v>
                </c:pt>
                <c:pt idx="7">
                  <c:v>0.46</c:v>
                </c:pt>
                <c:pt idx="8">
                  <c:v>0.4</c:v>
                </c:pt>
                <c:pt idx="9">
                  <c:v>0.35</c:v>
                </c:pt>
                <c:pt idx="10">
                  <c:v>0.32</c:v>
                </c:pt>
              </c:numCache>
            </c:numRef>
          </c:val>
          <c:smooth val="0"/>
        </c:ser>
        <c:ser>
          <c:idx val="2"/>
          <c:order val="2"/>
          <c:tx>
            <c:strRef>
              <c:f>Sheet1!$D$1</c:f>
              <c:strCache>
                <c:ptCount val="1"/>
                <c:pt idx="0">
                  <c:v>MAP terendah</c:v>
                </c:pt>
              </c:strCache>
            </c:strRef>
          </c:tx>
          <c:spPr>
            <a:ln w="28575" cap="rnd">
              <a:solidFill>
                <a:schemeClr val="accent3"/>
              </a:solidFill>
              <a:round/>
            </a:ln>
            <a:effectLst/>
          </c:spPr>
          <c:marker>
            <c:symbol val="none"/>
          </c:marker>
          <c:cat>
            <c:numRef>
              <c:f>Sheet1!$A$2:$A$12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Sheet1!$D$2:$D$12</c:f>
              <c:numCache>
                <c:formatCode>General</c:formatCode>
                <c:ptCount val="11"/>
                <c:pt idx="0">
                  <c:v>0.75</c:v>
                </c:pt>
                <c:pt idx="1">
                  <c:v>0.71</c:v>
                </c:pt>
                <c:pt idx="2">
                  <c:v>0.62</c:v>
                </c:pt>
                <c:pt idx="3">
                  <c:v>0.59</c:v>
                </c:pt>
                <c:pt idx="4">
                  <c:v>0.54</c:v>
                </c:pt>
                <c:pt idx="5">
                  <c:v>0.47</c:v>
                </c:pt>
                <c:pt idx="6">
                  <c:v>0.41</c:v>
                </c:pt>
                <c:pt idx="7">
                  <c:v>0.38</c:v>
                </c:pt>
                <c:pt idx="8">
                  <c:v>0.3</c:v>
                </c:pt>
                <c:pt idx="9">
                  <c:v>0.23</c:v>
                </c:pt>
                <c:pt idx="10">
                  <c:v>0.2</c:v>
                </c:pt>
              </c:numCache>
            </c:numRef>
          </c:val>
          <c:smooth val="0"/>
        </c:ser>
        <c:dLbls>
          <c:showLegendKey val="0"/>
          <c:showVal val="0"/>
          <c:showCatName val="0"/>
          <c:showSerName val="0"/>
          <c:showPercent val="0"/>
          <c:showBubbleSize val="0"/>
        </c:dLbls>
        <c:smooth val="0"/>
        <c:axId val="312641824"/>
        <c:axId val="464819120"/>
      </c:lineChart>
      <c:catAx>
        <c:axId val="31264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Recall</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19120"/>
        <c:crosses val="autoZero"/>
        <c:auto val="1"/>
        <c:lblAlgn val="ctr"/>
        <c:lblOffset val="100"/>
        <c:noMultiLvlLbl val="0"/>
      </c:catAx>
      <c:valAx>
        <c:axId val="4648191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Precision</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312641824"/>
        <c:crosses val="autoZero"/>
        <c:crossBetween val="between"/>
      </c:valAx>
      <c:spPr>
        <a:noFill/>
        <a:ln>
          <a:noFill/>
        </a:ln>
        <a:effectLst/>
      </c:spPr>
    </c:plotArea>
    <c:legend>
      <c:legendPos val="r"/>
      <c:layout>
        <c:manualLayout>
          <c:xMode val="edge"/>
          <c:yMode val="edge"/>
          <c:x val="3.9014567623491522E-2"/>
          <c:y val="0.8197410961047088"/>
          <c:w val="0.93327064275695693"/>
          <c:h val="0.176429446733065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BrandSearch</c:v>
                </c:pt>
              </c:strCache>
            </c:strRef>
          </c:tx>
          <c:spPr>
            <a:ln w="15875" cap="rnd">
              <a:solidFill>
                <a:schemeClr val="tx1"/>
              </a:solidFill>
              <a:round/>
            </a:ln>
            <a:effectLst/>
          </c:spPr>
          <c:marker>
            <c:symbol val="none"/>
          </c:marker>
          <c:cat>
            <c:numRef>
              <c:f>Sheet1!$A$2:$A$304</c:f>
              <c:numCache>
                <c:formatCode>General</c:formatCode>
                <c:ptCount val="303"/>
                <c:pt idx="0">
                  <c:v>0.55059343800000005</c:v>
                </c:pt>
                <c:pt idx="1">
                  <c:v>0.584889408</c:v>
                </c:pt>
                <c:pt idx="2">
                  <c:v>0.58542316400000005</c:v>
                </c:pt>
                <c:pt idx="3">
                  <c:v>0.58833024899999997</c:v>
                </c:pt>
                <c:pt idx="4">
                  <c:v>0.59221793300000003</c:v>
                </c:pt>
                <c:pt idx="5">
                  <c:v>0.59221793300000003</c:v>
                </c:pt>
                <c:pt idx="6">
                  <c:v>0.59805408000000004</c:v>
                </c:pt>
                <c:pt idx="7">
                  <c:v>0.61293262999999998</c:v>
                </c:pt>
                <c:pt idx="8">
                  <c:v>0.61574224899999996</c:v>
                </c:pt>
                <c:pt idx="9">
                  <c:v>0.61622504700000003</c:v>
                </c:pt>
                <c:pt idx="10">
                  <c:v>0.61622504700000003</c:v>
                </c:pt>
                <c:pt idx="11">
                  <c:v>0.62705889599999998</c:v>
                </c:pt>
                <c:pt idx="12">
                  <c:v>0.62842707499999995</c:v>
                </c:pt>
                <c:pt idx="13">
                  <c:v>0.63095727300000004</c:v>
                </c:pt>
                <c:pt idx="14">
                  <c:v>0.63095727300000004</c:v>
                </c:pt>
                <c:pt idx="15">
                  <c:v>0.66224107700000001</c:v>
                </c:pt>
                <c:pt idx="16">
                  <c:v>0.67004186899999996</c:v>
                </c:pt>
                <c:pt idx="17">
                  <c:v>0.67052466700000002</c:v>
                </c:pt>
                <c:pt idx="18">
                  <c:v>0.67052466700000002</c:v>
                </c:pt>
                <c:pt idx="19">
                  <c:v>0.67052466700000002</c:v>
                </c:pt>
                <c:pt idx="20">
                  <c:v>0.69002206300000002</c:v>
                </c:pt>
                <c:pt idx="21">
                  <c:v>0.69004953099999999</c:v>
                </c:pt>
                <c:pt idx="22">
                  <c:v>0.70049251099999998</c:v>
                </c:pt>
                <c:pt idx="23">
                  <c:v>0.70049251099999998</c:v>
                </c:pt>
                <c:pt idx="24">
                  <c:v>0.70103379499999996</c:v>
                </c:pt>
                <c:pt idx="25">
                  <c:v>0.70140038699999996</c:v>
                </c:pt>
                <c:pt idx="26">
                  <c:v>0.70149018100000005</c:v>
                </c:pt>
                <c:pt idx="27">
                  <c:v>0.70196036500000003</c:v>
                </c:pt>
                <c:pt idx="28">
                  <c:v>0.70196036500000003</c:v>
                </c:pt>
                <c:pt idx="29">
                  <c:v>0.70292893400000001</c:v>
                </c:pt>
                <c:pt idx="30">
                  <c:v>0.70295803499999998</c:v>
                </c:pt>
                <c:pt idx="31">
                  <c:v>0.70350798299999995</c:v>
                </c:pt>
                <c:pt idx="32">
                  <c:v>0.75399413599999998</c:v>
                </c:pt>
                <c:pt idx="33">
                  <c:v>0.75399413599999998</c:v>
                </c:pt>
                <c:pt idx="34">
                  <c:v>0.75425498400000002</c:v>
                </c:pt>
                <c:pt idx="35">
                  <c:v>0.75442044900000005</c:v>
                </c:pt>
                <c:pt idx="36">
                  <c:v>0.75463034399999995</c:v>
                </c:pt>
                <c:pt idx="37">
                  <c:v>0.75493271399999995</c:v>
                </c:pt>
                <c:pt idx="38">
                  <c:v>0.75515041900000002</c:v>
                </c:pt>
                <c:pt idx="39">
                  <c:v>0.75526930800000003</c:v>
                </c:pt>
                <c:pt idx="40">
                  <c:v>0.75526930800000003</c:v>
                </c:pt>
                <c:pt idx="41">
                  <c:v>0.75530992200000002</c:v>
                </c:pt>
                <c:pt idx="42">
                  <c:v>0.75592335899999996</c:v>
                </c:pt>
                <c:pt idx="43">
                  <c:v>0.756227655</c:v>
                </c:pt>
                <c:pt idx="44">
                  <c:v>0.75628192699999996</c:v>
                </c:pt>
                <c:pt idx="45">
                  <c:v>0.75628492400000003</c:v>
                </c:pt>
                <c:pt idx="46">
                  <c:v>0.75629062700000005</c:v>
                </c:pt>
                <c:pt idx="47">
                  <c:v>0.75676747600000005</c:v>
                </c:pt>
                <c:pt idx="48">
                  <c:v>0.75677145099999998</c:v>
                </c:pt>
                <c:pt idx="49">
                  <c:v>0.75677525899999998</c:v>
                </c:pt>
                <c:pt idx="50">
                  <c:v>0.75683071300000004</c:v>
                </c:pt>
                <c:pt idx="51">
                  <c:v>0.75683071300000004</c:v>
                </c:pt>
                <c:pt idx="52">
                  <c:v>0.75683071300000004</c:v>
                </c:pt>
                <c:pt idx="53">
                  <c:v>0.75683071300000004</c:v>
                </c:pt>
                <c:pt idx="54">
                  <c:v>0.75683071300000004</c:v>
                </c:pt>
                <c:pt idx="55">
                  <c:v>0.75702522500000002</c:v>
                </c:pt>
                <c:pt idx="56">
                  <c:v>0.757041195</c:v>
                </c:pt>
                <c:pt idx="57">
                  <c:v>0.757056646</c:v>
                </c:pt>
                <c:pt idx="58">
                  <c:v>0.75708916400000004</c:v>
                </c:pt>
                <c:pt idx="59">
                  <c:v>0.75709846400000003</c:v>
                </c:pt>
                <c:pt idx="60">
                  <c:v>0.75748084400000004</c:v>
                </c:pt>
                <c:pt idx="61">
                  <c:v>0.75751292199999998</c:v>
                </c:pt>
                <c:pt idx="62">
                  <c:v>0.75754035799999997</c:v>
                </c:pt>
                <c:pt idx="63">
                  <c:v>0.75767070800000003</c:v>
                </c:pt>
                <c:pt idx="64">
                  <c:v>0.75767070800000003</c:v>
                </c:pt>
                <c:pt idx="65">
                  <c:v>0.75767070800000003</c:v>
                </c:pt>
                <c:pt idx="66">
                  <c:v>0.75779972100000004</c:v>
                </c:pt>
                <c:pt idx="67">
                  <c:v>0.75802868000000001</c:v>
                </c:pt>
                <c:pt idx="68">
                  <c:v>0.75809191099999995</c:v>
                </c:pt>
                <c:pt idx="69">
                  <c:v>0.75813207999999999</c:v>
                </c:pt>
                <c:pt idx="70">
                  <c:v>0.75813207999999999</c:v>
                </c:pt>
                <c:pt idx="71">
                  <c:v>0.75826548900000001</c:v>
                </c:pt>
                <c:pt idx="72">
                  <c:v>0.75839250599999997</c:v>
                </c:pt>
                <c:pt idx="73">
                  <c:v>0.75843189700000002</c:v>
                </c:pt>
                <c:pt idx="74">
                  <c:v>0.75875649599999995</c:v>
                </c:pt>
                <c:pt idx="75">
                  <c:v>0.75916329999999999</c:v>
                </c:pt>
                <c:pt idx="76">
                  <c:v>0.75916329999999999</c:v>
                </c:pt>
                <c:pt idx="77">
                  <c:v>0.75916329999999999</c:v>
                </c:pt>
                <c:pt idx="78">
                  <c:v>0.75916329999999999</c:v>
                </c:pt>
                <c:pt idx="79">
                  <c:v>0.75916329999999999</c:v>
                </c:pt>
                <c:pt idx="80">
                  <c:v>0.75916329999999999</c:v>
                </c:pt>
                <c:pt idx="81">
                  <c:v>0.75916329999999999</c:v>
                </c:pt>
                <c:pt idx="82">
                  <c:v>0.75916329999999999</c:v>
                </c:pt>
                <c:pt idx="83">
                  <c:v>0.75916329999999999</c:v>
                </c:pt>
                <c:pt idx="84">
                  <c:v>0.75916329999999999</c:v>
                </c:pt>
                <c:pt idx="85">
                  <c:v>0.75926055599999998</c:v>
                </c:pt>
                <c:pt idx="86">
                  <c:v>0.75933792300000003</c:v>
                </c:pt>
                <c:pt idx="87">
                  <c:v>0.75940517600000002</c:v>
                </c:pt>
                <c:pt idx="88">
                  <c:v>0.75987224200000003</c:v>
                </c:pt>
                <c:pt idx="89">
                  <c:v>0.75988945100000005</c:v>
                </c:pt>
                <c:pt idx="90">
                  <c:v>0.75992746200000005</c:v>
                </c:pt>
                <c:pt idx="91">
                  <c:v>0.76010596600000002</c:v>
                </c:pt>
                <c:pt idx="92">
                  <c:v>0.76021871600000002</c:v>
                </c:pt>
                <c:pt idx="93">
                  <c:v>0.76050728499999998</c:v>
                </c:pt>
                <c:pt idx="94">
                  <c:v>0.76050728499999998</c:v>
                </c:pt>
                <c:pt idx="95">
                  <c:v>0.76050728499999998</c:v>
                </c:pt>
                <c:pt idx="96">
                  <c:v>0.76050728499999998</c:v>
                </c:pt>
                <c:pt idx="97">
                  <c:v>0.76050728499999998</c:v>
                </c:pt>
                <c:pt idx="98">
                  <c:v>0.76060721499999995</c:v>
                </c:pt>
                <c:pt idx="99">
                  <c:v>0.76066296700000002</c:v>
                </c:pt>
                <c:pt idx="100">
                  <c:v>0.76074564700000002</c:v>
                </c:pt>
                <c:pt idx="101">
                  <c:v>0.76075522100000004</c:v>
                </c:pt>
                <c:pt idx="102">
                  <c:v>0.76081384799999996</c:v>
                </c:pt>
                <c:pt idx="103">
                  <c:v>0.76106369100000004</c:v>
                </c:pt>
                <c:pt idx="104">
                  <c:v>0.76155651499999999</c:v>
                </c:pt>
                <c:pt idx="105">
                  <c:v>0.76155651499999999</c:v>
                </c:pt>
                <c:pt idx="106">
                  <c:v>0.76155951300000002</c:v>
                </c:pt>
                <c:pt idx="107">
                  <c:v>0.76510741699999996</c:v>
                </c:pt>
                <c:pt idx="108">
                  <c:v>0.76524046599999995</c:v>
                </c:pt>
                <c:pt idx="109">
                  <c:v>0.76538178000000001</c:v>
                </c:pt>
                <c:pt idx="110">
                  <c:v>0.765483515</c:v>
                </c:pt>
                <c:pt idx="111">
                  <c:v>0.76572916899999999</c:v>
                </c:pt>
                <c:pt idx="112">
                  <c:v>0.76589724800000003</c:v>
                </c:pt>
                <c:pt idx="113">
                  <c:v>0.76589724800000003</c:v>
                </c:pt>
                <c:pt idx="114">
                  <c:v>0.768117983</c:v>
                </c:pt>
                <c:pt idx="115">
                  <c:v>0.768117983</c:v>
                </c:pt>
                <c:pt idx="116">
                  <c:v>0.76830580699999995</c:v>
                </c:pt>
                <c:pt idx="117">
                  <c:v>0.76840401199999997</c:v>
                </c:pt>
                <c:pt idx="118">
                  <c:v>0.76841798699999997</c:v>
                </c:pt>
                <c:pt idx="119">
                  <c:v>0.76848872700000004</c:v>
                </c:pt>
                <c:pt idx="120">
                  <c:v>0.768571173</c:v>
                </c:pt>
                <c:pt idx="121">
                  <c:v>0.76870906699999997</c:v>
                </c:pt>
                <c:pt idx="122">
                  <c:v>0.76870906699999997</c:v>
                </c:pt>
                <c:pt idx="123">
                  <c:v>0.76886667500000005</c:v>
                </c:pt>
                <c:pt idx="124">
                  <c:v>0.768990112</c:v>
                </c:pt>
                <c:pt idx="125">
                  <c:v>0.76913482899999996</c:v>
                </c:pt>
                <c:pt idx="126">
                  <c:v>0.76926477400000004</c:v>
                </c:pt>
                <c:pt idx="127">
                  <c:v>0.76948368599999994</c:v>
                </c:pt>
                <c:pt idx="128">
                  <c:v>0.76956164800000004</c:v>
                </c:pt>
                <c:pt idx="129">
                  <c:v>0.76956164800000004</c:v>
                </c:pt>
                <c:pt idx="130">
                  <c:v>0.76956164800000004</c:v>
                </c:pt>
                <c:pt idx="131">
                  <c:v>0.76961763500000002</c:v>
                </c:pt>
                <c:pt idx="132">
                  <c:v>0.76965549799999999</c:v>
                </c:pt>
                <c:pt idx="133">
                  <c:v>0.76979109800000001</c:v>
                </c:pt>
                <c:pt idx="134">
                  <c:v>0.76988919</c:v>
                </c:pt>
                <c:pt idx="135">
                  <c:v>0.77003519200000003</c:v>
                </c:pt>
                <c:pt idx="136">
                  <c:v>0.77029722499999997</c:v>
                </c:pt>
                <c:pt idx="137">
                  <c:v>0.77065960899999997</c:v>
                </c:pt>
                <c:pt idx="138">
                  <c:v>0.77065960899999997</c:v>
                </c:pt>
                <c:pt idx="139">
                  <c:v>0.77081185699999999</c:v>
                </c:pt>
                <c:pt idx="140">
                  <c:v>0.77081185699999999</c:v>
                </c:pt>
                <c:pt idx="141">
                  <c:v>0.77082131399999998</c:v>
                </c:pt>
                <c:pt idx="142">
                  <c:v>0.77082131399999998</c:v>
                </c:pt>
                <c:pt idx="143">
                  <c:v>0.77091726199999999</c:v>
                </c:pt>
                <c:pt idx="144">
                  <c:v>0.77101739199999997</c:v>
                </c:pt>
                <c:pt idx="145">
                  <c:v>0.77101920199999996</c:v>
                </c:pt>
                <c:pt idx="146">
                  <c:v>0.771220354</c:v>
                </c:pt>
                <c:pt idx="147">
                  <c:v>0.771220354</c:v>
                </c:pt>
                <c:pt idx="148">
                  <c:v>0.77133711699999996</c:v>
                </c:pt>
                <c:pt idx="149">
                  <c:v>0.77148332799999997</c:v>
                </c:pt>
                <c:pt idx="150">
                  <c:v>0.77148332799999997</c:v>
                </c:pt>
                <c:pt idx="151">
                  <c:v>0.77158153299999999</c:v>
                </c:pt>
                <c:pt idx="152">
                  <c:v>0.77158603800000003</c:v>
                </c:pt>
                <c:pt idx="153">
                  <c:v>0.77170771699999996</c:v>
                </c:pt>
                <c:pt idx="154">
                  <c:v>0.77179455399999997</c:v>
                </c:pt>
                <c:pt idx="155">
                  <c:v>0.77179455399999997</c:v>
                </c:pt>
                <c:pt idx="156">
                  <c:v>0.77204284000000001</c:v>
                </c:pt>
                <c:pt idx="157">
                  <c:v>0.77204284000000001</c:v>
                </c:pt>
                <c:pt idx="158">
                  <c:v>0.77231935299999999</c:v>
                </c:pt>
                <c:pt idx="159">
                  <c:v>0.77232439500000005</c:v>
                </c:pt>
                <c:pt idx="160">
                  <c:v>0.77254324600000002</c:v>
                </c:pt>
                <c:pt idx="161">
                  <c:v>0.77266668299999997</c:v>
                </c:pt>
                <c:pt idx="162">
                  <c:v>0.77276213699999996</c:v>
                </c:pt>
                <c:pt idx="163">
                  <c:v>0.77276213699999996</c:v>
                </c:pt>
                <c:pt idx="164">
                  <c:v>0.77281140100000001</c:v>
                </c:pt>
                <c:pt idx="165">
                  <c:v>0.772848015</c:v>
                </c:pt>
                <c:pt idx="166">
                  <c:v>0.77320117700000002</c:v>
                </c:pt>
                <c:pt idx="167">
                  <c:v>0.77320117700000002</c:v>
                </c:pt>
                <c:pt idx="168">
                  <c:v>0.77320117700000002</c:v>
                </c:pt>
                <c:pt idx="169">
                  <c:v>0.77347142800000002</c:v>
                </c:pt>
                <c:pt idx="170">
                  <c:v>0.77370059599999996</c:v>
                </c:pt>
                <c:pt idx="171">
                  <c:v>0.77382921100000002</c:v>
                </c:pt>
                <c:pt idx="172">
                  <c:v>0.77400841399999998</c:v>
                </c:pt>
                <c:pt idx="173">
                  <c:v>0.77400841399999998</c:v>
                </c:pt>
                <c:pt idx="174">
                  <c:v>0.77400841399999998</c:v>
                </c:pt>
                <c:pt idx="175">
                  <c:v>0.77400841399999998</c:v>
                </c:pt>
                <c:pt idx="176">
                  <c:v>0.77400841399999998</c:v>
                </c:pt>
                <c:pt idx="177">
                  <c:v>0.77400841399999998</c:v>
                </c:pt>
                <c:pt idx="178">
                  <c:v>0.77409478300000001</c:v>
                </c:pt>
                <c:pt idx="179">
                  <c:v>0.77419708700000001</c:v>
                </c:pt>
                <c:pt idx="180">
                  <c:v>0.77432190700000003</c:v>
                </c:pt>
                <c:pt idx="181">
                  <c:v>0.77432400899999998</c:v>
                </c:pt>
                <c:pt idx="182">
                  <c:v>0.77432400899999998</c:v>
                </c:pt>
                <c:pt idx="183">
                  <c:v>0.77448842900000003</c:v>
                </c:pt>
                <c:pt idx="184">
                  <c:v>0.77468179199999998</c:v>
                </c:pt>
                <c:pt idx="185">
                  <c:v>0.77468179199999998</c:v>
                </c:pt>
                <c:pt idx="186">
                  <c:v>0.77476355900000005</c:v>
                </c:pt>
                <c:pt idx="187">
                  <c:v>0.77488523799999998</c:v>
                </c:pt>
                <c:pt idx="188">
                  <c:v>0.77489692600000004</c:v>
                </c:pt>
                <c:pt idx="189">
                  <c:v>0.77515714599999996</c:v>
                </c:pt>
                <c:pt idx="190">
                  <c:v>0.77515814999999999</c:v>
                </c:pt>
                <c:pt idx="191">
                  <c:v>0.77517544500000002</c:v>
                </c:pt>
                <c:pt idx="192">
                  <c:v>0.77562687399999997</c:v>
                </c:pt>
                <c:pt idx="193">
                  <c:v>0.77562687399999997</c:v>
                </c:pt>
                <c:pt idx="194">
                  <c:v>0.77562687399999997</c:v>
                </c:pt>
                <c:pt idx="195">
                  <c:v>0.77562687399999997</c:v>
                </c:pt>
                <c:pt idx="196">
                  <c:v>0.77572076700000003</c:v>
                </c:pt>
                <c:pt idx="197">
                  <c:v>0.77583628599999999</c:v>
                </c:pt>
                <c:pt idx="198">
                  <c:v>0.77583628599999999</c:v>
                </c:pt>
                <c:pt idx="199">
                  <c:v>0.77583628599999999</c:v>
                </c:pt>
                <c:pt idx="200">
                  <c:v>0.77584420399999998</c:v>
                </c:pt>
                <c:pt idx="201">
                  <c:v>0.77613934600000001</c:v>
                </c:pt>
                <c:pt idx="202">
                  <c:v>0.77613934600000001</c:v>
                </c:pt>
                <c:pt idx="203">
                  <c:v>0.77649033599999995</c:v>
                </c:pt>
                <c:pt idx="204">
                  <c:v>0.77663055199999997</c:v>
                </c:pt>
                <c:pt idx="205">
                  <c:v>0.77680520099999995</c:v>
                </c:pt>
                <c:pt idx="206">
                  <c:v>0.77680520099999995</c:v>
                </c:pt>
                <c:pt idx="207">
                  <c:v>0.77716298399999995</c:v>
                </c:pt>
                <c:pt idx="208">
                  <c:v>0.77716298399999995</c:v>
                </c:pt>
                <c:pt idx="209">
                  <c:v>0.77724621599999999</c:v>
                </c:pt>
                <c:pt idx="210">
                  <c:v>0.77749131400000004</c:v>
                </c:pt>
                <c:pt idx="211">
                  <c:v>0.77749942800000005</c:v>
                </c:pt>
                <c:pt idx="212">
                  <c:v>0.77763694100000003</c:v>
                </c:pt>
                <c:pt idx="213">
                  <c:v>0.77772771900000004</c:v>
                </c:pt>
                <c:pt idx="214">
                  <c:v>0.77787063300000003</c:v>
                </c:pt>
                <c:pt idx="215">
                  <c:v>0.77788203899999997</c:v>
                </c:pt>
                <c:pt idx="216">
                  <c:v>0.77885201599999998</c:v>
                </c:pt>
                <c:pt idx="217">
                  <c:v>0.77889870400000005</c:v>
                </c:pt>
                <c:pt idx="218">
                  <c:v>0.77930344600000001</c:v>
                </c:pt>
                <c:pt idx="219">
                  <c:v>0.77930344600000001</c:v>
                </c:pt>
                <c:pt idx="220">
                  <c:v>0.77962717599999998</c:v>
                </c:pt>
                <c:pt idx="221">
                  <c:v>0.779775997</c:v>
                </c:pt>
                <c:pt idx="222">
                  <c:v>0.779775997</c:v>
                </c:pt>
                <c:pt idx="223">
                  <c:v>0.77981257900000001</c:v>
                </c:pt>
                <c:pt idx="224">
                  <c:v>0.77984226300000004</c:v>
                </c:pt>
                <c:pt idx="225">
                  <c:v>0.78039712900000002</c:v>
                </c:pt>
                <c:pt idx="226">
                  <c:v>0.78052385999999996</c:v>
                </c:pt>
                <c:pt idx="227">
                  <c:v>0.78054589299999999</c:v>
                </c:pt>
                <c:pt idx="228">
                  <c:v>0.78054589299999999</c:v>
                </c:pt>
                <c:pt idx="229">
                  <c:v>0.78065236199999999</c:v>
                </c:pt>
                <c:pt idx="230">
                  <c:v>0.78090523999999994</c:v>
                </c:pt>
                <c:pt idx="231">
                  <c:v>0.78090523999999994</c:v>
                </c:pt>
                <c:pt idx="232">
                  <c:v>0.78103794100000001</c:v>
                </c:pt>
                <c:pt idx="233">
                  <c:v>0.78109790400000001</c:v>
                </c:pt>
                <c:pt idx="234">
                  <c:v>0.78110851000000003</c:v>
                </c:pt>
                <c:pt idx="235">
                  <c:v>0.78156183800000001</c:v>
                </c:pt>
                <c:pt idx="236">
                  <c:v>0.78186877200000005</c:v>
                </c:pt>
                <c:pt idx="237">
                  <c:v>0.782029537</c:v>
                </c:pt>
                <c:pt idx="238">
                  <c:v>0.78230334999999995</c:v>
                </c:pt>
                <c:pt idx="239">
                  <c:v>0.78235551299999995</c:v>
                </c:pt>
                <c:pt idx="240">
                  <c:v>0.78248096700000003</c:v>
                </c:pt>
                <c:pt idx="241">
                  <c:v>0.78252590899999996</c:v>
                </c:pt>
                <c:pt idx="242">
                  <c:v>0.78255772000000001</c:v>
                </c:pt>
                <c:pt idx="243">
                  <c:v>0.78258308200000004</c:v>
                </c:pt>
                <c:pt idx="244">
                  <c:v>0.782684237</c:v>
                </c:pt>
                <c:pt idx="245">
                  <c:v>0.78271496900000004</c:v>
                </c:pt>
                <c:pt idx="246">
                  <c:v>0.78287836799999999</c:v>
                </c:pt>
                <c:pt idx="247">
                  <c:v>0.78292884600000001</c:v>
                </c:pt>
                <c:pt idx="248">
                  <c:v>0.78302428899999998</c:v>
                </c:pt>
                <c:pt idx="249">
                  <c:v>0.78331956999999997</c:v>
                </c:pt>
                <c:pt idx="250">
                  <c:v>0.78350798499999996</c:v>
                </c:pt>
                <c:pt idx="251">
                  <c:v>0.78356001799999997</c:v>
                </c:pt>
                <c:pt idx="252">
                  <c:v>0.78361115400000003</c:v>
                </c:pt>
                <c:pt idx="253">
                  <c:v>0.78362898199999997</c:v>
                </c:pt>
                <c:pt idx="254">
                  <c:v>0.78392576999999997</c:v>
                </c:pt>
                <c:pt idx="255">
                  <c:v>0.78415651099999994</c:v>
                </c:pt>
                <c:pt idx="256">
                  <c:v>0.78427992999999996</c:v>
                </c:pt>
                <c:pt idx="257">
                  <c:v>0.78452265399999999</c:v>
                </c:pt>
                <c:pt idx="258">
                  <c:v>0.78453262599999996</c:v>
                </c:pt>
                <c:pt idx="259">
                  <c:v>0.78536057500000001</c:v>
                </c:pt>
                <c:pt idx="260">
                  <c:v>0.78542594099999996</c:v>
                </c:pt>
                <c:pt idx="261">
                  <c:v>0.78550529300000005</c:v>
                </c:pt>
                <c:pt idx="262">
                  <c:v>0.78551182500000005</c:v>
                </c:pt>
                <c:pt idx="263">
                  <c:v>0.78573524100000003</c:v>
                </c:pt>
                <c:pt idx="264">
                  <c:v>0.78598342399999999</c:v>
                </c:pt>
                <c:pt idx="265">
                  <c:v>0.78611766699999996</c:v>
                </c:pt>
                <c:pt idx="266">
                  <c:v>0.78648222800000001</c:v>
                </c:pt>
                <c:pt idx="267">
                  <c:v>0.78694831899999995</c:v>
                </c:pt>
                <c:pt idx="268">
                  <c:v>0.78694831899999995</c:v>
                </c:pt>
                <c:pt idx="269">
                  <c:v>0.78718232099999996</c:v>
                </c:pt>
                <c:pt idx="270">
                  <c:v>0.78754892399999998</c:v>
                </c:pt>
                <c:pt idx="271">
                  <c:v>0.78759081799999997</c:v>
                </c:pt>
                <c:pt idx="272">
                  <c:v>0.78775252200000001</c:v>
                </c:pt>
                <c:pt idx="273">
                  <c:v>0.78775252200000001</c:v>
                </c:pt>
                <c:pt idx="274">
                  <c:v>0.787985979</c:v>
                </c:pt>
                <c:pt idx="275">
                  <c:v>0.78860346199999998</c:v>
                </c:pt>
                <c:pt idx="276">
                  <c:v>0.79065918099999999</c:v>
                </c:pt>
                <c:pt idx="277">
                  <c:v>0.79078426000000002</c:v>
                </c:pt>
                <c:pt idx="278">
                  <c:v>0.79098374999999999</c:v>
                </c:pt>
                <c:pt idx="279">
                  <c:v>0.79122549600000003</c:v>
                </c:pt>
                <c:pt idx="280">
                  <c:v>0.79142909400000006</c:v>
                </c:pt>
                <c:pt idx="281">
                  <c:v>0.79154590800000002</c:v>
                </c:pt>
                <c:pt idx="282">
                  <c:v>0.79238711699999997</c:v>
                </c:pt>
                <c:pt idx="283">
                  <c:v>0.79313156500000004</c:v>
                </c:pt>
                <c:pt idx="284">
                  <c:v>0.79313156500000004</c:v>
                </c:pt>
                <c:pt idx="285">
                  <c:v>0.79337714000000004</c:v>
                </c:pt>
                <c:pt idx="286">
                  <c:v>0.79340738399999999</c:v>
                </c:pt>
                <c:pt idx="287">
                  <c:v>0.79394530799999996</c:v>
                </c:pt>
                <c:pt idx="288">
                  <c:v>0.79400264799999998</c:v>
                </c:pt>
                <c:pt idx="289">
                  <c:v>0.79440301700000004</c:v>
                </c:pt>
                <c:pt idx="290">
                  <c:v>0.79460661499999996</c:v>
                </c:pt>
                <c:pt idx="291">
                  <c:v>0.79582621399999998</c:v>
                </c:pt>
                <c:pt idx="292">
                  <c:v>0.79622179100000001</c:v>
                </c:pt>
                <c:pt idx="293">
                  <c:v>0.79655466100000005</c:v>
                </c:pt>
                <c:pt idx="294">
                  <c:v>0.79655466100000005</c:v>
                </c:pt>
                <c:pt idx="295">
                  <c:v>0.79680813699999997</c:v>
                </c:pt>
                <c:pt idx="296">
                  <c:v>0.79732736900000001</c:v>
                </c:pt>
                <c:pt idx="297">
                  <c:v>0.798119833</c:v>
                </c:pt>
                <c:pt idx="298">
                  <c:v>0.79872515600000005</c:v>
                </c:pt>
                <c:pt idx="299">
                  <c:v>0.79998565799999999</c:v>
                </c:pt>
                <c:pt idx="300">
                  <c:v>0.80367429000000001</c:v>
                </c:pt>
                <c:pt idx="301">
                  <c:v>0.80582593400000002</c:v>
                </c:pt>
                <c:pt idx="302">
                  <c:v>0.80846405099999996</c:v>
                </c:pt>
              </c:numCache>
            </c:numRef>
          </c:cat>
          <c:val>
            <c:numRef>
              <c:f>Sheet1!$B$2:$B$304</c:f>
              <c:numCache>
                <c:formatCode>General</c:formatCode>
                <c:ptCount val="303"/>
                <c:pt idx="0">
                  <c:v>2</c:v>
                </c:pt>
                <c:pt idx="1">
                  <c:v>2</c:v>
                </c:pt>
                <c:pt idx="2">
                  <c:v>4</c:v>
                </c:pt>
                <c:pt idx="3">
                  <c:v>6</c:v>
                </c:pt>
                <c:pt idx="4">
                  <c:v>8</c:v>
                </c:pt>
                <c:pt idx="5">
                  <c:v>10</c:v>
                </c:pt>
                <c:pt idx="6">
                  <c:v>2</c:v>
                </c:pt>
                <c:pt idx="7">
                  <c:v>4</c:v>
                </c:pt>
                <c:pt idx="8">
                  <c:v>6</c:v>
                </c:pt>
                <c:pt idx="9">
                  <c:v>8</c:v>
                </c:pt>
                <c:pt idx="10">
                  <c:v>10</c:v>
                </c:pt>
                <c:pt idx="11">
                  <c:v>4</c:v>
                </c:pt>
                <c:pt idx="12">
                  <c:v>6</c:v>
                </c:pt>
                <c:pt idx="13">
                  <c:v>8</c:v>
                </c:pt>
                <c:pt idx="14">
                  <c:v>10</c:v>
                </c:pt>
                <c:pt idx="15">
                  <c:v>2</c:v>
                </c:pt>
                <c:pt idx="16">
                  <c:v>4</c:v>
                </c:pt>
                <c:pt idx="17">
                  <c:v>6</c:v>
                </c:pt>
                <c:pt idx="18">
                  <c:v>8</c:v>
                </c:pt>
                <c:pt idx="19">
                  <c:v>10</c:v>
                </c:pt>
                <c:pt idx="20">
                  <c:v>2</c:v>
                </c:pt>
                <c:pt idx="21">
                  <c:v>2</c:v>
                </c:pt>
                <c:pt idx="22">
                  <c:v>8</c:v>
                </c:pt>
                <c:pt idx="23">
                  <c:v>10</c:v>
                </c:pt>
                <c:pt idx="24">
                  <c:v>4</c:v>
                </c:pt>
                <c:pt idx="25">
                  <c:v>2</c:v>
                </c:pt>
                <c:pt idx="26">
                  <c:v>10</c:v>
                </c:pt>
                <c:pt idx="27">
                  <c:v>6</c:v>
                </c:pt>
                <c:pt idx="28">
                  <c:v>8</c:v>
                </c:pt>
                <c:pt idx="29">
                  <c:v>2</c:v>
                </c:pt>
                <c:pt idx="30">
                  <c:v>10</c:v>
                </c:pt>
                <c:pt idx="31">
                  <c:v>8</c:v>
                </c:pt>
                <c:pt idx="32">
                  <c:v>6</c:v>
                </c:pt>
                <c:pt idx="33">
                  <c:v>4</c:v>
                </c:pt>
                <c:pt idx="34">
                  <c:v>6</c:v>
                </c:pt>
                <c:pt idx="35">
                  <c:v>6</c:v>
                </c:pt>
                <c:pt idx="36">
                  <c:v>2</c:v>
                </c:pt>
                <c:pt idx="37">
                  <c:v>8</c:v>
                </c:pt>
                <c:pt idx="38">
                  <c:v>10</c:v>
                </c:pt>
                <c:pt idx="39">
                  <c:v>10</c:v>
                </c:pt>
                <c:pt idx="40">
                  <c:v>10</c:v>
                </c:pt>
                <c:pt idx="41">
                  <c:v>8</c:v>
                </c:pt>
                <c:pt idx="42">
                  <c:v>10</c:v>
                </c:pt>
                <c:pt idx="43">
                  <c:v>8</c:v>
                </c:pt>
                <c:pt idx="44">
                  <c:v>10</c:v>
                </c:pt>
                <c:pt idx="45">
                  <c:v>2</c:v>
                </c:pt>
                <c:pt idx="46">
                  <c:v>6</c:v>
                </c:pt>
                <c:pt idx="47">
                  <c:v>8</c:v>
                </c:pt>
                <c:pt idx="48">
                  <c:v>4</c:v>
                </c:pt>
                <c:pt idx="49">
                  <c:v>4</c:v>
                </c:pt>
                <c:pt idx="50">
                  <c:v>6</c:v>
                </c:pt>
                <c:pt idx="51">
                  <c:v>2</c:v>
                </c:pt>
                <c:pt idx="52">
                  <c:v>6</c:v>
                </c:pt>
                <c:pt idx="53">
                  <c:v>8</c:v>
                </c:pt>
                <c:pt idx="54">
                  <c:v>4</c:v>
                </c:pt>
                <c:pt idx="55">
                  <c:v>2</c:v>
                </c:pt>
                <c:pt idx="56">
                  <c:v>2</c:v>
                </c:pt>
                <c:pt idx="57">
                  <c:v>4</c:v>
                </c:pt>
                <c:pt idx="58">
                  <c:v>8</c:v>
                </c:pt>
                <c:pt idx="59">
                  <c:v>4</c:v>
                </c:pt>
                <c:pt idx="60">
                  <c:v>6</c:v>
                </c:pt>
                <c:pt idx="61">
                  <c:v>10</c:v>
                </c:pt>
                <c:pt idx="62">
                  <c:v>2</c:v>
                </c:pt>
                <c:pt idx="63">
                  <c:v>6</c:v>
                </c:pt>
                <c:pt idx="64">
                  <c:v>6</c:v>
                </c:pt>
                <c:pt idx="65">
                  <c:v>10</c:v>
                </c:pt>
                <c:pt idx="66">
                  <c:v>4</c:v>
                </c:pt>
                <c:pt idx="67">
                  <c:v>8</c:v>
                </c:pt>
                <c:pt idx="68">
                  <c:v>10</c:v>
                </c:pt>
                <c:pt idx="69">
                  <c:v>8</c:v>
                </c:pt>
                <c:pt idx="70">
                  <c:v>10</c:v>
                </c:pt>
                <c:pt idx="71">
                  <c:v>4</c:v>
                </c:pt>
                <c:pt idx="72">
                  <c:v>6</c:v>
                </c:pt>
                <c:pt idx="73">
                  <c:v>4</c:v>
                </c:pt>
                <c:pt idx="74">
                  <c:v>8</c:v>
                </c:pt>
                <c:pt idx="75">
                  <c:v>2</c:v>
                </c:pt>
                <c:pt idx="76">
                  <c:v>2</c:v>
                </c:pt>
                <c:pt idx="77">
                  <c:v>2</c:v>
                </c:pt>
                <c:pt idx="78">
                  <c:v>6</c:v>
                </c:pt>
                <c:pt idx="79">
                  <c:v>10</c:v>
                </c:pt>
                <c:pt idx="80">
                  <c:v>8</c:v>
                </c:pt>
                <c:pt idx="81">
                  <c:v>10</c:v>
                </c:pt>
                <c:pt idx="82">
                  <c:v>6</c:v>
                </c:pt>
                <c:pt idx="83">
                  <c:v>4</c:v>
                </c:pt>
                <c:pt idx="84">
                  <c:v>4</c:v>
                </c:pt>
                <c:pt idx="85">
                  <c:v>8</c:v>
                </c:pt>
                <c:pt idx="86">
                  <c:v>10</c:v>
                </c:pt>
                <c:pt idx="87">
                  <c:v>2</c:v>
                </c:pt>
                <c:pt idx="88">
                  <c:v>10</c:v>
                </c:pt>
                <c:pt idx="89">
                  <c:v>4</c:v>
                </c:pt>
                <c:pt idx="90">
                  <c:v>4</c:v>
                </c:pt>
                <c:pt idx="91">
                  <c:v>6</c:v>
                </c:pt>
                <c:pt idx="92">
                  <c:v>8</c:v>
                </c:pt>
                <c:pt idx="93">
                  <c:v>8</c:v>
                </c:pt>
                <c:pt idx="94">
                  <c:v>10</c:v>
                </c:pt>
                <c:pt idx="95">
                  <c:v>10</c:v>
                </c:pt>
                <c:pt idx="96">
                  <c:v>6</c:v>
                </c:pt>
                <c:pt idx="97">
                  <c:v>8</c:v>
                </c:pt>
                <c:pt idx="98">
                  <c:v>10</c:v>
                </c:pt>
                <c:pt idx="99">
                  <c:v>2</c:v>
                </c:pt>
                <c:pt idx="100">
                  <c:v>8</c:v>
                </c:pt>
                <c:pt idx="101">
                  <c:v>2</c:v>
                </c:pt>
                <c:pt idx="102">
                  <c:v>8</c:v>
                </c:pt>
                <c:pt idx="103">
                  <c:v>6</c:v>
                </c:pt>
                <c:pt idx="104">
                  <c:v>10</c:v>
                </c:pt>
                <c:pt idx="105">
                  <c:v>8</c:v>
                </c:pt>
                <c:pt idx="106">
                  <c:v>10</c:v>
                </c:pt>
                <c:pt idx="107">
                  <c:v>6</c:v>
                </c:pt>
                <c:pt idx="108">
                  <c:v>8</c:v>
                </c:pt>
                <c:pt idx="109">
                  <c:v>10</c:v>
                </c:pt>
                <c:pt idx="110">
                  <c:v>6</c:v>
                </c:pt>
                <c:pt idx="111">
                  <c:v>8</c:v>
                </c:pt>
                <c:pt idx="112">
                  <c:v>10</c:v>
                </c:pt>
                <c:pt idx="113">
                  <c:v>2</c:v>
                </c:pt>
                <c:pt idx="114">
                  <c:v>10</c:v>
                </c:pt>
                <c:pt idx="115">
                  <c:v>2</c:v>
                </c:pt>
                <c:pt idx="116">
                  <c:v>6</c:v>
                </c:pt>
                <c:pt idx="117">
                  <c:v>4</c:v>
                </c:pt>
                <c:pt idx="118">
                  <c:v>6</c:v>
                </c:pt>
                <c:pt idx="119">
                  <c:v>4</c:v>
                </c:pt>
                <c:pt idx="120">
                  <c:v>2</c:v>
                </c:pt>
                <c:pt idx="121">
                  <c:v>8</c:v>
                </c:pt>
                <c:pt idx="122">
                  <c:v>10</c:v>
                </c:pt>
                <c:pt idx="123">
                  <c:v>6</c:v>
                </c:pt>
                <c:pt idx="124">
                  <c:v>4</c:v>
                </c:pt>
                <c:pt idx="125">
                  <c:v>2</c:v>
                </c:pt>
                <c:pt idx="126">
                  <c:v>2</c:v>
                </c:pt>
                <c:pt idx="127">
                  <c:v>4</c:v>
                </c:pt>
                <c:pt idx="128">
                  <c:v>8</c:v>
                </c:pt>
                <c:pt idx="129">
                  <c:v>10</c:v>
                </c:pt>
                <c:pt idx="130">
                  <c:v>4</c:v>
                </c:pt>
                <c:pt idx="131">
                  <c:v>10</c:v>
                </c:pt>
                <c:pt idx="132">
                  <c:v>8</c:v>
                </c:pt>
                <c:pt idx="133">
                  <c:v>10</c:v>
                </c:pt>
                <c:pt idx="134">
                  <c:v>6</c:v>
                </c:pt>
                <c:pt idx="135">
                  <c:v>8</c:v>
                </c:pt>
                <c:pt idx="136">
                  <c:v>8</c:v>
                </c:pt>
                <c:pt idx="137">
                  <c:v>2</c:v>
                </c:pt>
                <c:pt idx="138">
                  <c:v>2</c:v>
                </c:pt>
                <c:pt idx="139">
                  <c:v>10</c:v>
                </c:pt>
                <c:pt idx="140">
                  <c:v>8</c:v>
                </c:pt>
                <c:pt idx="141">
                  <c:v>10</c:v>
                </c:pt>
                <c:pt idx="142">
                  <c:v>4</c:v>
                </c:pt>
                <c:pt idx="143">
                  <c:v>6</c:v>
                </c:pt>
                <c:pt idx="144">
                  <c:v>8</c:v>
                </c:pt>
                <c:pt idx="145">
                  <c:v>10</c:v>
                </c:pt>
                <c:pt idx="146">
                  <c:v>4</c:v>
                </c:pt>
                <c:pt idx="147">
                  <c:v>2</c:v>
                </c:pt>
                <c:pt idx="148">
                  <c:v>6</c:v>
                </c:pt>
                <c:pt idx="149">
                  <c:v>4</c:v>
                </c:pt>
                <c:pt idx="150">
                  <c:v>6</c:v>
                </c:pt>
                <c:pt idx="151">
                  <c:v>8</c:v>
                </c:pt>
                <c:pt idx="152">
                  <c:v>8</c:v>
                </c:pt>
                <c:pt idx="153">
                  <c:v>10</c:v>
                </c:pt>
                <c:pt idx="154">
                  <c:v>10</c:v>
                </c:pt>
                <c:pt idx="155">
                  <c:v>6</c:v>
                </c:pt>
                <c:pt idx="156">
                  <c:v>2</c:v>
                </c:pt>
                <c:pt idx="157">
                  <c:v>8</c:v>
                </c:pt>
                <c:pt idx="158">
                  <c:v>10</c:v>
                </c:pt>
                <c:pt idx="159">
                  <c:v>2</c:v>
                </c:pt>
                <c:pt idx="160">
                  <c:v>2</c:v>
                </c:pt>
                <c:pt idx="161">
                  <c:v>4</c:v>
                </c:pt>
                <c:pt idx="162">
                  <c:v>10</c:v>
                </c:pt>
                <c:pt idx="163">
                  <c:v>4</c:v>
                </c:pt>
                <c:pt idx="164">
                  <c:v>6</c:v>
                </c:pt>
                <c:pt idx="165">
                  <c:v>4</c:v>
                </c:pt>
                <c:pt idx="166">
                  <c:v>8</c:v>
                </c:pt>
                <c:pt idx="167">
                  <c:v>6</c:v>
                </c:pt>
                <c:pt idx="168">
                  <c:v>6</c:v>
                </c:pt>
                <c:pt idx="169">
                  <c:v>2</c:v>
                </c:pt>
                <c:pt idx="170">
                  <c:v>8</c:v>
                </c:pt>
                <c:pt idx="171">
                  <c:v>6</c:v>
                </c:pt>
                <c:pt idx="172">
                  <c:v>2</c:v>
                </c:pt>
                <c:pt idx="173">
                  <c:v>6</c:v>
                </c:pt>
                <c:pt idx="174">
                  <c:v>10</c:v>
                </c:pt>
                <c:pt idx="175">
                  <c:v>4</c:v>
                </c:pt>
                <c:pt idx="176">
                  <c:v>4</c:v>
                </c:pt>
                <c:pt idx="177">
                  <c:v>6</c:v>
                </c:pt>
                <c:pt idx="178">
                  <c:v>8</c:v>
                </c:pt>
                <c:pt idx="179">
                  <c:v>8</c:v>
                </c:pt>
                <c:pt idx="180">
                  <c:v>10</c:v>
                </c:pt>
                <c:pt idx="181">
                  <c:v>10</c:v>
                </c:pt>
                <c:pt idx="182">
                  <c:v>2</c:v>
                </c:pt>
                <c:pt idx="183">
                  <c:v>8</c:v>
                </c:pt>
                <c:pt idx="184">
                  <c:v>10</c:v>
                </c:pt>
                <c:pt idx="185">
                  <c:v>6</c:v>
                </c:pt>
                <c:pt idx="186">
                  <c:v>2</c:v>
                </c:pt>
                <c:pt idx="187">
                  <c:v>4</c:v>
                </c:pt>
                <c:pt idx="188">
                  <c:v>4</c:v>
                </c:pt>
                <c:pt idx="189">
                  <c:v>10</c:v>
                </c:pt>
                <c:pt idx="190">
                  <c:v>10</c:v>
                </c:pt>
                <c:pt idx="191">
                  <c:v>6</c:v>
                </c:pt>
                <c:pt idx="192">
                  <c:v>8</c:v>
                </c:pt>
                <c:pt idx="193">
                  <c:v>2</c:v>
                </c:pt>
                <c:pt idx="194">
                  <c:v>2</c:v>
                </c:pt>
                <c:pt idx="195">
                  <c:v>4</c:v>
                </c:pt>
                <c:pt idx="196">
                  <c:v>2</c:v>
                </c:pt>
                <c:pt idx="197">
                  <c:v>10</c:v>
                </c:pt>
                <c:pt idx="198">
                  <c:v>6</c:v>
                </c:pt>
                <c:pt idx="199">
                  <c:v>4</c:v>
                </c:pt>
                <c:pt idx="200">
                  <c:v>2</c:v>
                </c:pt>
                <c:pt idx="201">
                  <c:v>10</c:v>
                </c:pt>
                <c:pt idx="202">
                  <c:v>8</c:v>
                </c:pt>
                <c:pt idx="203">
                  <c:v>2</c:v>
                </c:pt>
                <c:pt idx="204">
                  <c:v>6</c:v>
                </c:pt>
                <c:pt idx="205">
                  <c:v>4</c:v>
                </c:pt>
                <c:pt idx="206">
                  <c:v>8</c:v>
                </c:pt>
                <c:pt idx="207">
                  <c:v>6</c:v>
                </c:pt>
                <c:pt idx="208">
                  <c:v>4</c:v>
                </c:pt>
                <c:pt idx="209">
                  <c:v>2</c:v>
                </c:pt>
                <c:pt idx="210">
                  <c:v>8</c:v>
                </c:pt>
                <c:pt idx="211">
                  <c:v>10</c:v>
                </c:pt>
                <c:pt idx="212">
                  <c:v>10</c:v>
                </c:pt>
                <c:pt idx="213">
                  <c:v>6</c:v>
                </c:pt>
                <c:pt idx="214">
                  <c:v>2</c:v>
                </c:pt>
                <c:pt idx="215">
                  <c:v>2</c:v>
                </c:pt>
                <c:pt idx="216">
                  <c:v>6</c:v>
                </c:pt>
                <c:pt idx="217">
                  <c:v>4</c:v>
                </c:pt>
                <c:pt idx="218">
                  <c:v>2</c:v>
                </c:pt>
                <c:pt idx="219">
                  <c:v>4</c:v>
                </c:pt>
                <c:pt idx="220">
                  <c:v>6</c:v>
                </c:pt>
                <c:pt idx="221">
                  <c:v>8</c:v>
                </c:pt>
                <c:pt idx="222">
                  <c:v>6</c:v>
                </c:pt>
                <c:pt idx="223">
                  <c:v>2</c:v>
                </c:pt>
                <c:pt idx="224">
                  <c:v>4</c:v>
                </c:pt>
                <c:pt idx="225">
                  <c:v>2</c:v>
                </c:pt>
                <c:pt idx="226">
                  <c:v>4</c:v>
                </c:pt>
                <c:pt idx="227">
                  <c:v>4</c:v>
                </c:pt>
                <c:pt idx="228">
                  <c:v>4</c:v>
                </c:pt>
                <c:pt idx="229">
                  <c:v>2</c:v>
                </c:pt>
                <c:pt idx="230">
                  <c:v>4</c:v>
                </c:pt>
                <c:pt idx="231">
                  <c:v>4</c:v>
                </c:pt>
                <c:pt idx="232">
                  <c:v>6</c:v>
                </c:pt>
                <c:pt idx="233">
                  <c:v>8</c:v>
                </c:pt>
                <c:pt idx="234">
                  <c:v>8</c:v>
                </c:pt>
                <c:pt idx="235">
                  <c:v>10</c:v>
                </c:pt>
                <c:pt idx="236">
                  <c:v>10</c:v>
                </c:pt>
                <c:pt idx="237">
                  <c:v>2</c:v>
                </c:pt>
                <c:pt idx="238">
                  <c:v>8</c:v>
                </c:pt>
                <c:pt idx="239">
                  <c:v>10</c:v>
                </c:pt>
                <c:pt idx="240">
                  <c:v>6</c:v>
                </c:pt>
                <c:pt idx="241">
                  <c:v>2</c:v>
                </c:pt>
                <c:pt idx="242">
                  <c:v>4</c:v>
                </c:pt>
                <c:pt idx="243">
                  <c:v>4</c:v>
                </c:pt>
                <c:pt idx="244">
                  <c:v>10</c:v>
                </c:pt>
                <c:pt idx="245">
                  <c:v>10</c:v>
                </c:pt>
                <c:pt idx="246">
                  <c:v>6</c:v>
                </c:pt>
                <c:pt idx="247">
                  <c:v>8</c:v>
                </c:pt>
                <c:pt idx="248">
                  <c:v>2</c:v>
                </c:pt>
                <c:pt idx="249">
                  <c:v>2</c:v>
                </c:pt>
                <c:pt idx="250">
                  <c:v>4</c:v>
                </c:pt>
                <c:pt idx="251">
                  <c:v>2</c:v>
                </c:pt>
                <c:pt idx="252">
                  <c:v>10</c:v>
                </c:pt>
                <c:pt idx="253">
                  <c:v>6</c:v>
                </c:pt>
                <c:pt idx="254">
                  <c:v>4</c:v>
                </c:pt>
                <c:pt idx="255">
                  <c:v>2</c:v>
                </c:pt>
                <c:pt idx="256">
                  <c:v>10</c:v>
                </c:pt>
                <c:pt idx="257">
                  <c:v>8</c:v>
                </c:pt>
                <c:pt idx="258">
                  <c:v>4</c:v>
                </c:pt>
                <c:pt idx="259">
                  <c:v>4</c:v>
                </c:pt>
                <c:pt idx="260">
                  <c:v>6</c:v>
                </c:pt>
                <c:pt idx="261">
                  <c:v>8</c:v>
                </c:pt>
                <c:pt idx="262">
                  <c:v>8</c:v>
                </c:pt>
                <c:pt idx="263">
                  <c:v>10</c:v>
                </c:pt>
                <c:pt idx="264">
                  <c:v>10</c:v>
                </c:pt>
                <c:pt idx="265">
                  <c:v>2</c:v>
                </c:pt>
                <c:pt idx="266">
                  <c:v>8</c:v>
                </c:pt>
                <c:pt idx="267">
                  <c:v>10</c:v>
                </c:pt>
                <c:pt idx="268">
                  <c:v>6</c:v>
                </c:pt>
                <c:pt idx="269">
                  <c:v>2</c:v>
                </c:pt>
                <c:pt idx="270">
                  <c:v>10</c:v>
                </c:pt>
                <c:pt idx="271">
                  <c:v>2</c:v>
                </c:pt>
                <c:pt idx="272">
                  <c:v>10</c:v>
                </c:pt>
                <c:pt idx="273">
                  <c:v>8</c:v>
                </c:pt>
                <c:pt idx="274">
                  <c:v>4</c:v>
                </c:pt>
                <c:pt idx="275">
                  <c:v>8</c:v>
                </c:pt>
                <c:pt idx="276">
                  <c:v>2</c:v>
                </c:pt>
                <c:pt idx="277">
                  <c:v>6</c:v>
                </c:pt>
                <c:pt idx="278">
                  <c:v>4</c:v>
                </c:pt>
                <c:pt idx="279">
                  <c:v>8</c:v>
                </c:pt>
                <c:pt idx="280">
                  <c:v>6</c:v>
                </c:pt>
                <c:pt idx="281">
                  <c:v>4</c:v>
                </c:pt>
                <c:pt idx="282">
                  <c:v>2</c:v>
                </c:pt>
                <c:pt idx="283">
                  <c:v>10</c:v>
                </c:pt>
                <c:pt idx="284">
                  <c:v>8</c:v>
                </c:pt>
                <c:pt idx="285">
                  <c:v>10</c:v>
                </c:pt>
                <c:pt idx="286">
                  <c:v>6</c:v>
                </c:pt>
                <c:pt idx="287">
                  <c:v>2</c:v>
                </c:pt>
                <c:pt idx="288">
                  <c:v>2</c:v>
                </c:pt>
                <c:pt idx="289">
                  <c:v>6</c:v>
                </c:pt>
                <c:pt idx="290">
                  <c:v>4</c:v>
                </c:pt>
                <c:pt idx="291">
                  <c:v>2</c:v>
                </c:pt>
                <c:pt idx="292">
                  <c:v>4</c:v>
                </c:pt>
                <c:pt idx="293">
                  <c:v>8</c:v>
                </c:pt>
                <c:pt idx="294">
                  <c:v>6</c:v>
                </c:pt>
                <c:pt idx="295">
                  <c:v>6</c:v>
                </c:pt>
                <c:pt idx="296">
                  <c:v>2</c:v>
                </c:pt>
                <c:pt idx="297">
                  <c:v>4</c:v>
                </c:pt>
                <c:pt idx="298">
                  <c:v>2</c:v>
                </c:pt>
                <c:pt idx="299">
                  <c:v>4</c:v>
                </c:pt>
                <c:pt idx="300">
                  <c:v>4</c:v>
                </c:pt>
                <c:pt idx="301">
                  <c:v>4</c:v>
                </c:pt>
                <c:pt idx="302">
                  <c:v>2</c:v>
                </c:pt>
              </c:numCache>
            </c:numRef>
          </c:val>
          <c:smooth val="0"/>
        </c:ser>
        <c:dLbls>
          <c:showLegendKey val="0"/>
          <c:showVal val="0"/>
          <c:showCatName val="0"/>
          <c:showSerName val="0"/>
          <c:showPercent val="0"/>
          <c:showBubbleSize val="0"/>
        </c:dLbls>
        <c:smooth val="0"/>
        <c:axId val="464817944"/>
        <c:axId val="464816376"/>
      </c:lineChart>
      <c:catAx>
        <c:axId val="464817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Nilai MAP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16376"/>
        <c:crosses val="autoZero"/>
        <c:auto val="1"/>
        <c:lblAlgn val="ctr"/>
        <c:lblOffset val="100"/>
        <c:tickLblSkip val="100"/>
        <c:tickMarkSkip val="1"/>
        <c:noMultiLvlLbl val="0"/>
      </c:catAx>
      <c:valAx>
        <c:axId val="46481637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Bobot</a:t>
                </a:r>
                <a:r>
                  <a:rPr lang="en-US" baseline="0">
                    <a:latin typeface="Times New Roman" panose="02020603050405020304" pitchFamily="18" charset="0"/>
                    <a:cs typeface="Times New Roman" panose="02020603050405020304" pitchFamily="18" charset="0"/>
                  </a:rPr>
                  <a:t> konsep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17944"/>
        <c:crossesAt val="1"/>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DescriptionSearch</c:v>
                </c:pt>
              </c:strCache>
            </c:strRef>
          </c:tx>
          <c:spPr>
            <a:ln w="15875" cap="rnd">
              <a:solidFill>
                <a:schemeClr val="tx1"/>
              </a:solidFill>
              <a:round/>
            </a:ln>
            <a:effectLst/>
          </c:spPr>
          <c:marker>
            <c:symbol val="none"/>
          </c:marker>
          <c:cat>
            <c:numRef>
              <c:f>Sheet1!$A$2:$A$304</c:f>
              <c:numCache>
                <c:formatCode>General</c:formatCode>
                <c:ptCount val="303"/>
                <c:pt idx="0">
                  <c:v>0.55059343839060904</c:v>
                </c:pt>
                <c:pt idx="1">
                  <c:v>0.58488940752292395</c:v>
                </c:pt>
                <c:pt idx="2">
                  <c:v>0.58542316359097102</c:v>
                </c:pt>
                <c:pt idx="3">
                  <c:v>0.58833024863873695</c:v>
                </c:pt>
                <c:pt idx="4">
                  <c:v>0.59221793260017497</c:v>
                </c:pt>
                <c:pt idx="5">
                  <c:v>0.59221793260017497</c:v>
                </c:pt>
                <c:pt idx="6">
                  <c:v>0.59805407992305903</c:v>
                </c:pt>
                <c:pt idx="7">
                  <c:v>0.61293262969219398</c:v>
                </c:pt>
                <c:pt idx="8">
                  <c:v>0.61574224931627897</c:v>
                </c:pt>
                <c:pt idx="9">
                  <c:v>0.61622504701375003</c:v>
                </c:pt>
                <c:pt idx="10">
                  <c:v>0.61622504701375003</c:v>
                </c:pt>
                <c:pt idx="11">
                  <c:v>0.627058896104149</c:v>
                </c:pt>
                <c:pt idx="12">
                  <c:v>0.62842707547697896</c:v>
                </c:pt>
                <c:pt idx="13">
                  <c:v>0.63095727322332396</c:v>
                </c:pt>
                <c:pt idx="14">
                  <c:v>0.63095727322332396</c:v>
                </c:pt>
                <c:pt idx="15">
                  <c:v>0.66224107664445697</c:v>
                </c:pt>
                <c:pt idx="16">
                  <c:v>0.67004186888372397</c:v>
                </c:pt>
                <c:pt idx="17">
                  <c:v>0.67052466658119603</c:v>
                </c:pt>
                <c:pt idx="18">
                  <c:v>0.67052466658119603</c:v>
                </c:pt>
                <c:pt idx="19">
                  <c:v>0.67052466658119603</c:v>
                </c:pt>
                <c:pt idx="20">
                  <c:v>0.69002206346582295</c:v>
                </c:pt>
                <c:pt idx="21">
                  <c:v>0.69004953057075702</c:v>
                </c:pt>
                <c:pt idx="22">
                  <c:v>0.70049251063310203</c:v>
                </c:pt>
                <c:pt idx="23">
                  <c:v>0.70049251063310203</c:v>
                </c:pt>
                <c:pt idx="24">
                  <c:v>0.70103379537585597</c:v>
                </c:pt>
                <c:pt idx="25">
                  <c:v>0.70140038721750597</c:v>
                </c:pt>
                <c:pt idx="26">
                  <c:v>0.70149018065145896</c:v>
                </c:pt>
                <c:pt idx="27">
                  <c:v>0.70196036502398895</c:v>
                </c:pt>
                <c:pt idx="28">
                  <c:v>0.70196036502398895</c:v>
                </c:pt>
                <c:pt idx="29">
                  <c:v>0.70292893425603098</c:v>
                </c:pt>
                <c:pt idx="30">
                  <c:v>0.702958035042347</c:v>
                </c:pt>
                <c:pt idx="31">
                  <c:v>0.70350798288883398</c:v>
                </c:pt>
                <c:pt idx="32">
                  <c:v>0.753994135857329</c:v>
                </c:pt>
                <c:pt idx="33">
                  <c:v>0.753994135857329</c:v>
                </c:pt>
                <c:pt idx="34">
                  <c:v>0.75425498434816296</c:v>
                </c:pt>
                <c:pt idx="35">
                  <c:v>0.75442044904580696</c:v>
                </c:pt>
                <c:pt idx="36">
                  <c:v>0.75463034359112102</c:v>
                </c:pt>
                <c:pt idx="37">
                  <c:v>0.75493271374448601</c:v>
                </c:pt>
                <c:pt idx="38">
                  <c:v>0.75515041870186195</c:v>
                </c:pt>
                <c:pt idx="39">
                  <c:v>0.75526930804155201</c:v>
                </c:pt>
                <c:pt idx="40">
                  <c:v>0.75526930804155201</c:v>
                </c:pt>
                <c:pt idx="41">
                  <c:v>0.75530992213276904</c:v>
                </c:pt>
                <c:pt idx="42">
                  <c:v>0.75592335851177905</c:v>
                </c:pt>
                <c:pt idx="43">
                  <c:v>0.75622765539176895</c:v>
                </c:pt>
                <c:pt idx="44">
                  <c:v>0.75628192710045306</c:v>
                </c:pt>
                <c:pt idx="45">
                  <c:v>0.75628492443060602</c:v>
                </c:pt>
                <c:pt idx="46">
                  <c:v>0.75629062720817497</c:v>
                </c:pt>
                <c:pt idx="47">
                  <c:v>0.75676747608394801</c:v>
                </c:pt>
                <c:pt idx="48">
                  <c:v>0.75677145068940099</c:v>
                </c:pt>
                <c:pt idx="49">
                  <c:v>0.75677525895350495</c:v>
                </c:pt>
                <c:pt idx="50">
                  <c:v>0.75683071313155503</c:v>
                </c:pt>
                <c:pt idx="51">
                  <c:v>0.75683071313155503</c:v>
                </c:pt>
                <c:pt idx="52">
                  <c:v>0.75683071313155503</c:v>
                </c:pt>
                <c:pt idx="53">
                  <c:v>0.75683071313155503</c:v>
                </c:pt>
                <c:pt idx="54">
                  <c:v>0.75683071313155503</c:v>
                </c:pt>
                <c:pt idx="55">
                  <c:v>0.75702522464204303</c:v>
                </c:pt>
                <c:pt idx="56">
                  <c:v>0.75704119474031495</c:v>
                </c:pt>
                <c:pt idx="57">
                  <c:v>0.757056645849154</c:v>
                </c:pt>
                <c:pt idx="58">
                  <c:v>0.75708916384518998</c:v>
                </c:pt>
                <c:pt idx="59">
                  <c:v>0.75709846377915102</c:v>
                </c:pt>
                <c:pt idx="60">
                  <c:v>0.75748084406729599</c:v>
                </c:pt>
                <c:pt idx="61">
                  <c:v>0.75751292195935105</c:v>
                </c:pt>
                <c:pt idx="62">
                  <c:v>0.75754035795756103</c:v>
                </c:pt>
                <c:pt idx="63">
                  <c:v>0.75767070751488697</c:v>
                </c:pt>
                <c:pt idx="64">
                  <c:v>0.75767070751488697</c:v>
                </c:pt>
                <c:pt idx="65">
                  <c:v>0.75767070751488697</c:v>
                </c:pt>
                <c:pt idx="66">
                  <c:v>0.75779972146660701</c:v>
                </c:pt>
                <c:pt idx="67">
                  <c:v>0.75802868003396395</c:v>
                </c:pt>
                <c:pt idx="68">
                  <c:v>0.75809191134982401</c:v>
                </c:pt>
                <c:pt idx="69">
                  <c:v>0.75813207988497899</c:v>
                </c:pt>
                <c:pt idx="70">
                  <c:v>0.75813207988497899</c:v>
                </c:pt>
                <c:pt idx="71">
                  <c:v>0.75826548855944198</c:v>
                </c:pt>
                <c:pt idx="72">
                  <c:v>0.75839250574073602</c:v>
                </c:pt>
                <c:pt idx="73">
                  <c:v>0.75843189704935698</c:v>
                </c:pt>
                <c:pt idx="74">
                  <c:v>0.75875649631821895</c:v>
                </c:pt>
                <c:pt idx="75">
                  <c:v>0.75916329959935902</c:v>
                </c:pt>
                <c:pt idx="76">
                  <c:v>0.75916329959935902</c:v>
                </c:pt>
                <c:pt idx="77">
                  <c:v>0.75916329959935902</c:v>
                </c:pt>
                <c:pt idx="78">
                  <c:v>0.75916329959935902</c:v>
                </c:pt>
                <c:pt idx="79">
                  <c:v>0.75916329959935902</c:v>
                </c:pt>
                <c:pt idx="80">
                  <c:v>0.75916329959935902</c:v>
                </c:pt>
                <c:pt idx="81">
                  <c:v>0.75916329959935902</c:v>
                </c:pt>
                <c:pt idx="82">
                  <c:v>0.75916329959935902</c:v>
                </c:pt>
                <c:pt idx="83">
                  <c:v>0.75916329959935902</c:v>
                </c:pt>
                <c:pt idx="84">
                  <c:v>0.75916329959935902</c:v>
                </c:pt>
                <c:pt idx="85">
                  <c:v>0.75926055565412998</c:v>
                </c:pt>
                <c:pt idx="86">
                  <c:v>0.759337923149494</c:v>
                </c:pt>
                <c:pt idx="87">
                  <c:v>0.75940517640017302</c:v>
                </c:pt>
                <c:pt idx="88">
                  <c:v>0.75987224238397999</c:v>
                </c:pt>
                <c:pt idx="89">
                  <c:v>0.75988945100053595</c:v>
                </c:pt>
                <c:pt idx="90">
                  <c:v>0.75992746230227903</c:v>
                </c:pt>
                <c:pt idx="91">
                  <c:v>0.76010596623641802</c:v>
                </c:pt>
                <c:pt idx="92">
                  <c:v>0.76021871574871802</c:v>
                </c:pt>
                <c:pt idx="93">
                  <c:v>0.760507284789112</c:v>
                </c:pt>
                <c:pt idx="94">
                  <c:v>0.760507284789112</c:v>
                </c:pt>
                <c:pt idx="95">
                  <c:v>0.760507284789112</c:v>
                </c:pt>
                <c:pt idx="96">
                  <c:v>0.760507284789112</c:v>
                </c:pt>
                <c:pt idx="97">
                  <c:v>0.760507284789112</c:v>
                </c:pt>
                <c:pt idx="98">
                  <c:v>0.76060721545139498</c:v>
                </c:pt>
                <c:pt idx="99">
                  <c:v>0.76066296701720404</c:v>
                </c:pt>
                <c:pt idx="100">
                  <c:v>0.76074564731462802</c:v>
                </c:pt>
                <c:pt idx="101">
                  <c:v>0.76075522133468299</c:v>
                </c:pt>
                <c:pt idx="102">
                  <c:v>0.76081384836422705</c:v>
                </c:pt>
                <c:pt idx="103">
                  <c:v>0.761063691173821</c:v>
                </c:pt>
                <c:pt idx="104">
                  <c:v>0.76155651519906498</c:v>
                </c:pt>
                <c:pt idx="105">
                  <c:v>0.76155651519906498</c:v>
                </c:pt>
                <c:pt idx="106">
                  <c:v>0.76155951252921805</c:v>
                </c:pt>
                <c:pt idx="107">
                  <c:v>0.76510741717707798</c:v>
                </c:pt>
                <c:pt idx="108">
                  <c:v>0.76524046576481997</c:v>
                </c:pt>
                <c:pt idx="109">
                  <c:v>0.76538177972304799</c:v>
                </c:pt>
                <c:pt idx="110">
                  <c:v>0.76548351524410996</c:v>
                </c:pt>
                <c:pt idx="111">
                  <c:v>0.76572916939542701</c:v>
                </c:pt>
                <c:pt idx="112">
                  <c:v>0.76589724813113302</c:v>
                </c:pt>
                <c:pt idx="113">
                  <c:v>0.76589724813113302</c:v>
                </c:pt>
                <c:pt idx="114">
                  <c:v>0.76811798262198305</c:v>
                </c:pt>
                <c:pt idx="115">
                  <c:v>0.76811798262198305</c:v>
                </c:pt>
                <c:pt idx="116">
                  <c:v>0.76830580727059195</c:v>
                </c:pt>
                <c:pt idx="117">
                  <c:v>0.768404011775637</c:v>
                </c:pt>
                <c:pt idx="118">
                  <c:v>0.76841798677322304</c:v>
                </c:pt>
                <c:pt idx="119">
                  <c:v>0.76848872736614304</c:v>
                </c:pt>
                <c:pt idx="120">
                  <c:v>0.76857117304773304</c:v>
                </c:pt>
                <c:pt idx="121">
                  <c:v>0.76870906730324695</c:v>
                </c:pt>
                <c:pt idx="122">
                  <c:v>0.76870906730324695</c:v>
                </c:pt>
                <c:pt idx="123">
                  <c:v>0.768866674656567</c:v>
                </c:pt>
                <c:pt idx="124">
                  <c:v>0.76899011167721798</c:v>
                </c:pt>
                <c:pt idx="125">
                  <c:v>0.76913482912978404</c:v>
                </c:pt>
                <c:pt idx="126">
                  <c:v>0.76926477380321401</c:v>
                </c:pt>
                <c:pt idx="127">
                  <c:v>0.76948368606741302</c:v>
                </c:pt>
                <c:pt idx="128">
                  <c:v>0.76956164812398697</c:v>
                </c:pt>
                <c:pt idx="129">
                  <c:v>0.76956164812398697</c:v>
                </c:pt>
                <c:pt idx="130">
                  <c:v>0.76956164812398697</c:v>
                </c:pt>
                <c:pt idx="131">
                  <c:v>0.76961763462125099</c:v>
                </c:pt>
                <c:pt idx="132">
                  <c:v>0.76965549827482105</c:v>
                </c:pt>
                <c:pt idx="133">
                  <c:v>0.76979109825827796</c:v>
                </c:pt>
                <c:pt idx="134">
                  <c:v>0.76988919023645397</c:v>
                </c:pt>
                <c:pt idx="135">
                  <c:v>0.77003519215878302</c:v>
                </c:pt>
                <c:pt idx="136">
                  <c:v>0.77029722541595902</c:v>
                </c:pt>
                <c:pt idx="137">
                  <c:v>0.77065960859202298</c:v>
                </c:pt>
                <c:pt idx="138">
                  <c:v>0.77065960859202298</c:v>
                </c:pt>
                <c:pt idx="139">
                  <c:v>0.77081185719795897</c:v>
                </c:pt>
                <c:pt idx="140">
                  <c:v>0.77081185719795897</c:v>
                </c:pt>
                <c:pt idx="141">
                  <c:v>0.77082131383394803</c:v>
                </c:pt>
                <c:pt idx="142">
                  <c:v>0.77082131383394803</c:v>
                </c:pt>
                <c:pt idx="143">
                  <c:v>0.77091726174980701</c:v>
                </c:pt>
                <c:pt idx="144">
                  <c:v>0.77101739226531996</c:v>
                </c:pt>
                <c:pt idx="145">
                  <c:v>0.77101920207516506</c:v>
                </c:pt>
                <c:pt idx="146">
                  <c:v>0.771220353929986</c:v>
                </c:pt>
                <c:pt idx="147">
                  <c:v>0.771220353929986</c:v>
                </c:pt>
                <c:pt idx="148">
                  <c:v>0.77133711723142395</c:v>
                </c:pt>
                <c:pt idx="149">
                  <c:v>0.77148332827899502</c:v>
                </c:pt>
                <c:pt idx="150">
                  <c:v>0.77148332827899502</c:v>
                </c:pt>
                <c:pt idx="151">
                  <c:v>0.77158153278403996</c:v>
                </c:pt>
                <c:pt idx="152">
                  <c:v>0.771586038262702</c:v>
                </c:pt>
                <c:pt idx="153">
                  <c:v>0.771707716802152</c:v>
                </c:pt>
                <c:pt idx="154">
                  <c:v>0.77179455427954102</c:v>
                </c:pt>
                <c:pt idx="155">
                  <c:v>0.77179455427954102</c:v>
                </c:pt>
                <c:pt idx="156">
                  <c:v>0.77204284022574998</c:v>
                </c:pt>
                <c:pt idx="157">
                  <c:v>0.77204284022574998</c:v>
                </c:pt>
                <c:pt idx="158">
                  <c:v>0.77231935255922501</c:v>
                </c:pt>
                <c:pt idx="159">
                  <c:v>0.772324395499005</c:v>
                </c:pt>
                <c:pt idx="160">
                  <c:v>0.77254324631412397</c:v>
                </c:pt>
                <c:pt idx="161">
                  <c:v>0.77266668333477495</c:v>
                </c:pt>
                <c:pt idx="162">
                  <c:v>0.77276213700845298</c:v>
                </c:pt>
                <c:pt idx="163">
                  <c:v>0.77276213700845298</c:v>
                </c:pt>
                <c:pt idx="164">
                  <c:v>0.77281140078734101</c:v>
                </c:pt>
                <c:pt idx="165">
                  <c:v>0.77284801546960602</c:v>
                </c:pt>
                <c:pt idx="166">
                  <c:v>0.77320117675923505</c:v>
                </c:pt>
                <c:pt idx="167">
                  <c:v>0.77320117675923505</c:v>
                </c:pt>
                <c:pt idx="168">
                  <c:v>0.77320117675923505</c:v>
                </c:pt>
                <c:pt idx="169">
                  <c:v>0.77347142776413602</c:v>
                </c:pt>
                <c:pt idx="170">
                  <c:v>0.77370059629034704</c:v>
                </c:pt>
                <c:pt idx="171">
                  <c:v>0.773829211437433</c:v>
                </c:pt>
                <c:pt idx="172">
                  <c:v>0.77400841350397098</c:v>
                </c:pt>
                <c:pt idx="173">
                  <c:v>0.77400841350397098</c:v>
                </c:pt>
                <c:pt idx="174">
                  <c:v>0.77400841350397098</c:v>
                </c:pt>
                <c:pt idx="175">
                  <c:v>0.77400841350397098</c:v>
                </c:pt>
                <c:pt idx="176">
                  <c:v>0.77400841350397098</c:v>
                </c:pt>
                <c:pt idx="177">
                  <c:v>0.77400841350397098</c:v>
                </c:pt>
                <c:pt idx="178">
                  <c:v>0.77409478275821098</c:v>
                </c:pt>
                <c:pt idx="179">
                  <c:v>0.77419708694990796</c:v>
                </c:pt>
                <c:pt idx="180">
                  <c:v>0.77432190722414995</c:v>
                </c:pt>
                <c:pt idx="181">
                  <c:v>0.77432400858487704</c:v>
                </c:pt>
                <c:pt idx="182">
                  <c:v>0.77432400858487704</c:v>
                </c:pt>
                <c:pt idx="183">
                  <c:v>0.77448842885551705</c:v>
                </c:pt>
                <c:pt idx="184">
                  <c:v>0.77468179225817402</c:v>
                </c:pt>
                <c:pt idx="185">
                  <c:v>0.77468179225817402</c:v>
                </c:pt>
                <c:pt idx="186">
                  <c:v>0.77476355927110596</c:v>
                </c:pt>
                <c:pt idx="187">
                  <c:v>0.77488523781055596</c:v>
                </c:pt>
                <c:pt idx="188">
                  <c:v>0.77489692558754297</c:v>
                </c:pt>
                <c:pt idx="189">
                  <c:v>0.77515714610281505</c:v>
                </c:pt>
                <c:pt idx="190">
                  <c:v>0.77515815024152501</c:v>
                </c:pt>
                <c:pt idx="191">
                  <c:v>0.77517544477879596</c:v>
                </c:pt>
                <c:pt idx="192">
                  <c:v>0.77562687449009804</c:v>
                </c:pt>
                <c:pt idx="193">
                  <c:v>0.77562687449009804</c:v>
                </c:pt>
                <c:pt idx="194">
                  <c:v>0.77562687449009804</c:v>
                </c:pt>
                <c:pt idx="195">
                  <c:v>0.77562687449009804</c:v>
                </c:pt>
                <c:pt idx="196">
                  <c:v>0.77572076732252804</c:v>
                </c:pt>
                <c:pt idx="197">
                  <c:v>0.77583628556087503</c:v>
                </c:pt>
                <c:pt idx="198">
                  <c:v>0.77583628556087503</c:v>
                </c:pt>
                <c:pt idx="199">
                  <c:v>0.77583628556087503</c:v>
                </c:pt>
                <c:pt idx="200">
                  <c:v>0.77584420434317902</c:v>
                </c:pt>
                <c:pt idx="201">
                  <c:v>0.77613934620935199</c:v>
                </c:pt>
                <c:pt idx="202">
                  <c:v>0.77613934620935199</c:v>
                </c:pt>
                <c:pt idx="203">
                  <c:v>0.77649033603110196</c:v>
                </c:pt>
                <c:pt idx="204">
                  <c:v>0.77663055239188294</c:v>
                </c:pt>
                <c:pt idx="205">
                  <c:v>0.77680520068664005</c:v>
                </c:pt>
                <c:pt idx="206">
                  <c:v>0.77680520068664005</c:v>
                </c:pt>
                <c:pt idx="207">
                  <c:v>0.77716298435993703</c:v>
                </c:pt>
                <c:pt idx="208">
                  <c:v>0.77716298435993703</c:v>
                </c:pt>
                <c:pt idx="209">
                  <c:v>0.77724621638024505</c:v>
                </c:pt>
                <c:pt idx="210">
                  <c:v>0.77749131441946095</c:v>
                </c:pt>
                <c:pt idx="211">
                  <c:v>0.77749942823255402</c:v>
                </c:pt>
                <c:pt idx="212">
                  <c:v>0.77763694085185198</c:v>
                </c:pt>
                <c:pt idx="213">
                  <c:v>0.77772771943824004</c:v>
                </c:pt>
                <c:pt idx="214">
                  <c:v>0.77787063281348501</c:v>
                </c:pt>
                <c:pt idx="215">
                  <c:v>0.777882038891068</c:v>
                </c:pt>
                <c:pt idx="216">
                  <c:v>0.77885201643635305</c:v>
                </c:pt>
                <c:pt idx="217">
                  <c:v>0.77889870432683805</c:v>
                </c:pt>
                <c:pt idx="218">
                  <c:v>0.77930344614765601</c:v>
                </c:pt>
                <c:pt idx="219">
                  <c:v>0.77930344614765601</c:v>
                </c:pt>
                <c:pt idx="220">
                  <c:v>0.77962717604831</c:v>
                </c:pt>
                <c:pt idx="221">
                  <c:v>0.77977599685657195</c:v>
                </c:pt>
                <c:pt idx="222">
                  <c:v>0.77977599685657195</c:v>
                </c:pt>
                <c:pt idx="223">
                  <c:v>0.77981257887894895</c:v>
                </c:pt>
                <c:pt idx="224">
                  <c:v>0.77984226260041201</c:v>
                </c:pt>
                <c:pt idx="225">
                  <c:v>0.78039712914564197</c:v>
                </c:pt>
                <c:pt idx="226">
                  <c:v>0.78052386009845898</c:v>
                </c:pt>
                <c:pt idx="227">
                  <c:v>0.78054589317547196</c:v>
                </c:pt>
                <c:pt idx="228">
                  <c:v>0.78054589317547196</c:v>
                </c:pt>
                <c:pt idx="229">
                  <c:v>0.78065236178453701</c:v>
                </c:pt>
                <c:pt idx="230">
                  <c:v>0.780905240446643</c:v>
                </c:pt>
                <c:pt idx="231">
                  <c:v>0.780905240446643</c:v>
                </c:pt>
                <c:pt idx="232">
                  <c:v>0.78103794140358795</c:v>
                </c:pt>
                <c:pt idx="233">
                  <c:v>0.78109790374575905</c:v>
                </c:pt>
                <c:pt idx="234">
                  <c:v>0.78110850987704095</c:v>
                </c:pt>
                <c:pt idx="235">
                  <c:v>0.78156183794623502</c:v>
                </c:pt>
                <c:pt idx="236">
                  <c:v>0.78186877200829996</c:v>
                </c:pt>
                <c:pt idx="237">
                  <c:v>0.78202953744475601</c:v>
                </c:pt>
                <c:pt idx="238">
                  <c:v>0.78230334980118099</c:v>
                </c:pt>
                <c:pt idx="239">
                  <c:v>0.78235551257458302</c:v>
                </c:pt>
                <c:pt idx="240">
                  <c:v>0.78248096715605997</c:v>
                </c:pt>
                <c:pt idx="241">
                  <c:v>0.78252590916568898</c:v>
                </c:pt>
                <c:pt idx="242">
                  <c:v>0.782557719738038</c:v>
                </c:pt>
                <c:pt idx="243">
                  <c:v>0.78258308220657702</c:v>
                </c:pt>
                <c:pt idx="244">
                  <c:v>0.78268423658645703</c:v>
                </c:pt>
                <c:pt idx="245">
                  <c:v>0.782714969471764</c:v>
                </c:pt>
                <c:pt idx="246">
                  <c:v>0.78287836816457401</c:v>
                </c:pt>
                <c:pt idx="247">
                  <c:v>0.78292884551189901</c:v>
                </c:pt>
                <c:pt idx="248">
                  <c:v>0.78302428908747801</c:v>
                </c:pt>
                <c:pt idx="249">
                  <c:v>0.78331956998350605</c:v>
                </c:pt>
                <c:pt idx="250">
                  <c:v>0.78350798493539897</c:v>
                </c:pt>
                <c:pt idx="251">
                  <c:v>0.78356001792111196</c:v>
                </c:pt>
                <c:pt idx="252">
                  <c:v>0.78361115371992995</c:v>
                </c:pt>
                <c:pt idx="253">
                  <c:v>0.78362898153271499</c:v>
                </c:pt>
                <c:pt idx="254">
                  <c:v>0.78392576963002003</c:v>
                </c:pt>
                <c:pt idx="255">
                  <c:v>0.78415651073305903</c:v>
                </c:pt>
                <c:pt idx="256">
                  <c:v>0.78427993023282505</c:v>
                </c:pt>
                <c:pt idx="257">
                  <c:v>0.78452265392217702</c:v>
                </c:pt>
                <c:pt idx="258">
                  <c:v>0.78453262629270404</c:v>
                </c:pt>
                <c:pt idx="259">
                  <c:v>0.785360575304898</c:v>
                </c:pt>
                <c:pt idx="260">
                  <c:v>0.78542594116139397</c:v>
                </c:pt>
                <c:pt idx="261">
                  <c:v>0.78550529275746395</c:v>
                </c:pt>
                <c:pt idx="262">
                  <c:v>0.78551182526727603</c:v>
                </c:pt>
                <c:pt idx="263">
                  <c:v>0.78573524074644097</c:v>
                </c:pt>
                <c:pt idx="264">
                  <c:v>0.78598342426791001</c:v>
                </c:pt>
                <c:pt idx="265">
                  <c:v>0.78611766738256095</c:v>
                </c:pt>
                <c:pt idx="266">
                  <c:v>0.786482228471999</c:v>
                </c:pt>
                <c:pt idx="267">
                  <c:v>0.78694831850993496</c:v>
                </c:pt>
                <c:pt idx="268">
                  <c:v>0.78694831850993496</c:v>
                </c:pt>
                <c:pt idx="269">
                  <c:v>0.78718232082563899</c:v>
                </c:pt>
                <c:pt idx="270">
                  <c:v>0.78754892393626097</c:v>
                </c:pt>
                <c:pt idx="271">
                  <c:v>0.78759081755766602</c:v>
                </c:pt>
                <c:pt idx="272">
                  <c:v>0.78775252246157601</c:v>
                </c:pt>
                <c:pt idx="273">
                  <c:v>0.78775252246157601</c:v>
                </c:pt>
                <c:pt idx="274">
                  <c:v>0.78798597893283495</c:v>
                </c:pt>
                <c:pt idx="275">
                  <c:v>0.78860346216979704</c:v>
                </c:pt>
                <c:pt idx="276">
                  <c:v>0.79065918052107798</c:v>
                </c:pt>
                <c:pt idx="277">
                  <c:v>0.79078426035428395</c:v>
                </c:pt>
                <c:pt idx="278">
                  <c:v>0.790983750113883</c:v>
                </c:pt>
                <c:pt idx="279">
                  <c:v>0.79122549559381905</c:v>
                </c:pt>
                <c:pt idx="280">
                  <c:v>0.79142909411913398</c:v>
                </c:pt>
                <c:pt idx="281">
                  <c:v>0.79154590840647499</c:v>
                </c:pt>
                <c:pt idx="282">
                  <c:v>0.79238711658485905</c:v>
                </c:pt>
                <c:pt idx="283">
                  <c:v>0.79313156484383796</c:v>
                </c:pt>
                <c:pt idx="284">
                  <c:v>0.79313156484383796</c:v>
                </c:pt>
                <c:pt idx="285">
                  <c:v>0.79337713984295</c:v>
                </c:pt>
                <c:pt idx="286">
                  <c:v>0.79340738373842501</c:v>
                </c:pt>
                <c:pt idx="287">
                  <c:v>0.79394530771936001</c:v>
                </c:pt>
                <c:pt idx="288">
                  <c:v>0.79400264781319796</c:v>
                </c:pt>
                <c:pt idx="289">
                  <c:v>0.79440301660222201</c:v>
                </c:pt>
                <c:pt idx="290">
                  <c:v>0.79460661512753705</c:v>
                </c:pt>
                <c:pt idx="291">
                  <c:v>0.79582621413839305</c:v>
                </c:pt>
                <c:pt idx="292">
                  <c:v>0.796221791446722</c:v>
                </c:pt>
                <c:pt idx="293">
                  <c:v>0.79655466085135396</c:v>
                </c:pt>
                <c:pt idx="294">
                  <c:v>0.79655466085135396</c:v>
                </c:pt>
                <c:pt idx="295">
                  <c:v>0.79680813650139604</c:v>
                </c:pt>
                <c:pt idx="296">
                  <c:v>0.79732736880380195</c:v>
                </c:pt>
                <c:pt idx="297">
                  <c:v>0.79811983313151602</c:v>
                </c:pt>
                <c:pt idx="298">
                  <c:v>0.79872515559456503</c:v>
                </c:pt>
                <c:pt idx="299">
                  <c:v>0.799985657509799</c:v>
                </c:pt>
                <c:pt idx="300">
                  <c:v>0.80367428952472497</c:v>
                </c:pt>
                <c:pt idx="301">
                  <c:v>0.80582593377385703</c:v>
                </c:pt>
                <c:pt idx="302">
                  <c:v>0.80846405062374205</c:v>
                </c:pt>
              </c:numCache>
            </c:numRef>
          </c:cat>
          <c:val>
            <c:numRef>
              <c:f>Sheet1!$B$2:$B$304</c:f>
              <c:numCache>
                <c:formatCode>General</c:formatCode>
                <c:ptCount val="303"/>
                <c:pt idx="0">
                  <c:v>10</c:v>
                </c:pt>
                <c:pt idx="1">
                  <c:v>8</c:v>
                </c:pt>
                <c:pt idx="2">
                  <c:v>10</c:v>
                </c:pt>
                <c:pt idx="3">
                  <c:v>10</c:v>
                </c:pt>
                <c:pt idx="4">
                  <c:v>10</c:v>
                </c:pt>
                <c:pt idx="5">
                  <c:v>10</c:v>
                </c:pt>
                <c:pt idx="6">
                  <c:v>10</c:v>
                </c:pt>
                <c:pt idx="7">
                  <c:v>8</c:v>
                </c:pt>
                <c:pt idx="8">
                  <c:v>8</c:v>
                </c:pt>
                <c:pt idx="9">
                  <c:v>8</c:v>
                </c:pt>
                <c:pt idx="10">
                  <c:v>8</c:v>
                </c:pt>
                <c:pt idx="11">
                  <c:v>10</c:v>
                </c:pt>
                <c:pt idx="12">
                  <c:v>10</c:v>
                </c:pt>
                <c:pt idx="13">
                  <c:v>10</c:v>
                </c:pt>
                <c:pt idx="14">
                  <c:v>10</c:v>
                </c:pt>
                <c:pt idx="15">
                  <c:v>6</c:v>
                </c:pt>
                <c:pt idx="16">
                  <c:v>6</c:v>
                </c:pt>
                <c:pt idx="17">
                  <c:v>6</c:v>
                </c:pt>
                <c:pt idx="18">
                  <c:v>6</c:v>
                </c:pt>
                <c:pt idx="19">
                  <c:v>6</c:v>
                </c:pt>
                <c:pt idx="20">
                  <c:v>8</c:v>
                </c:pt>
                <c:pt idx="21">
                  <c:v>10</c:v>
                </c:pt>
                <c:pt idx="22">
                  <c:v>10</c:v>
                </c:pt>
                <c:pt idx="23">
                  <c:v>10</c:v>
                </c:pt>
                <c:pt idx="24">
                  <c:v>10</c:v>
                </c:pt>
                <c:pt idx="25">
                  <c:v>10</c:v>
                </c:pt>
                <c:pt idx="26">
                  <c:v>10</c:v>
                </c:pt>
                <c:pt idx="27">
                  <c:v>10</c:v>
                </c:pt>
                <c:pt idx="28">
                  <c:v>10</c:v>
                </c:pt>
                <c:pt idx="29">
                  <c:v>10</c:v>
                </c:pt>
                <c:pt idx="30">
                  <c:v>10</c:v>
                </c:pt>
                <c:pt idx="31">
                  <c:v>8</c:v>
                </c:pt>
                <c:pt idx="32">
                  <c:v>2</c:v>
                </c:pt>
                <c:pt idx="33">
                  <c:v>4</c:v>
                </c:pt>
                <c:pt idx="34">
                  <c:v>10</c:v>
                </c:pt>
                <c:pt idx="35">
                  <c:v>10</c:v>
                </c:pt>
                <c:pt idx="36">
                  <c:v>10</c:v>
                </c:pt>
                <c:pt idx="37">
                  <c:v>10</c:v>
                </c:pt>
                <c:pt idx="38">
                  <c:v>8</c:v>
                </c:pt>
                <c:pt idx="39">
                  <c:v>10</c:v>
                </c:pt>
                <c:pt idx="40">
                  <c:v>10</c:v>
                </c:pt>
                <c:pt idx="41">
                  <c:v>10</c:v>
                </c:pt>
                <c:pt idx="42">
                  <c:v>10</c:v>
                </c:pt>
                <c:pt idx="43">
                  <c:v>4</c:v>
                </c:pt>
                <c:pt idx="44">
                  <c:v>4</c:v>
                </c:pt>
                <c:pt idx="45">
                  <c:v>2</c:v>
                </c:pt>
                <c:pt idx="46">
                  <c:v>8</c:v>
                </c:pt>
                <c:pt idx="47">
                  <c:v>10</c:v>
                </c:pt>
                <c:pt idx="48">
                  <c:v>8</c:v>
                </c:pt>
                <c:pt idx="49">
                  <c:v>6</c:v>
                </c:pt>
                <c:pt idx="50">
                  <c:v>2</c:v>
                </c:pt>
                <c:pt idx="51">
                  <c:v>2</c:v>
                </c:pt>
                <c:pt idx="52">
                  <c:v>2</c:v>
                </c:pt>
                <c:pt idx="53">
                  <c:v>2</c:v>
                </c:pt>
                <c:pt idx="54">
                  <c:v>4</c:v>
                </c:pt>
                <c:pt idx="55">
                  <c:v>10</c:v>
                </c:pt>
                <c:pt idx="56">
                  <c:v>4</c:v>
                </c:pt>
                <c:pt idx="57">
                  <c:v>8</c:v>
                </c:pt>
                <c:pt idx="58">
                  <c:v>4</c:v>
                </c:pt>
                <c:pt idx="59">
                  <c:v>2</c:v>
                </c:pt>
                <c:pt idx="60">
                  <c:v>8</c:v>
                </c:pt>
                <c:pt idx="61">
                  <c:v>6</c:v>
                </c:pt>
                <c:pt idx="62">
                  <c:v>8</c:v>
                </c:pt>
                <c:pt idx="63">
                  <c:v>2</c:v>
                </c:pt>
                <c:pt idx="64">
                  <c:v>4</c:v>
                </c:pt>
                <c:pt idx="65">
                  <c:v>6</c:v>
                </c:pt>
                <c:pt idx="66">
                  <c:v>2</c:v>
                </c:pt>
                <c:pt idx="67">
                  <c:v>10</c:v>
                </c:pt>
                <c:pt idx="68">
                  <c:v>8</c:v>
                </c:pt>
                <c:pt idx="69">
                  <c:v>2</c:v>
                </c:pt>
                <c:pt idx="70">
                  <c:v>2</c:v>
                </c:pt>
                <c:pt idx="71">
                  <c:v>10</c:v>
                </c:pt>
                <c:pt idx="72">
                  <c:v>2</c:v>
                </c:pt>
                <c:pt idx="73">
                  <c:v>8</c:v>
                </c:pt>
                <c:pt idx="74">
                  <c:v>2</c:v>
                </c:pt>
                <c:pt idx="75">
                  <c:v>2</c:v>
                </c:pt>
                <c:pt idx="76">
                  <c:v>2</c:v>
                </c:pt>
                <c:pt idx="77">
                  <c:v>4</c:v>
                </c:pt>
                <c:pt idx="78">
                  <c:v>2</c:v>
                </c:pt>
                <c:pt idx="79">
                  <c:v>4</c:v>
                </c:pt>
                <c:pt idx="80">
                  <c:v>6</c:v>
                </c:pt>
                <c:pt idx="81">
                  <c:v>2</c:v>
                </c:pt>
                <c:pt idx="82">
                  <c:v>4</c:v>
                </c:pt>
                <c:pt idx="83">
                  <c:v>6</c:v>
                </c:pt>
                <c:pt idx="84">
                  <c:v>8</c:v>
                </c:pt>
                <c:pt idx="85">
                  <c:v>8</c:v>
                </c:pt>
                <c:pt idx="86">
                  <c:v>6</c:v>
                </c:pt>
                <c:pt idx="87">
                  <c:v>4</c:v>
                </c:pt>
                <c:pt idx="88">
                  <c:v>8</c:v>
                </c:pt>
                <c:pt idx="89">
                  <c:v>8</c:v>
                </c:pt>
                <c:pt idx="90">
                  <c:v>8</c:v>
                </c:pt>
                <c:pt idx="91">
                  <c:v>6</c:v>
                </c:pt>
                <c:pt idx="92">
                  <c:v>4</c:v>
                </c:pt>
                <c:pt idx="93">
                  <c:v>2</c:v>
                </c:pt>
                <c:pt idx="94">
                  <c:v>2</c:v>
                </c:pt>
                <c:pt idx="95">
                  <c:v>4</c:v>
                </c:pt>
                <c:pt idx="96">
                  <c:v>2</c:v>
                </c:pt>
                <c:pt idx="97">
                  <c:v>4</c:v>
                </c:pt>
                <c:pt idx="98">
                  <c:v>4</c:v>
                </c:pt>
                <c:pt idx="99">
                  <c:v>6</c:v>
                </c:pt>
                <c:pt idx="100">
                  <c:v>10</c:v>
                </c:pt>
                <c:pt idx="101">
                  <c:v>10</c:v>
                </c:pt>
                <c:pt idx="102">
                  <c:v>10</c:v>
                </c:pt>
                <c:pt idx="103">
                  <c:v>10</c:v>
                </c:pt>
                <c:pt idx="104">
                  <c:v>4</c:v>
                </c:pt>
                <c:pt idx="105">
                  <c:v>4</c:v>
                </c:pt>
                <c:pt idx="106">
                  <c:v>2</c:v>
                </c:pt>
                <c:pt idx="107">
                  <c:v>8</c:v>
                </c:pt>
                <c:pt idx="108">
                  <c:v>10</c:v>
                </c:pt>
                <c:pt idx="109">
                  <c:v>10</c:v>
                </c:pt>
                <c:pt idx="110">
                  <c:v>6</c:v>
                </c:pt>
                <c:pt idx="111">
                  <c:v>4</c:v>
                </c:pt>
                <c:pt idx="112">
                  <c:v>4</c:v>
                </c:pt>
                <c:pt idx="113">
                  <c:v>4</c:v>
                </c:pt>
                <c:pt idx="114">
                  <c:v>8</c:v>
                </c:pt>
                <c:pt idx="115">
                  <c:v>10</c:v>
                </c:pt>
                <c:pt idx="116">
                  <c:v>6</c:v>
                </c:pt>
                <c:pt idx="117">
                  <c:v>4</c:v>
                </c:pt>
                <c:pt idx="118">
                  <c:v>10</c:v>
                </c:pt>
                <c:pt idx="119">
                  <c:v>2</c:v>
                </c:pt>
                <c:pt idx="120">
                  <c:v>10</c:v>
                </c:pt>
                <c:pt idx="121">
                  <c:v>4</c:v>
                </c:pt>
                <c:pt idx="122">
                  <c:v>6</c:v>
                </c:pt>
                <c:pt idx="123">
                  <c:v>10</c:v>
                </c:pt>
                <c:pt idx="124">
                  <c:v>6</c:v>
                </c:pt>
                <c:pt idx="125">
                  <c:v>2</c:v>
                </c:pt>
                <c:pt idx="126">
                  <c:v>6</c:v>
                </c:pt>
                <c:pt idx="127">
                  <c:v>4</c:v>
                </c:pt>
                <c:pt idx="128">
                  <c:v>4</c:v>
                </c:pt>
                <c:pt idx="129">
                  <c:v>4</c:v>
                </c:pt>
                <c:pt idx="130">
                  <c:v>6</c:v>
                </c:pt>
                <c:pt idx="131">
                  <c:v>6</c:v>
                </c:pt>
                <c:pt idx="132">
                  <c:v>4</c:v>
                </c:pt>
                <c:pt idx="133">
                  <c:v>8</c:v>
                </c:pt>
                <c:pt idx="134">
                  <c:v>4</c:v>
                </c:pt>
                <c:pt idx="135">
                  <c:v>2</c:v>
                </c:pt>
                <c:pt idx="136">
                  <c:v>4</c:v>
                </c:pt>
                <c:pt idx="137">
                  <c:v>2</c:v>
                </c:pt>
                <c:pt idx="138">
                  <c:v>2</c:v>
                </c:pt>
                <c:pt idx="139">
                  <c:v>2</c:v>
                </c:pt>
                <c:pt idx="140">
                  <c:v>2</c:v>
                </c:pt>
                <c:pt idx="141">
                  <c:v>8</c:v>
                </c:pt>
                <c:pt idx="142">
                  <c:v>10</c:v>
                </c:pt>
                <c:pt idx="143">
                  <c:v>6</c:v>
                </c:pt>
                <c:pt idx="144">
                  <c:v>6</c:v>
                </c:pt>
                <c:pt idx="145">
                  <c:v>6</c:v>
                </c:pt>
                <c:pt idx="146">
                  <c:v>4</c:v>
                </c:pt>
                <c:pt idx="147">
                  <c:v>4</c:v>
                </c:pt>
                <c:pt idx="148">
                  <c:v>4</c:v>
                </c:pt>
                <c:pt idx="149">
                  <c:v>6</c:v>
                </c:pt>
                <c:pt idx="150">
                  <c:v>6</c:v>
                </c:pt>
                <c:pt idx="151">
                  <c:v>4</c:v>
                </c:pt>
                <c:pt idx="152">
                  <c:v>2</c:v>
                </c:pt>
                <c:pt idx="153">
                  <c:v>6</c:v>
                </c:pt>
                <c:pt idx="154">
                  <c:v>8</c:v>
                </c:pt>
                <c:pt idx="155">
                  <c:v>10</c:v>
                </c:pt>
                <c:pt idx="156">
                  <c:v>2</c:v>
                </c:pt>
                <c:pt idx="157">
                  <c:v>4</c:v>
                </c:pt>
                <c:pt idx="158">
                  <c:v>2</c:v>
                </c:pt>
                <c:pt idx="159">
                  <c:v>10</c:v>
                </c:pt>
                <c:pt idx="160">
                  <c:v>10</c:v>
                </c:pt>
                <c:pt idx="161">
                  <c:v>6</c:v>
                </c:pt>
                <c:pt idx="162">
                  <c:v>10</c:v>
                </c:pt>
                <c:pt idx="163">
                  <c:v>10</c:v>
                </c:pt>
                <c:pt idx="164">
                  <c:v>2</c:v>
                </c:pt>
                <c:pt idx="165">
                  <c:v>8</c:v>
                </c:pt>
                <c:pt idx="166">
                  <c:v>2</c:v>
                </c:pt>
                <c:pt idx="167">
                  <c:v>2</c:v>
                </c:pt>
                <c:pt idx="168">
                  <c:v>4</c:v>
                </c:pt>
                <c:pt idx="169">
                  <c:v>2</c:v>
                </c:pt>
                <c:pt idx="170">
                  <c:v>8</c:v>
                </c:pt>
                <c:pt idx="171">
                  <c:v>10</c:v>
                </c:pt>
                <c:pt idx="172">
                  <c:v>2</c:v>
                </c:pt>
                <c:pt idx="173">
                  <c:v>4</c:v>
                </c:pt>
                <c:pt idx="174">
                  <c:v>2</c:v>
                </c:pt>
                <c:pt idx="175">
                  <c:v>4</c:v>
                </c:pt>
                <c:pt idx="176">
                  <c:v>2</c:v>
                </c:pt>
                <c:pt idx="177">
                  <c:v>4</c:v>
                </c:pt>
                <c:pt idx="178">
                  <c:v>6</c:v>
                </c:pt>
                <c:pt idx="179">
                  <c:v>10</c:v>
                </c:pt>
                <c:pt idx="180">
                  <c:v>10</c:v>
                </c:pt>
                <c:pt idx="181">
                  <c:v>2</c:v>
                </c:pt>
                <c:pt idx="182">
                  <c:v>2</c:v>
                </c:pt>
                <c:pt idx="183">
                  <c:v>2</c:v>
                </c:pt>
                <c:pt idx="184">
                  <c:v>8</c:v>
                </c:pt>
                <c:pt idx="185">
                  <c:v>10</c:v>
                </c:pt>
                <c:pt idx="186">
                  <c:v>2</c:v>
                </c:pt>
                <c:pt idx="187">
                  <c:v>6</c:v>
                </c:pt>
                <c:pt idx="188">
                  <c:v>4</c:v>
                </c:pt>
                <c:pt idx="189">
                  <c:v>2</c:v>
                </c:pt>
                <c:pt idx="190">
                  <c:v>8</c:v>
                </c:pt>
                <c:pt idx="191">
                  <c:v>8</c:v>
                </c:pt>
                <c:pt idx="192">
                  <c:v>4</c:v>
                </c:pt>
                <c:pt idx="193">
                  <c:v>4</c:v>
                </c:pt>
                <c:pt idx="194">
                  <c:v>4</c:v>
                </c:pt>
                <c:pt idx="195">
                  <c:v>8</c:v>
                </c:pt>
                <c:pt idx="196">
                  <c:v>10</c:v>
                </c:pt>
                <c:pt idx="197">
                  <c:v>6</c:v>
                </c:pt>
                <c:pt idx="198">
                  <c:v>6</c:v>
                </c:pt>
                <c:pt idx="199">
                  <c:v>6</c:v>
                </c:pt>
                <c:pt idx="200">
                  <c:v>6</c:v>
                </c:pt>
                <c:pt idx="201">
                  <c:v>6</c:v>
                </c:pt>
                <c:pt idx="202">
                  <c:v>10</c:v>
                </c:pt>
                <c:pt idx="203">
                  <c:v>6</c:v>
                </c:pt>
                <c:pt idx="204">
                  <c:v>4</c:v>
                </c:pt>
                <c:pt idx="205">
                  <c:v>2</c:v>
                </c:pt>
                <c:pt idx="206">
                  <c:v>2</c:v>
                </c:pt>
                <c:pt idx="207">
                  <c:v>4</c:v>
                </c:pt>
                <c:pt idx="208">
                  <c:v>8</c:v>
                </c:pt>
                <c:pt idx="209">
                  <c:v>6</c:v>
                </c:pt>
                <c:pt idx="210">
                  <c:v>6</c:v>
                </c:pt>
                <c:pt idx="211">
                  <c:v>10</c:v>
                </c:pt>
                <c:pt idx="212">
                  <c:v>4</c:v>
                </c:pt>
                <c:pt idx="213">
                  <c:v>8</c:v>
                </c:pt>
                <c:pt idx="214">
                  <c:v>4</c:v>
                </c:pt>
                <c:pt idx="215">
                  <c:v>4</c:v>
                </c:pt>
                <c:pt idx="216">
                  <c:v>8</c:v>
                </c:pt>
                <c:pt idx="217">
                  <c:v>6</c:v>
                </c:pt>
                <c:pt idx="218">
                  <c:v>4</c:v>
                </c:pt>
                <c:pt idx="219">
                  <c:v>8</c:v>
                </c:pt>
                <c:pt idx="220">
                  <c:v>10</c:v>
                </c:pt>
                <c:pt idx="221">
                  <c:v>8</c:v>
                </c:pt>
                <c:pt idx="222">
                  <c:v>10</c:v>
                </c:pt>
                <c:pt idx="223">
                  <c:v>2</c:v>
                </c:pt>
                <c:pt idx="224">
                  <c:v>4</c:v>
                </c:pt>
                <c:pt idx="225">
                  <c:v>10</c:v>
                </c:pt>
                <c:pt idx="226">
                  <c:v>6</c:v>
                </c:pt>
                <c:pt idx="227">
                  <c:v>2</c:v>
                </c:pt>
                <c:pt idx="228">
                  <c:v>2</c:v>
                </c:pt>
                <c:pt idx="229">
                  <c:v>6</c:v>
                </c:pt>
                <c:pt idx="230">
                  <c:v>8</c:v>
                </c:pt>
                <c:pt idx="231">
                  <c:v>8</c:v>
                </c:pt>
                <c:pt idx="232">
                  <c:v>2</c:v>
                </c:pt>
                <c:pt idx="233">
                  <c:v>4</c:v>
                </c:pt>
                <c:pt idx="234">
                  <c:v>8</c:v>
                </c:pt>
                <c:pt idx="235">
                  <c:v>6</c:v>
                </c:pt>
                <c:pt idx="236">
                  <c:v>4</c:v>
                </c:pt>
                <c:pt idx="237">
                  <c:v>8</c:v>
                </c:pt>
                <c:pt idx="238">
                  <c:v>10</c:v>
                </c:pt>
                <c:pt idx="239">
                  <c:v>6</c:v>
                </c:pt>
                <c:pt idx="240">
                  <c:v>8</c:v>
                </c:pt>
                <c:pt idx="241">
                  <c:v>10</c:v>
                </c:pt>
                <c:pt idx="242">
                  <c:v>8</c:v>
                </c:pt>
                <c:pt idx="243">
                  <c:v>4</c:v>
                </c:pt>
                <c:pt idx="244">
                  <c:v>8</c:v>
                </c:pt>
                <c:pt idx="245">
                  <c:v>2</c:v>
                </c:pt>
                <c:pt idx="246">
                  <c:v>4</c:v>
                </c:pt>
                <c:pt idx="247">
                  <c:v>6</c:v>
                </c:pt>
                <c:pt idx="248">
                  <c:v>2</c:v>
                </c:pt>
                <c:pt idx="249">
                  <c:v>4</c:v>
                </c:pt>
                <c:pt idx="250">
                  <c:v>8</c:v>
                </c:pt>
                <c:pt idx="251">
                  <c:v>4</c:v>
                </c:pt>
                <c:pt idx="252">
                  <c:v>6</c:v>
                </c:pt>
                <c:pt idx="253">
                  <c:v>10</c:v>
                </c:pt>
                <c:pt idx="254">
                  <c:v>6</c:v>
                </c:pt>
                <c:pt idx="255">
                  <c:v>6</c:v>
                </c:pt>
                <c:pt idx="256">
                  <c:v>2</c:v>
                </c:pt>
                <c:pt idx="257">
                  <c:v>10</c:v>
                </c:pt>
                <c:pt idx="258">
                  <c:v>2</c:v>
                </c:pt>
                <c:pt idx="259">
                  <c:v>6</c:v>
                </c:pt>
                <c:pt idx="260">
                  <c:v>8</c:v>
                </c:pt>
                <c:pt idx="261">
                  <c:v>2</c:v>
                </c:pt>
                <c:pt idx="262">
                  <c:v>6</c:v>
                </c:pt>
                <c:pt idx="263">
                  <c:v>8</c:v>
                </c:pt>
                <c:pt idx="264">
                  <c:v>2</c:v>
                </c:pt>
                <c:pt idx="265">
                  <c:v>10</c:v>
                </c:pt>
                <c:pt idx="266">
                  <c:v>2</c:v>
                </c:pt>
                <c:pt idx="267">
                  <c:v>4</c:v>
                </c:pt>
                <c:pt idx="268">
                  <c:v>8</c:v>
                </c:pt>
                <c:pt idx="269">
                  <c:v>2</c:v>
                </c:pt>
                <c:pt idx="270">
                  <c:v>10</c:v>
                </c:pt>
                <c:pt idx="271">
                  <c:v>4</c:v>
                </c:pt>
                <c:pt idx="272">
                  <c:v>8</c:v>
                </c:pt>
                <c:pt idx="273">
                  <c:v>8</c:v>
                </c:pt>
                <c:pt idx="274">
                  <c:v>10</c:v>
                </c:pt>
                <c:pt idx="275">
                  <c:v>8</c:v>
                </c:pt>
                <c:pt idx="276">
                  <c:v>8</c:v>
                </c:pt>
                <c:pt idx="277">
                  <c:v>8</c:v>
                </c:pt>
                <c:pt idx="278">
                  <c:v>8</c:v>
                </c:pt>
                <c:pt idx="279">
                  <c:v>10</c:v>
                </c:pt>
                <c:pt idx="280">
                  <c:v>8</c:v>
                </c:pt>
                <c:pt idx="281">
                  <c:v>8</c:v>
                </c:pt>
                <c:pt idx="282">
                  <c:v>6</c:v>
                </c:pt>
                <c:pt idx="283">
                  <c:v>6</c:v>
                </c:pt>
                <c:pt idx="284">
                  <c:v>6</c:v>
                </c:pt>
                <c:pt idx="285">
                  <c:v>10</c:v>
                </c:pt>
                <c:pt idx="286">
                  <c:v>8</c:v>
                </c:pt>
                <c:pt idx="287">
                  <c:v>8</c:v>
                </c:pt>
                <c:pt idx="288">
                  <c:v>8</c:v>
                </c:pt>
                <c:pt idx="289">
                  <c:v>10</c:v>
                </c:pt>
                <c:pt idx="290">
                  <c:v>8</c:v>
                </c:pt>
                <c:pt idx="291">
                  <c:v>8</c:v>
                </c:pt>
                <c:pt idx="292">
                  <c:v>8</c:v>
                </c:pt>
                <c:pt idx="293">
                  <c:v>10</c:v>
                </c:pt>
                <c:pt idx="294">
                  <c:v>10</c:v>
                </c:pt>
                <c:pt idx="295">
                  <c:v>6</c:v>
                </c:pt>
                <c:pt idx="296">
                  <c:v>10</c:v>
                </c:pt>
                <c:pt idx="297">
                  <c:v>8</c:v>
                </c:pt>
                <c:pt idx="298">
                  <c:v>10</c:v>
                </c:pt>
                <c:pt idx="299">
                  <c:v>6</c:v>
                </c:pt>
                <c:pt idx="300">
                  <c:v>10</c:v>
                </c:pt>
                <c:pt idx="301">
                  <c:v>10</c:v>
                </c:pt>
                <c:pt idx="302">
                  <c:v>6</c:v>
                </c:pt>
              </c:numCache>
            </c:numRef>
          </c:val>
          <c:smooth val="0"/>
        </c:ser>
        <c:dLbls>
          <c:showLegendKey val="0"/>
          <c:showVal val="0"/>
          <c:showCatName val="0"/>
          <c:showSerName val="0"/>
          <c:showPercent val="0"/>
          <c:showBubbleSize val="0"/>
        </c:dLbls>
        <c:smooth val="0"/>
        <c:axId val="464818336"/>
        <c:axId val="464817160"/>
      </c:lineChart>
      <c:catAx>
        <c:axId val="46481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Nilai</a:t>
                </a:r>
                <a:r>
                  <a:rPr lang="en-US" baseline="0">
                    <a:latin typeface="Times New Roman" panose="02020603050405020304" pitchFamily="18" charset="0"/>
                    <a:cs typeface="Times New Roman" panose="02020603050405020304" pitchFamily="18" charset="0"/>
                  </a:rPr>
                  <a:t> MAP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0.00_);[Red]\(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17160"/>
        <c:crosses val="autoZero"/>
        <c:auto val="1"/>
        <c:lblAlgn val="ctr"/>
        <c:lblOffset val="100"/>
        <c:tickLblSkip val="100"/>
        <c:tickMarkSkip val="3"/>
        <c:noMultiLvlLbl val="0"/>
      </c:catAx>
      <c:valAx>
        <c:axId val="464817160"/>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Bobot</a:t>
                </a:r>
                <a:r>
                  <a:rPr lang="en-US" baseline="0">
                    <a:latin typeface="Times New Roman" panose="02020603050405020304" pitchFamily="18" charset="0"/>
                    <a:cs typeface="Times New Roman" panose="02020603050405020304" pitchFamily="18" charset="0"/>
                  </a:rPr>
                  <a:t> konsep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18336"/>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Categories</c:v>
                </c:pt>
              </c:strCache>
            </c:strRef>
          </c:tx>
          <c:spPr>
            <a:ln w="15875" cap="rnd">
              <a:solidFill>
                <a:schemeClr val="tx1"/>
              </a:solidFill>
              <a:round/>
            </a:ln>
            <a:effectLst/>
          </c:spPr>
          <c:marker>
            <c:symbol val="none"/>
          </c:marker>
          <c:cat>
            <c:numRef>
              <c:f>Sheet1!$A$2:$A$305</c:f>
              <c:numCache>
                <c:formatCode>General</c:formatCode>
                <c:ptCount val="304"/>
                <c:pt idx="0">
                  <c:v>0.55059343839060904</c:v>
                </c:pt>
                <c:pt idx="1">
                  <c:v>0.58488940752292395</c:v>
                </c:pt>
                <c:pt idx="2">
                  <c:v>0.58542316359097102</c:v>
                </c:pt>
                <c:pt idx="3">
                  <c:v>0.58833024863873695</c:v>
                </c:pt>
                <c:pt idx="4">
                  <c:v>0.59221793260017497</c:v>
                </c:pt>
                <c:pt idx="5">
                  <c:v>0.59221793260017497</c:v>
                </c:pt>
                <c:pt idx="6">
                  <c:v>0.59805407992305903</c:v>
                </c:pt>
                <c:pt idx="7">
                  <c:v>0.61293262969219398</c:v>
                </c:pt>
                <c:pt idx="8">
                  <c:v>0.61574224931627897</c:v>
                </c:pt>
                <c:pt idx="9">
                  <c:v>0.61622504701375003</c:v>
                </c:pt>
                <c:pt idx="10">
                  <c:v>0.61622504701375003</c:v>
                </c:pt>
                <c:pt idx="11">
                  <c:v>0.627058896104149</c:v>
                </c:pt>
                <c:pt idx="12">
                  <c:v>0.62842707547697896</c:v>
                </c:pt>
                <c:pt idx="13">
                  <c:v>0.63095727322332396</c:v>
                </c:pt>
                <c:pt idx="14">
                  <c:v>0.63095727322332396</c:v>
                </c:pt>
                <c:pt idx="15">
                  <c:v>0.66224107664445697</c:v>
                </c:pt>
                <c:pt idx="16">
                  <c:v>0.67004186888372397</c:v>
                </c:pt>
                <c:pt idx="17">
                  <c:v>0.67052466658119603</c:v>
                </c:pt>
                <c:pt idx="18">
                  <c:v>0.67052466658119603</c:v>
                </c:pt>
                <c:pt idx="19">
                  <c:v>0.67052466658119603</c:v>
                </c:pt>
                <c:pt idx="20">
                  <c:v>0.69002206346582295</c:v>
                </c:pt>
                <c:pt idx="21">
                  <c:v>0.69004953057075702</c:v>
                </c:pt>
                <c:pt idx="22">
                  <c:v>0.70049251063310203</c:v>
                </c:pt>
                <c:pt idx="23">
                  <c:v>0.70049251063310203</c:v>
                </c:pt>
                <c:pt idx="24">
                  <c:v>0.70103379537585597</c:v>
                </c:pt>
                <c:pt idx="25">
                  <c:v>0.70140038721750597</c:v>
                </c:pt>
                <c:pt idx="26">
                  <c:v>0.70149018065145896</c:v>
                </c:pt>
                <c:pt idx="27">
                  <c:v>0.70196036502398895</c:v>
                </c:pt>
                <c:pt idx="28">
                  <c:v>0.70196036502398895</c:v>
                </c:pt>
                <c:pt idx="29">
                  <c:v>0.70292893425603098</c:v>
                </c:pt>
                <c:pt idx="30">
                  <c:v>0.702958035042347</c:v>
                </c:pt>
                <c:pt idx="31">
                  <c:v>0.70350798288883398</c:v>
                </c:pt>
                <c:pt idx="32">
                  <c:v>0.70359656998112896</c:v>
                </c:pt>
                <c:pt idx="33">
                  <c:v>0.70384815642825305</c:v>
                </c:pt>
                <c:pt idx="34">
                  <c:v>0.70384815642825305</c:v>
                </c:pt>
                <c:pt idx="35">
                  <c:v>0.70406327918175804</c:v>
                </c:pt>
                <c:pt idx="36">
                  <c:v>0.704107724583516</c:v>
                </c:pt>
                <c:pt idx="37">
                  <c:v>0.704330954125725</c:v>
                </c:pt>
                <c:pt idx="38">
                  <c:v>0.704330954125725</c:v>
                </c:pt>
                <c:pt idx="39">
                  <c:v>0.70450565290719103</c:v>
                </c:pt>
                <c:pt idx="40">
                  <c:v>0.70450565290719103</c:v>
                </c:pt>
                <c:pt idx="41">
                  <c:v>0.70475428837324905</c:v>
                </c:pt>
                <c:pt idx="42">
                  <c:v>0.70475428837324905</c:v>
                </c:pt>
                <c:pt idx="43">
                  <c:v>0.70506094920011497</c:v>
                </c:pt>
                <c:pt idx="44">
                  <c:v>0.70506094920011497</c:v>
                </c:pt>
                <c:pt idx="45">
                  <c:v>0.70527395848186203</c:v>
                </c:pt>
                <c:pt idx="46">
                  <c:v>0.705296432201729</c:v>
                </c:pt>
                <c:pt idx="47">
                  <c:v>0.705296432201729</c:v>
                </c:pt>
                <c:pt idx="48">
                  <c:v>0.70549667277838901</c:v>
                </c:pt>
                <c:pt idx="49">
                  <c:v>0.70701119199261198</c:v>
                </c:pt>
                <c:pt idx="50">
                  <c:v>0.70774741259388596</c:v>
                </c:pt>
                <c:pt idx="51">
                  <c:v>0.70830923506572696</c:v>
                </c:pt>
                <c:pt idx="52">
                  <c:v>0.70831190445746095</c:v>
                </c:pt>
                <c:pt idx="53">
                  <c:v>0.70831190445746095</c:v>
                </c:pt>
                <c:pt idx="54">
                  <c:v>0.70876507656737897</c:v>
                </c:pt>
                <c:pt idx="55">
                  <c:v>0.70890499275621</c:v>
                </c:pt>
                <c:pt idx="56">
                  <c:v>0.70927843372070198</c:v>
                </c:pt>
                <c:pt idx="57">
                  <c:v>0.70941328921370195</c:v>
                </c:pt>
                <c:pt idx="58">
                  <c:v>0.71071576514069601</c:v>
                </c:pt>
                <c:pt idx="59">
                  <c:v>0.71081208113583905</c:v>
                </c:pt>
                <c:pt idx="60">
                  <c:v>0.71092293322338196</c:v>
                </c:pt>
                <c:pt idx="61">
                  <c:v>0.71100424008444996</c:v>
                </c:pt>
                <c:pt idx="62">
                  <c:v>0.71196774299947196</c:v>
                </c:pt>
                <c:pt idx="63">
                  <c:v>0.71214068272950803</c:v>
                </c:pt>
                <c:pt idx="64">
                  <c:v>0.71227176448168406</c:v>
                </c:pt>
                <c:pt idx="65">
                  <c:v>0.71271413820711804</c:v>
                </c:pt>
                <c:pt idx="66">
                  <c:v>0.71298111554957799</c:v>
                </c:pt>
                <c:pt idx="67">
                  <c:v>0.71300349005897001</c:v>
                </c:pt>
                <c:pt idx="68">
                  <c:v>0.71300349005897001</c:v>
                </c:pt>
                <c:pt idx="69">
                  <c:v>0.71326943450004199</c:v>
                </c:pt>
                <c:pt idx="70">
                  <c:v>0.71326943450004199</c:v>
                </c:pt>
                <c:pt idx="71">
                  <c:v>0.71433752690159202</c:v>
                </c:pt>
                <c:pt idx="72">
                  <c:v>0.71680974160924005</c:v>
                </c:pt>
                <c:pt idx="73">
                  <c:v>0.71697356186730499</c:v>
                </c:pt>
                <c:pt idx="74">
                  <c:v>0.71722958483199195</c:v>
                </c:pt>
                <c:pt idx="75">
                  <c:v>0.71741157936489497</c:v>
                </c:pt>
                <c:pt idx="76">
                  <c:v>0.71760621886970499</c:v>
                </c:pt>
                <c:pt idx="77">
                  <c:v>0.71864962089569895</c:v>
                </c:pt>
                <c:pt idx="78">
                  <c:v>0.71866660834254503</c:v>
                </c:pt>
                <c:pt idx="79">
                  <c:v>0.71881654906385095</c:v>
                </c:pt>
                <c:pt idx="80">
                  <c:v>0.71908249350492304</c:v>
                </c:pt>
                <c:pt idx="81">
                  <c:v>0.71908249350492304</c:v>
                </c:pt>
                <c:pt idx="82">
                  <c:v>0.71933256989028704</c:v>
                </c:pt>
                <c:pt idx="83">
                  <c:v>0.719706414795382</c:v>
                </c:pt>
                <c:pt idx="84">
                  <c:v>0.71975653905746595</c:v>
                </c:pt>
                <c:pt idx="85">
                  <c:v>0.71982432673466501</c:v>
                </c:pt>
                <c:pt idx="86">
                  <c:v>0.71982432673466501</c:v>
                </c:pt>
                <c:pt idx="87">
                  <c:v>0.71989285286639804</c:v>
                </c:pt>
                <c:pt idx="88">
                  <c:v>0.72021960497408399</c:v>
                </c:pt>
                <c:pt idx="89">
                  <c:v>0.72159128930266303</c:v>
                </c:pt>
                <c:pt idx="90">
                  <c:v>0.72295001956499705</c:v>
                </c:pt>
                <c:pt idx="91">
                  <c:v>0.72322987150571905</c:v>
                </c:pt>
                <c:pt idx="92">
                  <c:v>0.72333199568872497</c:v>
                </c:pt>
                <c:pt idx="93">
                  <c:v>0.72362047063247903</c:v>
                </c:pt>
                <c:pt idx="94">
                  <c:v>0.72362047063247903</c:v>
                </c:pt>
                <c:pt idx="95">
                  <c:v>0.72380517442803904</c:v>
                </c:pt>
                <c:pt idx="96">
                  <c:v>0.723886415073551</c:v>
                </c:pt>
                <c:pt idx="97">
                  <c:v>0.72477056683435104</c:v>
                </c:pt>
                <c:pt idx="98">
                  <c:v>0.72477056683435104</c:v>
                </c:pt>
                <c:pt idx="99">
                  <c:v>0.72494169094944405</c:v>
                </c:pt>
                <c:pt idx="100">
                  <c:v>0.72502352654271096</c:v>
                </c:pt>
                <c:pt idx="101">
                  <c:v>0.72504381513245098</c:v>
                </c:pt>
                <c:pt idx="102">
                  <c:v>0.72515904788344299</c:v>
                </c:pt>
                <c:pt idx="103">
                  <c:v>0.72523717969908796</c:v>
                </c:pt>
                <c:pt idx="104">
                  <c:v>0.72544752282719605</c:v>
                </c:pt>
                <c:pt idx="105">
                  <c:v>0.72553526433168403</c:v>
                </c:pt>
                <c:pt idx="106">
                  <c:v>0.72553526433168403</c:v>
                </c:pt>
                <c:pt idx="107">
                  <c:v>0.725801208772756</c:v>
                </c:pt>
                <c:pt idx="108">
                  <c:v>0.725801208772756</c:v>
                </c:pt>
                <c:pt idx="109">
                  <c:v>0.725801208772756</c:v>
                </c:pt>
                <c:pt idx="110">
                  <c:v>0.72594893291079199</c:v>
                </c:pt>
                <c:pt idx="111">
                  <c:v>0.72594893291079199</c:v>
                </c:pt>
                <c:pt idx="112">
                  <c:v>0.72594893291079199</c:v>
                </c:pt>
                <c:pt idx="113">
                  <c:v>0.72628704710315095</c:v>
                </c:pt>
                <c:pt idx="114">
                  <c:v>0.726324338678626</c:v>
                </c:pt>
                <c:pt idx="115">
                  <c:v>0.72641102574221905</c:v>
                </c:pt>
                <c:pt idx="116">
                  <c:v>0.72658396547225501</c:v>
                </c:pt>
                <c:pt idx="117">
                  <c:v>0.72705276025461396</c:v>
                </c:pt>
                <c:pt idx="118">
                  <c:v>0.72707083365057201</c:v>
                </c:pt>
                <c:pt idx="119">
                  <c:v>0.727311474851564</c:v>
                </c:pt>
                <c:pt idx="120">
                  <c:v>0.72760933886019397</c:v>
                </c:pt>
                <c:pt idx="121">
                  <c:v>0.727616590728413</c:v>
                </c:pt>
                <c:pt idx="122">
                  <c:v>0.727616590728413</c:v>
                </c:pt>
                <c:pt idx="123">
                  <c:v>0.72767270048811294</c:v>
                </c:pt>
                <c:pt idx="124">
                  <c:v>0.72795253763040502</c:v>
                </c:pt>
                <c:pt idx="125">
                  <c:v>0.72798786226147905</c:v>
                </c:pt>
                <c:pt idx="126">
                  <c:v>0.728293560984133</c:v>
                </c:pt>
                <c:pt idx="127">
                  <c:v>0.72849842172792301</c:v>
                </c:pt>
                <c:pt idx="128">
                  <c:v>0.72860909599666701</c:v>
                </c:pt>
                <c:pt idx="129">
                  <c:v>0.72871481568402796</c:v>
                </c:pt>
                <c:pt idx="130">
                  <c:v>0.72950533614002</c:v>
                </c:pt>
                <c:pt idx="131">
                  <c:v>0.729754814090668</c:v>
                </c:pt>
                <c:pt idx="132">
                  <c:v>0.72976135910470696</c:v>
                </c:pt>
                <c:pt idx="133">
                  <c:v>0.73004983404846002</c:v>
                </c:pt>
                <c:pt idx="134">
                  <c:v>0.73005071095655905</c:v>
                </c:pt>
                <c:pt idx="135">
                  <c:v>0.73013059022889604</c:v>
                </c:pt>
                <c:pt idx="136">
                  <c:v>0.73038097392953505</c:v>
                </c:pt>
                <c:pt idx="137">
                  <c:v>0.73052946917727801</c:v>
                </c:pt>
                <c:pt idx="138">
                  <c:v>0.73072724756872198</c:v>
                </c:pt>
                <c:pt idx="139">
                  <c:v>0.73089528174542195</c:v>
                </c:pt>
                <c:pt idx="140">
                  <c:v>0.73122147978157803</c:v>
                </c:pt>
                <c:pt idx="141">
                  <c:v>0.73122147978157803</c:v>
                </c:pt>
                <c:pt idx="142">
                  <c:v>0.73159529167652804</c:v>
                </c:pt>
                <c:pt idx="143">
                  <c:v>0.73159529167652804</c:v>
                </c:pt>
                <c:pt idx="144">
                  <c:v>0.73159529167652804</c:v>
                </c:pt>
                <c:pt idx="145">
                  <c:v>0.73159529167652804</c:v>
                </c:pt>
                <c:pt idx="146">
                  <c:v>0.73162920198592196</c:v>
                </c:pt>
                <c:pt idx="147">
                  <c:v>0.73166040621727801</c:v>
                </c:pt>
                <c:pt idx="148">
                  <c:v>0.73166654311506996</c:v>
                </c:pt>
                <c:pt idx="149">
                  <c:v>0.73187141393491695</c:v>
                </c:pt>
                <c:pt idx="150">
                  <c:v>0.73187141393491695</c:v>
                </c:pt>
                <c:pt idx="151">
                  <c:v>0.73187141393491695</c:v>
                </c:pt>
                <c:pt idx="152">
                  <c:v>0.73187141393491695</c:v>
                </c:pt>
                <c:pt idx="153">
                  <c:v>0.73187141393491695</c:v>
                </c:pt>
                <c:pt idx="154">
                  <c:v>0.73187141393491695</c:v>
                </c:pt>
                <c:pt idx="155">
                  <c:v>0.73210130419950203</c:v>
                </c:pt>
                <c:pt idx="156">
                  <c:v>0.73218268067121794</c:v>
                </c:pt>
                <c:pt idx="157">
                  <c:v>0.73257291647452705</c:v>
                </c:pt>
                <c:pt idx="158">
                  <c:v>0.73257291647452705</c:v>
                </c:pt>
                <c:pt idx="159">
                  <c:v>0.73300576237098403</c:v>
                </c:pt>
                <c:pt idx="160">
                  <c:v>0.73301833281040896</c:v>
                </c:pt>
                <c:pt idx="161">
                  <c:v>0.73303511527321996</c:v>
                </c:pt>
                <c:pt idx="162">
                  <c:v>0.73312131263156</c:v>
                </c:pt>
                <c:pt idx="163">
                  <c:v>0.73352889227685303</c:v>
                </c:pt>
                <c:pt idx="164">
                  <c:v>0.733548410722489</c:v>
                </c:pt>
                <c:pt idx="165">
                  <c:v>0.73377147552244704</c:v>
                </c:pt>
                <c:pt idx="166">
                  <c:v>0.73427026071554202</c:v>
                </c:pt>
                <c:pt idx="167">
                  <c:v>0.73433689493603505</c:v>
                </c:pt>
                <c:pt idx="168">
                  <c:v>0.73506304664469202</c:v>
                </c:pt>
                <c:pt idx="169">
                  <c:v>0.735228434027831</c:v>
                </c:pt>
                <c:pt idx="170">
                  <c:v>0.73539544972759396</c:v>
                </c:pt>
                <c:pt idx="171">
                  <c:v>0.73551109353431898</c:v>
                </c:pt>
                <c:pt idx="172">
                  <c:v>0.73552223857431798</c:v>
                </c:pt>
                <c:pt idx="173">
                  <c:v>0.73569517830435405</c:v>
                </c:pt>
                <c:pt idx="174">
                  <c:v>0.73574635885067097</c:v>
                </c:pt>
                <c:pt idx="175">
                  <c:v>0.73586887601090101</c:v>
                </c:pt>
                <c:pt idx="176">
                  <c:v>0.736328543467763</c:v>
                </c:pt>
                <c:pt idx="177">
                  <c:v>0.736328543467763</c:v>
                </c:pt>
                <c:pt idx="178">
                  <c:v>0.736328543467763</c:v>
                </c:pt>
                <c:pt idx="179">
                  <c:v>0.736328543467763</c:v>
                </c:pt>
                <c:pt idx="180">
                  <c:v>0.736328543467763</c:v>
                </c:pt>
                <c:pt idx="181">
                  <c:v>0.736328543467763</c:v>
                </c:pt>
                <c:pt idx="182">
                  <c:v>0.73650732035423605</c:v>
                </c:pt>
                <c:pt idx="183">
                  <c:v>0.73664639222927897</c:v>
                </c:pt>
                <c:pt idx="184">
                  <c:v>0.73664639222927897</c:v>
                </c:pt>
                <c:pt idx="185">
                  <c:v>0.73667533550354403</c:v>
                </c:pt>
                <c:pt idx="186">
                  <c:v>0.73670537905343203</c:v>
                </c:pt>
                <c:pt idx="187">
                  <c:v>0.73674583530624504</c:v>
                </c:pt>
                <c:pt idx="188">
                  <c:v>0.73700390313526798</c:v>
                </c:pt>
                <c:pt idx="189">
                  <c:v>0.73702797595383396</c:v>
                </c:pt>
                <c:pt idx="190">
                  <c:v>0.73711327122793602</c:v>
                </c:pt>
                <c:pt idx="191">
                  <c:v>0.73737683804315501</c:v>
                </c:pt>
                <c:pt idx="192">
                  <c:v>0.73792523420018696</c:v>
                </c:pt>
                <c:pt idx="193">
                  <c:v>0.73839660014776398</c:v>
                </c:pt>
                <c:pt idx="194">
                  <c:v>0.73875960305958899</c:v>
                </c:pt>
                <c:pt idx="195">
                  <c:v>0.738877273178835</c:v>
                </c:pt>
                <c:pt idx="196">
                  <c:v>0.73891998041157303</c:v>
                </c:pt>
                <c:pt idx="197">
                  <c:v>0.73916886960149297</c:v>
                </c:pt>
                <c:pt idx="198">
                  <c:v>0.73918797204128395</c:v>
                </c:pt>
                <c:pt idx="199">
                  <c:v>0.73921987171954895</c:v>
                </c:pt>
                <c:pt idx="200">
                  <c:v>0.739669067423676</c:v>
                </c:pt>
                <c:pt idx="201">
                  <c:v>0.73988156789941295</c:v>
                </c:pt>
                <c:pt idx="202">
                  <c:v>0.73988156789941295</c:v>
                </c:pt>
                <c:pt idx="203">
                  <c:v>0.73995637180226304</c:v>
                </c:pt>
                <c:pt idx="204">
                  <c:v>0.74007951113307902</c:v>
                </c:pt>
                <c:pt idx="205">
                  <c:v>0.74029079223633898</c:v>
                </c:pt>
                <c:pt idx="206">
                  <c:v>0.74051518075949596</c:v>
                </c:pt>
                <c:pt idx="207">
                  <c:v>0.74061815722050395</c:v>
                </c:pt>
                <c:pt idx="208">
                  <c:v>0.74069311151115702</c:v>
                </c:pt>
                <c:pt idx="209">
                  <c:v>0.74069311151115702</c:v>
                </c:pt>
                <c:pt idx="210">
                  <c:v>0.741000979291635</c:v>
                </c:pt>
                <c:pt idx="211">
                  <c:v>0.74109802898107602</c:v>
                </c:pt>
                <c:pt idx="212">
                  <c:v>0.74122181901806605</c:v>
                </c:pt>
                <c:pt idx="213">
                  <c:v>0.74157358844403198</c:v>
                </c:pt>
                <c:pt idx="214">
                  <c:v>0.74192557349077204</c:v>
                </c:pt>
                <c:pt idx="215">
                  <c:v>0.74226858896036496</c:v>
                </c:pt>
                <c:pt idx="216">
                  <c:v>0.74226858896036496</c:v>
                </c:pt>
                <c:pt idx="217">
                  <c:v>0.74226858896036496</c:v>
                </c:pt>
                <c:pt idx="218">
                  <c:v>0.74256070323484202</c:v>
                </c:pt>
                <c:pt idx="219">
                  <c:v>0.74258586094413404</c:v>
                </c:pt>
                <c:pt idx="220">
                  <c:v>0.74323561443955799</c:v>
                </c:pt>
                <c:pt idx="221">
                  <c:v>0.74330485052664097</c:v>
                </c:pt>
                <c:pt idx="222">
                  <c:v>0.74340971386355803</c:v>
                </c:pt>
                <c:pt idx="223">
                  <c:v>0.74369270176790003</c:v>
                </c:pt>
                <c:pt idx="224">
                  <c:v>0.74377965095660203</c:v>
                </c:pt>
                <c:pt idx="225">
                  <c:v>0.74392944945274797</c:v>
                </c:pt>
                <c:pt idx="226">
                  <c:v>0.74400249813768604</c:v>
                </c:pt>
                <c:pt idx="227">
                  <c:v>0.74417118165215401</c:v>
                </c:pt>
                <c:pt idx="228">
                  <c:v>0.74440288882319505</c:v>
                </c:pt>
                <c:pt idx="229">
                  <c:v>0.74453763681180296</c:v>
                </c:pt>
                <c:pt idx="230">
                  <c:v>0.74497489387803595</c:v>
                </c:pt>
                <c:pt idx="231">
                  <c:v>0.74497489387803595</c:v>
                </c:pt>
                <c:pt idx="232">
                  <c:v>0.74515024104400396</c:v>
                </c:pt>
                <c:pt idx="233">
                  <c:v>0.74515024104400396</c:v>
                </c:pt>
                <c:pt idx="234">
                  <c:v>0.74524991011317099</c:v>
                </c:pt>
                <c:pt idx="235">
                  <c:v>0.74556538033495201</c:v>
                </c:pt>
                <c:pt idx="236">
                  <c:v>0.745586452807254</c:v>
                </c:pt>
                <c:pt idx="237">
                  <c:v>0.74637947529433202</c:v>
                </c:pt>
                <c:pt idx="238">
                  <c:v>0.74646512348397298</c:v>
                </c:pt>
                <c:pt idx="239">
                  <c:v>0.74653735574439795</c:v>
                </c:pt>
                <c:pt idx="240">
                  <c:v>0.74656531835848305</c:v>
                </c:pt>
                <c:pt idx="241">
                  <c:v>0.74658841783590202</c:v>
                </c:pt>
                <c:pt idx="242">
                  <c:v>0.74658841783590202</c:v>
                </c:pt>
                <c:pt idx="243">
                  <c:v>0.74660816764326698</c:v>
                </c:pt>
                <c:pt idx="244">
                  <c:v>0.74680886087565002</c:v>
                </c:pt>
                <c:pt idx="245">
                  <c:v>0.74693013437606903</c:v>
                </c:pt>
                <c:pt idx="246">
                  <c:v>0.74713739182233896</c:v>
                </c:pt>
                <c:pt idx="247">
                  <c:v>0.74713739182233896</c:v>
                </c:pt>
                <c:pt idx="248">
                  <c:v>0.74728306455009497</c:v>
                </c:pt>
                <c:pt idx="249">
                  <c:v>0.74731989088223605</c:v>
                </c:pt>
                <c:pt idx="250">
                  <c:v>0.74731989088223605</c:v>
                </c:pt>
                <c:pt idx="251">
                  <c:v>0.74737095297373901</c:v>
                </c:pt>
                <c:pt idx="252">
                  <c:v>0.74743481087568997</c:v>
                </c:pt>
                <c:pt idx="253">
                  <c:v>0.78361115371992995</c:v>
                </c:pt>
                <c:pt idx="254">
                  <c:v>0.78362898153271499</c:v>
                </c:pt>
                <c:pt idx="255">
                  <c:v>0.78392576963002003</c:v>
                </c:pt>
                <c:pt idx="256">
                  <c:v>0.78415651073305903</c:v>
                </c:pt>
                <c:pt idx="257">
                  <c:v>0.78427993023282505</c:v>
                </c:pt>
                <c:pt idx="258">
                  <c:v>0.78452265392217702</c:v>
                </c:pt>
                <c:pt idx="259">
                  <c:v>0.78453262629270404</c:v>
                </c:pt>
                <c:pt idx="260">
                  <c:v>0.785360575304898</c:v>
                </c:pt>
                <c:pt idx="261">
                  <c:v>0.78542594116139397</c:v>
                </c:pt>
                <c:pt idx="262">
                  <c:v>0.78550529275746395</c:v>
                </c:pt>
                <c:pt idx="263">
                  <c:v>0.78551182526727603</c:v>
                </c:pt>
                <c:pt idx="264">
                  <c:v>0.78573524074644097</c:v>
                </c:pt>
                <c:pt idx="265">
                  <c:v>0.78598342426791001</c:v>
                </c:pt>
                <c:pt idx="266">
                  <c:v>0.78611766738256095</c:v>
                </c:pt>
                <c:pt idx="267">
                  <c:v>0.786482228471999</c:v>
                </c:pt>
                <c:pt idx="268">
                  <c:v>0.78694831850993496</c:v>
                </c:pt>
                <c:pt idx="269">
                  <c:v>0.78694831850993496</c:v>
                </c:pt>
                <c:pt idx="270">
                  <c:v>0.78718232082563899</c:v>
                </c:pt>
                <c:pt idx="271">
                  <c:v>0.78754892393626097</c:v>
                </c:pt>
                <c:pt idx="272">
                  <c:v>0.78759081755766602</c:v>
                </c:pt>
                <c:pt idx="273">
                  <c:v>0.78775252246157601</c:v>
                </c:pt>
                <c:pt idx="274">
                  <c:v>0.78775252246157601</c:v>
                </c:pt>
                <c:pt idx="275">
                  <c:v>0.78798597893283495</c:v>
                </c:pt>
                <c:pt idx="276">
                  <c:v>0.78860346216979704</c:v>
                </c:pt>
                <c:pt idx="277">
                  <c:v>0.79065918052107798</c:v>
                </c:pt>
                <c:pt idx="278">
                  <c:v>0.79078426035428395</c:v>
                </c:pt>
                <c:pt idx="279">
                  <c:v>0.790983750113883</c:v>
                </c:pt>
                <c:pt idx="280">
                  <c:v>0.79122549559381905</c:v>
                </c:pt>
                <c:pt idx="281">
                  <c:v>0.79142909411913398</c:v>
                </c:pt>
                <c:pt idx="282">
                  <c:v>0.79154590840647499</c:v>
                </c:pt>
                <c:pt idx="283">
                  <c:v>0.79238711658485905</c:v>
                </c:pt>
                <c:pt idx="284">
                  <c:v>0.79313156484383796</c:v>
                </c:pt>
                <c:pt idx="285">
                  <c:v>0.79313156484383796</c:v>
                </c:pt>
                <c:pt idx="286">
                  <c:v>0.79337713984295</c:v>
                </c:pt>
                <c:pt idx="287">
                  <c:v>0.79340738373842501</c:v>
                </c:pt>
                <c:pt idx="288">
                  <c:v>0.79394530771936001</c:v>
                </c:pt>
                <c:pt idx="289">
                  <c:v>0.79400264781319796</c:v>
                </c:pt>
                <c:pt idx="290">
                  <c:v>0.79440301660222201</c:v>
                </c:pt>
                <c:pt idx="291">
                  <c:v>0.79460661512753705</c:v>
                </c:pt>
                <c:pt idx="292">
                  <c:v>0.79582621413839305</c:v>
                </c:pt>
                <c:pt idx="293">
                  <c:v>0.796221791446722</c:v>
                </c:pt>
                <c:pt idx="294">
                  <c:v>0.79655466085135396</c:v>
                </c:pt>
                <c:pt idx="295">
                  <c:v>0.79655466085135396</c:v>
                </c:pt>
                <c:pt idx="296">
                  <c:v>0.79680813650139604</c:v>
                </c:pt>
                <c:pt idx="297">
                  <c:v>0.79732736880380195</c:v>
                </c:pt>
                <c:pt idx="298">
                  <c:v>0.79811983313151602</c:v>
                </c:pt>
                <c:pt idx="299">
                  <c:v>0.79872515559456503</c:v>
                </c:pt>
                <c:pt idx="300">
                  <c:v>0.799985657509799</c:v>
                </c:pt>
                <c:pt idx="301">
                  <c:v>0.80367428952472497</c:v>
                </c:pt>
                <c:pt idx="302">
                  <c:v>0.80582593377385703</c:v>
                </c:pt>
                <c:pt idx="303">
                  <c:v>0.80846405062374205</c:v>
                </c:pt>
              </c:numCache>
            </c:numRef>
          </c:cat>
          <c:val>
            <c:numRef>
              <c:f>Sheet1!$B$2:$B$305</c:f>
              <c:numCache>
                <c:formatCode>General</c:formatCode>
                <c:ptCount val="304"/>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4</c:v>
                </c:pt>
                <c:pt idx="22">
                  <c:v>2</c:v>
                </c:pt>
                <c:pt idx="23">
                  <c:v>2</c:v>
                </c:pt>
                <c:pt idx="24">
                  <c:v>2</c:v>
                </c:pt>
                <c:pt idx="25">
                  <c:v>2</c:v>
                </c:pt>
                <c:pt idx="26">
                  <c:v>2</c:v>
                </c:pt>
                <c:pt idx="27">
                  <c:v>2</c:v>
                </c:pt>
                <c:pt idx="28">
                  <c:v>2</c:v>
                </c:pt>
                <c:pt idx="29">
                  <c:v>4</c:v>
                </c:pt>
                <c:pt idx="30">
                  <c:v>2</c:v>
                </c:pt>
                <c:pt idx="31">
                  <c:v>2</c:v>
                </c:pt>
                <c:pt idx="32">
                  <c:v>4</c:v>
                </c:pt>
                <c:pt idx="33">
                  <c:v>2</c:v>
                </c:pt>
                <c:pt idx="34">
                  <c:v>2</c:v>
                </c:pt>
                <c:pt idx="35">
                  <c:v>2</c:v>
                </c:pt>
                <c:pt idx="36">
                  <c:v>2</c:v>
                </c:pt>
                <c:pt idx="37">
                  <c:v>2</c:v>
                </c:pt>
                <c:pt idx="38">
                  <c:v>2</c:v>
                </c:pt>
                <c:pt idx="39">
                  <c:v>2</c:v>
                </c:pt>
                <c:pt idx="40">
                  <c:v>2</c:v>
                </c:pt>
                <c:pt idx="41">
                  <c:v>4</c:v>
                </c:pt>
                <c:pt idx="42">
                  <c:v>4</c:v>
                </c:pt>
                <c:pt idx="43">
                  <c:v>2</c:v>
                </c:pt>
                <c:pt idx="44">
                  <c:v>2</c:v>
                </c:pt>
                <c:pt idx="45">
                  <c:v>2</c:v>
                </c:pt>
                <c:pt idx="46">
                  <c:v>2</c:v>
                </c:pt>
                <c:pt idx="47">
                  <c:v>2</c:v>
                </c:pt>
                <c:pt idx="48">
                  <c:v>4</c:v>
                </c:pt>
                <c:pt idx="49">
                  <c:v>2</c:v>
                </c:pt>
                <c:pt idx="50">
                  <c:v>2</c:v>
                </c:pt>
                <c:pt idx="51">
                  <c:v>2</c:v>
                </c:pt>
                <c:pt idx="52">
                  <c:v>2</c:v>
                </c:pt>
                <c:pt idx="53">
                  <c:v>2</c:v>
                </c:pt>
                <c:pt idx="54">
                  <c:v>2</c:v>
                </c:pt>
                <c:pt idx="55">
                  <c:v>2</c:v>
                </c:pt>
                <c:pt idx="56">
                  <c:v>2</c:v>
                </c:pt>
                <c:pt idx="57">
                  <c:v>2</c:v>
                </c:pt>
                <c:pt idx="58">
                  <c:v>4</c:v>
                </c:pt>
                <c:pt idx="59">
                  <c:v>2</c:v>
                </c:pt>
                <c:pt idx="60">
                  <c:v>2</c:v>
                </c:pt>
                <c:pt idx="61">
                  <c:v>4</c:v>
                </c:pt>
                <c:pt idx="62">
                  <c:v>4</c:v>
                </c:pt>
                <c:pt idx="63">
                  <c:v>4</c:v>
                </c:pt>
                <c:pt idx="64">
                  <c:v>2</c:v>
                </c:pt>
                <c:pt idx="65">
                  <c:v>2</c:v>
                </c:pt>
                <c:pt idx="66">
                  <c:v>2</c:v>
                </c:pt>
                <c:pt idx="67">
                  <c:v>2</c:v>
                </c:pt>
                <c:pt idx="68">
                  <c:v>2</c:v>
                </c:pt>
                <c:pt idx="69">
                  <c:v>2</c:v>
                </c:pt>
                <c:pt idx="70">
                  <c:v>2</c:v>
                </c:pt>
                <c:pt idx="71">
                  <c:v>4</c:v>
                </c:pt>
                <c:pt idx="72">
                  <c:v>2</c:v>
                </c:pt>
                <c:pt idx="73">
                  <c:v>2</c:v>
                </c:pt>
                <c:pt idx="74">
                  <c:v>2</c:v>
                </c:pt>
                <c:pt idx="75">
                  <c:v>6</c:v>
                </c:pt>
                <c:pt idx="76">
                  <c:v>2</c:v>
                </c:pt>
                <c:pt idx="77">
                  <c:v>2</c:v>
                </c:pt>
                <c:pt idx="78">
                  <c:v>4</c:v>
                </c:pt>
                <c:pt idx="79">
                  <c:v>2</c:v>
                </c:pt>
                <c:pt idx="80">
                  <c:v>2</c:v>
                </c:pt>
                <c:pt idx="81">
                  <c:v>2</c:v>
                </c:pt>
                <c:pt idx="82">
                  <c:v>2</c:v>
                </c:pt>
                <c:pt idx="83">
                  <c:v>2</c:v>
                </c:pt>
                <c:pt idx="84">
                  <c:v>4</c:v>
                </c:pt>
                <c:pt idx="85">
                  <c:v>4</c:v>
                </c:pt>
                <c:pt idx="86">
                  <c:v>4</c:v>
                </c:pt>
                <c:pt idx="87">
                  <c:v>2</c:v>
                </c:pt>
                <c:pt idx="88">
                  <c:v>4</c:v>
                </c:pt>
                <c:pt idx="89">
                  <c:v>2</c:v>
                </c:pt>
                <c:pt idx="90">
                  <c:v>2</c:v>
                </c:pt>
                <c:pt idx="91">
                  <c:v>2</c:v>
                </c:pt>
                <c:pt idx="92">
                  <c:v>2</c:v>
                </c:pt>
                <c:pt idx="93">
                  <c:v>2</c:v>
                </c:pt>
                <c:pt idx="94">
                  <c:v>2</c:v>
                </c:pt>
                <c:pt idx="95">
                  <c:v>4</c:v>
                </c:pt>
                <c:pt idx="96">
                  <c:v>2</c:v>
                </c:pt>
                <c:pt idx="97">
                  <c:v>6</c:v>
                </c:pt>
                <c:pt idx="98">
                  <c:v>6</c:v>
                </c:pt>
                <c:pt idx="99">
                  <c:v>2</c:v>
                </c:pt>
                <c:pt idx="100">
                  <c:v>4</c:v>
                </c:pt>
                <c:pt idx="101">
                  <c:v>2</c:v>
                </c:pt>
                <c:pt idx="102">
                  <c:v>4</c:v>
                </c:pt>
                <c:pt idx="103">
                  <c:v>2</c:v>
                </c:pt>
                <c:pt idx="104">
                  <c:v>4</c:v>
                </c:pt>
                <c:pt idx="105">
                  <c:v>2</c:v>
                </c:pt>
                <c:pt idx="106">
                  <c:v>2</c:v>
                </c:pt>
                <c:pt idx="107">
                  <c:v>2</c:v>
                </c:pt>
                <c:pt idx="108">
                  <c:v>2</c:v>
                </c:pt>
                <c:pt idx="109">
                  <c:v>2</c:v>
                </c:pt>
                <c:pt idx="110">
                  <c:v>4</c:v>
                </c:pt>
                <c:pt idx="111">
                  <c:v>4</c:v>
                </c:pt>
                <c:pt idx="112">
                  <c:v>4</c:v>
                </c:pt>
                <c:pt idx="113">
                  <c:v>2</c:v>
                </c:pt>
                <c:pt idx="114">
                  <c:v>4</c:v>
                </c:pt>
                <c:pt idx="115">
                  <c:v>4</c:v>
                </c:pt>
                <c:pt idx="116">
                  <c:v>4</c:v>
                </c:pt>
                <c:pt idx="117">
                  <c:v>2</c:v>
                </c:pt>
                <c:pt idx="118">
                  <c:v>4</c:v>
                </c:pt>
                <c:pt idx="119">
                  <c:v>2</c:v>
                </c:pt>
                <c:pt idx="120">
                  <c:v>4</c:v>
                </c:pt>
                <c:pt idx="121">
                  <c:v>6</c:v>
                </c:pt>
                <c:pt idx="122">
                  <c:v>6</c:v>
                </c:pt>
                <c:pt idx="123">
                  <c:v>4</c:v>
                </c:pt>
                <c:pt idx="124">
                  <c:v>4</c:v>
                </c:pt>
                <c:pt idx="125">
                  <c:v>4</c:v>
                </c:pt>
                <c:pt idx="126">
                  <c:v>4</c:v>
                </c:pt>
                <c:pt idx="127">
                  <c:v>4</c:v>
                </c:pt>
                <c:pt idx="128">
                  <c:v>4</c:v>
                </c:pt>
                <c:pt idx="129">
                  <c:v>8</c:v>
                </c:pt>
                <c:pt idx="130">
                  <c:v>2</c:v>
                </c:pt>
                <c:pt idx="131">
                  <c:v>4</c:v>
                </c:pt>
                <c:pt idx="132">
                  <c:v>2</c:v>
                </c:pt>
                <c:pt idx="133">
                  <c:v>2</c:v>
                </c:pt>
                <c:pt idx="134">
                  <c:v>2</c:v>
                </c:pt>
                <c:pt idx="135">
                  <c:v>4</c:v>
                </c:pt>
                <c:pt idx="136">
                  <c:v>6</c:v>
                </c:pt>
                <c:pt idx="137">
                  <c:v>2</c:v>
                </c:pt>
                <c:pt idx="138">
                  <c:v>8</c:v>
                </c:pt>
                <c:pt idx="139">
                  <c:v>6</c:v>
                </c:pt>
                <c:pt idx="140">
                  <c:v>4</c:v>
                </c:pt>
                <c:pt idx="141">
                  <c:v>4</c:v>
                </c:pt>
                <c:pt idx="142">
                  <c:v>2</c:v>
                </c:pt>
                <c:pt idx="143">
                  <c:v>2</c:v>
                </c:pt>
                <c:pt idx="144">
                  <c:v>2</c:v>
                </c:pt>
                <c:pt idx="145">
                  <c:v>2</c:v>
                </c:pt>
                <c:pt idx="146">
                  <c:v>4</c:v>
                </c:pt>
                <c:pt idx="147">
                  <c:v>2</c:v>
                </c:pt>
                <c:pt idx="148">
                  <c:v>2</c:v>
                </c:pt>
                <c:pt idx="149">
                  <c:v>2</c:v>
                </c:pt>
                <c:pt idx="150">
                  <c:v>2</c:v>
                </c:pt>
                <c:pt idx="151">
                  <c:v>2</c:v>
                </c:pt>
                <c:pt idx="152">
                  <c:v>4</c:v>
                </c:pt>
                <c:pt idx="153">
                  <c:v>2</c:v>
                </c:pt>
                <c:pt idx="154">
                  <c:v>4</c:v>
                </c:pt>
                <c:pt idx="155">
                  <c:v>4</c:v>
                </c:pt>
                <c:pt idx="156">
                  <c:v>6</c:v>
                </c:pt>
                <c:pt idx="157">
                  <c:v>4</c:v>
                </c:pt>
                <c:pt idx="158">
                  <c:v>4</c:v>
                </c:pt>
                <c:pt idx="159">
                  <c:v>2</c:v>
                </c:pt>
                <c:pt idx="160">
                  <c:v>4</c:v>
                </c:pt>
                <c:pt idx="161">
                  <c:v>2</c:v>
                </c:pt>
                <c:pt idx="162">
                  <c:v>6</c:v>
                </c:pt>
                <c:pt idx="163">
                  <c:v>4</c:v>
                </c:pt>
                <c:pt idx="164">
                  <c:v>6</c:v>
                </c:pt>
                <c:pt idx="165">
                  <c:v>2</c:v>
                </c:pt>
                <c:pt idx="166">
                  <c:v>4</c:v>
                </c:pt>
                <c:pt idx="167">
                  <c:v>6</c:v>
                </c:pt>
                <c:pt idx="168">
                  <c:v>6</c:v>
                </c:pt>
                <c:pt idx="169">
                  <c:v>6</c:v>
                </c:pt>
                <c:pt idx="170">
                  <c:v>6</c:v>
                </c:pt>
                <c:pt idx="171">
                  <c:v>4</c:v>
                </c:pt>
                <c:pt idx="172">
                  <c:v>4</c:v>
                </c:pt>
                <c:pt idx="173">
                  <c:v>4</c:v>
                </c:pt>
                <c:pt idx="174">
                  <c:v>6</c:v>
                </c:pt>
                <c:pt idx="175">
                  <c:v>4</c:v>
                </c:pt>
                <c:pt idx="176">
                  <c:v>2</c:v>
                </c:pt>
                <c:pt idx="177">
                  <c:v>2</c:v>
                </c:pt>
                <c:pt idx="178">
                  <c:v>2</c:v>
                </c:pt>
                <c:pt idx="179">
                  <c:v>4</c:v>
                </c:pt>
                <c:pt idx="180">
                  <c:v>2</c:v>
                </c:pt>
                <c:pt idx="181">
                  <c:v>4</c:v>
                </c:pt>
                <c:pt idx="182">
                  <c:v>10</c:v>
                </c:pt>
                <c:pt idx="183">
                  <c:v>6</c:v>
                </c:pt>
                <c:pt idx="184">
                  <c:v>6</c:v>
                </c:pt>
                <c:pt idx="185">
                  <c:v>4</c:v>
                </c:pt>
                <c:pt idx="186">
                  <c:v>6</c:v>
                </c:pt>
                <c:pt idx="187">
                  <c:v>4</c:v>
                </c:pt>
                <c:pt idx="188">
                  <c:v>6</c:v>
                </c:pt>
                <c:pt idx="189">
                  <c:v>8</c:v>
                </c:pt>
                <c:pt idx="190">
                  <c:v>10</c:v>
                </c:pt>
                <c:pt idx="191">
                  <c:v>4</c:v>
                </c:pt>
                <c:pt idx="192">
                  <c:v>6</c:v>
                </c:pt>
                <c:pt idx="193">
                  <c:v>4</c:v>
                </c:pt>
                <c:pt idx="194">
                  <c:v>2</c:v>
                </c:pt>
                <c:pt idx="195">
                  <c:v>4</c:v>
                </c:pt>
                <c:pt idx="196">
                  <c:v>4</c:v>
                </c:pt>
                <c:pt idx="197">
                  <c:v>8</c:v>
                </c:pt>
                <c:pt idx="198">
                  <c:v>6</c:v>
                </c:pt>
                <c:pt idx="199">
                  <c:v>6</c:v>
                </c:pt>
                <c:pt idx="200">
                  <c:v>6</c:v>
                </c:pt>
                <c:pt idx="201">
                  <c:v>4</c:v>
                </c:pt>
                <c:pt idx="202">
                  <c:v>4</c:v>
                </c:pt>
                <c:pt idx="203">
                  <c:v>4</c:v>
                </c:pt>
                <c:pt idx="204">
                  <c:v>6</c:v>
                </c:pt>
                <c:pt idx="205">
                  <c:v>10</c:v>
                </c:pt>
                <c:pt idx="206">
                  <c:v>8</c:v>
                </c:pt>
                <c:pt idx="207">
                  <c:v>4</c:v>
                </c:pt>
                <c:pt idx="208">
                  <c:v>2</c:v>
                </c:pt>
                <c:pt idx="209">
                  <c:v>4</c:v>
                </c:pt>
                <c:pt idx="210">
                  <c:v>10</c:v>
                </c:pt>
                <c:pt idx="211">
                  <c:v>10</c:v>
                </c:pt>
                <c:pt idx="212">
                  <c:v>6</c:v>
                </c:pt>
                <c:pt idx="213">
                  <c:v>4</c:v>
                </c:pt>
                <c:pt idx="214">
                  <c:v>8</c:v>
                </c:pt>
                <c:pt idx="215">
                  <c:v>4</c:v>
                </c:pt>
                <c:pt idx="216">
                  <c:v>4</c:v>
                </c:pt>
                <c:pt idx="217">
                  <c:v>4</c:v>
                </c:pt>
                <c:pt idx="218">
                  <c:v>6</c:v>
                </c:pt>
                <c:pt idx="219">
                  <c:v>10</c:v>
                </c:pt>
                <c:pt idx="220">
                  <c:v>6</c:v>
                </c:pt>
                <c:pt idx="221">
                  <c:v>6</c:v>
                </c:pt>
                <c:pt idx="222">
                  <c:v>8</c:v>
                </c:pt>
                <c:pt idx="223">
                  <c:v>8</c:v>
                </c:pt>
                <c:pt idx="224">
                  <c:v>8</c:v>
                </c:pt>
                <c:pt idx="225">
                  <c:v>6</c:v>
                </c:pt>
                <c:pt idx="226">
                  <c:v>8</c:v>
                </c:pt>
                <c:pt idx="227">
                  <c:v>4</c:v>
                </c:pt>
                <c:pt idx="228">
                  <c:v>8</c:v>
                </c:pt>
                <c:pt idx="229">
                  <c:v>4</c:v>
                </c:pt>
                <c:pt idx="230">
                  <c:v>6</c:v>
                </c:pt>
                <c:pt idx="231">
                  <c:v>6</c:v>
                </c:pt>
                <c:pt idx="232">
                  <c:v>2</c:v>
                </c:pt>
                <c:pt idx="233">
                  <c:v>4</c:v>
                </c:pt>
                <c:pt idx="234">
                  <c:v>6</c:v>
                </c:pt>
                <c:pt idx="235">
                  <c:v>10</c:v>
                </c:pt>
                <c:pt idx="236">
                  <c:v>6</c:v>
                </c:pt>
                <c:pt idx="237">
                  <c:v>8</c:v>
                </c:pt>
                <c:pt idx="238">
                  <c:v>8</c:v>
                </c:pt>
                <c:pt idx="239">
                  <c:v>4</c:v>
                </c:pt>
                <c:pt idx="240">
                  <c:v>8</c:v>
                </c:pt>
                <c:pt idx="241">
                  <c:v>4</c:v>
                </c:pt>
                <c:pt idx="242">
                  <c:v>4</c:v>
                </c:pt>
                <c:pt idx="243">
                  <c:v>8</c:v>
                </c:pt>
                <c:pt idx="244">
                  <c:v>8</c:v>
                </c:pt>
                <c:pt idx="245">
                  <c:v>4</c:v>
                </c:pt>
                <c:pt idx="246">
                  <c:v>6</c:v>
                </c:pt>
                <c:pt idx="247">
                  <c:v>6</c:v>
                </c:pt>
                <c:pt idx="248">
                  <c:v>8</c:v>
                </c:pt>
                <c:pt idx="249">
                  <c:v>4</c:v>
                </c:pt>
                <c:pt idx="250">
                  <c:v>4</c:v>
                </c:pt>
                <c:pt idx="251">
                  <c:v>4</c:v>
                </c:pt>
                <c:pt idx="252">
                  <c:v>8</c:v>
                </c:pt>
                <c:pt idx="253">
                  <c:v>10</c:v>
                </c:pt>
                <c:pt idx="254">
                  <c:v>6</c:v>
                </c:pt>
                <c:pt idx="255">
                  <c:v>8</c:v>
                </c:pt>
                <c:pt idx="256">
                  <c:v>8</c:v>
                </c:pt>
                <c:pt idx="257">
                  <c:v>10</c:v>
                </c:pt>
                <c:pt idx="258">
                  <c:v>10</c:v>
                </c:pt>
                <c:pt idx="259">
                  <c:v>10</c:v>
                </c:pt>
                <c:pt idx="260">
                  <c:v>8</c:v>
                </c:pt>
                <c:pt idx="261">
                  <c:v>10</c:v>
                </c:pt>
                <c:pt idx="262">
                  <c:v>8</c:v>
                </c:pt>
                <c:pt idx="263">
                  <c:v>8</c:v>
                </c:pt>
                <c:pt idx="264">
                  <c:v>10</c:v>
                </c:pt>
                <c:pt idx="265">
                  <c:v>10</c:v>
                </c:pt>
                <c:pt idx="266">
                  <c:v>8</c:v>
                </c:pt>
                <c:pt idx="267">
                  <c:v>8</c:v>
                </c:pt>
                <c:pt idx="268">
                  <c:v>4</c:v>
                </c:pt>
                <c:pt idx="269">
                  <c:v>8</c:v>
                </c:pt>
                <c:pt idx="270">
                  <c:v>6</c:v>
                </c:pt>
                <c:pt idx="271">
                  <c:v>8</c:v>
                </c:pt>
                <c:pt idx="272">
                  <c:v>6</c:v>
                </c:pt>
                <c:pt idx="273">
                  <c:v>6</c:v>
                </c:pt>
                <c:pt idx="274">
                  <c:v>6</c:v>
                </c:pt>
                <c:pt idx="275">
                  <c:v>10</c:v>
                </c:pt>
                <c:pt idx="276">
                  <c:v>10</c:v>
                </c:pt>
                <c:pt idx="277">
                  <c:v>8</c:v>
                </c:pt>
                <c:pt idx="278">
                  <c:v>10</c:v>
                </c:pt>
                <c:pt idx="279">
                  <c:v>10</c:v>
                </c:pt>
                <c:pt idx="280">
                  <c:v>8</c:v>
                </c:pt>
                <c:pt idx="281">
                  <c:v>6</c:v>
                </c:pt>
                <c:pt idx="282">
                  <c:v>8</c:v>
                </c:pt>
                <c:pt idx="283">
                  <c:v>4</c:v>
                </c:pt>
                <c:pt idx="284">
                  <c:v>6</c:v>
                </c:pt>
                <c:pt idx="285">
                  <c:v>6</c:v>
                </c:pt>
                <c:pt idx="286">
                  <c:v>10</c:v>
                </c:pt>
                <c:pt idx="287">
                  <c:v>10</c:v>
                </c:pt>
                <c:pt idx="288">
                  <c:v>10</c:v>
                </c:pt>
                <c:pt idx="289">
                  <c:v>6</c:v>
                </c:pt>
                <c:pt idx="290">
                  <c:v>8</c:v>
                </c:pt>
                <c:pt idx="291">
                  <c:v>6</c:v>
                </c:pt>
                <c:pt idx="292">
                  <c:v>10</c:v>
                </c:pt>
                <c:pt idx="293">
                  <c:v>10</c:v>
                </c:pt>
                <c:pt idx="294">
                  <c:v>10</c:v>
                </c:pt>
                <c:pt idx="295">
                  <c:v>10</c:v>
                </c:pt>
                <c:pt idx="296">
                  <c:v>6</c:v>
                </c:pt>
                <c:pt idx="297">
                  <c:v>8</c:v>
                </c:pt>
                <c:pt idx="298">
                  <c:v>10</c:v>
                </c:pt>
                <c:pt idx="299">
                  <c:v>10</c:v>
                </c:pt>
                <c:pt idx="300">
                  <c:v>6</c:v>
                </c:pt>
                <c:pt idx="301">
                  <c:v>8</c:v>
                </c:pt>
                <c:pt idx="302">
                  <c:v>10</c:v>
                </c:pt>
                <c:pt idx="303">
                  <c:v>6</c:v>
                </c:pt>
              </c:numCache>
            </c:numRef>
          </c:val>
          <c:smooth val="0"/>
        </c:ser>
        <c:dLbls>
          <c:showLegendKey val="0"/>
          <c:showVal val="0"/>
          <c:showCatName val="0"/>
          <c:showSerName val="0"/>
          <c:showPercent val="0"/>
          <c:showBubbleSize val="0"/>
        </c:dLbls>
        <c:smooth val="0"/>
        <c:axId val="464821472"/>
        <c:axId val="464821864"/>
      </c:lineChart>
      <c:catAx>
        <c:axId val="46482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Nilai</a:t>
                </a:r>
                <a:r>
                  <a:rPr lang="en-US" baseline="0">
                    <a:latin typeface="Times New Roman" panose="02020603050405020304" pitchFamily="18" charset="0"/>
                    <a:cs typeface="Times New Roman" panose="02020603050405020304" pitchFamily="18" charset="0"/>
                  </a:rPr>
                  <a:t> MAP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21864"/>
        <c:crosses val="autoZero"/>
        <c:auto val="1"/>
        <c:lblAlgn val="ctr"/>
        <c:lblOffset val="100"/>
        <c:tickLblSkip val="100"/>
        <c:noMultiLvlLbl val="0"/>
      </c:catAx>
      <c:valAx>
        <c:axId val="46482186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Bobot</a:t>
                </a:r>
                <a:r>
                  <a:rPr lang="en-US" baseline="0">
                    <a:latin typeface="Times New Roman" panose="02020603050405020304" pitchFamily="18" charset="0"/>
                    <a:cs typeface="Times New Roman" panose="02020603050405020304" pitchFamily="18" charset="0"/>
                  </a:rPr>
                  <a:t> konsep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21472"/>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NameSearch</c:v>
                </c:pt>
              </c:strCache>
            </c:strRef>
          </c:tx>
          <c:spPr>
            <a:ln w="15875" cap="rnd">
              <a:solidFill>
                <a:schemeClr val="tx1"/>
              </a:solidFill>
              <a:round/>
            </a:ln>
            <a:effectLst/>
          </c:spPr>
          <c:marker>
            <c:symbol val="none"/>
          </c:marker>
          <c:cat>
            <c:numRef>
              <c:f>Sheet1!$A$2:$A$305</c:f>
              <c:numCache>
                <c:formatCode>General</c:formatCode>
                <c:ptCount val="304"/>
                <c:pt idx="0">
                  <c:v>0.55059343839060904</c:v>
                </c:pt>
                <c:pt idx="1">
                  <c:v>0.58488940752292395</c:v>
                </c:pt>
                <c:pt idx="2">
                  <c:v>0.58542316359097102</c:v>
                </c:pt>
                <c:pt idx="3">
                  <c:v>0.58833024863873695</c:v>
                </c:pt>
                <c:pt idx="4">
                  <c:v>0.59221793260017497</c:v>
                </c:pt>
                <c:pt idx="5">
                  <c:v>0.59221793260017497</c:v>
                </c:pt>
                <c:pt idx="6">
                  <c:v>0.59805407992305903</c:v>
                </c:pt>
                <c:pt idx="7">
                  <c:v>0.61293262969219398</c:v>
                </c:pt>
                <c:pt idx="8">
                  <c:v>0.61574224931627897</c:v>
                </c:pt>
                <c:pt idx="9">
                  <c:v>0.61622504701375003</c:v>
                </c:pt>
                <c:pt idx="10">
                  <c:v>0.61622504701375003</c:v>
                </c:pt>
                <c:pt idx="11">
                  <c:v>0.627058896104149</c:v>
                </c:pt>
                <c:pt idx="12">
                  <c:v>0.62842707547697896</c:v>
                </c:pt>
                <c:pt idx="13">
                  <c:v>0.63095727322332396</c:v>
                </c:pt>
                <c:pt idx="14">
                  <c:v>0.63095727322332396</c:v>
                </c:pt>
                <c:pt idx="15">
                  <c:v>0.66224107664445697</c:v>
                </c:pt>
                <c:pt idx="16">
                  <c:v>0.67004186888372397</c:v>
                </c:pt>
                <c:pt idx="17">
                  <c:v>0.67052466658119603</c:v>
                </c:pt>
                <c:pt idx="18">
                  <c:v>0.67052466658119603</c:v>
                </c:pt>
                <c:pt idx="19">
                  <c:v>0.67052466658119603</c:v>
                </c:pt>
                <c:pt idx="20">
                  <c:v>0.69002206346582295</c:v>
                </c:pt>
                <c:pt idx="21">
                  <c:v>0.69004953057075702</c:v>
                </c:pt>
                <c:pt idx="22">
                  <c:v>0.70049251063310203</c:v>
                </c:pt>
                <c:pt idx="23">
                  <c:v>0.70049251063310203</c:v>
                </c:pt>
                <c:pt idx="24">
                  <c:v>0.70103379537585597</c:v>
                </c:pt>
                <c:pt idx="25">
                  <c:v>0.70140038721750597</c:v>
                </c:pt>
                <c:pt idx="26">
                  <c:v>0.70149018065145896</c:v>
                </c:pt>
                <c:pt idx="27">
                  <c:v>0.70196036502398895</c:v>
                </c:pt>
                <c:pt idx="28">
                  <c:v>0.70196036502398895</c:v>
                </c:pt>
                <c:pt idx="29">
                  <c:v>0.70292893425603098</c:v>
                </c:pt>
                <c:pt idx="30">
                  <c:v>0.702958035042347</c:v>
                </c:pt>
                <c:pt idx="31">
                  <c:v>0.70350798288883398</c:v>
                </c:pt>
                <c:pt idx="32">
                  <c:v>0.70359656998112896</c:v>
                </c:pt>
                <c:pt idx="33">
                  <c:v>0.70384815642825305</c:v>
                </c:pt>
                <c:pt idx="34">
                  <c:v>0.70384815642825305</c:v>
                </c:pt>
                <c:pt idx="35">
                  <c:v>0.70406327918175804</c:v>
                </c:pt>
                <c:pt idx="36">
                  <c:v>0.704107724583516</c:v>
                </c:pt>
                <c:pt idx="37">
                  <c:v>0.704330954125725</c:v>
                </c:pt>
                <c:pt idx="38">
                  <c:v>0.704330954125725</c:v>
                </c:pt>
                <c:pt idx="39">
                  <c:v>0.70450565290719103</c:v>
                </c:pt>
                <c:pt idx="40">
                  <c:v>0.70450565290719103</c:v>
                </c:pt>
                <c:pt idx="41">
                  <c:v>0.70475428837324905</c:v>
                </c:pt>
                <c:pt idx="42">
                  <c:v>0.70475428837324905</c:v>
                </c:pt>
                <c:pt idx="43">
                  <c:v>0.70506094920011497</c:v>
                </c:pt>
                <c:pt idx="44">
                  <c:v>0.70506094920011497</c:v>
                </c:pt>
                <c:pt idx="45">
                  <c:v>0.70527395848186203</c:v>
                </c:pt>
                <c:pt idx="46">
                  <c:v>0.705296432201729</c:v>
                </c:pt>
                <c:pt idx="47">
                  <c:v>0.705296432201729</c:v>
                </c:pt>
                <c:pt idx="48">
                  <c:v>0.70549667277838901</c:v>
                </c:pt>
                <c:pt idx="49">
                  <c:v>0.70701119199261198</c:v>
                </c:pt>
                <c:pt idx="50">
                  <c:v>0.70774741259388596</c:v>
                </c:pt>
                <c:pt idx="51">
                  <c:v>0.70830923506572696</c:v>
                </c:pt>
                <c:pt idx="52">
                  <c:v>0.70831190445746095</c:v>
                </c:pt>
                <c:pt idx="53">
                  <c:v>0.70831190445746095</c:v>
                </c:pt>
                <c:pt idx="54">
                  <c:v>0.70876507656737897</c:v>
                </c:pt>
                <c:pt idx="55">
                  <c:v>0.70890499275621</c:v>
                </c:pt>
                <c:pt idx="56">
                  <c:v>0.70927843372070198</c:v>
                </c:pt>
                <c:pt idx="57">
                  <c:v>0.70941328921370195</c:v>
                </c:pt>
                <c:pt idx="58">
                  <c:v>0.71071576514069601</c:v>
                </c:pt>
                <c:pt idx="59">
                  <c:v>0.71081208113583905</c:v>
                </c:pt>
                <c:pt idx="60">
                  <c:v>0.71092293322338196</c:v>
                </c:pt>
                <c:pt idx="61">
                  <c:v>0.71100424008444996</c:v>
                </c:pt>
                <c:pt idx="62">
                  <c:v>0.71196774299947196</c:v>
                </c:pt>
                <c:pt idx="63">
                  <c:v>0.71214068272950803</c:v>
                </c:pt>
                <c:pt idx="64">
                  <c:v>0.71227176448168406</c:v>
                </c:pt>
                <c:pt idx="65">
                  <c:v>0.71271413820711804</c:v>
                </c:pt>
                <c:pt idx="66">
                  <c:v>0.71298111554957799</c:v>
                </c:pt>
                <c:pt idx="67">
                  <c:v>0.71300349005897001</c:v>
                </c:pt>
                <c:pt idx="68">
                  <c:v>0.71300349005897001</c:v>
                </c:pt>
                <c:pt idx="69">
                  <c:v>0.71326943450004199</c:v>
                </c:pt>
                <c:pt idx="70">
                  <c:v>0.71326943450004199</c:v>
                </c:pt>
                <c:pt idx="71">
                  <c:v>0.71433752690159202</c:v>
                </c:pt>
                <c:pt idx="72">
                  <c:v>0.71680974160924005</c:v>
                </c:pt>
                <c:pt idx="73">
                  <c:v>0.71697356186730499</c:v>
                </c:pt>
                <c:pt idx="74">
                  <c:v>0.71722958483199195</c:v>
                </c:pt>
                <c:pt idx="75">
                  <c:v>0.71741157936489497</c:v>
                </c:pt>
                <c:pt idx="76">
                  <c:v>0.71760621886970499</c:v>
                </c:pt>
                <c:pt idx="77">
                  <c:v>0.71864962089569895</c:v>
                </c:pt>
                <c:pt idx="78">
                  <c:v>0.71866660834254503</c:v>
                </c:pt>
                <c:pt idx="79">
                  <c:v>0.71881654906385095</c:v>
                </c:pt>
                <c:pt idx="80">
                  <c:v>0.71908249350492304</c:v>
                </c:pt>
                <c:pt idx="81">
                  <c:v>0.71908249350492304</c:v>
                </c:pt>
                <c:pt idx="82">
                  <c:v>0.71933256989028704</c:v>
                </c:pt>
                <c:pt idx="83">
                  <c:v>0.719706414795382</c:v>
                </c:pt>
                <c:pt idx="84">
                  <c:v>0.71975653905746595</c:v>
                </c:pt>
                <c:pt idx="85">
                  <c:v>0.71982432673466501</c:v>
                </c:pt>
                <c:pt idx="86">
                  <c:v>0.71982432673466501</c:v>
                </c:pt>
                <c:pt idx="87">
                  <c:v>0.71989285286639804</c:v>
                </c:pt>
                <c:pt idx="88">
                  <c:v>0.72021960497408399</c:v>
                </c:pt>
                <c:pt idx="89">
                  <c:v>0.72159128930266303</c:v>
                </c:pt>
                <c:pt idx="90">
                  <c:v>0.72295001956499705</c:v>
                </c:pt>
                <c:pt idx="91">
                  <c:v>0.72322987150571905</c:v>
                </c:pt>
                <c:pt idx="92">
                  <c:v>0.72333199568872497</c:v>
                </c:pt>
                <c:pt idx="93">
                  <c:v>0.72362047063247903</c:v>
                </c:pt>
                <c:pt idx="94">
                  <c:v>0.72362047063247903</c:v>
                </c:pt>
                <c:pt idx="95">
                  <c:v>0.72380517442803904</c:v>
                </c:pt>
                <c:pt idx="96">
                  <c:v>0.723886415073551</c:v>
                </c:pt>
                <c:pt idx="97">
                  <c:v>0.72477056683435104</c:v>
                </c:pt>
                <c:pt idx="98">
                  <c:v>0.72477056683435104</c:v>
                </c:pt>
                <c:pt idx="99">
                  <c:v>0.72494169094944405</c:v>
                </c:pt>
                <c:pt idx="100">
                  <c:v>0.72502352654271096</c:v>
                </c:pt>
                <c:pt idx="101">
                  <c:v>0.72504381513245098</c:v>
                </c:pt>
                <c:pt idx="102">
                  <c:v>0.72515904788344299</c:v>
                </c:pt>
                <c:pt idx="103">
                  <c:v>0.72523717969908796</c:v>
                </c:pt>
                <c:pt idx="104">
                  <c:v>0.72544752282719605</c:v>
                </c:pt>
                <c:pt idx="105">
                  <c:v>0.72553526433168403</c:v>
                </c:pt>
                <c:pt idx="106">
                  <c:v>0.72553526433168403</c:v>
                </c:pt>
                <c:pt idx="107">
                  <c:v>0.725801208772756</c:v>
                </c:pt>
                <c:pt idx="108">
                  <c:v>0.725801208772756</c:v>
                </c:pt>
                <c:pt idx="109">
                  <c:v>0.725801208772756</c:v>
                </c:pt>
                <c:pt idx="110">
                  <c:v>0.72594893291079199</c:v>
                </c:pt>
                <c:pt idx="111">
                  <c:v>0.72594893291079199</c:v>
                </c:pt>
                <c:pt idx="112">
                  <c:v>0.72594893291079199</c:v>
                </c:pt>
                <c:pt idx="113">
                  <c:v>0.72628704710315095</c:v>
                </c:pt>
                <c:pt idx="114">
                  <c:v>0.726324338678626</c:v>
                </c:pt>
                <c:pt idx="115">
                  <c:v>0.72641102574221905</c:v>
                </c:pt>
                <c:pt idx="116">
                  <c:v>0.72658396547225501</c:v>
                </c:pt>
                <c:pt idx="117">
                  <c:v>0.72705276025461396</c:v>
                </c:pt>
                <c:pt idx="118">
                  <c:v>0.72707083365057201</c:v>
                </c:pt>
                <c:pt idx="119">
                  <c:v>0.727311474851564</c:v>
                </c:pt>
                <c:pt idx="120">
                  <c:v>0.72760933886019397</c:v>
                </c:pt>
                <c:pt idx="121">
                  <c:v>0.727616590728413</c:v>
                </c:pt>
                <c:pt idx="122">
                  <c:v>0.727616590728413</c:v>
                </c:pt>
                <c:pt idx="123">
                  <c:v>0.72767270048811294</c:v>
                </c:pt>
                <c:pt idx="124">
                  <c:v>0.72795253763040502</c:v>
                </c:pt>
                <c:pt idx="125">
                  <c:v>0.72798786226147905</c:v>
                </c:pt>
                <c:pt idx="126">
                  <c:v>0.728293560984133</c:v>
                </c:pt>
                <c:pt idx="127">
                  <c:v>0.72849842172792301</c:v>
                </c:pt>
                <c:pt idx="128">
                  <c:v>0.72860909599666701</c:v>
                </c:pt>
                <c:pt idx="129">
                  <c:v>0.72871481568402796</c:v>
                </c:pt>
                <c:pt idx="130">
                  <c:v>0.72950533614002</c:v>
                </c:pt>
                <c:pt idx="131">
                  <c:v>0.729754814090668</c:v>
                </c:pt>
                <c:pt idx="132">
                  <c:v>0.72976135910470696</c:v>
                </c:pt>
                <c:pt idx="133">
                  <c:v>0.73004983404846002</c:v>
                </c:pt>
                <c:pt idx="134">
                  <c:v>0.73005071095655905</c:v>
                </c:pt>
                <c:pt idx="135">
                  <c:v>0.73013059022889604</c:v>
                </c:pt>
                <c:pt idx="136">
                  <c:v>0.73038097392953505</c:v>
                </c:pt>
                <c:pt idx="137">
                  <c:v>0.73052946917727801</c:v>
                </c:pt>
                <c:pt idx="138">
                  <c:v>0.73072724756872198</c:v>
                </c:pt>
                <c:pt idx="139">
                  <c:v>0.73089528174542195</c:v>
                </c:pt>
                <c:pt idx="140">
                  <c:v>0.73122147978157803</c:v>
                </c:pt>
                <c:pt idx="141">
                  <c:v>0.73122147978157803</c:v>
                </c:pt>
                <c:pt idx="142">
                  <c:v>0.73159529167652804</c:v>
                </c:pt>
                <c:pt idx="143">
                  <c:v>0.73159529167652804</c:v>
                </c:pt>
                <c:pt idx="144">
                  <c:v>0.73159529167652804</c:v>
                </c:pt>
                <c:pt idx="145">
                  <c:v>0.73159529167652804</c:v>
                </c:pt>
                <c:pt idx="146">
                  <c:v>0.73162920198592196</c:v>
                </c:pt>
                <c:pt idx="147">
                  <c:v>0.73166040621727801</c:v>
                </c:pt>
                <c:pt idx="148">
                  <c:v>0.73166654311506996</c:v>
                </c:pt>
                <c:pt idx="149">
                  <c:v>0.73187141393491695</c:v>
                </c:pt>
                <c:pt idx="150">
                  <c:v>0.73187141393491695</c:v>
                </c:pt>
                <c:pt idx="151">
                  <c:v>0.73187141393491695</c:v>
                </c:pt>
                <c:pt idx="152">
                  <c:v>0.73187141393491695</c:v>
                </c:pt>
                <c:pt idx="153">
                  <c:v>0.73187141393491695</c:v>
                </c:pt>
                <c:pt idx="154">
                  <c:v>0.73187141393491695</c:v>
                </c:pt>
                <c:pt idx="155">
                  <c:v>0.73210130419950203</c:v>
                </c:pt>
                <c:pt idx="156">
                  <c:v>0.73218268067121794</c:v>
                </c:pt>
                <c:pt idx="157">
                  <c:v>0.73257291647452705</c:v>
                </c:pt>
                <c:pt idx="158">
                  <c:v>0.73257291647452705</c:v>
                </c:pt>
                <c:pt idx="159">
                  <c:v>0.73300576237098403</c:v>
                </c:pt>
                <c:pt idx="160">
                  <c:v>0.73301833281040896</c:v>
                </c:pt>
                <c:pt idx="161">
                  <c:v>0.73303511527321996</c:v>
                </c:pt>
                <c:pt idx="162">
                  <c:v>0.73312131263156</c:v>
                </c:pt>
                <c:pt idx="163">
                  <c:v>0.73352889227685303</c:v>
                </c:pt>
                <c:pt idx="164">
                  <c:v>0.733548410722489</c:v>
                </c:pt>
                <c:pt idx="165">
                  <c:v>0.73377147552244704</c:v>
                </c:pt>
                <c:pt idx="166">
                  <c:v>0.73427026071554202</c:v>
                </c:pt>
                <c:pt idx="167">
                  <c:v>0.73433689493603505</c:v>
                </c:pt>
                <c:pt idx="168">
                  <c:v>0.73506304664469202</c:v>
                </c:pt>
                <c:pt idx="169">
                  <c:v>0.735228434027831</c:v>
                </c:pt>
                <c:pt idx="170">
                  <c:v>0.73539544972759396</c:v>
                </c:pt>
                <c:pt idx="171">
                  <c:v>0.73551109353431898</c:v>
                </c:pt>
                <c:pt idx="172">
                  <c:v>0.73552223857431798</c:v>
                </c:pt>
                <c:pt idx="173">
                  <c:v>0.73569517830435405</c:v>
                </c:pt>
                <c:pt idx="174">
                  <c:v>0.73574635885067097</c:v>
                </c:pt>
                <c:pt idx="175">
                  <c:v>0.73586887601090101</c:v>
                </c:pt>
                <c:pt idx="176">
                  <c:v>0.736328543467763</c:v>
                </c:pt>
                <c:pt idx="177">
                  <c:v>0.736328543467763</c:v>
                </c:pt>
                <c:pt idx="178">
                  <c:v>0.736328543467763</c:v>
                </c:pt>
                <c:pt idx="179">
                  <c:v>0.736328543467763</c:v>
                </c:pt>
                <c:pt idx="180">
                  <c:v>0.736328543467763</c:v>
                </c:pt>
                <c:pt idx="181">
                  <c:v>0.736328543467763</c:v>
                </c:pt>
                <c:pt idx="182">
                  <c:v>0.73650732035423605</c:v>
                </c:pt>
                <c:pt idx="183">
                  <c:v>0.73664639222927897</c:v>
                </c:pt>
                <c:pt idx="184">
                  <c:v>0.73664639222927897</c:v>
                </c:pt>
                <c:pt idx="185">
                  <c:v>0.73667533550354403</c:v>
                </c:pt>
                <c:pt idx="186">
                  <c:v>0.73670537905343203</c:v>
                </c:pt>
                <c:pt idx="187">
                  <c:v>0.73674583530624504</c:v>
                </c:pt>
                <c:pt idx="188">
                  <c:v>0.73700390313526798</c:v>
                </c:pt>
                <c:pt idx="189">
                  <c:v>0.73702797595383396</c:v>
                </c:pt>
                <c:pt idx="190">
                  <c:v>0.73711327122793602</c:v>
                </c:pt>
                <c:pt idx="191">
                  <c:v>0.73737683804315501</c:v>
                </c:pt>
                <c:pt idx="192">
                  <c:v>0.73792523420018696</c:v>
                </c:pt>
                <c:pt idx="193">
                  <c:v>0.73839660014776398</c:v>
                </c:pt>
                <c:pt idx="194">
                  <c:v>0.73875960305958899</c:v>
                </c:pt>
                <c:pt idx="195">
                  <c:v>0.738877273178835</c:v>
                </c:pt>
                <c:pt idx="196">
                  <c:v>0.73891998041157303</c:v>
                </c:pt>
                <c:pt idx="197">
                  <c:v>0.73916886960149297</c:v>
                </c:pt>
                <c:pt idx="198">
                  <c:v>0.73918797204128395</c:v>
                </c:pt>
                <c:pt idx="199">
                  <c:v>0.73921987171954895</c:v>
                </c:pt>
                <c:pt idx="200">
                  <c:v>0.739669067423676</c:v>
                </c:pt>
                <c:pt idx="201">
                  <c:v>0.73988156789941295</c:v>
                </c:pt>
                <c:pt idx="202">
                  <c:v>0.73988156789941295</c:v>
                </c:pt>
                <c:pt idx="203">
                  <c:v>0.73995637180226304</c:v>
                </c:pt>
                <c:pt idx="204">
                  <c:v>0.74007951113307902</c:v>
                </c:pt>
                <c:pt idx="205">
                  <c:v>0.74029079223633898</c:v>
                </c:pt>
                <c:pt idx="206">
                  <c:v>0.74051518075949596</c:v>
                </c:pt>
                <c:pt idx="207">
                  <c:v>0.74061815722050395</c:v>
                </c:pt>
                <c:pt idx="208">
                  <c:v>0.74069311151115702</c:v>
                </c:pt>
                <c:pt idx="209">
                  <c:v>0.74069311151115702</c:v>
                </c:pt>
                <c:pt idx="210">
                  <c:v>0.741000979291635</c:v>
                </c:pt>
                <c:pt idx="211">
                  <c:v>0.74109802898107602</c:v>
                </c:pt>
                <c:pt idx="212">
                  <c:v>0.74122181901806605</c:v>
                </c:pt>
                <c:pt idx="213">
                  <c:v>0.74157358844403198</c:v>
                </c:pt>
                <c:pt idx="214">
                  <c:v>0.74192557349077204</c:v>
                </c:pt>
                <c:pt idx="215">
                  <c:v>0.74226858896036496</c:v>
                </c:pt>
                <c:pt idx="216">
                  <c:v>0.74226858896036496</c:v>
                </c:pt>
                <c:pt idx="217">
                  <c:v>0.74226858896036496</c:v>
                </c:pt>
                <c:pt idx="218">
                  <c:v>0.74256070323484202</c:v>
                </c:pt>
                <c:pt idx="219">
                  <c:v>0.74258586094413404</c:v>
                </c:pt>
                <c:pt idx="220">
                  <c:v>0.74323561443955799</c:v>
                </c:pt>
                <c:pt idx="221">
                  <c:v>0.74330485052664097</c:v>
                </c:pt>
                <c:pt idx="222">
                  <c:v>0.74340971386355803</c:v>
                </c:pt>
                <c:pt idx="223">
                  <c:v>0.74369270176790003</c:v>
                </c:pt>
                <c:pt idx="224">
                  <c:v>0.74377965095660203</c:v>
                </c:pt>
                <c:pt idx="225">
                  <c:v>0.74392944945274797</c:v>
                </c:pt>
                <c:pt idx="226">
                  <c:v>0.74400249813768604</c:v>
                </c:pt>
                <c:pt idx="227">
                  <c:v>0.74417118165215401</c:v>
                </c:pt>
                <c:pt idx="228">
                  <c:v>0.74440288882319505</c:v>
                </c:pt>
                <c:pt idx="229">
                  <c:v>0.74453763681180296</c:v>
                </c:pt>
                <c:pt idx="230">
                  <c:v>0.74497489387803595</c:v>
                </c:pt>
                <c:pt idx="231">
                  <c:v>0.74497489387803595</c:v>
                </c:pt>
                <c:pt idx="232">
                  <c:v>0.74515024104400396</c:v>
                </c:pt>
                <c:pt idx="233">
                  <c:v>0.74515024104400396</c:v>
                </c:pt>
                <c:pt idx="234">
                  <c:v>0.74524991011317099</c:v>
                </c:pt>
                <c:pt idx="235">
                  <c:v>0.74556538033495201</c:v>
                </c:pt>
                <c:pt idx="236">
                  <c:v>0.745586452807254</c:v>
                </c:pt>
                <c:pt idx="237">
                  <c:v>0.74637947529433202</c:v>
                </c:pt>
                <c:pt idx="238">
                  <c:v>0.74646512348397298</c:v>
                </c:pt>
                <c:pt idx="239">
                  <c:v>0.74653735574439795</c:v>
                </c:pt>
                <c:pt idx="240">
                  <c:v>0.74656531835848305</c:v>
                </c:pt>
                <c:pt idx="241">
                  <c:v>0.74658841783590202</c:v>
                </c:pt>
                <c:pt idx="242">
                  <c:v>0.74658841783590202</c:v>
                </c:pt>
                <c:pt idx="243">
                  <c:v>0.74660816764326698</c:v>
                </c:pt>
                <c:pt idx="244">
                  <c:v>0.74680886087565002</c:v>
                </c:pt>
                <c:pt idx="245">
                  <c:v>0.74693013437606903</c:v>
                </c:pt>
                <c:pt idx="246">
                  <c:v>0.74713739182233896</c:v>
                </c:pt>
                <c:pt idx="247">
                  <c:v>0.74713739182233896</c:v>
                </c:pt>
                <c:pt idx="248">
                  <c:v>0.74728306455009497</c:v>
                </c:pt>
                <c:pt idx="249">
                  <c:v>0.74731989088223605</c:v>
                </c:pt>
                <c:pt idx="250">
                  <c:v>0.74731989088223605</c:v>
                </c:pt>
                <c:pt idx="251">
                  <c:v>0.74737095297373901</c:v>
                </c:pt>
                <c:pt idx="252">
                  <c:v>0.74743481087568997</c:v>
                </c:pt>
                <c:pt idx="253">
                  <c:v>0.78361115371992995</c:v>
                </c:pt>
                <c:pt idx="254">
                  <c:v>0.78362898153271499</c:v>
                </c:pt>
                <c:pt idx="255">
                  <c:v>0.78392576963002003</c:v>
                </c:pt>
                <c:pt idx="256">
                  <c:v>0.78415651073305903</c:v>
                </c:pt>
                <c:pt idx="257">
                  <c:v>0.78427993023282505</c:v>
                </c:pt>
                <c:pt idx="258">
                  <c:v>0.78452265392217702</c:v>
                </c:pt>
                <c:pt idx="259">
                  <c:v>0.78453262629270404</c:v>
                </c:pt>
                <c:pt idx="260">
                  <c:v>0.785360575304898</c:v>
                </c:pt>
                <c:pt idx="261">
                  <c:v>0.78542594116139397</c:v>
                </c:pt>
                <c:pt idx="262">
                  <c:v>0.78550529275746395</c:v>
                </c:pt>
                <c:pt idx="263">
                  <c:v>0.78551182526727603</c:v>
                </c:pt>
                <c:pt idx="264">
                  <c:v>0.78573524074644097</c:v>
                </c:pt>
                <c:pt idx="265">
                  <c:v>0.78598342426791001</c:v>
                </c:pt>
                <c:pt idx="266">
                  <c:v>0.78611766738256095</c:v>
                </c:pt>
                <c:pt idx="267">
                  <c:v>0.786482228471999</c:v>
                </c:pt>
                <c:pt idx="268">
                  <c:v>0.78694831850993496</c:v>
                </c:pt>
                <c:pt idx="269">
                  <c:v>0.78694831850993496</c:v>
                </c:pt>
                <c:pt idx="270">
                  <c:v>0.78718232082563899</c:v>
                </c:pt>
                <c:pt idx="271">
                  <c:v>0.78754892393626097</c:v>
                </c:pt>
                <c:pt idx="272">
                  <c:v>0.78759081755766602</c:v>
                </c:pt>
                <c:pt idx="273">
                  <c:v>0.78775252246157601</c:v>
                </c:pt>
                <c:pt idx="274">
                  <c:v>0.78775252246157601</c:v>
                </c:pt>
                <c:pt idx="275">
                  <c:v>0.78798597893283495</c:v>
                </c:pt>
                <c:pt idx="276">
                  <c:v>0.78860346216979704</c:v>
                </c:pt>
                <c:pt idx="277">
                  <c:v>0.79065918052107798</c:v>
                </c:pt>
                <c:pt idx="278">
                  <c:v>0.79078426035428395</c:v>
                </c:pt>
                <c:pt idx="279">
                  <c:v>0.790983750113883</c:v>
                </c:pt>
                <c:pt idx="280">
                  <c:v>0.79122549559381905</c:v>
                </c:pt>
                <c:pt idx="281">
                  <c:v>0.79142909411913398</c:v>
                </c:pt>
                <c:pt idx="282">
                  <c:v>0.79154590840647499</c:v>
                </c:pt>
                <c:pt idx="283">
                  <c:v>0.79238711658485905</c:v>
                </c:pt>
                <c:pt idx="284">
                  <c:v>0.79313156484383796</c:v>
                </c:pt>
                <c:pt idx="285">
                  <c:v>0.79313156484383796</c:v>
                </c:pt>
                <c:pt idx="286">
                  <c:v>0.79337713984295</c:v>
                </c:pt>
                <c:pt idx="287">
                  <c:v>0.79340738373842501</c:v>
                </c:pt>
                <c:pt idx="288">
                  <c:v>0.79394530771936001</c:v>
                </c:pt>
                <c:pt idx="289">
                  <c:v>0.79400264781319796</c:v>
                </c:pt>
                <c:pt idx="290">
                  <c:v>0.79440301660222201</c:v>
                </c:pt>
                <c:pt idx="291">
                  <c:v>0.79460661512753705</c:v>
                </c:pt>
                <c:pt idx="292">
                  <c:v>0.79582621413839305</c:v>
                </c:pt>
                <c:pt idx="293">
                  <c:v>0.796221791446722</c:v>
                </c:pt>
                <c:pt idx="294">
                  <c:v>0.79655466085135396</c:v>
                </c:pt>
                <c:pt idx="295">
                  <c:v>0.79655466085135396</c:v>
                </c:pt>
                <c:pt idx="296">
                  <c:v>0.79680813650139604</c:v>
                </c:pt>
                <c:pt idx="297">
                  <c:v>0.79732736880380195</c:v>
                </c:pt>
                <c:pt idx="298">
                  <c:v>0.79811983313151602</c:v>
                </c:pt>
                <c:pt idx="299">
                  <c:v>0.79872515559456503</c:v>
                </c:pt>
                <c:pt idx="300">
                  <c:v>0.799985657509799</c:v>
                </c:pt>
                <c:pt idx="301">
                  <c:v>0.80367428952472497</c:v>
                </c:pt>
                <c:pt idx="302">
                  <c:v>0.80582593377385703</c:v>
                </c:pt>
                <c:pt idx="303">
                  <c:v>0.80846405062374205</c:v>
                </c:pt>
              </c:numCache>
            </c:numRef>
          </c:cat>
          <c:val>
            <c:numRef>
              <c:f>Sheet1!$B$2:$B$305</c:f>
              <c:numCache>
                <c:formatCode>General</c:formatCode>
                <c:ptCount val="304"/>
                <c:pt idx="0">
                  <c:v>2</c:v>
                </c:pt>
                <c:pt idx="1">
                  <c:v>2</c:v>
                </c:pt>
                <c:pt idx="2">
                  <c:v>2</c:v>
                </c:pt>
                <c:pt idx="3">
                  <c:v>2</c:v>
                </c:pt>
                <c:pt idx="4">
                  <c:v>2</c:v>
                </c:pt>
                <c:pt idx="5">
                  <c:v>2</c:v>
                </c:pt>
                <c:pt idx="6">
                  <c:v>4</c:v>
                </c:pt>
                <c:pt idx="7">
                  <c:v>2</c:v>
                </c:pt>
                <c:pt idx="8">
                  <c:v>2</c:v>
                </c:pt>
                <c:pt idx="9">
                  <c:v>2</c:v>
                </c:pt>
                <c:pt idx="10">
                  <c:v>2</c:v>
                </c:pt>
                <c:pt idx="11">
                  <c:v>4</c:v>
                </c:pt>
                <c:pt idx="12">
                  <c:v>4</c:v>
                </c:pt>
                <c:pt idx="13">
                  <c:v>4</c:v>
                </c:pt>
                <c:pt idx="14">
                  <c:v>8</c:v>
                </c:pt>
                <c:pt idx="15">
                  <c:v>10</c:v>
                </c:pt>
                <c:pt idx="16">
                  <c:v>2</c:v>
                </c:pt>
                <c:pt idx="17">
                  <c:v>2</c:v>
                </c:pt>
                <c:pt idx="18">
                  <c:v>6</c:v>
                </c:pt>
                <c:pt idx="19">
                  <c:v>6</c:v>
                </c:pt>
                <c:pt idx="20">
                  <c:v>10</c:v>
                </c:pt>
                <c:pt idx="21">
                  <c:v>8</c:v>
                </c:pt>
                <c:pt idx="22">
                  <c:v>10</c:v>
                </c:pt>
                <c:pt idx="23">
                  <c:v>2</c:v>
                </c:pt>
                <c:pt idx="24">
                  <c:v>10</c:v>
                </c:pt>
                <c:pt idx="25">
                  <c:v>10</c:v>
                </c:pt>
                <c:pt idx="26">
                  <c:v>10</c:v>
                </c:pt>
                <c:pt idx="27">
                  <c:v>8</c:v>
                </c:pt>
                <c:pt idx="28">
                  <c:v>10</c:v>
                </c:pt>
                <c:pt idx="29">
                  <c:v>6</c:v>
                </c:pt>
                <c:pt idx="30">
                  <c:v>8</c:v>
                </c:pt>
                <c:pt idx="31">
                  <c:v>6</c:v>
                </c:pt>
                <c:pt idx="32">
                  <c:v>8</c:v>
                </c:pt>
                <c:pt idx="33">
                  <c:v>10</c:v>
                </c:pt>
                <c:pt idx="34">
                  <c:v>10</c:v>
                </c:pt>
                <c:pt idx="35">
                  <c:v>10</c:v>
                </c:pt>
                <c:pt idx="36">
                  <c:v>10</c:v>
                </c:pt>
                <c:pt idx="37">
                  <c:v>10</c:v>
                </c:pt>
                <c:pt idx="38">
                  <c:v>10</c:v>
                </c:pt>
                <c:pt idx="39">
                  <c:v>6</c:v>
                </c:pt>
                <c:pt idx="40">
                  <c:v>10</c:v>
                </c:pt>
                <c:pt idx="41">
                  <c:v>8</c:v>
                </c:pt>
                <c:pt idx="42">
                  <c:v>8</c:v>
                </c:pt>
                <c:pt idx="43">
                  <c:v>8</c:v>
                </c:pt>
                <c:pt idx="44">
                  <c:v>6</c:v>
                </c:pt>
                <c:pt idx="45">
                  <c:v>6</c:v>
                </c:pt>
                <c:pt idx="46">
                  <c:v>10</c:v>
                </c:pt>
                <c:pt idx="47">
                  <c:v>8</c:v>
                </c:pt>
                <c:pt idx="48">
                  <c:v>6</c:v>
                </c:pt>
                <c:pt idx="49">
                  <c:v>10</c:v>
                </c:pt>
                <c:pt idx="50">
                  <c:v>2</c:v>
                </c:pt>
                <c:pt idx="51">
                  <c:v>10</c:v>
                </c:pt>
                <c:pt idx="52">
                  <c:v>10</c:v>
                </c:pt>
                <c:pt idx="53">
                  <c:v>6</c:v>
                </c:pt>
                <c:pt idx="54">
                  <c:v>10</c:v>
                </c:pt>
                <c:pt idx="55">
                  <c:v>8</c:v>
                </c:pt>
                <c:pt idx="56">
                  <c:v>2</c:v>
                </c:pt>
                <c:pt idx="57">
                  <c:v>2</c:v>
                </c:pt>
                <c:pt idx="58">
                  <c:v>2</c:v>
                </c:pt>
                <c:pt idx="59">
                  <c:v>2</c:v>
                </c:pt>
                <c:pt idx="60">
                  <c:v>4</c:v>
                </c:pt>
                <c:pt idx="61">
                  <c:v>4</c:v>
                </c:pt>
                <c:pt idx="62">
                  <c:v>2</c:v>
                </c:pt>
                <c:pt idx="63">
                  <c:v>2</c:v>
                </c:pt>
                <c:pt idx="64">
                  <c:v>2</c:v>
                </c:pt>
                <c:pt idx="65">
                  <c:v>2</c:v>
                </c:pt>
                <c:pt idx="66">
                  <c:v>2</c:v>
                </c:pt>
                <c:pt idx="67">
                  <c:v>2</c:v>
                </c:pt>
                <c:pt idx="68">
                  <c:v>6</c:v>
                </c:pt>
                <c:pt idx="69">
                  <c:v>10</c:v>
                </c:pt>
                <c:pt idx="70">
                  <c:v>4</c:v>
                </c:pt>
                <c:pt idx="71">
                  <c:v>8</c:v>
                </c:pt>
                <c:pt idx="72">
                  <c:v>10</c:v>
                </c:pt>
                <c:pt idx="73">
                  <c:v>10</c:v>
                </c:pt>
                <c:pt idx="74">
                  <c:v>10</c:v>
                </c:pt>
                <c:pt idx="75">
                  <c:v>8</c:v>
                </c:pt>
                <c:pt idx="76">
                  <c:v>6</c:v>
                </c:pt>
                <c:pt idx="77">
                  <c:v>6</c:v>
                </c:pt>
                <c:pt idx="78">
                  <c:v>2</c:v>
                </c:pt>
                <c:pt idx="79">
                  <c:v>10</c:v>
                </c:pt>
                <c:pt idx="80">
                  <c:v>10</c:v>
                </c:pt>
                <c:pt idx="81">
                  <c:v>8</c:v>
                </c:pt>
                <c:pt idx="82">
                  <c:v>2</c:v>
                </c:pt>
                <c:pt idx="83">
                  <c:v>2</c:v>
                </c:pt>
                <c:pt idx="84">
                  <c:v>4</c:v>
                </c:pt>
                <c:pt idx="85">
                  <c:v>2</c:v>
                </c:pt>
                <c:pt idx="86">
                  <c:v>4</c:v>
                </c:pt>
                <c:pt idx="87">
                  <c:v>6</c:v>
                </c:pt>
                <c:pt idx="88">
                  <c:v>2</c:v>
                </c:pt>
                <c:pt idx="89">
                  <c:v>4</c:v>
                </c:pt>
                <c:pt idx="90">
                  <c:v>6</c:v>
                </c:pt>
                <c:pt idx="91">
                  <c:v>8</c:v>
                </c:pt>
                <c:pt idx="92">
                  <c:v>10</c:v>
                </c:pt>
                <c:pt idx="93">
                  <c:v>8</c:v>
                </c:pt>
                <c:pt idx="94">
                  <c:v>2</c:v>
                </c:pt>
                <c:pt idx="95">
                  <c:v>2</c:v>
                </c:pt>
                <c:pt idx="96">
                  <c:v>10</c:v>
                </c:pt>
                <c:pt idx="97">
                  <c:v>4</c:v>
                </c:pt>
                <c:pt idx="98">
                  <c:v>2</c:v>
                </c:pt>
                <c:pt idx="99">
                  <c:v>2</c:v>
                </c:pt>
                <c:pt idx="100">
                  <c:v>2</c:v>
                </c:pt>
                <c:pt idx="101">
                  <c:v>4</c:v>
                </c:pt>
                <c:pt idx="102">
                  <c:v>4</c:v>
                </c:pt>
                <c:pt idx="103">
                  <c:v>4</c:v>
                </c:pt>
                <c:pt idx="104">
                  <c:v>4</c:v>
                </c:pt>
                <c:pt idx="105">
                  <c:v>6</c:v>
                </c:pt>
                <c:pt idx="106">
                  <c:v>2</c:v>
                </c:pt>
                <c:pt idx="107">
                  <c:v>10</c:v>
                </c:pt>
                <c:pt idx="108">
                  <c:v>4</c:v>
                </c:pt>
                <c:pt idx="109">
                  <c:v>10</c:v>
                </c:pt>
                <c:pt idx="110">
                  <c:v>2</c:v>
                </c:pt>
                <c:pt idx="111">
                  <c:v>2</c:v>
                </c:pt>
                <c:pt idx="112">
                  <c:v>2</c:v>
                </c:pt>
                <c:pt idx="113">
                  <c:v>2</c:v>
                </c:pt>
                <c:pt idx="114">
                  <c:v>2</c:v>
                </c:pt>
                <c:pt idx="115">
                  <c:v>10</c:v>
                </c:pt>
                <c:pt idx="116">
                  <c:v>2</c:v>
                </c:pt>
                <c:pt idx="117">
                  <c:v>2</c:v>
                </c:pt>
                <c:pt idx="118">
                  <c:v>2</c:v>
                </c:pt>
                <c:pt idx="119">
                  <c:v>2</c:v>
                </c:pt>
                <c:pt idx="120">
                  <c:v>10</c:v>
                </c:pt>
                <c:pt idx="121">
                  <c:v>6</c:v>
                </c:pt>
                <c:pt idx="122">
                  <c:v>2</c:v>
                </c:pt>
                <c:pt idx="123">
                  <c:v>8</c:v>
                </c:pt>
                <c:pt idx="124">
                  <c:v>2</c:v>
                </c:pt>
                <c:pt idx="125">
                  <c:v>6</c:v>
                </c:pt>
                <c:pt idx="126">
                  <c:v>8</c:v>
                </c:pt>
                <c:pt idx="127">
                  <c:v>2</c:v>
                </c:pt>
                <c:pt idx="128">
                  <c:v>8</c:v>
                </c:pt>
                <c:pt idx="129">
                  <c:v>10</c:v>
                </c:pt>
                <c:pt idx="130">
                  <c:v>10</c:v>
                </c:pt>
                <c:pt idx="131">
                  <c:v>2</c:v>
                </c:pt>
                <c:pt idx="132">
                  <c:v>8</c:v>
                </c:pt>
                <c:pt idx="133">
                  <c:v>10</c:v>
                </c:pt>
                <c:pt idx="134">
                  <c:v>6</c:v>
                </c:pt>
                <c:pt idx="135">
                  <c:v>6</c:v>
                </c:pt>
                <c:pt idx="136">
                  <c:v>2</c:v>
                </c:pt>
                <c:pt idx="137">
                  <c:v>8</c:v>
                </c:pt>
                <c:pt idx="138">
                  <c:v>10</c:v>
                </c:pt>
                <c:pt idx="139">
                  <c:v>4</c:v>
                </c:pt>
                <c:pt idx="140">
                  <c:v>4</c:v>
                </c:pt>
                <c:pt idx="141">
                  <c:v>8</c:v>
                </c:pt>
                <c:pt idx="142">
                  <c:v>10</c:v>
                </c:pt>
                <c:pt idx="143">
                  <c:v>6</c:v>
                </c:pt>
                <c:pt idx="144">
                  <c:v>6</c:v>
                </c:pt>
                <c:pt idx="145">
                  <c:v>10</c:v>
                </c:pt>
                <c:pt idx="146">
                  <c:v>4</c:v>
                </c:pt>
                <c:pt idx="147">
                  <c:v>4</c:v>
                </c:pt>
                <c:pt idx="148">
                  <c:v>10</c:v>
                </c:pt>
                <c:pt idx="149">
                  <c:v>4</c:v>
                </c:pt>
                <c:pt idx="150">
                  <c:v>4</c:v>
                </c:pt>
                <c:pt idx="151">
                  <c:v>6</c:v>
                </c:pt>
                <c:pt idx="152">
                  <c:v>6</c:v>
                </c:pt>
                <c:pt idx="153">
                  <c:v>4</c:v>
                </c:pt>
                <c:pt idx="154">
                  <c:v>6</c:v>
                </c:pt>
                <c:pt idx="155">
                  <c:v>8</c:v>
                </c:pt>
                <c:pt idx="156">
                  <c:v>4</c:v>
                </c:pt>
                <c:pt idx="157">
                  <c:v>8</c:v>
                </c:pt>
                <c:pt idx="158">
                  <c:v>8</c:v>
                </c:pt>
                <c:pt idx="159">
                  <c:v>4</c:v>
                </c:pt>
                <c:pt idx="160">
                  <c:v>4</c:v>
                </c:pt>
                <c:pt idx="161">
                  <c:v>6</c:v>
                </c:pt>
                <c:pt idx="162">
                  <c:v>6</c:v>
                </c:pt>
                <c:pt idx="163">
                  <c:v>6</c:v>
                </c:pt>
                <c:pt idx="164">
                  <c:v>6</c:v>
                </c:pt>
                <c:pt idx="165">
                  <c:v>10</c:v>
                </c:pt>
                <c:pt idx="166">
                  <c:v>2</c:v>
                </c:pt>
                <c:pt idx="167">
                  <c:v>4</c:v>
                </c:pt>
                <c:pt idx="168">
                  <c:v>4</c:v>
                </c:pt>
                <c:pt idx="169">
                  <c:v>10</c:v>
                </c:pt>
                <c:pt idx="170">
                  <c:v>10</c:v>
                </c:pt>
                <c:pt idx="171">
                  <c:v>10</c:v>
                </c:pt>
                <c:pt idx="172">
                  <c:v>4</c:v>
                </c:pt>
                <c:pt idx="173">
                  <c:v>4</c:v>
                </c:pt>
                <c:pt idx="174">
                  <c:v>4</c:v>
                </c:pt>
                <c:pt idx="175">
                  <c:v>4</c:v>
                </c:pt>
                <c:pt idx="176">
                  <c:v>4</c:v>
                </c:pt>
                <c:pt idx="177">
                  <c:v>4</c:v>
                </c:pt>
                <c:pt idx="178">
                  <c:v>6</c:v>
                </c:pt>
                <c:pt idx="179">
                  <c:v>6</c:v>
                </c:pt>
                <c:pt idx="180">
                  <c:v>8</c:v>
                </c:pt>
                <c:pt idx="181">
                  <c:v>8</c:v>
                </c:pt>
                <c:pt idx="182">
                  <c:v>10</c:v>
                </c:pt>
                <c:pt idx="183">
                  <c:v>4</c:v>
                </c:pt>
                <c:pt idx="184">
                  <c:v>8</c:v>
                </c:pt>
                <c:pt idx="185">
                  <c:v>10</c:v>
                </c:pt>
                <c:pt idx="186">
                  <c:v>6</c:v>
                </c:pt>
                <c:pt idx="187">
                  <c:v>4</c:v>
                </c:pt>
                <c:pt idx="188">
                  <c:v>4</c:v>
                </c:pt>
                <c:pt idx="189">
                  <c:v>6</c:v>
                </c:pt>
                <c:pt idx="190">
                  <c:v>10</c:v>
                </c:pt>
                <c:pt idx="191">
                  <c:v>6</c:v>
                </c:pt>
                <c:pt idx="192">
                  <c:v>2</c:v>
                </c:pt>
                <c:pt idx="193">
                  <c:v>2</c:v>
                </c:pt>
                <c:pt idx="194">
                  <c:v>2</c:v>
                </c:pt>
                <c:pt idx="195">
                  <c:v>4</c:v>
                </c:pt>
                <c:pt idx="196">
                  <c:v>4</c:v>
                </c:pt>
                <c:pt idx="197">
                  <c:v>4</c:v>
                </c:pt>
                <c:pt idx="198">
                  <c:v>4</c:v>
                </c:pt>
                <c:pt idx="199">
                  <c:v>4</c:v>
                </c:pt>
                <c:pt idx="200">
                  <c:v>6</c:v>
                </c:pt>
                <c:pt idx="201">
                  <c:v>6</c:v>
                </c:pt>
                <c:pt idx="202">
                  <c:v>10</c:v>
                </c:pt>
                <c:pt idx="203">
                  <c:v>4</c:v>
                </c:pt>
                <c:pt idx="204">
                  <c:v>6</c:v>
                </c:pt>
                <c:pt idx="205">
                  <c:v>8</c:v>
                </c:pt>
                <c:pt idx="206">
                  <c:v>10</c:v>
                </c:pt>
                <c:pt idx="207">
                  <c:v>4</c:v>
                </c:pt>
                <c:pt idx="208">
                  <c:v>8</c:v>
                </c:pt>
                <c:pt idx="209">
                  <c:v>8</c:v>
                </c:pt>
                <c:pt idx="210">
                  <c:v>8</c:v>
                </c:pt>
                <c:pt idx="211">
                  <c:v>8</c:v>
                </c:pt>
                <c:pt idx="212">
                  <c:v>8</c:v>
                </c:pt>
                <c:pt idx="213">
                  <c:v>4</c:v>
                </c:pt>
                <c:pt idx="214">
                  <c:v>6</c:v>
                </c:pt>
                <c:pt idx="215">
                  <c:v>8</c:v>
                </c:pt>
                <c:pt idx="216">
                  <c:v>6</c:v>
                </c:pt>
                <c:pt idx="217">
                  <c:v>6</c:v>
                </c:pt>
                <c:pt idx="218">
                  <c:v>2</c:v>
                </c:pt>
                <c:pt idx="219">
                  <c:v>4</c:v>
                </c:pt>
                <c:pt idx="220">
                  <c:v>4</c:v>
                </c:pt>
                <c:pt idx="221">
                  <c:v>6</c:v>
                </c:pt>
                <c:pt idx="222">
                  <c:v>8</c:v>
                </c:pt>
                <c:pt idx="223">
                  <c:v>6</c:v>
                </c:pt>
                <c:pt idx="224">
                  <c:v>6</c:v>
                </c:pt>
                <c:pt idx="225">
                  <c:v>6</c:v>
                </c:pt>
                <c:pt idx="226">
                  <c:v>4</c:v>
                </c:pt>
                <c:pt idx="227">
                  <c:v>8</c:v>
                </c:pt>
                <c:pt idx="228">
                  <c:v>8</c:v>
                </c:pt>
                <c:pt idx="229">
                  <c:v>8</c:v>
                </c:pt>
                <c:pt idx="230">
                  <c:v>4</c:v>
                </c:pt>
                <c:pt idx="231">
                  <c:v>4</c:v>
                </c:pt>
                <c:pt idx="232">
                  <c:v>6</c:v>
                </c:pt>
                <c:pt idx="233">
                  <c:v>6</c:v>
                </c:pt>
                <c:pt idx="234">
                  <c:v>4</c:v>
                </c:pt>
                <c:pt idx="235">
                  <c:v>4</c:v>
                </c:pt>
                <c:pt idx="236">
                  <c:v>8</c:v>
                </c:pt>
                <c:pt idx="237">
                  <c:v>6</c:v>
                </c:pt>
                <c:pt idx="238">
                  <c:v>8</c:v>
                </c:pt>
                <c:pt idx="239">
                  <c:v>6</c:v>
                </c:pt>
                <c:pt idx="240">
                  <c:v>4</c:v>
                </c:pt>
                <c:pt idx="241">
                  <c:v>8</c:v>
                </c:pt>
                <c:pt idx="242">
                  <c:v>8</c:v>
                </c:pt>
                <c:pt idx="243">
                  <c:v>6</c:v>
                </c:pt>
                <c:pt idx="244">
                  <c:v>4</c:v>
                </c:pt>
                <c:pt idx="245">
                  <c:v>4</c:v>
                </c:pt>
                <c:pt idx="246">
                  <c:v>4</c:v>
                </c:pt>
                <c:pt idx="247">
                  <c:v>8</c:v>
                </c:pt>
                <c:pt idx="248">
                  <c:v>6</c:v>
                </c:pt>
                <c:pt idx="249">
                  <c:v>8</c:v>
                </c:pt>
                <c:pt idx="250">
                  <c:v>6</c:v>
                </c:pt>
                <c:pt idx="251">
                  <c:v>6</c:v>
                </c:pt>
                <c:pt idx="252">
                  <c:v>6</c:v>
                </c:pt>
                <c:pt idx="253">
                  <c:v>6</c:v>
                </c:pt>
                <c:pt idx="254">
                  <c:v>4</c:v>
                </c:pt>
                <c:pt idx="255">
                  <c:v>4</c:v>
                </c:pt>
                <c:pt idx="256">
                  <c:v>6</c:v>
                </c:pt>
                <c:pt idx="257">
                  <c:v>8</c:v>
                </c:pt>
                <c:pt idx="258">
                  <c:v>8</c:v>
                </c:pt>
                <c:pt idx="259">
                  <c:v>6</c:v>
                </c:pt>
                <c:pt idx="260">
                  <c:v>6</c:v>
                </c:pt>
                <c:pt idx="261">
                  <c:v>6</c:v>
                </c:pt>
                <c:pt idx="262">
                  <c:v>6</c:v>
                </c:pt>
                <c:pt idx="263">
                  <c:v>8</c:v>
                </c:pt>
                <c:pt idx="264">
                  <c:v>8</c:v>
                </c:pt>
                <c:pt idx="265">
                  <c:v>8</c:v>
                </c:pt>
                <c:pt idx="266">
                  <c:v>6</c:v>
                </c:pt>
                <c:pt idx="267">
                  <c:v>2</c:v>
                </c:pt>
                <c:pt idx="268">
                  <c:v>4</c:v>
                </c:pt>
                <c:pt idx="269">
                  <c:v>4</c:v>
                </c:pt>
                <c:pt idx="270">
                  <c:v>6</c:v>
                </c:pt>
                <c:pt idx="271">
                  <c:v>4</c:v>
                </c:pt>
                <c:pt idx="272">
                  <c:v>4</c:v>
                </c:pt>
                <c:pt idx="273">
                  <c:v>4</c:v>
                </c:pt>
                <c:pt idx="274">
                  <c:v>8</c:v>
                </c:pt>
                <c:pt idx="275">
                  <c:v>6</c:v>
                </c:pt>
                <c:pt idx="276">
                  <c:v>6</c:v>
                </c:pt>
                <c:pt idx="277">
                  <c:v>8</c:v>
                </c:pt>
                <c:pt idx="278">
                  <c:v>4</c:v>
                </c:pt>
                <c:pt idx="279">
                  <c:v>6</c:v>
                </c:pt>
                <c:pt idx="280">
                  <c:v>4</c:v>
                </c:pt>
                <c:pt idx="281">
                  <c:v>6</c:v>
                </c:pt>
                <c:pt idx="282">
                  <c:v>4</c:v>
                </c:pt>
                <c:pt idx="283">
                  <c:v>4</c:v>
                </c:pt>
                <c:pt idx="284">
                  <c:v>4</c:v>
                </c:pt>
                <c:pt idx="285">
                  <c:v>6</c:v>
                </c:pt>
                <c:pt idx="286">
                  <c:v>6</c:v>
                </c:pt>
                <c:pt idx="287">
                  <c:v>8</c:v>
                </c:pt>
                <c:pt idx="288">
                  <c:v>4</c:v>
                </c:pt>
                <c:pt idx="289">
                  <c:v>6</c:v>
                </c:pt>
                <c:pt idx="290">
                  <c:v>4</c:v>
                </c:pt>
                <c:pt idx="291">
                  <c:v>6</c:v>
                </c:pt>
                <c:pt idx="292">
                  <c:v>8</c:v>
                </c:pt>
                <c:pt idx="293">
                  <c:v>6</c:v>
                </c:pt>
                <c:pt idx="294">
                  <c:v>6</c:v>
                </c:pt>
                <c:pt idx="295">
                  <c:v>4</c:v>
                </c:pt>
                <c:pt idx="296">
                  <c:v>6</c:v>
                </c:pt>
                <c:pt idx="297">
                  <c:v>6</c:v>
                </c:pt>
                <c:pt idx="298">
                  <c:v>6</c:v>
                </c:pt>
                <c:pt idx="299">
                  <c:v>4</c:v>
                </c:pt>
                <c:pt idx="300">
                  <c:v>6</c:v>
                </c:pt>
                <c:pt idx="301">
                  <c:v>6</c:v>
                </c:pt>
                <c:pt idx="302">
                  <c:v>4</c:v>
                </c:pt>
                <c:pt idx="303">
                  <c:v>4</c:v>
                </c:pt>
              </c:numCache>
            </c:numRef>
          </c:val>
          <c:smooth val="0"/>
        </c:ser>
        <c:dLbls>
          <c:showLegendKey val="0"/>
          <c:showVal val="0"/>
          <c:showCatName val="0"/>
          <c:showSerName val="0"/>
          <c:showPercent val="0"/>
          <c:showBubbleSize val="0"/>
        </c:dLbls>
        <c:smooth val="0"/>
        <c:axId val="464815200"/>
        <c:axId val="464814808"/>
      </c:lineChart>
      <c:catAx>
        <c:axId val="46481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Nilai</a:t>
                </a:r>
                <a:r>
                  <a:rPr lang="en-US" baseline="0">
                    <a:latin typeface="Times New Roman" panose="02020603050405020304" pitchFamily="18" charset="0"/>
                    <a:cs typeface="Times New Roman" panose="02020603050405020304" pitchFamily="18" charset="0"/>
                  </a:rPr>
                  <a:t> MAP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14808"/>
        <c:crosses val="autoZero"/>
        <c:auto val="1"/>
        <c:lblAlgn val="ctr"/>
        <c:lblOffset val="100"/>
        <c:tickLblSkip val="100"/>
        <c:noMultiLvlLbl val="0"/>
      </c:catAx>
      <c:valAx>
        <c:axId val="464814808"/>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Bobot</a:t>
                </a:r>
                <a:r>
                  <a:rPr lang="en-US" baseline="0">
                    <a:latin typeface="Times New Roman" panose="02020603050405020304" pitchFamily="18" charset="0"/>
                    <a:cs typeface="Times New Roman" panose="02020603050405020304" pitchFamily="18" charset="0"/>
                  </a:rPr>
                  <a:t> konsep</a:t>
                </a:r>
                <a:endParaRPr lang="id-ID">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64815200"/>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1D425-791B-4B10-8BFF-790CA45F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188</TotalTime>
  <Pages>39</Pages>
  <Words>8634</Words>
  <Characters>49220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57739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Rizki Adi Utomo</dc:creator>
  <cp:lastModifiedBy>alumunia lumia</cp:lastModifiedBy>
  <cp:revision>4</cp:revision>
  <cp:lastPrinted>2016-08-19T06:03:00Z</cp:lastPrinted>
  <dcterms:created xsi:type="dcterms:W3CDTF">2016-08-19T02:54:00Z</dcterms:created>
  <dcterms:modified xsi:type="dcterms:W3CDTF">2016-08-19T06:03:00Z</dcterms:modified>
</cp:coreProperties>
</file>